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B38" w:rsidRPr="0061556E" w:rsidRDefault="00F47B38" w:rsidP="00F47B38">
      <w:pPr>
        <w:tabs>
          <w:tab w:val="left" w:pos="2355"/>
        </w:tabs>
        <w:contextualSpacing/>
        <w:jc w:val="center"/>
        <w:rPr>
          <w:sz w:val="28"/>
          <w:szCs w:val="28"/>
        </w:rPr>
      </w:pPr>
      <w:r w:rsidRPr="0061556E">
        <w:rPr>
          <w:sz w:val="28"/>
          <w:szCs w:val="28"/>
        </w:rPr>
        <w:t>МИНИСТЕРСТВО ОБРАЗОВАНИЯ И НАУКИ РОССИЙСКОЙ ФЕДЕРАЦИИ</w:t>
      </w: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  <w:r w:rsidRPr="0061556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  <w:r w:rsidRPr="0061556E">
        <w:rPr>
          <w:sz w:val="28"/>
          <w:szCs w:val="28"/>
        </w:rPr>
        <w:t xml:space="preserve"> высшего образования</w:t>
      </w: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  <w:r w:rsidRPr="0061556E">
        <w:rPr>
          <w:sz w:val="28"/>
          <w:szCs w:val="28"/>
        </w:rPr>
        <w:t>«Вятский государственный университет»</w:t>
      </w:r>
    </w:p>
    <w:p w:rsidR="00F47B38" w:rsidRPr="0061556E" w:rsidRDefault="00F47B38" w:rsidP="00F47B38">
      <w:pPr>
        <w:contextualSpacing/>
        <w:jc w:val="center"/>
        <w:rPr>
          <w:b/>
          <w:sz w:val="28"/>
          <w:szCs w:val="28"/>
        </w:rPr>
      </w:pPr>
      <w:proofErr w:type="gramStart"/>
      <w:r w:rsidRPr="0061556E">
        <w:rPr>
          <w:sz w:val="28"/>
          <w:szCs w:val="28"/>
        </w:rPr>
        <w:t>( «</w:t>
      </w:r>
      <w:proofErr w:type="spellStart"/>
      <w:proofErr w:type="gramEnd"/>
      <w:r w:rsidRPr="0061556E">
        <w:rPr>
          <w:sz w:val="28"/>
          <w:szCs w:val="28"/>
        </w:rPr>
        <w:t>ВятГУ</w:t>
      </w:r>
      <w:proofErr w:type="spellEnd"/>
      <w:r w:rsidRPr="0061556E">
        <w:rPr>
          <w:sz w:val="28"/>
          <w:szCs w:val="28"/>
        </w:rPr>
        <w:t>»)</w:t>
      </w: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  <w:r w:rsidRPr="0061556E">
        <w:rPr>
          <w:sz w:val="28"/>
          <w:szCs w:val="28"/>
        </w:rPr>
        <w:t>Факультет автоматики и вычислительной техники</w:t>
      </w: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  <w:r w:rsidRPr="0061556E">
        <w:rPr>
          <w:sz w:val="28"/>
          <w:szCs w:val="28"/>
        </w:rPr>
        <w:t>Кафедра электронных вычислительных машин</w:t>
      </w:r>
    </w:p>
    <w:p w:rsidR="00F47B38" w:rsidRPr="0061556E" w:rsidRDefault="00F47B38" w:rsidP="00F47B38">
      <w:pPr>
        <w:contextualSpacing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caps/>
          <w:sz w:val="28"/>
          <w:szCs w:val="28"/>
        </w:rPr>
      </w:pPr>
      <w:r w:rsidRPr="0061556E">
        <w:rPr>
          <w:sz w:val="28"/>
          <w:szCs w:val="28"/>
        </w:rPr>
        <w:t>ИССЛЕДОВАНИЕ ТОПОЛОГИЙ ВЫЧИСЛИТЕЛЬНЫХ СИСТЕМ</w:t>
      </w: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  <w:r w:rsidRPr="0061556E">
        <w:rPr>
          <w:sz w:val="28"/>
          <w:szCs w:val="28"/>
        </w:rPr>
        <w:t xml:space="preserve">Отчет по лабораторной работе №6 дисциплины </w:t>
      </w: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  <w:r w:rsidRPr="0061556E">
        <w:rPr>
          <w:sz w:val="28"/>
          <w:szCs w:val="28"/>
        </w:rPr>
        <w:t>«Высокопроизводительные вычислительные комплексы»</w:t>
      </w: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  <w:r w:rsidRPr="0061556E">
        <w:rPr>
          <w:sz w:val="28"/>
          <w:szCs w:val="28"/>
        </w:rPr>
        <w:t>Вариант №2</w:t>
      </w:r>
    </w:p>
    <w:p w:rsidR="00F47B38" w:rsidRPr="0061556E" w:rsidRDefault="00F47B38" w:rsidP="00F47B38">
      <w:pPr>
        <w:contextualSpacing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rPr>
          <w:sz w:val="28"/>
          <w:szCs w:val="28"/>
        </w:rPr>
      </w:pPr>
      <w:r w:rsidRPr="0061556E">
        <w:rPr>
          <w:sz w:val="28"/>
          <w:szCs w:val="28"/>
        </w:rPr>
        <w:t xml:space="preserve">          Выполнил студент группы ИВТ-42 _____________________/Губин А.Е./</w:t>
      </w:r>
    </w:p>
    <w:p w:rsidR="00F47B38" w:rsidRPr="0061556E" w:rsidRDefault="00F47B38" w:rsidP="00F47B38">
      <w:pPr>
        <w:contextualSpacing/>
        <w:rPr>
          <w:sz w:val="28"/>
          <w:szCs w:val="28"/>
        </w:rPr>
      </w:pPr>
      <w:r w:rsidRPr="0061556E">
        <w:rPr>
          <w:sz w:val="28"/>
          <w:szCs w:val="28"/>
        </w:rPr>
        <w:t xml:space="preserve">          Проверил преподаватель кафедры ЭВМ   ______________/</w:t>
      </w:r>
      <w:proofErr w:type="spellStart"/>
      <w:r w:rsidRPr="0061556E">
        <w:rPr>
          <w:sz w:val="28"/>
          <w:szCs w:val="28"/>
        </w:rPr>
        <w:t>Вожегов</w:t>
      </w:r>
      <w:proofErr w:type="spellEnd"/>
      <w:r w:rsidRPr="0061556E">
        <w:rPr>
          <w:sz w:val="28"/>
          <w:szCs w:val="28"/>
        </w:rPr>
        <w:t xml:space="preserve"> Д.В./</w:t>
      </w: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rPr>
          <w:sz w:val="28"/>
          <w:szCs w:val="28"/>
        </w:rPr>
      </w:pPr>
    </w:p>
    <w:p w:rsidR="00F47B38" w:rsidRPr="0061556E" w:rsidRDefault="00F47B38" w:rsidP="00F47B38">
      <w:pPr>
        <w:contextualSpacing/>
        <w:rPr>
          <w:sz w:val="28"/>
          <w:szCs w:val="28"/>
        </w:rPr>
      </w:pPr>
    </w:p>
    <w:p w:rsidR="00F47B38" w:rsidRPr="0061556E" w:rsidRDefault="00F47B38" w:rsidP="00F47B38">
      <w:pPr>
        <w:contextualSpacing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</w:p>
    <w:p w:rsidR="00F47B38" w:rsidRPr="0061556E" w:rsidRDefault="00F47B38" w:rsidP="00F47B38">
      <w:pPr>
        <w:contextualSpacing/>
        <w:jc w:val="center"/>
        <w:rPr>
          <w:sz w:val="28"/>
          <w:szCs w:val="28"/>
        </w:rPr>
      </w:pPr>
      <w:r w:rsidRPr="0061556E">
        <w:rPr>
          <w:sz w:val="28"/>
          <w:szCs w:val="28"/>
        </w:rPr>
        <w:t>г. Киров 2017</w:t>
      </w:r>
    </w:p>
    <w:p w:rsidR="005833F9" w:rsidRPr="0061556E" w:rsidRDefault="007F0048" w:rsidP="007F0048">
      <w:pPr>
        <w:rPr>
          <w:b/>
          <w:sz w:val="28"/>
          <w:szCs w:val="28"/>
          <w:u w:val="single"/>
        </w:rPr>
      </w:pPr>
      <w:r w:rsidRPr="0061556E">
        <w:rPr>
          <w:sz w:val="28"/>
          <w:szCs w:val="28"/>
        </w:rPr>
        <w:br w:type="page"/>
      </w:r>
      <w:r w:rsidR="005833F9" w:rsidRPr="0061556E">
        <w:rPr>
          <w:b/>
          <w:sz w:val="28"/>
          <w:szCs w:val="28"/>
          <w:u w:val="single"/>
        </w:rPr>
        <w:lastRenderedPageBreak/>
        <w:t xml:space="preserve">Задание №1. </w:t>
      </w:r>
    </w:p>
    <w:p w:rsidR="005833F9" w:rsidRPr="0061556E" w:rsidRDefault="005833F9" w:rsidP="00585CDA">
      <w:pPr>
        <w:rPr>
          <w:b/>
          <w:sz w:val="28"/>
          <w:szCs w:val="28"/>
          <w:u w:val="single"/>
        </w:rPr>
      </w:pPr>
    </w:p>
    <w:p w:rsidR="00BE0447" w:rsidRPr="0061556E" w:rsidRDefault="00BE0447" w:rsidP="00BE0447">
      <w:pPr>
        <w:jc w:val="center"/>
        <w:rPr>
          <w:sz w:val="28"/>
          <w:szCs w:val="28"/>
        </w:rPr>
      </w:pPr>
      <w:r w:rsidRPr="0061556E">
        <w:rPr>
          <w:noProof/>
          <w:sz w:val="28"/>
          <w:szCs w:val="28"/>
          <w:u w:val="single"/>
        </w:rPr>
        <w:drawing>
          <wp:inline distT="0" distB="0" distL="0" distR="0">
            <wp:extent cx="2207260" cy="1844675"/>
            <wp:effectExtent l="19050" t="0" r="254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Рассчитайте следующие характеристики сети</w:t>
      </w: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с линейной топологией:</w:t>
      </w:r>
    </w:p>
    <w:p w:rsidR="005833F9" w:rsidRPr="0061556E" w:rsidRDefault="005833F9" w:rsidP="00585CDA">
      <w:pPr>
        <w:rPr>
          <w:sz w:val="28"/>
          <w:szCs w:val="28"/>
        </w:rPr>
      </w:pP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 xml:space="preserve">Размер сети, диаметр, порядок узла, число связей, ширина </w:t>
      </w:r>
      <w:proofErr w:type="spellStart"/>
      <w:r w:rsidRPr="0061556E">
        <w:rPr>
          <w:sz w:val="28"/>
          <w:szCs w:val="28"/>
        </w:rPr>
        <w:t>бисекции</w:t>
      </w:r>
      <w:proofErr w:type="spellEnd"/>
      <w:r w:rsidRPr="0061556E">
        <w:rPr>
          <w:sz w:val="28"/>
          <w:szCs w:val="28"/>
        </w:rPr>
        <w:t>, симметричность.</w:t>
      </w: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 xml:space="preserve">Число узлов - 39             </w:t>
      </w:r>
    </w:p>
    <w:p w:rsidR="0061556E" w:rsidRDefault="0061556E" w:rsidP="0061556E">
      <w:pPr>
        <w:jc w:val="both"/>
        <w:rPr>
          <w:sz w:val="28"/>
          <w:szCs w:val="28"/>
        </w:rPr>
      </w:pPr>
    </w:p>
    <w:p w:rsidR="007F0048" w:rsidRPr="0061556E" w:rsidRDefault="007F0048" w:rsidP="00EC6972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Результаты расчета характеристик приведены в таблице 1.</w:t>
      </w: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Таблица 1 - Характеристики сети с линейной топологией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7F0048" w:rsidRPr="0061556E" w:rsidTr="007F00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39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 N –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38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I = N –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38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B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Нет</w:t>
            </w:r>
          </w:p>
        </w:tc>
      </w:tr>
    </w:tbl>
    <w:p w:rsidR="007F0048" w:rsidRDefault="007F0048" w:rsidP="007F0048">
      <w:pPr>
        <w:ind w:left="-180" w:firstLine="540"/>
        <w:rPr>
          <w:sz w:val="28"/>
          <w:szCs w:val="28"/>
          <w:u w:val="single"/>
        </w:rPr>
      </w:pPr>
    </w:p>
    <w:p w:rsidR="00EC6972" w:rsidRPr="0061556E" w:rsidRDefault="00EC6972" w:rsidP="007F0048">
      <w:pPr>
        <w:ind w:left="-180" w:firstLine="540"/>
        <w:rPr>
          <w:sz w:val="28"/>
          <w:szCs w:val="28"/>
          <w:u w:val="single"/>
        </w:rPr>
      </w:pPr>
    </w:p>
    <w:p w:rsidR="005833F9" w:rsidRPr="0061556E" w:rsidRDefault="005833F9" w:rsidP="00585CDA">
      <w:pPr>
        <w:rPr>
          <w:b/>
          <w:sz w:val="28"/>
          <w:szCs w:val="28"/>
          <w:u w:val="single"/>
        </w:rPr>
      </w:pPr>
      <w:r w:rsidRPr="0061556E">
        <w:rPr>
          <w:b/>
          <w:sz w:val="28"/>
          <w:szCs w:val="28"/>
          <w:u w:val="single"/>
        </w:rPr>
        <w:t xml:space="preserve">Задание №2. </w:t>
      </w:r>
    </w:p>
    <w:p w:rsidR="005833F9" w:rsidRPr="0061556E" w:rsidRDefault="00BE0447" w:rsidP="00BE0447">
      <w:pPr>
        <w:jc w:val="center"/>
        <w:rPr>
          <w:b/>
          <w:sz w:val="28"/>
          <w:szCs w:val="28"/>
          <w:u w:val="single"/>
        </w:rPr>
      </w:pPr>
      <w:r w:rsidRPr="0061556E">
        <w:rPr>
          <w:noProof/>
          <w:sz w:val="28"/>
          <w:szCs w:val="28"/>
          <w:u w:val="single"/>
        </w:rPr>
        <w:drawing>
          <wp:inline distT="0" distB="0" distL="0" distR="0">
            <wp:extent cx="2105025" cy="1933575"/>
            <wp:effectExtent l="19050" t="0" r="9525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Рассчитайте следующие характеристики сети</w:t>
      </w: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с кольцевой топологией:</w:t>
      </w:r>
    </w:p>
    <w:p w:rsidR="005833F9" w:rsidRPr="0061556E" w:rsidRDefault="005833F9" w:rsidP="00585CDA">
      <w:pPr>
        <w:rPr>
          <w:sz w:val="28"/>
          <w:szCs w:val="28"/>
        </w:rPr>
      </w:pP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lastRenderedPageBreak/>
        <w:t xml:space="preserve">Размер сети, диаметр, порядок узла, число связей, ширина </w:t>
      </w:r>
      <w:proofErr w:type="spellStart"/>
      <w:r w:rsidRPr="0061556E">
        <w:rPr>
          <w:sz w:val="28"/>
          <w:szCs w:val="28"/>
        </w:rPr>
        <w:t>бисекции</w:t>
      </w:r>
      <w:proofErr w:type="spellEnd"/>
      <w:r w:rsidRPr="0061556E">
        <w:rPr>
          <w:sz w:val="28"/>
          <w:szCs w:val="28"/>
        </w:rPr>
        <w:t>, симметричность.</w:t>
      </w: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 xml:space="preserve">Число узлов - 27             </w:t>
      </w: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Результаты расчета характеристик приведены в таблице 2.</w:t>
      </w: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Таблица 2 - Характеристики сети с кольцевой топологией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7F0048" w:rsidRPr="0061556E" w:rsidTr="007F00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27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</w:t>
            </w:r>
            <w:r w:rsidRPr="0061556E">
              <w:rPr>
                <w:position w:val="-28"/>
                <w:sz w:val="28"/>
                <w:szCs w:val="28"/>
              </w:rPr>
              <w:object w:dxaOrig="49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6pt;height:32.8pt" o:ole="">
                  <v:imagedata r:id="rId8" o:title=""/>
                </v:shape>
                <o:OLEObject Type="Embed" ProgID="Equation.3" ShapeID="_x0000_i1025" DrawAspect="Content" ObjectID="_1572244826" r:id="rId9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13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27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бисекции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 xml:space="preserve">B = </w:t>
            </w:r>
            <w:r w:rsidRPr="0061556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5833F9" w:rsidRDefault="005833F9" w:rsidP="00585CDA">
      <w:pPr>
        <w:rPr>
          <w:b/>
          <w:i/>
          <w:sz w:val="28"/>
          <w:szCs w:val="28"/>
        </w:rPr>
      </w:pPr>
    </w:p>
    <w:p w:rsidR="00EC6972" w:rsidRPr="0061556E" w:rsidRDefault="00EC6972" w:rsidP="00585CDA">
      <w:pPr>
        <w:rPr>
          <w:b/>
          <w:i/>
          <w:sz w:val="28"/>
          <w:szCs w:val="28"/>
        </w:rPr>
      </w:pPr>
    </w:p>
    <w:p w:rsidR="005833F9" w:rsidRPr="0061556E" w:rsidRDefault="005833F9" w:rsidP="00585CDA">
      <w:pPr>
        <w:rPr>
          <w:b/>
          <w:sz w:val="28"/>
          <w:szCs w:val="28"/>
          <w:u w:val="single"/>
        </w:rPr>
      </w:pPr>
      <w:r w:rsidRPr="0061556E">
        <w:rPr>
          <w:b/>
          <w:sz w:val="28"/>
          <w:szCs w:val="28"/>
          <w:u w:val="single"/>
        </w:rPr>
        <w:t xml:space="preserve">Задание №3. </w:t>
      </w:r>
    </w:p>
    <w:p w:rsidR="005833F9" w:rsidRPr="0061556E" w:rsidRDefault="005833F9" w:rsidP="00585CDA">
      <w:pPr>
        <w:rPr>
          <w:b/>
          <w:sz w:val="28"/>
          <w:szCs w:val="28"/>
          <w:u w:val="single"/>
        </w:rPr>
      </w:pPr>
    </w:p>
    <w:p w:rsidR="005833F9" w:rsidRPr="0061556E" w:rsidRDefault="00BE0447" w:rsidP="00BE0447">
      <w:pPr>
        <w:jc w:val="center"/>
        <w:rPr>
          <w:b/>
          <w:i/>
          <w:sz w:val="28"/>
          <w:szCs w:val="28"/>
        </w:rPr>
      </w:pPr>
      <w:r w:rsidRPr="0061556E">
        <w:rPr>
          <w:noProof/>
          <w:sz w:val="28"/>
          <w:szCs w:val="28"/>
          <w:u w:val="single"/>
        </w:rPr>
        <w:drawing>
          <wp:inline distT="0" distB="0" distL="0" distR="0">
            <wp:extent cx="2105025" cy="210502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Рассчитайте следующие характеристики сети</w:t>
      </w: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с топологией звезда:</w:t>
      </w:r>
    </w:p>
    <w:p w:rsidR="005833F9" w:rsidRPr="0061556E" w:rsidRDefault="005833F9" w:rsidP="00585CDA">
      <w:pPr>
        <w:rPr>
          <w:sz w:val="28"/>
          <w:szCs w:val="28"/>
        </w:rPr>
      </w:pPr>
    </w:p>
    <w:p w:rsidR="005833F9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 xml:space="preserve">Размер сети, диаметр, порядок узла, число связей, ширина </w:t>
      </w:r>
      <w:proofErr w:type="spellStart"/>
      <w:r w:rsidRPr="0061556E">
        <w:rPr>
          <w:sz w:val="28"/>
          <w:szCs w:val="28"/>
        </w:rPr>
        <w:t>бисекции</w:t>
      </w:r>
      <w:proofErr w:type="spellEnd"/>
      <w:r w:rsidRPr="0061556E">
        <w:rPr>
          <w:sz w:val="28"/>
          <w:szCs w:val="28"/>
        </w:rPr>
        <w:t>, симметричность.</w:t>
      </w:r>
    </w:p>
    <w:p w:rsidR="00EC6972" w:rsidRPr="0061556E" w:rsidRDefault="00EC6972" w:rsidP="00585CDA">
      <w:pPr>
        <w:rPr>
          <w:sz w:val="28"/>
          <w:szCs w:val="28"/>
        </w:rPr>
      </w:pPr>
    </w:p>
    <w:p w:rsidR="007F0048" w:rsidRPr="0061556E" w:rsidRDefault="007F0048" w:rsidP="00EC6972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Результаты расчета характеристик приведены в таблице 3.</w:t>
      </w: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Таблица 3 - Характеристики сети со звездообразной топологией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7F0048" w:rsidRPr="0061556E" w:rsidTr="007F00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12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N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11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бисекции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B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Нет</w:t>
            </w:r>
          </w:p>
        </w:tc>
      </w:tr>
    </w:tbl>
    <w:p w:rsidR="005833F9" w:rsidRPr="0061556E" w:rsidRDefault="005833F9" w:rsidP="00585CDA">
      <w:pPr>
        <w:rPr>
          <w:b/>
          <w:sz w:val="28"/>
          <w:szCs w:val="28"/>
          <w:u w:val="single"/>
        </w:rPr>
      </w:pPr>
      <w:r w:rsidRPr="0061556E">
        <w:rPr>
          <w:b/>
          <w:sz w:val="28"/>
          <w:szCs w:val="28"/>
          <w:u w:val="single"/>
        </w:rPr>
        <w:lastRenderedPageBreak/>
        <w:t xml:space="preserve">Задание №4. </w:t>
      </w:r>
    </w:p>
    <w:p w:rsidR="00BE0447" w:rsidRPr="0061556E" w:rsidRDefault="00BE0447" w:rsidP="00BE0447">
      <w:pPr>
        <w:jc w:val="center"/>
        <w:rPr>
          <w:sz w:val="28"/>
          <w:szCs w:val="28"/>
        </w:rPr>
      </w:pPr>
      <w:r w:rsidRPr="0061556E">
        <w:rPr>
          <w:noProof/>
          <w:sz w:val="28"/>
          <w:szCs w:val="28"/>
          <w:u w:val="single"/>
        </w:rPr>
        <w:drawing>
          <wp:inline distT="0" distB="0" distL="0" distR="0">
            <wp:extent cx="4335780" cy="2112645"/>
            <wp:effectExtent l="1905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Рассчитайте следующие характеристики сети</w:t>
      </w:r>
      <w:r w:rsidR="00BE0447" w:rsidRPr="0061556E">
        <w:rPr>
          <w:sz w:val="28"/>
          <w:szCs w:val="28"/>
        </w:rPr>
        <w:t xml:space="preserve"> </w:t>
      </w:r>
      <w:r w:rsidRPr="0061556E">
        <w:rPr>
          <w:sz w:val="28"/>
          <w:szCs w:val="28"/>
        </w:rPr>
        <w:t>с топологией двоичное дерево:</w:t>
      </w:r>
    </w:p>
    <w:p w:rsidR="005833F9" w:rsidRPr="0061556E" w:rsidRDefault="005833F9" w:rsidP="00585CDA">
      <w:pPr>
        <w:rPr>
          <w:sz w:val="28"/>
          <w:szCs w:val="28"/>
        </w:rPr>
      </w:pPr>
    </w:p>
    <w:p w:rsidR="005833F9" w:rsidRDefault="005833F9" w:rsidP="007F0048">
      <w:pPr>
        <w:rPr>
          <w:sz w:val="28"/>
          <w:szCs w:val="28"/>
        </w:rPr>
      </w:pPr>
      <w:r w:rsidRPr="0061556E">
        <w:rPr>
          <w:sz w:val="28"/>
          <w:szCs w:val="28"/>
        </w:rPr>
        <w:t xml:space="preserve">Размер сети, диаметр, порядок узла, число связей, ширина </w:t>
      </w:r>
      <w:proofErr w:type="spellStart"/>
      <w:r w:rsidRPr="0061556E">
        <w:rPr>
          <w:sz w:val="28"/>
          <w:szCs w:val="28"/>
        </w:rPr>
        <w:t>бисекции</w:t>
      </w:r>
      <w:proofErr w:type="spellEnd"/>
      <w:r w:rsidRPr="0061556E">
        <w:rPr>
          <w:sz w:val="28"/>
          <w:szCs w:val="28"/>
        </w:rPr>
        <w:t>, симметричност</w:t>
      </w:r>
      <w:r w:rsidR="007F0048" w:rsidRPr="0061556E">
        <w:rPr>
          <w:sz w:val="28"/>
          <w:szCs w:val="28"/>
        </w:rPr>
        <w:t>ь</w:t>
      </w:r>
    </w:p>
    <w:p w:rsidR="00EC6972" w:rsidRPr="0061556E" w:rsidRDefault="00EC6972" w:rsidP="007F0048">
      <w:pPr>
        <w:rPr>
          <w:sz w:val="28"/>
          <w:szCs w:val="28"/>
        </w:rPr>
      </w:pP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Результаты расчета характеристик приведены в таблице 4.</w:t>
      </w: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Таблица 4 - Характеристики сети с древовидной топологией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650"/>
        <w:gridCol w:w="1395"/>
      </w:tblGrid>
      <w:tr w:rsidR="007F0048" w:rsidRPr="0061556E" w:rsidTr="007F00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15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Высота дерева </w:t>
            </w:r>
            <w:r w:rsidRPr="0061556E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h = log</w:t>
            </w:r>
            <w:r w:rsidRPr="0061556E">
              <w:rPr>
                <w:sz w:val="28"/>
                <w:szCs w:val="28"/>
                <w:vertAlign w:val="subscript"/>
                <w:lang w:val="en-US"/>
              </w:rPr>
              <w:t xml:space="preserve">2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6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 2</w:t>
            </w:r>
            <w:proofErr w:type="gramStart"/>
            <w:r w:rsidRPr="0061556E">
              <w:rPr>
                <w:sz w:val="28"/>
                <w:szCs w:val="28"/>
                <w:lang w:val="en-US"/>
              </w:rPr>
              <w:t>·(</w:t>
            </w:r>
            <w:proofErr w:type="gramEnd"/>
            <w:r w:rsidRPr="0061556E">
              <w:rPr>
                <w:sz w:val="28"/>
                <w:szCs w:val="28"/>
                <w:lang w:val="en-US"/>
              </w:rPr>
              <w:t>h - 1)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3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3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N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14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бисекции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B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Нет</w:t>
            </w:r>
          </w:p>
        </w:tc>
      </w:tr>
    </w:tbl>
    <w:p w:rsidR="007F0048" w:rsidRPr="0061556E" w:rsidRDefault="007F0048" w:rsidP="007F0048">
      <w:pPr>
        <w:rPr>
          <w:b/>
          <w:i/>
          <w:sz w:val="28"/>
          <w:szCs w:val="28"/>
        </w:rPr>
      </w:pPr>
    </w:p>
    <w:p w:rsidR="005833F9" w:rsidRPr="0061556E" w:rsidRDefault="005833F9" w:rsidP="00585CDA">
      <w:pPr>
        <w:rPr>
          <w:b/>
          <w:sz w:val="28"/>
          <w:szCs w:val="28"/>
          <w:u w:val="single"/>
        </w:rPr>
      </w:pPr>
      <w:r w:rsidRPr="0061556E">
        <w:rPr>
          <w:sz w:val="28"/>
          <w:szCs w:val="28"/>
        </w:rPr>
        <w:br w:type="page"/>
      </w:r>
      <w:r w:rsidRPr="0061556E">
        <w:rPr>
          <w:b/>
          <w:sz w:val="28"/>
          <w:szCs w:val="28"/>
          <w:u w:val="single"/>
        </w:rPr>
        <w:lastRenderedPageBreak/>
        <w:t xml:space="preserve">Задание №5. </w:t>
      </w:r>
    </w:p>
    <w:p w:rsidR="00BE0447" w:rsidRPr="0061556E" w:rsidRDefault="00BE0447" w:rsidP="00BE0447">
      <w:pPr>
        <w:jc w:val="center"/>
        <w:rPr>
          <w:sz w:val="28"/>
          <w:szCs w:val="28"/>
        </w:rPr>
      </w:pPr>
      <w:r w:rsidRPr="0061556E">
        <w:rPr>
          <w:noProof/>
          <w:sz w:val="28"/>
          <w:szCs w:val="28"/>
          <w:u w:val="single"/>
        </w:rPr>
        <w:drawing>
          <wp:inline distT="0" distB="0" distL="0" distR="0">
            <wp:extent cx="2096770" cy="209677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Рассчитайте следующие характеристики сети</w:t>
      </w:r>
      <w:r w:rsidR="00BE0447" w:rsidRPr="0061556E">
        <w:rPr>
          <w:sz w:val="28"/>
          <w:szCs w:val="28"/>
        </w:rPr>
        <w:t xml:space="preserve"> </w:t>
      </w:r>
      <w:r w:rsidRPr="0061556E">
        <w:rPr>
          <w:sz w:val="28"/>
          <w:szCs w:val="28"/>
        </w:rPr>
        <w:t>с топологией двумерная решетка:</w:t>
      </w:r>
    </w:p>
    <w:p w:rsidR="005833F9" w:rsidRPr="0061556E" w:rsidRDefault="005833F9" w:rsidP="00585CDA">
      <w:pPr>
        <w:rPr>
          <w:sz w:val="28"/>
          <w:szCs w:val="28"/>
        </w:rPr>
      </w:pP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Размер сети, диаметр, порядок узла, число связей, ширина бисекции, симметричность.</w:t>
      </w:r>
    </w:p>
    <w:p w:rsidR="005833F9" w:rsidRPr="0061556E" w:rsidRDefault="005833F9" w:rsidP="00585CDA">
      <w:pPr>
        <w:rPr>
          <w:sz w:val="28"/>
          <w:szCs w:val="28"/>
        </w:rPr>
      </w:pP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Результаты расчета характеристик приведены в таблице 5.</w:t>
      </w: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Таблица 5 - Характеристики сети с топологией «Двумерная решетка»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774"/>
        <w:gridCol w:w="1395"/>
      </w:tblGrid>
      <w:tr w:rsidR="007F0048" w:rsidRPr="0061556E" w:rsidTr="007F00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16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Размерность сети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position w:val="-8"/>
                <w:sz w:val="28"/>
                <w:szCs w:val="28"/>
              </w:rPr>
              <w:object w:dxaOrig="1020" w:dyaOrig="400">
                <v:shape id="_x0000_i1026" type="#_x0000_t75" style="width:51.2pt;height:19.2pt" o:ole="">
                  <v:imagedata r:id="rId13" o:title=""/>
                </v:shape>
                <o:OLEObject Type="Embed" ProgID="Equation.3" ShapeID="_x0000_i1026" DrawAspect="Content" ObjectID="_1572244827" r:id="rId14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 2</w:t>
            </w:r>
            <w:proofErr w:type="gramStart"/>
            <w:r w:rsidRPr="0061556E">
              <w:rPr>
                <w:sz w:val="28"/>
                <w:szCs w:val="28"/>
                <w:lang w:val="en-US"/>
              </w:rPr>
              <w:t>·(</w:t>
            </w:r>
            <w:proofErr w:type="gramEnd"/>
            <w:r w:rsidRPr="0061556E">
              <w:rPr>
                <w:sz w:val="28"/>
                <w:szCs w:val="28"/>
                <w:lang w:val="en-US"/>
              </w:rPr>
              <w:t>m - 1)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6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2·N – 2·m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24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бисекции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B = 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7F0048" w:rsidRPr="0061556E" w:rsidTr="007F0048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Нет</w:t>
            </w:r>
          </w:p>
        </w:tc>
      </w:tr>
    </w:tbl>
    <w:p w:rsidR="00971DC6" w:rsidRDefault="00971DC6" w:rsidP="00585CDA">
      <w:pPr>
        <w:rPr>
          <w:b/>
          <w:sz w:val="28"/>
          <w:szCs w:val="28"/>
          <w:u w:val="single"/>
        </w:rPr>
      </w:pPr>
    </w:p>
    <w:p w:rsidR="005833F9" w:rsidRPr="0061556E" w:rsidRDefault="005833F9" w:rsidP="00585CDA">
      <w:pPr>
        <w:rPr>
          <w:b/>
          <w:sz w:val="28"/>
          <w:szCs w:val="28"/>
          <w:u w:val="single"/>
        </w:rPr>
      </w:pPr>
      <w:r w:rsidRPr="0061556E">
        <w:rPr>
          <w:b/>
          <w:sz w:val="28"/>
          <w:szCs w:val="28"/>
          <w:u w:val="single"/>
        </w:rPr>
        <w:t xml:space="preserve">Задание №6. </w:t>
      </w:r>
    </w:p>
    <w:p w:rsidR="005833F9" w:rsidRPr="0061556E" w:rsidRDefault="00BE0447" w:rsidP="00BE0447">
      <w:pPr>
        <w:jc w:val="center"/>
        <w:rPr>
          <w:b/>
          <w:sz w:val="28"/>
          <w:szCs w:val="28"/>
          <w:u w:val="single"/>
        </w:rPr>
      </w:pPr>
      <w:r w:rsidRPr="0061556E">
        <w:rPr>
          <w:noProof/>
          <w:sz w:val="28"/>
          <w:szCs w:val="28"/>
          <w:u w:val="single"/>
        </w:rPr>
        <w:drawing>
          <wp:inline distT="0" distB="0" distL="0" distR="0">
            <wp:extent cx="2128520" cy="2191385"/>
            <wp:effectExtent l="1905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Рассчитайте следующие характеристики сети</w:t>
      </w:r>
      <w:r w:rsidR="00BE0447" w:rsidRPr="0061556E">
        <w:rPr>
          <w:sz w:val="28"/>
          <w:szCs w:val="28"/>
        </w:rPr>
        <w:t xml:space="preserve"> </w:t>
      </w:r>
      <w:r w:rsidRPr="0061556E">
        <w:rPr>
          <w:sz w:val="28"/>
          <w:szCs w:val="28"/>
        </w:rPr>
        <w:t>с тороидальной топологией:</w:t>
      </w:r>
    </w:p>
    <w:p w:rsidR="005833F9" w:rsidRPr="0061556E" w:rsidRDefault="005833F9" w:rsidP="00585CDA">
      <w:pPr>
        <w:rPr>
          <w:sz w:val="28"/>
          <w:szCs w:val="28"/>
        </w:rPr>
      </w:pP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Размер сети, диаметр, порядок узла, число связей, ширина бисекции, симметричность.</w:t>
      </w: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lastRenderedPageBreak/>
        <w:t>Результаты расчета характеристик приведены в таблице 6.</w:t>
      </w: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</w:p>
    <w:p w:rsidR="007F0048" w:rsidRPr="0061556E" w:rsidRDefault="007F0048" w:rsidP="007F0048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Таблица 6 - Характеристики сети с тороидальной топологией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593"/>
        <w:gridCol w:w="1395"/>
      </w:tblGrid>
      <w:tr w:rsidR="007F0048" w:rsidRPr="0061556E" w:rsidTr="00FA36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7F0048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36</w:t>
            </w:r>
          </w:p>
        </w:tc>
      </w:tr>
      <w:tr w:rsidR="007F0048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Размерность сети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position w:val="-8"/>
                <w:sz w:val="28"/>
                <w:szCs w:val="28"/>
              </w:rPr>
              <w:object w:dxaOrig="1020" w:dyaOrig="400">
                <v:shape id="_x0000_i1027" type="#_x0000_t75" style="width:51.2pt;height:19.2pt" o:ole="">
                  <v:imagedata r:id="rId13" o:title=""/>
                </v:shape>
                <o:OLEObject Type="Embed" ProgID="Equation.3" ShapeID="_x0000_i1027" DrawAspect="Content" ObjectID="_1572244828" r:id="rId16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6</w:t>
            </w:r>
          </w:p>
        </w:tc>
      </w:tr>
      <w:tr w:rsidR="007F0048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position w:val="-32"/>
                <w:sz w:val="28"/>
                <w:szCs w:val="28"/>
              </w:rPr>
              <w:object w:dxaOrig="1359" w:dyaOrig="780">
                <v:shape id="_x0000_i1028" type="#_x0000_t75" style="width:68.8pt;height:39.2pt" o:ole="">
                  <v:imagedata r:id="rId17" o:title=""/>
                </v:shape>
                <o:OLEObject Type="Embed" ProgID="Equation.3" ShapeID="_x0000_i1028" DrawAspect="Content" ObjectID="_1572244829" r:id="rId18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6</w:t>
            </w:r>
          </w:p>
        </w:tc>
      </w:tr>
      <w:tr w:rsidR="007F0048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7F0048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2·N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72</w:t>
            </w:r>
          </w:p>
        </w:tc>
      </w:tr>
      <w:tr w:rsidR="007F0048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бисекции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 xml:space="preserve">B = </w:t>
            </w:r>
            <w:r w:rsidRPr="0061556E">
              <w:rPr>
                <w:sz w:val="28"/>
                <w:szCs w:val="28"/>
              </w:rPr>
              <w:t>2</w:t>
            </w:r>
            <w:r w:rsidRPr="0061556E">
              <w:rPr>
                <w:sz w:val="28"/>
                <w:szCs w:val="28"/>
                <w:lang w:val="en-US"/>
              </w:rPr>
              <w:t>·m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12</w:t>
            </w:r>
          </w:p>
        </w:tc>
      </w:tr>
      <w:tr w:rsidR="007F0048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048" w:rsidRPr="0061556E" w:rsidRDefault="007F0048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5833F9" w:rsidRPr="0061556E" w:rsidRDefault="005833F9" w:rsidP="00585CDA">
      <w:pPr>
        <w:rPr>
          <w:sz w:val="28"/>
          <w:szCs w:val="28"/>
        </w:rPr>
      </w:pPr>
    </w:p>
    <w:p w:rsidR="005833F9" w:rsidRPr="0061556E" w:rsidRDefault="005833F9" w:rsidP="00585CDA">
      <w:pPr>
        <w:rPr>
          <w:b/>
          <w:sz w:val="28"/>
          <w:szCs w:val="28"/>
          <w:u w:val="single"/>
        </w:rPr>
      </w:pPr>
      <w:r w:rsidRPr="0061556E">
        <w:rPr>
          <w:b/>
          <w:sz w:val="28"/>
          <w:szCs w:val="28"/>
          <w:u w:val="single"/>
        </w:rPr>
        <w:t xml:space="preserve">Задание №7. </w:t>
      </w:r>
    </w:p>
    <w:p w:rsidR="005833F9" w:rsidRPr="0061556E" w:rsidRDefault="00BE0447" w:rsidP="00CE669D">
      <w:pPr>
        <w:jc w:val="center"/>
        <w:rPr>
          <w:b/>
          <w:sz w:val="28"/>
          <w:szCs w:val="28"/>
          <w:u w:val="single"/>
        </w:rPr>
      </w:pPr>
      <w:r w:rsidRPr="0061556E">
        <w:rPr>
          <w:noProof/>
          <w:sz w:val="28"/>
          <w:szCs w:val="28"/>
          <w:u w:val="single"/>
        </w:rPr>
        <w:drawing>
          <wp:inline distT="0" distB="0" distL="0" distR="0">
            <wp:extent cx="2400300" cy="228600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F9" w:rsidRPr="0061556E" w:rsidRDefault="005833F9" w:rsidP="00585CDA">
      <w:pPr>
        <w:rPr>
          <w:b/>
          <w:i/>
          <w:sz w:val="28"/>
          <w:szCs w:val="28"/>
        </w:rPr>
      </w:pPr>
      <w:r w:rsidRPr="0061556E">
        <w:rPr>
          <w:b/>
          <w:i/>
          <w:sz w:val="28"/>
          <w:szCs w:val="28"/>
        </w:rPr>
        <w:t xml:space="preserve"> </w:t>
      </w: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Рассчитайте следующие характеристики сети</w:t>
      </w: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с витой тороидальной топологией:</w:t>
      </w:r>
    </w:p>
    <w:p w:rsidR="005833F9" w:rsidRPr="0061556E" w:rsidRDefault="005833F9" w:rsidP="00585CDA">
      <w:pPr>
        <w:rPr>
          <w:sz w:val="28"/>
          <w:szCs w:val="28"/>
        </w:rPr>
      </w:pP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Размер сети, диаметр, порядок узла, число связей, ширина бисекции, симметричность.</w:t>
      </w:r>
    </w:p>
    <w:p w:rsidR="00FA36E3" w:rsidRPr="0061556E" w:rsidRDefault="00FA36E3" w:rsidP="00FA36E3">
      <w:pPr>
        <w:rPr>
          <w:sz w:val="28"/>
          <w:szCs w:val="28"/>
        </w:rPr>
      </w:pPr>
    </w:p>
    <w:p w:rsidR="00FA36E3" w:rsidRPr="0061556E" w:rsidRDefault="00FA36E3" w:rsidP="00FA36E3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Результаты расчета характеристик приведены в таблице 7.</w:t>
      </w:r>
    </w:p>
    <w:p w:rsidR="00FA36E3" w:rsidRPr="0061556E" w:rsidRDefault="00FA36E3" w:rsidP="00FA36E3">
      <w:pPr>
        <w:ind w:firstLine="567"/>
        <w:jc w:val="both"/>
        <w:rPr>
          <w:sz w:val="28"/>
          <w:szCs w:val="28"/>
        </w:rPr>
      </w:pPr>
    </w:p>
    <w:p w:rsidR="00FA36E3" w:rsidRPr="0061556E" w:rsidRDefault="00FA36E3" w:rsidP="00FA36E3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Таблица 7 - Характеристики сети с витой тороидальной топологией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FA36E3" w:rsidRPr="0061556E" w:rsidTr="00FA36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25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Размерность сети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position w:val="-8"/>
                <w:sz w:val="28"/>
                <w:szCs w:val="28"/>
              </w:rPr>
              <w:object w:dxaOrig="1020" w:dyaOrig="400">
                <v:shape id="_x0000_i1029" type="#_x0000_t75" style="width:51.2pt;height:19.2pt" o:ole="">
                  <v:imagedata r:id="rId13" o:title=""/>
                </v:shape>
                <o:OLEObject Type="Embed" ProgID="Equation.3" ShapeID="_x0000_i1029" DrawAspect="Content" ObjectID="_1572244830" r:id="rId20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5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= </w:t>
            </w:r>
            <w:r w:rsidRPr="0061556E">
              <w:rPr>
                <w:sz w:val="28"/>
                <w:szCs w:val="28"/>
                <w:lang w:val="en-US"/>
              </w:rPr>
              <w:t>m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4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2·N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50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бисекции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 xml:space="preserve">B = </w:t>
            </w:r>
            <w:r w:rsidRPr="0061556E">
              <w:rPr>
                <w:sz w:val="28"/>
                <w:szCs w:val="28"/>
              </w:rPr>
              <w:t>2</w:t>
            </w:r>
            <w:r w:rsidRPr="0061556E">
              <w:rPr>
                <w:sz w:val="28"/>
                <w:szCs w:val="28"/>
                <w:lang w:val="en-US"/>
              </w:rPr>
              <w:t>·m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10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5833F9" w:rsidRPr="0061556E" w:rsidRDefault="005833F9" w:rsidP="00585CDA">
      <w:pPr>
        <w:rPr>
          <w:b/>
          <w:sz w:val="28"/>
          <w:szCs w:val="28"/>
          <w:u w:val="single"/>
        </w:rPr>
      </w:pPr>
      <w:r w:rsidRPr="0061556E">
        <w:rPr>
          <w:b/>
          <w:sz w:val="28"/>
          <w:szCs w:val="28"/>
          <w:u w:val="single"/>
        </w:rPr>
        <w:lastRenderedPageBreak/>
        <w:t xml:space="preserve">Задание №8. </w:t>
      </w:r>
    </w:p>
    <w:p w:rsidR="005833F9" w:rsidRPr="0061556E" w:rsidRDefault="005833F9" w:rsidP="00585CDA">
      <w:pPr>
        <w:rPr>
          <w:b/>
          <w:sz w:val="28"/>
          <w:szCs w:val="28"/>
          <w:u w:val="single"/>
        </w:rPr>
      </w:pPr>
    </w:p>
    <w:p w:rsidR="00BE0447" w:rsidRPr="0061556E" w:rsidRDefault="00BE0447" w:rsidP="00BE0447">
      <w:pPr>
        <w:jc w:val="center"/>
        <w:rPr>
          <w:sz w:val="28"/>
          <w:szCs w:val="28"/>
        </w:rPr>
      </w:pPr>
      <w:r w:rsidRPr="0061556E">
        <w:rPr>
          <w:noProof/>
          <w:sz w:val="28"/>
          <w:szCs w:val="28"/>
          <w:u w:val="single"/>
        </w:rPr>
        <w:drawing>
          <wp:inline distT="0" distB="0" distL="0" distR="0">
            <wp:extent cx="2171700" cy="205740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F9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Рассчитайте следующие характеристики сети</w:t>
      </w:r>
      <w:r w:rsidR="00BE0447" w:rsidRPr="0061556E">
        <w:rPr>
          <w:sz w:val="28"/>
          <w:szCs w:val="28"/>
        </w:rPr>
        <w:t xml:space="preserve"> </w:t>
      </w:r>
      <w:r w:rsidRPr="0061556E">
        <w:rPr>
          <w:sz w:val="28"/>
          <w:szCs w:val="28"/>
        </w:rPr>
        <w:t xml:space="preserve">с </w:t>
      </w:r>
      <w:proofErr w:type="spellStart"/>
      <w:r w:rsidRPr="0061556E">
        <w:rPr>
          <w:sz w:val="28"/>
          <w:szCs w:val="28"/>
        </w:rPr>
        <w:t>полносвязной</w:t>
      </w:r>
      <w:proofErr w:type="spellEnd"/>
      <w:r w:rsidRPr="0061556E">
        <w:rPr>
          <w:sz w:val="28"/>
          <w:szCs w:val="28"/>
        </w:rPr>
        <w:t xml:space="preserve"> топологией:</w:t>
      </w:r>
    </w:p>
    <w:p w:rsidR="00D209CD" w:rsidRPr="0061556E" w:rsidRDefault="00D209CD" w:rsidP="00585CDA">
      <w:pPr>
        <w:rPr>
          <w:sz w:val="28"/>
          <w:szCs w:val="28"/>
        </w:rPr>
      </w:pP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Размер сети, диаметр, порядок узла, число связей, ширина бисекции, симметричность.</w:t>
      </w:r>
    </w:p>
    <w:p w:rsidR="005833F9" w:rsidRPr="0061556E" w:rsidRDefault="005833F9" w:rsidP="00585CDA">
      <w:pPr>
        <w:rPr>
          <w:sz w:val="28"/>
          <w:szCs w:val="28"/>
        </w:rPr>
      </w:pPr>
    </w:p>
    <w:p w:rsidR="00FA36E3" w:rsidRPr="0061556E" w:rsidRDefault="005833F9" w:rsidP="00FA36E3">
      <w:pPr>
        <w:ind w:firstLine="567"/>
        <w:jc w:val="both"/>
        <w:rPr>
          <w:sz w:val="28"/>
          <w:szCs w:val="28"/>
        </w:rPr>
      </w:pPr>
      <w:r w:rsidRPr="0061556E">
        <w:rPr>
          <w:b/>
          <w:i/>
          <w:sz w:val="28"/>
          <w:szCs w:val="28"/>
        </w:rPr>
        <w:t xml:space="preserve">  </w:t>
      </w:r>
      <w:r w:rsidR="00FA36E3" w:rsidRPr="0061556E">
        <w:rPr>
          <w:sz w:val="28"/>
          <w:szCs w:val="28"/>
        </w:rPr>
        <w:t>Результаты расчета характеристик приведены в таблице 8.</w:t>
      </w:r>
    </w:p>
    <w:p w:rsidR="00FA36E3" w:rsidRPr="0061556E" w:rsidRDefault="00FA36E3" w:rsidP="00FA36E3">
      <w:pPr>
        <w:ind w:firstLine="567"/>
        <w:jc w:val="both"/>
        <w:rPr>
          <w:sz w:val="28"/>
          <w:szCs w:val="28"/>
        </w:rPr>
      </w:pPr>
    </w:p>
    <w:p w:rsidR="00FA36E3" w:rsidRPr="0061556E" w:rsidRDefault="00FA36E3" w:rsidP="00FA36E3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Таблица 8 - Характеристики сети с полносвязной топологией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561"/>
        <w:gridCol w:w="1395"/>
      </w:tblGrid>
      <w:tr w:rsidR="00FA36E3" w:rsidRPr="0061556E" w:rsidTr="00FA36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8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= </w:t>
            </w: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N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7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position w:val="-24"/>
                <w:sz w:val="28"/>
                <w:szCs w:val="28"/>
              </w:rPr>
              <w:object w:dxaOrig="1340" w:dyaOrig="620">
                <v:shape id="_x0000_i1030" type="#_x0000_t75" style="width:67.2pt;height:31.2pt" o:ole="">
                  <v:imagedata r:id="rId22" o:title=""/>
                </v:shape>
                <o:OLEObject Type="Embed" ProgID="Equation.3" ShapeID="_x0000_i1030" DrawAspect="Content" ObjectID="_1572244831" r:id="rId23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28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бисекции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position w:val="-24"/>
                <w:sz w:val="28"/>
                <w:szCs w:val="28"/>
              </w:rPr>
              <w:object w:dxaOrig="820" w:dyaOrig="660">
                <v:shape id="_x0000_i1031" type="#_x0000_t75" style="width:40.8pt;height:32.8pt" o:ole="">
                  <v:imagedata r:id="rId24" o:title=""/>
                </v:shape>
                <o:OLEObject Type="Embed" ProgID="Equation.3" ShapeID="_x0000_i1031" DrawAspect="Content" ObjectID="_1572244832" r:id="rId25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16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5833F9" w:rsidRPr="0061556E" w:rsidRDefault="005833F9" w:rsidP="00585CDA">
      <w:pPr>
        <w:rPr>
          <w:b/>
          <w:i/>
          <w:sz w:val="28"/>
          <w:szCs w:val="28"/>
        </w:rPr>
      </w:pPr>
    </w:p>
    <w:p w:rsidR="005833F9" w:rsidRPr="0061556E" w:rsidRDefault="005833F9" w:rsidP="00585CDA">
      <w:pPr>
        <w:rPr>
          <w:b/>
          <w:i/>
          <w:sz w:val="28"/>
          <w:szCs w:val="28"/>
        </w:rPr>
      </w:pPr>
    </w:p>
    <w:p w:rsidR="005833F9" w:rsidRPr="0061556E" w:rsidRDefault="005833F9" w:rsidP="00585CDA">
      <w:pPr>
        <w:rPr>
          <w:b/>
          <w:i/>
          <w:sz w:val="28"/>
          <w:szCs w:val="28"/>
        </w:rPr>
      </w:pPr>
    </w:p>
    <w:p w:rsidR="00BE0447" w:rsidRPr="0061556E" w:rsidRDefault="00BE0447">
      <w:pPr>
        <w:rPr>
          <w:b/>
          <w:sz w:val="28"/>
          <w:szCs w:val="28"/>
          <w:u w:val="single"/>
        </w:rPr>
      </w:pPr>
      <w:r w:rsidRPr="0061556E">
        <w:rPr>
          <w:b/>
          <w:sz w:val="28"/>
          <w:szCs w:val="28"/>
          <w:u w:val="single"/>
        </w:rPr>
        <w:br w:type="page"/>
      </w:r>
    </w:p>
    <w:p w:rsidR="005833F9" w:rsidRPr="0061556E" w:rsidRDefault="005833F9" w:rsidP="00585CDA">
      <w:pPr>
        <w:rPr>
          <w:b/>
          <w:sz w:val="28"/>
          <w:szCs w:val="28"/>
          <w:u w:val="single"/>
        </w:rPr>
      </w:pPr>
      <w:r w:rsidRPr="0061556E">
        <w:rPr>
          <w:b/>
          <w:sz w:val="28"/>
          <w:szCs w:val="28"/>
          <w:u w:val="single"/>
        </w:rPr>
        <w:lastRenderedPageBreak/>
        <w:t xml:space="preserve">Задание №9. </w:t>
      </w:r>
    </w:p>
    <w:p w:rsidR="005833F9" w:rsidRPr="0061556E" w:rsidRDefault="005833F9" w:rsidP="00585CDA">
      <w:pPr>
        <w:rPr>
          <w:b/>
          <w:sz w:val="28"/>
          <w:szCs w:val="28"/>
          <w:u w:val="single"/>
        </w:rPr>
      </w:pPr>
    </w:p>
    <w:p w:rsidR="00BE0447" w:rsidRPr="0061556E" w:rsidRDefault="00BE0447" w:rsidP="00BE0447">
      <w:pPr>
        <w:jc w:val="center"/>
        <w:rPr>
          <w:sz w:val="28"/>
          <w:szCs w:val="28"/>
        </w:rPr>
      </w:pPr>
      <w:r w:rsidRPr="0061556E">
        <w:rPr>
          <w:noProof/>
          <w:sz w:val="28"/>
          <w:szCs w:val="28"/>
          <w:u w:val="single"/>
        </w:rPr>
        <w:drawing>
          <wp:inline distT="0" distB="0" distL="0" distR="0">
            <wp:extent cx="2266950" cy="217170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F9" w:rsidRPr="0061556E" w:rsidRDefault="005833F9" w:rsidP="00585CDA">
      <w:pPr>
        <w:rPr>
          <w:sz w:val="28"/>
          <w:szCs w:val="28"/>
        </w:rPr>
      </w:pPr>
      <w:r w:rsidRPr="0061556E">
        <w:rPr>
          <w:sz w:val="28"/>
          <w:szCs w:val="28"/>
        </w:rPr>
        <w:t>Рассчитайте следующие характеристики сети</w:t>
      </w:r>
      <w:r w:rsidR="00BE0447" w:rsidRPr="0061556E">
        <w:rPr>
          <w:sz w:val="28"/>
          <w:szCs w:val="28"/>
        </w:rPr>
        <w:t xml:space="preserve"> </w:t>
      </w:r>
      <w:r w:rsidRPr="0061556E">
        <w:rPr>
          <w:sz w:val="28"/>
          <w:szCs w:val="28"/>
        </w:rPr>
        <w:t>с топологией четырехмерный гиперкуб:</w:t>
      </w:r>
    </w:p>
    <w:p w:rsidR="005833F9" w:rsidRPr="0061556E" w:rsidRDefault="005833F9" w:rsidP="00585CDA">
      <w:pPr>
        <w:rPr>
          <w:sz w:val="28"/>
          <w:szCs w:val="28"/>
        </w:rPr>
      </w:pPr>
    </w:p>
    <w:p w:rsidR="005833F9" w:rsidRPr="0061556E" w:rsidRDefault="005833F9" w:rsidP="00FA36E3">
      <w:pPr>
        <w:rPr>
          <w:b/>
          <w:i/>
          <w:sz w:val="28"/>
          <w:szCs w:val="28"/>
        </w:rPr>
      </w:pPr>
      <w:r w:rsidRPr="0061556E">
        <w:rPr>
          <w:sz w:val="28"/>
          <w:szCs w:val="28"/>
        </w:rPr>
        <w:t>Размер сети, диаметр, порядок узла, число связей, ширина бисекции, симметричность</w:t>
      </w:r>
    </w:p>
    <w:p w:rsidR="00FA36E3" w:rsidRPr="0061556E" w:rsidRDefault="00FA36E3" w:rsidP="00FA36E3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Результаты расчета характеристик приведены в таблице 9.</w:t>
      </w:r>
    </w:p>
    <w:p w:rsidR="00FA36E3" w:rsidRPr="0061556E" w:rsidRDefault="00FA36E3" w:rsidP="00FA36E3">
      <w:pPr>
        <w:ind w:firstLine="567"/>
        <w:jc w:val="both"/>
        <w:rPr>
          <w:sz w:val="28"/>
          <w:szCs w:val="28"/>
        </w:rPr>
      </w:pPr>
    </w:p>
    <w:p w:rsidR="00FA36E3" w:rsidRPr="0061556E" w:rsidRDefault="00FA36E3" w:rsidP="00FA36E3">
      <w:pPr>
        <w:ind w:firstLine="567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Таблица 9 - Характеристики сети с топологией «Четырехмерный гиперкуб»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544"/>
        <w:gridCol w:w="1395"/>
      </w:tblGrid>
      <w:tr w:rsidR="00FA36E3" w:rsidRPr="0061556E" w:rsidTr="00FA36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16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Размерность сети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position w:val="-12"/>
                <w:sz w:val="28"/>
                <w:szCs w:val="28"/>
              </w:rPr>
              <w:object w:dxaOrig="1320" w:dyaOrig="380">
                <v:shape id="_x0000_i1032" type="#_x0000_t75" style="width:66.4pt;height:17.6pt" o:ole="">
                  <v:imagedata r:id="rId27" o:title=""/>
                </v:shape>
                <o:OLEObject Type="Embed" ProgID="Equation.3" ShapeID="_x0000_i1032" DrawAspect="Content" ObjectID="_1572244833" r:id="rId28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=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d = 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position w:val="-26"/>
                <w:sz w:val="28"/>
                <w:szCs w:val="28"/>
              </w:rPr>
              <w:object w:dxaOrig="1080" w:dyaOrig="700">
                <v:shape id="_x0000_i1033" type="#_x0000_t75" style="width:54.4pt;height:34.4pt" o:ole="">
                  <v:imagedata r:id="rId29" o:title=""/>
                </v:shape>
                <o:OLEObject Type="Embed" ProgID="Equation.3" ShapeID="_x0000_i1033" DrawAspect="Content" ObjectID="_1572244834" r:id="rId30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32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бисекции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position w:val="-26"/>
                <w:sz w:val="28"/>
                <w:szCs w:val="28"/>
              </w:rPr>
              <w:object w:dxaOrig="800" w:dyaOrig="700">
                <v:shape id="_x0000_i1034" type="#_x0000_t75" style="width:39.2pt;height:34.4pt" o:ole="">
                  <v:imagedata r:id="rId31" o:title=""/>
                </v:shape>
                <o:OLEObject Type="Embed" ProgID="Equation.3" ShapeID="_x0000_i1034" DrawAspect="Content" ObjectID="_1572244835" r:id="rId32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8</w:t>
            </w:r>
          </w:p>
        </w:tc>
      </w:tr>
      <w:tr w:rsidR="00FA36E3" w:rsidRPr="0061556E" w:rsidTr="00FA36E3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6E3" w:rsidRPr="0061556E" w:rsidRDefault="00FA36E3" w:rsidP="0057657E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5833F9" w:rsidRPr="0061556E" w:rsidRDefault="005833F9" w:rsidP="00585CDA">
      <w:pPr>
        <w:rPr>
          <w:b/>
          <w:i/>
          <w:sz w:val="28"/>
          <w:szCs w:val="28"/>
        </w:rPr>
      </w:pPr>
    </w:p>
    <w:p w:rsidR="005833F9" w:rsidRPr="0061556E" w:rsidRDefault="005833F9" w:rsidP="00585CDA">
      <w:pPr>
        <w:rPr>
          <w:b/>
          <w:i/>
          <w:sz w:val="28"/>
          <w:szCs w:val="28"/>
        </w:rPr>
      </w:pPr>
    </w:p>
    <w:p w:rsidR="00BE0447" w:rsidRPr="0061556E" w:rsidRDefault="00BE0447">
      <w:pPr>
        <w:rPr>
          <w:sz w:val="28"/>
          <w:szCs w:val="28"/>
          <w:u w:val="single"/>
        </w:rPr>
      </w:pPr>
      <w:r w:rsidRPr="0061556E">
        <w:rPr>
          <w:sz w:val="28"/>
          <w:szCs w:val="28"/>
          <w:u w:val="single"/>
        </w:rPr>
        <w:br w:type="page"/>
      </w:r>
    </w:p>
    <w:p w:rsidR="005038D0" w:rsidRPr="00E033FF" w:rsidRDefault="005038D0" w:rsidP="005038D0">
      <w:pPr>
        <w:jc w:val="both"/>
        <w:rPr>
          <w:b/>
          <w:sz w:val="28"/>
          <w:szCs w:val="28"/>
          <w:u w:val="single"/>
        </w:rPr>
      </w:pPr>
      <w:r w:rsidRPr="00E033FF">
        <w:rPr>
          <w:b/>
          <w:sz w:val="28"/>
          <w:szCs w:val="28"/>
          <w:u w:val="single"/>
        </w:rPr>
        <w:lastRenderedPageBreak/>
        <w:t>Задание №10</w:t>
      </w:r>
    </w:p>
    <w:p w:rsidR="005038D0" w:rsidRDefault="005038D0" w:rsidP="005038D0">
      <w:pPr>
        <w:jc w:val="both"/>
        <w:rPr>
          <w:sz w:val="28"/>
          <w:szCs w:val="28"/>
        </w:rPr>
      </w:pPr>
    </w:p>
    <w:p w:rsidR="00BE0447" w:rsidRDefault="00BE0447" w:rsidP="005038D0">
      <w:pPr>
        <w:jc w:val="both"/>
        <w:rPr>
          <w:sz w:val="28"/>
          <w:szCs w:val="28"/>
        </w:rPr>
      </w:pPr>
      <w:r w:rsidRPr="005038D0">
        <w:rPr>
          <w:sz w:val="28"/>
          <w:szCs w:val="28"/>
        </w:rPr>
        <w:t>Рассчитать время решения задачи на ВС с линейной топологией, содержащей 16 процессоров</w:t>
      </w:r>
      <w:r w:rsidR="005038D0">
        <w:rPr>
          <w:sz w:val="28"/>
          <w:szCs w:val="28"/>
        </w:rPr>
        <w:t>.</w:t>
      </w:r>
    </w:p>
    <w:p w:rsidR="005038D0" w:rsidRPr="0061556E" w:rsidRDefault="005038D0" w:rsidP="00BE0447">
      <w:pPr>
        <w:ind w:firstLine="543"/>
        <w:jc w:val="both"/>
        <w:rPr>
          <w:sz w:val="28"/>
          <w:szCs w:val="28"/>
        </w:rPr>
      </w:pPr>
    </w:p>
    <w:p w:rsidR="00BE0447" w:rsidRPr="0061556E" w:rsidRDefault="00BE0447" w:rsidP="00BE0447">
      <w:pPr>
        <w:rPr>
          <w:sz w:val="28"/>
          <w:szCs w:val="28"/>
        </w:rPr>
      </w:pPr>
      <w:proofErr w:type="gramStart"/>
      <w:r w:rsidRPr="0061556E">
        <w:rPr>
          <w:sz w:val="28"/>
          <w:szCs w:val="28"/>
        </w:rPr>
        <w:t>В  заданиях</w:t>
      </w:r>
      <w:proofErr w:type="gramEnd"/>
      <w:r w:rsidRPr="0061556E">
        <w:rPr>
          <w:sz w:val="28"/>
          <w:szCs w:val="28"/>
        </w:rPr>
        <w:t xml:space="preserve"> </w:t>
      </w:r>
      <w:r w:rsidR="00D95C3D">
        <w:rPr>
          <w:sz w:val="28"/>
          <w:szCs w:val="28"/>
        </w:rPr>
        <w:t>10</w:t>
      </w:r>
      <w:r w:rsidRPr="0061556E">
        <w:rPr>
          <w:sz w:val="28"/>
          <w:szCs w:val="28"/>
        </w:rPr>
        <w:t xml:space="preserve"> - </w:t>
      </w:r>
      <w:r w:rsidR="00D95C3D">
        <w:rPr>
          <w:sz w:val="28"/>
          <w:szCs w:val="28"/>
        </w:rPr>
        <w:t>14</w:t>
      </w:r>
      <w:r w:rsidRPr="0061556E">
        <w:rPr>
          <w:sz w:val="28"/>
          <w:szCs w:val="28"/>
        </w:rPr>
        <w:t xml:space="preserve">  время передачи и обработки процесса одинаково и равно 1с.</w:t>
      </w:r>
    </w:p>
    <w:p w:rsidR="005833F9" w:rsidRPr="0061556E" w:rsidRDefault="005833F9" w:rsidP="00585CDA">
      <w:pPr>
        <w:rPr>
          <w:b/>
          <w:sz w:val="28"/>
          <w:szCs w:val="28"/>
          <w:u w:val="single"/>
        </w:rPr>
      </w:pPr>
    </w:p>
    <w:p w:rsidR="005833F9" w:rsidRPr="0061556E" w:rsidRDefault="005833F9" w:rsidP="00585CDA">
      <w:pPr>
        <w:rPr>
          <w:b/>
          <w:i/>
          <w:sz w:val="28"/>
          <w:szCs w:val="28"/>
        </w:rPr>
      </w:pPr>
      <w:r w:rsidRPr="0061556E">
        <w:rPr>
          <w:b/>
          <w:i/>
          <w:sz w:val="28"/>
          <w:szCs w:val="28"/>
        </w:rPr>
        <w:t xml:space="preserve">   </w:t>
      </w:r>
      <w:r w:rsidR="00BE0447" w:rsidRPr="0061556E">
        <w:rPr>
          <w:noProof/>
          <w:sz w:val="28"/>
          <w:szCs w:val="28"/>
        </w:rPr>
        <w:drawing>
          <wp:inline distT="0" distB="0" distL="0" distR="0">
            <wp:extent cx="5924550" cy="209550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6E3" w:rsidRPr="0061556E" w:rsidRDefault="00FA36E3" w:rsidP="00FA36E3">
      <w:pPr>
        <w:ind w:left="-180" w:firstLine="540"/>
        <w:rPr>
          <w:sz w:val="28"/>
          <w:szCs w:val="28"/>
        </w:rPr>
      </w:pPr>
    </w:p>
    <w:p w:rsidR="00FA36E3" w:rsidRPr="0061556E" w:rsidRDefault="00FA36E3" w:rsidP="00FA36E3">
      <w:pPr>
        <w:ind w:left="-180" w:firstLine="540"/>
        <w:rPr>
          <w:sz w:val="28"/>
          <w:szCs w:val="28"/>
        </w:rPr>
      </w:pPr>
      <w:r w:rsidRPr="0061556E">
        <w:rPr>
          <w:sz w:val="28"/>
          <w:szCs w:val="28"/>
        </w:rPr>
        <w:t>Временная диаграмма распределения команд по процессорам ВС с линейной топологией показана на рисунке 1.</w:t>
      </w:r>
    </w:p>
    <w:p w:rsidR="00FA36E3" w:rsidRPr="0061556E" w:rsidRDefault="00FA36E3" w:rsidP="00FA36E3">
      <w:pPr>
        <w:ind w:left="-180" w:firstLine="540"/>
        <w:rPr>
          <w:sz w:val="28"/>
          <w:szCs w:val="28"/>
        </w:rPr>
      </w:pPr>
    </w:p>
    <w:p w:rsidR="00FA36E3" w:rsidRPr="0061556E" w:rsidRDefault="00F05C3F" w:rsidP="00FA36E3">
      <w:pPr>
        <w:ind w:left="-720"/>
        <w:rPr>
          <w:sz w:val="28"/>
          <w:szCs w:val="28"/>
        </w:rPr>
      </w:pPr>
      <w:r w:rsidRPr="0061556E">
        <w:rPr>
          <w:noProof/>
          <w:sz w:val="28"/>
          <w:szCs w:val="28"/>
        </w:rPr>
        <w:drawing>
          <wp:inline distT="0" distB="0" distL="0" distR="0" wp14:anchorId="7B895ABB" wp14:editId="5F6A9FB5">
            <wp:extent cx="7065034" cy="71216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470623" cy="7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F" w:rsidRPr="0061556E" w:rsidRDefault="00F05C3F" w:rsidP="00FA36E3">
      <w:pPr>
        <w:ind w:left="-720"/>
        <w:rPr>
          <w:sz w:val="28"/>
          <w:szCs w:val="28"/>
        </w:rPr>
      </w:pPr>
    </w:p>
    <w:p w:rsidR="00FA36E3" w:rsidRPr="0061556E" w:rsidRDefault="00E77035" w:rsidP="00FA36E3">
      <w:pPr>
        <w:ind w:left="-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57AEE04" wp14:editId="2ED79D38">
            <wp:extent cx="7065010" cy="67704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22790" cy="6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F" w:rsidRPr="0061556E" w:rsidRDefault="00F05C3F" w:rsidP="00F05C3F">
      <w:pPr>
        <w:jc w:val="center"/>
        <w:rPr>
          <w:sz w:val="28"/>
          <w:szCs w:val="28"/>
        </w:rPr>
      </w:pPr>
    </w:p>
    <w:p w:rsidR="00F05C3F" w:rsidRPr="0061556E" w:rsidRDefault="00F05C3F" w:rsidP="00F05C3F">
      <w:pPr>
        <w:jc w:val="center"/>
        <w:rPr>
          <w:sz w:val="28"/>
          <w:szCs w:val="28"/>
        </w:rPr>
      </w:pPr>
      <w:r w:rsidRPr="0061556E">
        <w:rPr>
          <w:sz w:val="28"/>
          <w:szCs w:val="28"/>
        </w:rPr>
        <w:t>Рисунок 1 – Временная диаграмма распределения команд по процессорам ВС с линейной топологией</w:t>
      </w:r>
    </w:p>
    <w:p w:rsidR="00FA36E3" w:rsidRPr="0061556E" w:rsidRDefault="00FA36E3" w:rsidP="00FA36E3">
      <w:pPr>
        <w:ind w:left="-720"/>
        <w:rPr>
          <w:sz w:val="28"/>
          <w:szCs w:val="28"/>
        </w:rPr>
      </w:pPr>
    </w:p>
    <w:p w:rsidR="00FA36E3" w:rsidRPr="0061556E" w:rsidRDefault="00FA36E3" w:rsidP="00FA36E3">
      <w:pPr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 = 6</w:t>
      </w:r>
      <w:r w:rsidR="00C34A9C">
        <w:rPr>
          <w:sz w:val="28"/>
          <w:szCs w:val="28"/>
        </w:rPr>
        <w:t>2</w:t>
      </w:r>
      <w:r w:rsidRPr="0061556E">
        <w:rPr>
          <w:sz w:val="28"/>
          <w:szCs w:val="28"/>
        </w:rPr>
        <w:t xml:space="preserve"> с - время решения задачи на ВС с линейной топологией</w:t>
      </w:r>
    </w:p>
    <w:p w:rsidR="00FA36E3" w:rsidRPr="0061556E" w:rsidRDefault="00FA36E3" w:rsidP="00FA36E3">
      <w:pPr>
        <w:jc w:val="both"/>
        <w:rPr>
          <w:sz w:val="28"/>
          <w:szCs w:val="28"/>
        </w:rPr>
      </w:pPr>
    </w:p>
    <w:p w:rsidR="00BE0447" w:rsidRPr="0061556E" w:rsidRDefault="00BE0447">
      <w:pPr>
        <w:rPr>
          <w:sz w:val="28"/>
          <w:szCs w:val="28"/>
          <w:u w:val="single"/>
        </w:rPr>
      </w:pPr>
      <w:r w:rsidRPr="0061556E">
        <w:rPr>
          <w:sz w:val="28"/>
          <w:szCs w:val="28"/>
          <w:u w:val="single"/>
        </w:rPr>
        <w:br w:type="page"/>
      </w:r>
    </w:p>
    <w:p w:rsidR="005038D0" w:rsidRDefault="005038D0" w:rsidP="005038D0">
      <w:pPr>
        <w:jc w:val="both"/>
        <w:rPr>
          <w:b/>
          <w:sz w:val="28"/>
          <w:szCs w:val="28"/>
          <w:u w:val="single"/>
        </w:rPr>
      </w:pPr>
      <w:r w:rsidRPr="00E033FF">
        <w:rPr>
          <w:b/>
          <w:sz w:val="28"/>
          <w:szCs w:val="28"/>
          <w:u w:val="single"/>
        </w:rPr>
        <w:lastRenderedPageBreak/>
        <w:t>Задание №11</w:t>
      </w:r>
    </w:p>
    <w:p w:rsidR="005038D0" w:rsidRDefault="005038D0" w:rsidP="005038D0">
      <w:pPr>
        <w:jc w:val="both"/>
        <w:rPr>
          <w:sz w:val="28"/>
          <w:szCs w:val="28"/>
        </w:rPr>
      </w:pPr>
    </w:p>
    <w:p w:rsidR="00BE0447" w:rsidRDefault="00BE0447" w:rsidP="005038D0">
      <w:pPr>
        <w:jc w:val="both"/>
        <w:rPr>
          <w:sz w:val="28"/>
          <w:szCs w:val="28"/>
        </w:rPr>
      </w:pPr>
      <w:r w:rsidRPr="005038D0">
        <w:rPr>
          <w:sz w:val="28"/>
          <w:szCs w:val="28"/>
        </w:rPr>
        <w:t>Рассчитать время решения задачи на ВС с кольцевой топологией, содержащей 16 процессоров</w:t>
      </w:r>
      <w:r w:rsidR="005038D0">
        <w:rPr>
          <w:sz w:val="28"/>
          <w:szCs w:val="28"/>
        </w:rPr>
        <w:t>.</w:t>
      </w:r>
    </w:p>
    <w:p w:rsidR="0076003E" w:rsidRPr="005038D0" w:rsidRDefault="0076003E" w:rsidP="005038D0">
      <w:pPr>
        <w:jc w:val="both"/>
        <w:rPr>
          <w:b/>
          <w:sz w:val="28"/>
          <w:szCs w:val="28"/>
          <w:u w:val="single"/>
        </w:rPr>
      </w:pPr>
    </w:p>
    <w:p w:rsidR="00FA36E3" w:rsidRPr="0061556E" w:rsidRDefault="00FA36E3" w:rsidP="0076003E">
      <w:pPr>
        <w:rPr>
          <w:sz w:val="28"/>
          <w:szCs w:val="28"/>
        </w:rPr>
      </w:pPr>
      <w:r w:rsidRPr="0061556E">
        <w:rPr>
          <w:sz w:val="28"/>
          <w:szCs w:val="28"/>
        </w:rPr>
        <w:t>Временная диаграмма распределения команд по процессорам ВС с кольцевой топологией показана на рисунке 2.</w:t>
      </w:r>
    </w:p>
    <w:p w:rsidR="00FA36E3" w:rsidRPr="0061556E" w:rsidRDefault="00FA36E3" w:rsidP="00FA36E3">
      <w:pPr>
        <w:rPr>
          <w:sz w:val="28"/>
          <w:szCs w:val="28"/>
        </w:rPr>
      </w:pPr>
    </w:p>
    <w:p w:rsidR="00FA36E3" w:rsidRPr="0061556E" w:rsidRDefault="00C55E71" w:rsidP="00FA36E3">
      <w:pPr>
        <w:ind w:left="-720"/>
        <w:rPr>
          <w:sz w:val="28"/>
          <w:szCs w:val="28"/>
        </w:rPr>
      </w:pPr>
      <w:r w:rsidRPr="0061556E">
        <w:rPr>
          <w:noProof/>
          <w:sz w:val="28"/>
          <w:szCs w:val="28"/>
        </w:rPr>
        <w:drawing>
          <wp:inline distT="0" distB="0" distL="0" distR="0" wp14:anchorId="5CB98CCF" wp14:editId="555BC3A7">
            <wp:extent cx="7121814" cy="1483743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32490" cy="15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1" w:rsidRPr="0061556E" w:rsidRDefault="00C55E71" w:rsidP="00FA36E3">
      <w:pPr>
        <w:jc w:val="center"/>
        <w:rPr>
          <w:sz w:val="28"/>
          <w:szCs w:val="28"/>
        </w:rPr>
      </w:pPr>
    </w:p>
    <w:p w:rsidR="00FA36E3" w:rsidRPr="0061556E" w:rsidRDefault="00FA36E3" w:rsidP="00FA36E3">
      <w:pPr>
        <w:jc w:val="center"/>
        <w:rPr>
          <w:sz w:val="28"/>
          <w:szCs w:val="28"/>
        </w:rPr>
      </w:pPr>
      <w:r w:rsidRPr="0061556E">
        <w:rPr>
          <w:sz w:val="28"/>
          <w:szCs w:val="28"/>
        </w:rPr>
        <w:t>Рисунок 2 - Временная диаграмма распределения команд по процессорам ВС с кольцевой топологией</w:t>
      </w:r>
    </w:p>
    <w:p w:rsidR="00FA36E3" w:rsidRPr="0061556E" w:rsidRDefault="00FA36E3" w:rsidP="00FA36E3">
      <w:pPr>
        <w:jc w:val="center"/>
        <w:rPr>
          <w:sz w:val="28"/>
          <w:szCs w:val="28"/>
        </w:rPr>
      </w:pPr>
    </w:p>
    <w:p w:rsidR="00FA36E3" w:rsidRPr="0061556E" w:rsidRDefault="00FA36E3" w:rsidP="00FA36E3">
      <w:pPr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 = 33 с - время решения задачи на ВС с кольцевой топологией</w:t>
      </w:r>
    </w:p>
    <w:p w:rsidR="00856D66" w:rsidRPr="0061556E" w:rsidRDefault="00856D66">
      <w:pPr>
        <w:rPr>
          <w:b/>
          <w:sz w:val="28"/>
          <w:szCs w:val="28"/>
          <w:u w:val="single"/>
        </w:rPr>
      </w:pPr>
    </w:p>
    <w:p w:rsidR="009446CA" w:rsidRPr="005038D0" w:rsidRDefault="005038D0" w:rsidP="005038D0">
      <w:pPr>
        <w:jc w:val="both"/>
        <w:rPr>
          <w:b/>
          <w:sz w:val="28"/>
          <w:szCs w:val="28"/>
          <w:u w:val="single"/>
        </w:rPr>
      </w:pPr>
      <w:r w:rsidRPr="00E033FF">
        <w:rPr>
          <w:b/>
          <w:sz w:val="28"/>
          <w:szCs w:val="28"/>
          <w:u w:val="single"/>
        </w:rPr>
        <w:t xml:space="preserve">Задание №12 </w:t>
      </w:r>
    </w:p>
    <w:p w:rsidR="00FA36E3" w:rsidRPr="005038D0" w:rsidRDefault="00BE0447" w:rsidP="005038D0">
      <w:pPr>
        <w:jc w:val="both"/>
        <w:rPr>
          <w:b/>
          <w:sz w:val="28"/>
          <w:szCs w:val="28"/>
        </w:rPr>
      </w:pPr>
      <w:r w:rsidRPr="005038D0">
        <w:rPr>
          <w:sz w:val="28"/>
          <w:szCs w:val="28"/>
        </w:rPr>
        <w:t>Рассчитать время решения задачи на ВС с топологией «Двумерная решетка», содержащей 16 процессоров</w:t>
      </w:r>
    </w:p>
    <w:p w:rsidR="00FA36E3" w:rsidRPr="0061556E" w:rsidRDefault="00FA36E3" w:rsidP="00FA36E3">
      <w:pPr>
        <w:jc w:val="both"/>
        <w:rPr>
          <w:b/>
          <w:sz w:val="28"/>
          <w:szCs w:val="28"/>
          <w:u w:val="single"/>
        </w:rPr>
      </w:pPr>
    </w:p>
    <w:p w:rsidR="00FA36E3" w:rsidRPr="0061556E" w:rsidRDefault="00FA36E3" w:rsidP="005038D0">
      <w:pPr>
        <w:rPr>
          <w:sz w:val="28"/>
          <w:szCs w:val="28"/>
        </w:rPr>
      </w:pPr>
      <w:r w:rsidRPr="0061556E">
        <w:rPr>
          <w:sz w:val="28"/>
          <w:szCs w:val="28"/>
        </w:rPr>
        <w:t>Временная диаграмма распределения команд по процессорам ВС с топологией «Двумерная решетка» показана на рисунке 3.</w:t>
      </w:r>
    </w:p>
    <w:p w:rsidR="00DE27CA" w:rsidRPr="0061556E" w:rsidRDefault="00DE27CA" w:rsidP="00BE0447">
      <w:pPr>
        <w:rPr>
          <w:sz w:val="28"/>
          <w:szCs w:val="28"/>
        </w:rPr>
      </w:pPr>
    </w:p>
    <w:p w:rsidR="00FA36E3" w:rsidRPr="0061556E" w:rsidRDefault="00DE27CA" w:rsidP="00856D66">
      <w:pPr>
        <w:rPr>
          <w:sz w:val="28"/>
          <w:szCs w:val="28"/>
        </w:rPr>
      </w:pPr>
      <w:r w:rsidRPr="0061556E">
        <w:rPr>
          <w:noProof/>
          <w:sz w:val="28"/>
          <w:szCs w:val="28"/>
        </w:rPr>
        <w:drawing>
          <wp:inline distT="0" distB="0" distL="0" distR="0" wp14:anchorId="47C52AED" wp14:editId="720CB464">
            <wp:extent cx="6491418" cy="2277374"/>
            <wp:effectExtent l="0" t="0" r="508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50431" cy="22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CA" w:rsidRPr="0061556E" w:rsidRDefault="00DE27CA" w:rsidP="00856D66">
      <w:pPr>
        <w:rPr>
          <w:sz w:val="28"/>
          <w:szCs w:val="28"/>
        </w:rPr>
      </w:pPr>
    </w:p>
    <w:p w:rsidR="00FA36E3" w:rsidRPr="0061556E" w:rsidRDefault="00FA36E3" w:rsidP="00FA36E3">
      <w:pPr>
        <w:jc w:val="center"/>
        <w:rPr>
          <w:sz w:val="28"/>
          <w:szCs w:val="28"/>
        </w:rPr>
      </w:pPr>
      <w:r w:rsidRPr="0061556E">
        <w:rPr>
          <w:sz w:val="28"/>
          <w:szCs w:val="28"/>
        </w:rPr>
        <w:t>Рисунок 3 - Временная диаграмма распределения команд по процессорам ВС с топологией «Двумерная решетка»</w:t>
      </w:r>
    </w:p>
    <w:p w:rsidR="00FA36E3" w:rsidRPr="0061556E" w:rsidRDefault="00FA36E3" w:rsidP="00FA36E3">
      <w:pPr>
        <w:jc w:val="center"/>
        <w:rPr>
          <w:sz w:val="28"/>
          <w:szCs w:val="28"/>
        </w:rPr>
      </w:pPr>
    </w:p>
    <w:p w:rsidR="005833F9" w:rsidRPr="00A57FE3" w:rsidRDefault="00FA36E3" w:rsidP="00A57FE3">
      <w:pPr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 = 27 с - время решения задачи на ВС с топологией «Двумерная решетка».</w:t>
      </w:r>
    </w:p>
    <w:p w:rsidR="0076003E" w:rsidRPr="00E033FF" w:rsidRDefault="0076003E" w:rsidP="0076003E">
      <w:pPr>
        <w:jc w:val="both"/>
        <w:rPr>
          <w:b/>
          <w:sz w:val="28"/>
          <w:szCs w:val="28"/>
          <w:u w:val="single"/>
        </w:rPr>
      </w:pPr>
      <w:r w:rsidRPr="00E033FF">
        <w:rPr>
          <w:b/>
          <w:sz w:val="28"/>
          <w:szCs w:val="28"/>
          <w:u w:val="single"/>
        </w:rPr>
        <w:lastRenderedPageBreak/>
        <w:t xml:space="preserve">Задание №13 </w:t>
      </w:r>
    </w:p>
    <w:p w:rsidR="0076003E" w:rsidRDefault="0076003E" w:rsidP="00856D66">
      <w:pPr>
        <w:rPr>
          <w:sz w:val="28"/>
          <w:szCs w:val="28"/>
          <w:u w:val="single"/>
        </w:rPr>
      </w:pPr>
    </w:p>
    <w:p w:rsidR="00856D66" w:rsidRPr="0076003E" w:rsidRDefault="00856D66" w:rsidP="00856D66">
      <w:pPr>
        <w:rPr>
          <w:sz w:val="28"/>
          <w:szCs w:val="28"/>
        </w:rPr>
      </w:pPr>
      <w:r w:rsidRPr="0076003E">
        <w:rPr>
          <w:sz w:val="28"/>
          <w:szCs w:val="28"/>
        </w:rPr>
        <w:t>Рассчитать время решения задачи на ВС с тороидальной топологией, содержащей 16 процессоров</w:t>
      </w:r>
    </w:p>
    <w:p w:rsidR="005833F9" w:rsidRPr="0061556E" w:rsidRDefault="005833F9" w:rsidP="00585CDA">
      <w:pPr>
        <w:rPr>
          <w:sz w:val="28"/>
          <w:szCs w:val="28"/>
        </w:rPr>
      </w:pPr>
    </w:p>
    <w:p w:rsidR="00FA36E3" w:rsidRPr="0061556E" w:rsidRDefault="00FA36E3" w:rsidP="0076003E">
      <w:pPr>
        <w:rPr>
          <w:sz w:val="28"/>
          <w:szCs w:val="28"/>
        </w:rPr>
      </w:pPr>
      <w:r w:rsidRPr="0061556E">
        <w:rPr>
          <w:sz w:val="28"/>
          <w:szCs w:val="28"/>
        </w:rPr>
        <w:t>Временная диаграмма распределения команд по процессорам ВС с тороидальной топологией показана на рисунке 4.</w:t>
      </w:r>
    </w:p>
    <w:p w:rsidR="009446CA" w:rsidRPr="0061556E" w:rsidRDefault="009446CA" w:rsidP="00FA36E3">
      <w:pPr>
        <w:ind w:left="-180" w:firstLine="540"/>
        <w:rPr>
          <w:sz w:val="28"/>
          <w:szCs w:val="28"/>
        </w:rPr>
      </w:pPr>
    </w:p>
    <w:p w:rsidR="00FA36E3" w:rsidRPr="0061556E" w:rsidRDefault="009446CA" w:rsidP="00856D66">
      <w:pPr>
        <w:rPr>
          <w:sz w:val="28"/>
          <w:szCs w:val="28"/>
        </w:rPr>
      </w:pPr>
      <w:r w:rsidRPr="0061556E">
        <w:rPr>
          <w:noProof/>
          <w:sz w:val="28"/>
          <w:szCs w:val="28"/>
        </w:rPr>
        <w:drawing>
          <wp:inline distT="0" distB="0" distL="0" distR="0" wp14:anchorId="5D12DE60" wp14:editId="37E9EC3B">
            <wp:extent cx="6142008" cy="334511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45051" cy="334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CA" w:rsidRPr="0061556E" w:rsidRDefault="009446CA" w:rsidP="00856D66">
      <w:pPr>
        <w:rPr>
          <w:sz w:val="28"/>
          <w:szCs w:val="28"/>
        </w:rPr>
      </w:pPr>
    </w:p>
    <w:p w:rsidR="00FA36E3" w:rsidRPr="0061556E" w:rsidRDefault="00FA36E3" w:rsidP="00FA36E3">
      <w:pPr>
        <w:jc w:val="center"/>
        <w:rPr>
          <w:sz w:val="28"/>
          <w:szCs w:val="28"/>
        </w:rPr>
      </w:pPr>
      <w:r w:rsidRPr="0061556E">
        <w:rPr>
          <w:sz w:val="28"/>
          <w:szCs w:val="28"/>
        </w:rPr>
        <w:t>Рисунок 4 - Временная диаграмма распределения команд по процессорам ВС с тороидальной топологией</w:t>
      </w:r>
    </w:p>
    <w:p w:rsidR="00FA36E3" w:rsidRPr="0061556E" w:rsidRDefault="00FA36E3" w:rsidP="00FA36E3">
      <w:pPr>
        <w:jc w:val="center"/>
        <w:rPr>
          <w:sz w:val="28"/>
          <w:szCs w:val="28"/>
        </w:rPr>
      </w:pPr>
    </w:p>
    <w:p w:rsidR="00FA36E3" w:rsidRPr="0061556E" w:rsidRDefault="00FA36E3" w:rsidP="00FA36E3">
      <w:pPr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 = 1</w:t>
      </w:r>
      <w:r w:rsidR="009446CA" w:rsidRPr="0061556E">
        <w:rPr>
          <w:sz w:val="28"/>
          <w:szCs w:val="28"/>
        </w:rPr>
        <w:t>7</w:t>
      </w:r>
      <w:r w:rsidRPr="0061556E">
        <w:rPr>
          <w:sz w:val="28"/>
          <w:szCs w:val="28"/>
        </w:rPr>
        <w:t xml:space="preserve"> с - время решения задачи на ВС с тороидальной топологией.</w:t>
      </w:r>
    </w:p>
    <w:p w:rsidR="005833F9" w:rsidRPr="0061556E" w:rsidRDefault="005833F9" w:rsidP="00585CDA">
      <w:pPr>
        <w:rPr>
          <w:b/>
          <w:i/>
          <w:sz w:val="28"/>
          <w:szCs w:val="28"/>
        </w:rPr>
      </w:pPr>
    </w:p>
    <w:p w:rsidR="005833F9" w:rsidRPr="0061556E" w:rsidRDefault="005833F9" w:rsidP="00585CDA">
      <w:pPr>
        <w:rPr>
          <w:b/>
          <w:i/>
          <w:sz w:val="28"/>
          <w:szCs w:val="28"/>
        </w:rPr>
      </w:pPr>
    </w:p>
    <w:p w:rsidR="005833F9" w:rsidRPr="0061556E" w:rsidRDefault="005833F9" w:rsidP="00585CDA">
      <w:pPr>
        <w:rPr>
          <w:b/>
          <w:i/>
          <w:sz w:val="28"/>
          <w:szCs w:val="28"/>
        </w:rPr>
      </w:pPr>
    </w:p>
    <w:p w:rsidR="00260E4B" w:rsidRPr="0074153D" w:rsidRDefault="005833F9" w:rsidP="00260E4B">
      <w:pPr>
        <w:jc w:val="both"/>
        <w:rPr>
          <w:b/>
          <w:sz w:val="28"/>
          <w:szCs w:val="28"/>
          <w:u w:val="single"/>
          <w:lang w:val="en-US"/>
        </w:rPr>
      </w:pPr>
      <w:r w:rsidRPr="0061556E">
        <w:rPr>
          <w:sz w:val="28"/>
          <w:szCs w:val="28"/>
        </w:rPr>
        <w:br w:type="page"/>
      </w:r>
      <w:r w:rsidR="00260E4B" w:rsidRPr="00E033FF">
        <w:rPr>
          <w:b/>
          <w:sz w:val="28"/>
          <w:szCs w:val="28"/>
          <w:u w:val="single"/>
        </w:rPr>
        <w:lastRenderedPageBreak/>
        <w:t>Задание №1</w:t>
      </w:r>
      <w:r w:rsidR="00260E4B">
        <w:rPr>
          <w:b/>
          <w:sz w:val="28"/>
          <w:szCs w:val="28"/>
          <w:u w:val="single"/>
          <w:lang w:val="en-US"/>
        </w:rPr>
        <w:t>4</w:t>
      </w:r>
    </w:p>
    <w:p w:rsidR="00260E4B" w:rsidRDefault="00260E4B" w:rsidP="00260E4B">
      <w:pPr>
        <w:jc w:val="both"/>
        <w:rPr>
          <w:sz w:val="28"/>
          <w:szCs w:val="28"/>
          <w:u w:val="single"/>
        </w:rPr>
      </w:pPr>
    </w:p>
    <w:p w:rsidR="00856D66" w:rsidRPr="00260E4B" w:rsidRDefault="00856D66" w:rsidP="00260E4B">
      <w:pPr>
        <w:jc w:val="both"/>
        <w:rPr>
          <w:sz w:val="28"/>
          <w:szCs w:val="28"/>
        </w:rPr>
      </w:pPr>
      <w:r w:rsidRPr="00260E4B">
        <w:rPr>
          <w:sz w:val="28"/>
          <w:szCs w:val="28"/>
        </w:rPr>
        <w:t>Рассчитать время решения задачи на ВС с топологией «Четырехмерный гиперкуб», содержащей 16 процессоров</w:t>
      </w:r>
    </w:p>
    <w:p w:rsidR="00260E4B" w:rsidRPr="0061556E" w:rsidRDefault="00260E4B" w:rsidP="00260E4B">
      <w:pPr>
        <w:jc w:val="both"/>
        <w:rPr>
          <w:sz w:val="28"/>
          <w:szCs w:val="28"/>
          <w:u w:val="single"/>
        </w:rPr>
      </w:pPr>
    </w:p>
    <w:p w:rsidR="00FA36E3" w:rsidRPr="0061556E" w:rsidRDefault="00FA36E3" w:rsidP="00856D66">
      <w:pPr>
        <w:rPr>
          <w:sz w:val="28"/>
          <w:szCs w:val="28"/>
        </w:rPr>
      </w:pPr>
      <w:r w:rsidRPr="0061556E">
        <w:rPr>
          <w:sz w:val="28"/>
          <w:szCs w:val="28"/>
        </w:rPr>
        <w:t>Временная диаграмма распределения команд по процессорам ВС с топологией «Четырехмерный</w:t>
      </w:r>
      <w:r w:rsidR="00AD0083" w:rsidRPr="0061556E">
        <w:rPr>
          <w:sz w:val="28"/>
          <w:szCs w:val="28"/>
        </w:rPr>
        <w:t xml:space="preserve"> гиперкуб» показана на рисунке </w:t>
      </w:r>
      <w:r w:rsidRPr="0061556E">
        <w:rPr>
          <w:sz w:val="28"/>
          <w:szCs w:val="28"/>
        </w:rPr>
        <w:t>5.</w:t>
      </w:r>
    </w:p>
    <w:p w:rsidR="008D04A8" w:rsidRPr="0061556E" w:rsidRDefault="008D04A8" w:rsidP="00856D66">
      <w:pPr>
        <w:rPr>
          <w:sz w:val="28"/>
          <w:szCs w:val="28"/>
        </w:rPr>
      </w:pPr>
    </w:p>
    <w:p w:rsidR="00FA36E3" w:rsidRPr="0061556E" w:rsidRDefault="008D04A8" w:rsidP="008D04A8">
      <w:pPr>
        <w:jc w:val="center"/>
        <w:rPr>
          <w:sz w:val="28"/>
          <w:szCs w:val="28"/>
        </w:rPr>
      </w:pPr>
      <w:r w:rsidRPr="0061556E">
        <w:rPr>
          <w:noProof/>
          <w:sz w:val="28"/>
          <w:szCs w:val="28"/>
        </w:rPr>
        <w:drawing>
          <wp:inline distT="0" distB="0" distL="0" distR="0" wp14:anchorId="045D08A8" wp14:editId="0021C1D8">
            <wp:extent cx="5943600" cy="34498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7274" cy="34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A8" w:rsidRPr="0061556E" w:rsidRDefault="008D04A8" w:rsidP="00856D66">
      <w:pPr>
        <w:rPr>
          <w:sz w:val="28"/>
          <w:szCs w:val="28"/>
        </w:rPr>
      </w:pPr>
    </w:p>
    <w:p w:rsidR="00FA36E3" w:rsidRPr="0061556E" w:rsidRDefault="00AD0083" w:rsidP="00FA36E3">
      <w:pPr>
        <w:jc w:val="center"/>
        <w:rPr>
          <w:sz w:val="28"/>
          <w:szCs w:val="28"/>
        </w:rPr>
      </w:pPr>
      <w:r w:rsidRPr="0061556E">
        <w:rPr>
          <w:sz w:val="28"/>
          <w:szCs w:val="28"/>
        </w:rPr>
        <w:t xml:space="preserve">Рисунок </w:t>
      </w:r>
      <w:r w:rsidR="00FA36E3" w:rsidRPr="0061556E">
        <w:rPr>
          <w:sz w:val="28"/>
          <w:szCs w:val="28"/>
        </w:rPr>
        <w:t>5 - Временная диаграмма распределения команд по процессорам ВС с топологией «Четырехмерный гиперкуб»</w:t>
      </w:r>
    </w:p>
    <w:p w:rsidR="00FA36E3" w:rsidRPr="0061556E" w:rsidRDefault="00FA36E3" w:rsidP="00FA36E3">
      <w:pPr>
        <w:jc w:val="center"/>
        <w:rPr>
          <w:sz w:val="28"/>
          <w:szCs w:val="28"/>
        </w:rPr>
      </w:pPr>
    </w:p>
    <w:p w:rsidR="00FA36E3" w:rsidRPr="0061556E" w:rsidRDefault="00FA36E3" w:rsidP="00FA36E3">
      <w:pPr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 = 16 с - время решения задачи на ВС с топологией «Четырехмерный гиперкуб».</w:t>
      </w:r>
    </w:p>
    <w:p w:rsidR="005833F9" w:rsidRPr="0061556E" w:rsidRDefault="005833F9" w:rsidP="00585CDA">
      <w:pPr>
        <w:rPr>
          <w:b/>
          <w:i/>
          <w:sz w:val="28"/>
          <w:szCs w:val="28"/>
        </w:rPr>
      </w:pPr>
    </w:p>
    <w:p w:rsidR="005833F9" w:rsidRPr="0061556E" w:rsidRDefault="005833F9" w:rsidP="00585CDA">
      <w:pPr>
        <w:rPr>
          <w:b/>
          <w:i/>
          <w:sz w:val="28"/>
          <w:szCs w:val="28"/>
        </w:rPr>
      </w:pPr>
    </w:p>
    <w:p w:rsidR="0057657E" w:rsidRPr="0061556E" w:rsidRDefault="005833F9" w:rsidP="0057657E">
      <w:pPr>
        <w:rPr>
          <w:b/>
          <w:sz w:val="28"/>
          <w:szCs w:val="28"/>
          <w:u w:val="single"/>
        </w:rPr>
      </w:pPr>
      <w:r w:rsidRPr="0061556E">
        <w:rPr>
          <w:sz w:val="28"/>
          <w:szCs w:val="28"/>
        </w:rPr>
        <w:br w:type="page"/>
      </w:r>
      <w:r w:rsidR="0057657E" w:rsidRPr="0061556E">
        <w:rPr>
          <w:b/>
          <w:sz w:val="28"/>
          <w:szCs w:val="28"/>
          <w:u w:val="single"/>
        </w:rPr>
        <w:lastRenderedPageBreak/>
        <w:t>Выводы:</w:t>
      </w:r>
    </w:p>
    <w:p w:rsidR="002E107C" w:rsidRPr="0061556E" w:rsidRDefault="002E107C" w:rsidP="0057657E">
      <w:pPr>
        <w:rPr>
          <w:b/>
          <w:sz w:val="28"/>
          <w:szCs w:val="28"/>
          <w:u w:val="single"/>
        </w:rPr>
      </w:pPr>
    </w:p>
    <w:p w:rsidR="002E107C" w:rsidRPr="0061556E" w:rsidRDefault="002E107C" w:rsidP="002E107C">
      <w:pPr>
        <w:jc w:val="both"/>
        <w:rPr>
          <w:sz w:val="28"/>
          <w:szCs w:val="28"/>
        </w:rPr>
      </w:pPr>
      <w:r w:rsidRPr="0061556E">
        <w:rPr>
          <w:sz w:val="28"/>
          <w:szCs w:val="28"/>
        </w:rPr>
        <w:t>Время решения задач при разных топологиях представлено в таблице 1.</w:t>
      </w:r>
    </w:p>
    <w:p w:rsidR="002E107C" w:rsidRPr="0061556E" w:rsidRDefault="002E107C" w:rsidP="002E107C">
      <w:pPr>
        <w:jc w:val="both"/>
        <w:rPr>
          <w:sz w:val="28"/>
          <w:szCs w:val="28"/>
        </w:rPr>
      </w:pPr>
    </w:p>
    <w:p w:rsidR="002E107C" w:rsidRPr="0061556E" w:rsidRDefault="002E107C" w:rsidP="002E107C">
      <w:pPr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Таблица 1 – Время решения задачи</w:t>
      </w:r>
    </w:p>
    <w:p w:rsidR="002E107C" w:rsidRPr="0061556E" w:rsidRDefault="002E107C" w:rsidP="002E107C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4"/>
        <w:gridCol w:w="2754"/>
      </w:tblGrid>
      <w:tr w:rsidR="0057657E" w:rsidRPr="0061556E" w:rsidTr="0057657E">
        <w:tc>
          <w:tcPr>
            <w:tcW w:w="3474" w:type="dxa"/>
            <w:vAlign w:val="center"/>
          </w:tcPr>
          <w:p w:rsidR="0057657E" w:rsidRPr="0061556E" w:rsidRDefault="0057657E" w:rsidP="0057657E">
            <w:pPr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Топология</w:t>
            </w:r>
          </w:p>
        </w:tc>
        <w:tc>
          <w:tcPr>
            <w:tcW w:w="2754" w:type="dxa"/>
            <w:vAlign w:val="center"/>
          </w:tcPr>
          <w:p w:rsidR="0057657E" w:rsidRPr="0061556E" w:rsidRDefault="0057657E" w:rsidP="0057657E">
            <w:pPr>
              <w:ind w:right="612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Время решения задачи, сек</w:t>
            </w:r>
          </w:p>
        </w:tc>
      </w:tr>
      <w:tr w:rsidR="0057657E" w:rsidRPr="0061556E" w:rsidTr="0057657E">
        <w:tc>
          <w:tcPr>
            <w:tcW w:w="3474" w:type="dxa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Линейная</w:t>
            </w:r>
          </w:p>
        </w:tc>
        <w:tc>
          <w:tcPr>
            <w:tcW w:w="2754" w:type="dxa"/>
          </w:tcPr>
          <w:p w:rsidR="0057657E" w:rsidRPr="0061556E" w:rsidRDefault="0057657E" w:rsidP="0057657E">
            <w:pPr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>6</w:t>
            </w:r>
            <w:r w:rsidR="00C34A9C">
              <w:rPr>
                <w:sz w:val="28"/>
                <w:szCs w:val="28"/>
              </w:rPr>
              <w:t>2</w:t>
            </w:r>
          </w:p>
        </w:tc>
      </w:tr>
      <w:tr w:rsidR="0057657E" w:rsidRPr="0061556E" w:rsidTr="0057657E">
        <w:tc>
          <w:tcPr>
            <w:tcW w:w="3474" w:type="dxa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Кольцевая</w:t>
            </w:r>
          </w:p>
        </w:tc>
        <w:tc>
          <w:tcPr>
            <w:tcW w:w="2754" w:type="dxa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33</w:t>
            </w:r>
          </w:p>
        </w:tc>
      </w:tr>
      <w:tr w:rsidR="0057657E" w:rsidRPr="0061556E" w:rsidTr="0057657E">
        <w:tc>
          <w:tcPr>
            <w:tcW w:w="3474" w:type="dxa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Двухмерная решетка</w:t>
            </w:r>
          </w:p>
        </w:tc>
        <w:tc>
          <w:tcPr>
            <w:tcW w:w="2754" w:type="dxa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27</w:t>
            </w:r>
          </w:p>
        </w:tc>
      </w:tr>
      <w:tr w:rsidR="0057657E" w:rsidRPr="0061556E" w:rsidTr="0057657E">
        <w:tc>
          <w:tcPr>
            <w:tcW w:w="3474" w:type="dxa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Тороидальная</w:t>
            </w:r>
          </w:p>
        </w:tc>
        <w:tc>
          <w:tcPr>
            <w:tcW w:w="2754" w:type="dxa"/>
          </w:tcPr>
          <w:p w:rsidR="0057657E" w:rsidRPr="0061556E" w:rsidRDefault="0057657E" w:rsidP="0057657E">
            <w:pPr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>1</w:t>
            </w:r>
            <w:r w:rsidR="00190912" w:rsidRPr="0061556E">
              <w:rPr>
                <w:sz w:val="28"/>
                <w:szCs w:val="28"/>
                <w:lang w:val="en-US"/>
              </w:rPr>
              <w:t>7</w:t>
            </w:r>
          </w:p>
        </w:tc>
      </w:tr>
      <w:tr w:rsidR="0057657E" w:rsidRPr="0061556E" w:rsidTr="0057657E">
        <w:tc>
          <w:tcPr>
            <w:tcW w:w="3474" w:type="dxa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Четырехмерный гиперкуб</w:t>
            </w:r>
          </w:p>
        </w:tc>
        <w:tc>
          <w:tcPr>
            <w:tcW w:w="2754" w:type="dxa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16</w:t>
            </w:r>
          </w:p>
        </w:tc>
      </w:tr>
    </w:tbl>
    <w:p w:rsidR="0057657E" w:rsidRPr="0061556E" w:rsidRDefault="0057657E" w:rsidP="0057657E">
      <w:pPr>
        <w:rPr>
          <w:sz w:val="28"/>
          <w:szCs w:val="28"/>
        </w:rPr>
      </w:pPr>
    </w:p>
    <w:p w:rsidR="0057657E" w:rsidRPr="0061556E" w:rsidRDefault="0057657E" w:rsidP="0057657E">
      <w:pPr>
        <w:ind w:firstLine="708"/>
        <w:rPr>
          <w:sz w:val="28"/>
          <w:szCs w:val="28"/>
        </w:rPr>
      </w:pPr>
      <w:r w:rsidRPr="0061556E">
        <w:rPr>
          <w:sz w:val="28"/>
          <w:szCs w:val="28"/>
        </w:rPr>
        <w:t>В ходе лабораторной</w:t>
      </w:r>
      <w:r w:rsidRPr="0061556E">
        <w:rPr>
          <w:sz w:val="28"/>
          <w:szCs w:val="28"/>
          <w:lang w:val="uk-UA"/>
        </w:rPr>
        <w:t xml:space="preserve"> </w:t>
      </w:r>
      <w:r w:rsidRPr="0061556E">
        <w:rPr>
          <w:sz w:val="28"/>
          <w:szCs w:val="28"/>
        </w:rPr>
        <w:t xml:space="preserve">работы был проведен анализ топологий вычислительных систем. Результат анализа представлен в таблице </w:t>
      </w:r>
      <w:r w:rsidR="002E107C" w:rsidRPr="0061556E">
        <w:rPr>
          <w:sz w:val="28"/>
          <w:szCs w:val="28"/>
        </w:rPr>
        <w:t>2</w:t>
      </w:r>
      <w:r w:rsidRPr="0061556E">
        <w:rPr>
          <w:sz w:val="28"/>
          <w:szCs w:val="28"/>
        </w:rPr>
        <w:t>. Для удобства сравнения было решено взять одинаковое количество процессоров – 16.</w:t>
      </w:r>
    </w:p>
    <w:p w:rsidR="0057657E" w:rsidRPr="0061556E" w:rsidRDefault="0057657E" w:rsidP="0057657E">
      <w:pPr>
        <w:jc w:val="both"/>
        <w:rPr>
          <w:sz w:val="28"/>
          <w:szCs w:val="28"/>
        </w:rPr>
      </w:pPr>
    </w:p>
    <w:p w:rsidR="0057657E" w:rsidRPr="0061556E" w:rsidRDefault="0057657E" w:rsidP="0057657E">
      <w:pPr>
        <w:ind w:left="-426"/>
        <w:jc w:val="both"/>
        <w:rPr>
          <w:sz w:val="28"/>
          <w:szCs w:val="28"/>
        </w:rPr>
      </w:pPr>
      <w:r w:rsidRPr="0061556E">
        <w:rPr>
          <w:sz w:val="28"/>
          <w:szCs w:val="28"/>
        </w:rPr>
        <w:t xml:space="preserve">Таблица </w:t>
      </w:r>
      <w:r w:rsidR="002E107C" w:rsidRPr="0061556E">
        <w:rPr>
          <w:sz w:val="28"/>
          <w:szCs w:val="28"/>
          <w:lang w:val="en-US"/>
        </w:rPr>
        <w:t>2</w:t>
      </w:r>
      <w:r w:rsidRPr="0061556E">
        <w:rPr>
          <w:sz w:val="28"/>
          <w:szCs w:val="28"/>
        </w:rPr>
        <w:t xml:space="preserve"> – Характеристики различных топологий ВС</w:t>
      </w:r>
    </w:p>
    <w:p w:rsidR="002E107C" w:rsidRPr="0061556E" w:rsidRDefault="002E107C" w:rsidP="0057657E">
      <w:pPr>
        <w:ind w:left="-426"/>
        <w:jc w:val="both"/>
        <w:rPr>
          <w:sz w:val="28"/>
          <w:szCs w:val="28"/>
        </w:rPr>
      </w:pPr>
    </w:p>
    <w:tbl>
      <w:tblPr>
        <w:tblW w:w="11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813"/>
        <w:gridCol w:w="965"/>
        <w:gridCol w:w="965"/>
        <w:gridCol w:w="818"/>
        <w:gridCol w:w="1095"/>
        <w:gridCol w:w="1111"/>
        <w:gridCol w:w="1388"/>
        <w:gridCol w:w="1168"/>
        <w:gridCol w:w="1168"/>
      </w:tblGrid>
      <w:tr w:rsidR="0057657E" w:rsidRPr="00B54267" w:rsidTr="00B54267">
        <w:trPr>
          <w:trHeight w:val="710"/>
          <w:jc w:val="center"/>
        </w:trPr>
        <w:tc>
          <w:tcPr>
            <w:tcW w:w="1679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Топология ВС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 xml:space="preserve">Размер сети, </w:t>
            </w:r>
            <w:r w:rsidRPr="00B54267">
              <w:rPr>
                <w:lang w:val="en-US"/>
              </w:rPr>
              <w:t>N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 xml:space="preserve">Диаметр сети, </w:t>
            </w:r>
            <w:r w:rsidRPr="00B54267">
              <w:rPr>
                <w:lang w:val="en-US"/>
              </w:rPr>
              <w:t>D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 xml:space="preserve">Порядок узла, </w:t>
            </w:r>
            <w:r w:rsidRPr="00B54267">
              <w:rPr>
                <w:lang w:val="en-US"/>
              </w:rPr>
              <w:t>d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 xml:space="preserve">Число связей, </w:t>
            </w:r>
            <w:r w:rsidRPr="00B54267">
              <w:rPr>
                <w:lang w:val="en-US"/>
              </w:rPr>
              <w:t>I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  <w:rPr>
                <w:lang w:val="en-US"/>
              </w:rPr>
            </w:pPr>
            <w:r w:rsidRPr="00B54267">
              <w:t xml:space="preserve">Ширина </w:t>
            </w:r>
            <w:proofErr w:type="spellStart"/>
            <w:r w:rsidRPr="00B54267">
              <w:t>бисекции</w:t>
            </w:r>
            <w:proofErr w:type="spellEnd"/>
            <w:r w:rsidRPr="00B54267">
              <w:t xml:space="preserve">, </w:t>
            </w:r>
            <w:r w:rsidRPr="00B54267">
              <w:rPr>
                <w:lang w:val="en-US"/>
              </w:rPr>
              <w:t>B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proofErr w:type="spellStart"/>
            <w:r w:rsidRPr="00B54267">
              <w:t>Симме</w:t>
            </w:r>
            <w:proofErr w:type="spellEnd"/>
            <w:r w:rsidRPr="00B54267">
              <w:t>-</w:t>
            </w:r>
          </w:p>
          <w:p w:rsidR="0057657E" w:rsidRPr="00B54267" w:rsidRDefault="0057657E" w:rsidP="0057657E">
            <w:pPr>
              <w:jc w:val="center"/>
            </w:pPr>
            <w:proofErr w:type="spellStart"/>
            <w:r w:rsidRPr="00B54267">
              <w:t>тричность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 xml:space="preserve">Стоимость процессоров, </w:t>
            </w:r>
            <w:proofErr w:type="spellStart"/>
            <w:r w:rsidRPr="00B54267">
              <w:t>ден.ед</w:t>
            </w:r>
            <w:proofErr w:type="spellEnd"/>
            <w:r w:rsidRPr="00B54267">
              <w:t>.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 xml:space="preserve">Стоимость связей, </w:t>
            </w:r>
            <w:proofErr w:type="spellStart"/>
            <w:r w:rsidRPr="00B54267">
              <w:t>ден.ед</w:t>
            </w:r>
            <w:proofErr w:type="spellEnd"/>
            <w:r w:rsidRPr="00B54267">
              <w:t>.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 xml:space="preserve">Стоимость ВС, </w:t>
            </w:r>
            <w:proofErr w:type="spellStart"/>
            <w:r w:rsidRPr="00B54267">
              <w:t>ден.ед</w:t>
            </w:r>
            <w:proofErr w:type="spellEnd"/>
            <w:r w:rsidRPr="00B54267">
              <w:t>.</w:t>
            </w:r>
          </w:p>
        </w:tc>
      </w:tr>
      <w:tr w:rsidR="0057657E" w:rsidRPr="00B54267" w:rsidTr="00B54267">
        <w:trPr>
          <w:trHeight w:val="233"/>
          <w:jc w:val="center"/>
        </w:trPr>
        <w:tc>
          <w:tcPr>
            <w:tcW w:w="1679" w:type="dxa"/>
            <w:shd w:val="clear" w:color="auto" w:fill="auto"/>
            <w:vAlign w:val="center"/>
          </w:tcPr>
          <w:p w:rsidR="0057657E" w:rsidRPr="00B54267" w:rsidRDefault="0057657E" w:rsidP="0057657E">
            <w:r w:rsidRPr="00B54267">
              <w:t>Линейная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16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15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2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15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Нет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96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30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126</w:t>
            </w:r>
          </w:p>
        </w:tc>
      </w:tr>
      <w:tr w:rsidR="0057657E" w:rsidRPr="00B54267" w:rsidTr="00B54267">
        <w:trPr>
          <w:trHeight w:val="233"/>
          <w:jc w:val="center"/>
        </w:trPr>
        <w:tc>
          <w:tcPr>
            <w:tcW w:w="1679" w:type="dxa"/>
            <w:shd w:val="clear" w:color="auto" w:fill="auto"/>
            <w:vAlign w:val="center"/>
          </w:tcPr>
          <w:p w:rsidR="0057657E" w:rsidRPr="00B54267" w:rsidRDefault="0057657E" w:rsidP="0057657E">
            <w:r w:rsidRPr="00B54267">
              <w:t>Кольцевая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16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2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16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2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Да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96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32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128</w:t>
            </w:r>
          </w:p>
        </w:tc>
      </w:tr>
      <w:tr w:rsidR="0057657E" w:rsidRPr="00B54267" w:rsidTr="00B54267">
        <w:trPr>
          <w:trHeight w:val="233"/>
          <w:jc w:val="center"/>
        </w:trPr>
        <w:tc>
          <w:tcPr>
            <w:tcW w:w="1679" w:type="dxa"/>
            <w:shd w:val="clear" w:color="auto" w:fill="auto"/>
            <w:vAlign w:val="center"/>
          </w:tcPr>
          <w:p w:rsidR="0057657E" w:rsidRPr="00B54267" w:rsidRDefault="0057657E" w:rsidP="0057657E">
            <w:r w:rsidRPr="00B54267">
              <w:t>Звезда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16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2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15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Нет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96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30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126</w:t>
            </w:r>
          </w:p>
        </w:tc>
      </w:tr>
      <w:tr w:rsidR="0057657E" w:rsidRPr="00B54267" w:rsidTr="00B54267">
        <w:trPr>
          <w:trHeight w:val="466"/>
          <w:jc w:val="center"/>
        </w:trPr>
        <w:tc>
          <w:tcPr>
            <w:tcW w:w="1679" w:type="dxa"/>
            <w:shd w:val="clear" w:color="auto" w:fill="auto"/>
            <w:vAlign w:val="center"/>
          </w:tcPr>
          <w:p w:rsidR="0057657E" w:rsidRPr="00B54267" w:rsidRDefault="0057657E" w:rsidP="0057657E">
            <w:r w:rsidRPr="00B54267">
              <w:t>Двоичное дерево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16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8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3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15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Нет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96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30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126</w:t>
            </w:r>
          </w:p>
        </w:tc>
      </w:tr>
      <w:tr w:rsidR="0057657E" w:rsidRPr="00B54267" w:rsidTr="00B54267">
        <w:trPr>
          <w:trHeight w:val="477"/>
          <w:jc w:val="center"/>
        </w:trPr>
        <w:tc>
          <w:tcPr>
            <w:tcW w:w="1679" w:type="dxa"/>
            <w:shd w:val="clear" w:color="auto" w:fill="auto"/>
            <w:vAlign w:val="center"/>
          </w:tcPr>
          <w:p w:rsidR="0057657E" w:rsidRPr="00B54267" w:rsidRDefault="0057657E" w:rsidP="0057657E">
            <w:r w:rsidRPr="00B54267">
              <w:t>Двумерная решетка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16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6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4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24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4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Нет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96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48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144</w:t>
            </w:r>
          </w:p>
        </w:tc>
      </w:tr>
      <w:tr w:rsidR="0057657E" w:rsidRPr="00B54267" w:rsidTr="00B54267">
        <w:trPr>
          <w:trHeight w:val="233"/>
          <w:jc w:val="center"/>
        </w:trPr>
        <w:tc>
          <w:tcPr>
            <w:tcW w:w="1679" w:type="dxa"/>
            <w:shd w:val="clear" w:color="auto" w:fill="auto"/>
            <w:vAlign w:val="center"/>
          </w:tcPr>
          <w:p w:rsidR="0057657E" w:rsidRPr="00B54267" w:rsidRDefault="0057657E" w:rsidP="0057657E">
            <w:r w:rsidRPr="00B54267">
              <w:t>Тороидальная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16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4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4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32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8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Да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96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64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160</w:t>
            </w:r>
          </w:p>
        </w:tc>
      </w:tr>
      <w:tr w:rsidR="0057657E" w:rsidRPr="00B54267" w:rsidTr="00B54267">
        <w:trPr>
          <w:trHeight w:val="466"/>
          <w:jc w:val="center"/>
        </w:trPr>
        <w:tc>
          <w:tcPr>
            <w:tcW w:w="1679" w:type="dxa"/>
            <w:shd w:val="clear" w:color="auto" w:fill="auto"/>
            <w:vAlign w:val="center"/>
          </w:tcPr>
          <w:p w:rsidR="0057657E" w:rsidRPr="00B54267" w:rsidRDefault="0057657E" w:rsidP="0057657E">
            <w:r w:rsidRPr="00B54267">
              <w:t>Витая тороидальная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16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4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4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32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8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Да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96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64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160</w:t>
            </w:r>
          </w:p>
        </w:tc>
      </w:tr>
      <w:tr w:rsidR="0057657E" w:rsidRPr="00B54267" w:rsidTr="00B54267">
        <w:trPr>
          <w:trHeight w:val="233"/>
          <w:jc w:val="center"/>
        </w:trPr>
        <w:tc>
          <w:tcPr>
            <w:tcW w:w="1679" w:type="dxa"/>
            <w:shd w:val="clear" w:color="auto" w:fill="auto"/>
            <w:vAlign w:val="center"/>
          </w:tcPr>
          <w:p w:rsidR="0057657E" w:rsidRPr="00B54267" w:rsidRDefault="0057657E" w:rsidP="0057657E">
            <w:proofErr w:type="spellStart"/>
            <w:r w:rsidRPr="00B54267">
              <w:t>Полносвязная</w:t>
            </w:r>
            <w:proofErr w:type="spellEnd"/>
          </w:p>
        </w:tc>
        <w:tc>
          <w:tcPr>
            <w:tcW w:w="813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16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15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16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Да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96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240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336</w:t>
            </w:r>
          </w:p>
        </w:tc>
      </w:tr>
      <w:tr w:rsidR="0057657E" w:rsidRPr="00B54267" w:rsidTr="00B54267">
        <w:trPr>
          <w:trHeight w:val="466"/>
          <w:jc w:val="center"/>
        </w:trPr>
        <w:tc>
          <w:tcPr>
            <w:tcW w:w="1679" w:type="dxa"/>
            <w:shd w:val="clear" w:color="auto" w:fill="auto"/>
            <w:vAlign w:val="center"/>
          </w:tcPr>
          <w:p w:rsidR="0057657E" w:rsidRPr="00B54267" w:rsidRDefault="0057657E" w:rsidP="0057657E">
            <w:r w:rsidRPr="00B54267">
              <w:t>Четырехмерный гиперкуб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16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4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4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32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8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Да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96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64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57657E" w:rsidRPr="00B54267" w:rsidRDefault="0057657E" w:rsidP="0057657E">
            <w:pPr>
              <w:jc w:val="center"/>
            </w:pPr>
            <w:r w:rsidRPr="00B54267">
              <w:t>160</w:t>
            </w:r>
          </w:p>
        </w:tc>
      </w:tr>
    </w:tbl>
    <w:p w:rsidR="0057657E" w:rsidRPr="0061556E" w:rsidRDefault="0057657E" w:rsidP="0057657E">
      <w:pPr>
        <w:jc w:val="both"/>
        <w:rPr>
          <w:sz w:val="28"/>
          <w:szCs w:val="28"/>
        </w:rPr>
      </w:pPr>
    </w:p>
    <w:p w:rsidR="0057657E" w:rsidRPr="0061556E" w:rsidRDefault="0057657E" w:rsidP="0057657E">
      <w:pPr>
        <w:ind w:firstLine="709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Проанализировав данные, представленные выше, можно сделать вывод, что наибольшее число связей содержит система с полносвязной топологией (</w:t>
      </w:r>
      <w:r w:rsidRPr="0061556E">
        <w:rPr>
          <w:sz w:val="28"/>
          <w:szCs w:val="28"/>
          <w:lang w:val="en-US"/>
        </w:rPr>
        <w:t>I</w:t>
      </w:r>
      <w:r w:rsidRPr="0061556E">
        <w:rPr>
          <w:sz w:val="28"/>
          <w:szCs w:val="28"/>
        </w:rPr>
        <w:t>=120), наименьшее – системы с топологиями звезда, двоичное дерево и с линейной топологией (</w:t>
      </w:r>
      <w:r w:rsidRPr="0061556E">
        <w:rPr>
          <w:sz w:val="28"/>
          <w:szCs w:val="28"/>
          <w:lang w:val="en-US"/>
        </w:rPr>
        <w:t>I</w:t>
      </w:r>
      <w:r w:rsidRPr="0061556E">
        <w:rPr>
          <w:sz w:val="28"/>
          <w:szCs w:val="28"/>
        </w:rPr>
        <w:t>=15). Количество связей влияет на такие характеристики системы, как стоимость и надежность, а именно, чем больше связей, тем выше стоимость системы, но при этом выше надежность. Диаметр сети, показывающий длительность передачи сообщения между двумя самыми удаленными узлами, влияет на производительность системы. Самый большой диаметр у системы с линейной топологией (</w:t>
      </w:r>
      <w:r w:rsidRPr="0061556E">
        <w:rPr>
          <w:sz w:val="28"/>
          <w:szCs w:val="28"/>
          <w:lang w:val="en-US"/>
        </w:rPr>
        <w:t>D</w:t>
      </w:r>
      <w:r w:rsidRPr="0061556E">
        <w:rPr>
          <w:sz w:val="28"/>
          <w:szCs w:val="28"/>
        </w:rPr>
        <w:t>=15), поэтому у такой системы самая низкая производительность. Самый меньший диаметр сети у системы с полносвязной топологией (</w:t>
      </w:r>
      <w:r w:rsidRPr="0061556E">
        <w:rPr>
          <w:sz w:val="28"/>
          <w:szCs w:val="28"/>
          <w:lang w:val="en-US"/>
        </w:rPr>
        <w:t>D</w:t>
      </w:r>
      <w:r w:rsidRPr="0061556E">
        <w:rPr>
          <w:sz w:val="28"/>
          <w:szCs w:val="28"/>
        </w:rPr>
        <w:t>=1), следовательно, у такой системы производительность самая высокая.</w:t>
      </w:r>
    </w:p>
    <w:p w:rsidR="0057657E" w:rsidRPr="0061556E" w:rsidRDefault="0057657E" w:rsidP="0057657E">
      <w:pPr>
        <w:ind w:firstLine="709"/>
        <w:jc w:val="both"/>
        <w:rPr>
          <w:sz w:val="28"/>
          <w:szCs w:val="28"/>
        </w:rPr>
      </w:pPr>
      <w:r w:rsidRPr="0061556E">
        <w:rPr>
          <w:sz w:val="28"/>
          <w:szCs w:val="28"/>
        </w:rPr>
        <w:lastRenderedPageBreak/>
        <w:t>Чтобы определить, какая система является самой оптимальной, нужно ввести коэффициент оптимальности, определяющийся следующим образом:</w:t>
      </w:r>
    </w:p>
    <w:p w:rsidR="0057657E" w:rsidRPr="0061556E" w:rsidRDefault="0057657E" w:rsidP="0057657E">
      <w:pPr>
        <w:ind w:firstLine="709"/>
        <w:jc w:val="both"/>
        <w:rPr>
          <w:sz w:val="28"/>
          <w:szCs w:val="28"/>
        </w:rPr>
      </w:pPr>
    </w:p>
    <w:p w:rsidR="0057657E" w:rsidRPr="0061556E" w:rsidRDefault="0057657E" w:rsidP="0057657E">
      <w:pPr>
        <w:ind w:firstLine="709"/>
        <w:jc w:val="center"/>
        <w:rPr>
          <w:sz w:val="28"/>
          <w:szCs w:val="28"/>
        </w:rPr>
      </w:pPr>
      <w:r w:rsidRPr="0061556E">
        <w:rPr>
          <w:sz w:val="28"/>
          <w:szCs w:val="28"/>
        </w:rPr>
        <w:t>К</w:t>
      </w:r>
      <w:r w:rsidRPr="0061556E">
        <w:rPr>
          <w:sz w:val="28"/>
          <w:szCs w:val="28"/>
          <w:vertAlign w:val="subscript"/>
        </w:rPr>
        <w:t>опт</w:t>
      </w:r>
      <w:r w:rsidRPr="0061556E">
        <w:rPr>
          <w:sz w:val="28"/>
          <w:szCs w:val="28"/>
        </w:rPr>
        <w:t xml:space="preserve"> = К</w:t>
      </w:r>
      <w:r w:rsidRPr="0061556E">
        <w:rPr>
          <w:sz w:val="28"/>
          <w:szCs w:val="28"/>
          <w:vertAlign w:val="subscript"/>
        </w:rPr>
        <w:t>над</w:t>
      </w:r>
      <w:r w:rsidRPr="0061556E">
        <w:rPr>
          <w:sz w:val="28"/>
          <w:szCs w:val="28"/>
        </w:rPr>
        <w:t>*К</w:t>
      </w:r>
      <w:r w:rsidRPr="0061556E">
        <w:rPr>
          <w:sz w:val="28"/>
          <w:szCs w:val="28"/>
          <w:vertAlign w:val="subscript"/>
        </w:rPr>
        <w:t>пр</w:t>
      </w:r>
      <w:r w:rsidRPr="0061556E">
        <w:rPr>
          <w:sz w:val="28"/>
          <w:szCs w:val="28"/>
        </w:rPr>
        <w:t>/Ст,</w:t>
      </w:r>
    </w:p>
    <w:p w:rsidR="0057657E" w:rsidRPr="0061556E" w:rsidRDefault="0057657E" w:rsidP="0057657E">
      <w:pPr>
        <w:ind w:firstLine="709"/>
        <w:jc w:val="both"/>
        <w:rPr>
          <w:sz w:val="28"/>
          <w:szCs w:val="28"/>
        </w:rPr>
      </w:pPr>
    </w:p>
    <w:p w:rsidR="0057657E" w:rsidRPr="0061556E" w:rsidRDefault="0057657E" w:rsidP="0057657E">
      <w:pPr>
        <w:ind w:firstLine="709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где К</w:t>
      </w:r>
      <w:r w:rsidRPr="0061556E">
        <w:rPr>
          <w:sz w:val="28"/>
          <w:szCs w:val="28"/>
          <w:vertAlign w:val="subscript"/>
        </w:rPr>
        <w:t>над</w:t>
      </w:r>
      <w:r w:rsidRPr="0061556E">
        <w:rPr>
          <w:sz w:val="28"/>
          <w:szCs w:val="28"/>
        </w:rPr>
        <w:t xml:space="preserve"> = </w:t>
      </w:r>
      <w:r w:rsidRPr="0061556E">
        <w:rPr>
          <w:sz w:val="28"/>
          <w:szCs w:val="28"/>
          <w:lang w:val="en-US"/>
        </w:rPr>
        <w:t>I</w:t>
      </w:r>
      <w:r w:rsidRPr="0061556E">
        <w:rPr>
          <w:sz w:val="28"/>
          <w:szCs w:val="28"/>
        </w:rPr>
        <w:t>/</w:t>
      </w:r>
      <w:r w:rsidRPr="0061556E">
        <w:rPr>
          <w:sz w:val="28"/>
          <w:szCs w:val="28"/>
          <w:lang w:val="en-US"/>
        </w:rPr>
        <w:t>N</w:t>
      </w:r>
      <w:r w:rsidRPr="0061556E">
        <w:rPr>
          <w:sz w:val="28"/>
          <w:szCs w:val="28"/>
        </w:rPr>
        <w:t xml:space="preserve"> – коэффициент надежности,</w:t>
      </w:r>
    </w:p>
    <w:p w:rsidR="0057657E" w:rsidRPr="0061556E" w:rsidRDefault="0057657E" w:rsidP="0057657E">
      <w:pPr>
        <w:ind w:firstLine="709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К</w:t>
      </w:r>
      <w:r w:rsidRPr="0061556E">
        <w:rPr>
          <w:sz w:val="28"/>
          <w:szCs w:val="28"/>
          <w:vertAlign w:val="subscript"/>
        </w:rPr>
        <w:t>пр</w:t>
      </w:r>
      <w:r w:rsidRPr="0061556E">
        <w:rPr>
          <w:sz w:val="28"/>
          <w:szCs w:val="28"/>
        </w:rPr>
        <w:t xml:space="preserve"> = </w:t>
      </w:r>
      <w:r w:rsidRPr="0061556E">
        <w:rPr>
          <w:sz w:val="28"/>
          <w:szCs w:val="28"/>
          <w:lang w:val="en-US"/>
        </w:rPr>
        <w:t>B</w:t>
      </w:r>
      <w:r w:rsidRPr="0061556E">
        <w:rPr>
          <w:sz w:val="28"/>
          <w:szCs w:val="28"/>
        </w:rPr>
        <w:t>/</w:t>
      </w:r>
      <w:r w:rsidRPr="0061556E">
        <w:rPr>
          <w:sz w:val="28"/>
          <w:szCs w:val="28"/>
          <w:lang w:val="en-US"/>
        </w:rPr>
        <w:t>D</w:t>
      </w:r>
      <w:r w:rsidRPr="0061556E">
        <w:rPr>
          <w:sz w:val="28"/>
          <w:szCs w:val="28"/>
        </w:rPr>
        <w:t xml:space="preserve"> – коэффициент производительности,</w:t>
      </w:r>
    </w:p>
    <w:p w:rsidR="0057657E" w:rsidRPr="0061556E" w:rsidRDefault="0057657E" w:rsidP="0057657E">
      <w:pPr>
        <w:ind w:firstLine="709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Ст – стоимость системы.</w:t>
      </w:r>
    </w:p>
    <w:p w:rsidR="0057657E" w:rsidRPr="0061556E" w:rsidRDefault="0057657E" w:rsidP="0057657E">
      <w:pPr>
        <w:ind w:firstLine="709"/>
        <w:rPr>
          <w:sz w:val="28"/>
          <w:szCs w:val="28"/>
        </w:rPr>
      </w:pPr>
    </w:p>
    <w:p w:rsidR="0057657E" w:rsidRPr="0061556E" w:rsidRDefault="0057657E" w:rsidP="0057657E">
      <w:pPr>
        <w:ind w:firstLine="709"/>
        <w:rPr>
          <w:sz w:val="28"/>
          <w:szCs w:val="28"/>
        </w:rPr>
      </w:pPr>
      <w:r w:rsidRPr="0061556E">
        <w:rPr>
          <w:sz w:val="28"/>
          <w:szCs w:val="28"/>
        </w:rPr>
        <w:t>Коэффициенты оптимальности систем представлены в таблице 2.</w:t>
      </w:r>
    </w:p>
    <w:p w:rsidR="0057657E" w:rsidRPr="0061556E" w:rsidRDefault="0057657E" w:rsidP="0057657E">
      <w:pPr>
        <w:ind w:firstLine="709"/>
        <w:rPr>
          <w:sz w:val="28"/>
          <w:szCs w:val="28"/>
        </w:rPr>
      </w:pPr>
    </w:p>
    <w:p w:rsidR="00C00870" w:rsidRPr="0061556E" w:rsidRDefault="0057657E" w:rsidP="00AB1682">
      <w:pPr>
        <w:ind w:left="-142"/>
        <w:rPr>
          <w:sz w:val="28"/>
          <w:szCs w:val="28"/>
        </w:rPr>
      </w:pPr>
      <w:r w:rsidRPr="0061556E">
        <w:rPr>
          <w:sz w:val="28"/>
          <w:szCs w:val="28"/>
        </w:rPr>
        <w:t xml:space="preserve">Таблица </w:t>
      </w:r>
      <w:r w:rsidR="00C00870" w:rsidRPr="0061556E">
        <w:rPr>
          <w:sz w:val="28"/>
          <w:szCs w:val="28"/>
        </w:rPr>
        <w:t>3</w:t>
      </w:r>
      <w:r w:rsidRPr="0061556E">
        <w:rPr>
          <w:sz w:val="28"/>
          <w:szCs w:val="28"/>
        </w:rPr>
        <w:t xml:space="preserve"> – Сравнение систем по коэффициенту оптимальности и времени решения задачи</w:t>
      </w:r>
    </w:p>
    <w:tbl>
      <w:tblPr>
        <w:tblW w:w="7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686"/>
        <w:gridCol w:w="2142"/>
      </w:tblGrid>
      <w:tr w:rsidR="0057657E" w:rsidRPr="0061556E" w:rsidTr="0057657E">
        <w:tc>
          <w:tcPr>
            <w:tcW w:w="3226" w:type="dxa"/>
            <w:shd w:val="clear" w:color="auto" w:fill="auto"/>
            <w:vAlign w:val="center"/>
          </w:tcPr>
          <w:p w:rsidR="0057657E" w:rsidRPr="0061556E" w:rsidRDefault="0057657E" w:rsidP="0057657E">
            <w:pPr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Топология ВС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7657E" w:rsidRPr="0061556E" w:rsidRDefault="0057657E" w:rsidP="0057657E">
            <w:pPr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>К</w:t>
            </w:r>
            <w:r w:rsidRPr="0061556E">
              <w:rPr>
                <w:sz w:val="28"/>
                <w:szCs w:val="28"/>
                <w:vertAlign w:val="subscript"/>
              </w:rPr>
              <w:t>опт</w:t>
            </w:r>
          </w:p>
        </w:tc>
        <w:tc>
          <w:tcPr>
            <w:tcW w:w="2142" w:type="dxa"/>
            <w:shd w:val="clear" w:color="auto" w:fill="auto"/>
          </w:tcPr>
          <w:p w:rsidR="0057657E" w:rsidRPr="0061556E" w:rsidRDefault="0057657E" w:rsidP="0057657E">
            <w:pPr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Время решения задачи, с</w:t>
            </w:r>
          </w:p>
        </w:tc>
      </w:tr>
      <w:tr w:rsidR="0057657E" w:rsidRPr="0061556E" w:rsidTr="0057657E">
        <w:tc>
          <w:tcPr>
            <w:tcW w:w="3226" w:type="dxa"/>
            <w:shd w:val="clear" w:color="auto" w:fill="auto"/>
            <w:vAlign w:val="center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Линейная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7657E" w:rsidRPr="0061556E" w:rsidRDefault="0057657E" w:rsidP="0057657E">
            <w:pPr>
              <w:jc w:val="center"/>
              <w:rPr>
                <w:color w:val="000000"/>
                <w:sz w:val="28"/>
                <w:szCs w:val="28"/>
              </w:rPr>
            </w:pPr>
            <w:r w:rsidRPr="0061556E">
              <w:rPr>
                <w:color w:val="000000"/>
                <w:sz w:val="28"/>
                <w:szCs w:val="28"/>
              </w:rPr>
              <w:t>0,000496</w:t>
            </w:r>
          </w:p>
        </w:tc>
        <w:tc>
          <w:tcPr>
            <w:tcW w:w="2142" w:type="dxa"/>
            <w:shd w:val="clear" w:color="auto" w:fill="auto"/>
          </w:tcPr>
          <w:p w:rsidR="0057657E" w:rsidRPr="0061556E" w:rsidRDefault="0057657E" w:rsidP="0057657E">
            <w:pPr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>6</w:t>
            </w:r>
            <w:r w:rsidR="00C34A9C">
              <w:rPr>
                <w:sz w:val="28"/>
                <w:szCs w:val="28"/>
              </w:rPr>
              <w:t>2</w:t>
            </w:r>
          </w:p>
        </w:tc>
      </w:tr>
      <w:tr w:rsidR="0057657E" w:rsidRPr="0061556E" w:rsidTr="0057657E">
        <w:tc>
          <w:tcPr>
            <w:tcW w:w="3226" w:type="dxa"/>
            <w:shd w:val="clear" w:color="auto" w:fill="auto"/>
            <w:vAlign w:val="center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Кольцевая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7657E" w:rsidRPr="0061556E" w:rsidRDefault="0057657E" w:rsidP="0057657E">
            <w:pPr>
              <w:jc w:val="center"/>
              <w:rPr>
                <w:color w:val="000000"/>
                <w:sz w:val="28"/>
                <w:szCs w:val="28"/>
              </w:rPr>
            </w:pPr>
            <w:r w:rsidRPr="0061556E">
              <w:rPr>
                <w:color w:val="000000"/>
                <w:sz w:val="28"/>
                <w:szCs w:val="28"/>
              </w:rPr>
              <w:t>0,002232</w:t>
            </w:r>
          </w:p>
        </w:tc>
        <w:tc>
          <w:tcPr>
            <w:tcW w:w="2142" w:type="dxa"/>
            <w:shd w:val="clear" w:color="auto" w:fill="auto"/>
          </w:tcPr>
          <w:p w:rsidR="0057657E" w:rsidRPr="0061556E" w:rsidRDefault="0057657E" w:rsidP="0057657E">
            <w:pPr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33</w:t>
            </w:r>
          </w:p>
        </w:tc>
      </w:tr>
      <w:tr w:rsidR="0057657E" w:rsidRPr="0061556E" w:rsidTr="0057657E">
        <w:tc>
          <w:tcPr>
            <w:tcW w:w="3226" w:type="dxa"/>
            <w:shd w:val="clear" w:color="auto" w:fill="auto"/>
            <w:vAlign w:val="center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Звезда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7657E" w:rsidRPr="0061556E" w:rsidRDefault="0057657E" w:rsidP="0057657E">
            <w:pPr>
              <w:jc w:val="center"/>
              <w:rPr>
                <w:color w:val="000000"/>
                <w:sz w:val="28"/>
                <w:szCs w:val="28"/>
              </w:rPr>
            </w:pPr>
            <w:r w:rsidRPr="0061556E">
              <w:rPr>
                <w:color w:val="000000"/>
                <w:sz w:val="28"/>
                <w:szCs w:val="28"/>
              </w:rPr>
              <w:t>0,00372</w:t>
            </w:r>
          </w:p>
        </w:tc>
        <w:tc>
          <w:tcPr>
            <w:tcW w:w="2142" w:type="dxa"/>
            <w:shd w:val="clear" w:color="auto" w:fill="auto"/>
          </w:tcPr>
          <w:p w:rsidR="0057657E" w:rsidRPr="0061556E" w:rsidRDefault="0057657E" w:rsidP="0057657E">
            <w:pPr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-</w:t>
            </w:r>
          </w:p>
        </w:tc>
      </w:tr>
      <w:tr w:rsidR="0057657E" w:rsidRPr="0061556E" w:rsidTr="0057657E">
        <w:tc>
          <w:tcPr>
            <w:tcW w:w="3226" w:type="dxa"/>
            <w:shd w:val="clear" w:color="auto" w:fill="auto"/>
            <w:vAlign w:val="center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Двоичное дерево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7657E" w:rsidRPr="0061556E" w:rsidRDefault="0057657E" w:rsidP="0057657E">
            <w:pPr>
              <w:jc w:val="center"/>
              <w:rPr>
                <w:color w:val="000000"/>
                <w:sz w:val="28"/>
                <w:szCs w:val="28"/>
              </w:rPr>
            </w:pPr>
            <w:r w:rsidRPr="0061556E">
              <w:rPr>
                <w:color w:val="000000"/>
                <w:sz w:val="28"/>
                <w:szCs w:val="28"/>
              </w:rPr>
              <w:t>0,00093</w:t>
            </w:r>
          </w:p>
        </w:tc>
        <w:tc>
          <w:tcPr>
            <w:tcW w:w="2142" w:type="dxa"/>
            <w:shd w:val="clear" w:color="auto" w:fill="auto"/>
          </w:tcPr>
          <w:p w:rsidR="0057657E" w:rsidRPr="0061556E" w:rsidRDefault="0057657E" w:rsidP="0057657E">
            <w:pPr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-</w:t>
            </w:r>
          </w:p>
        </w:tc>
      </w:tr>
      <w:tr w:rsidR="0057657E" w:rsidRPr="0061556E" w:rsidTr="0057657E">
        <w:tc>
          <w:tcPr>
            <w:tcW w:w="3226" w:type="dxa"/>
            <w:shd w:val="clear" w:color="auto" w:fill="auto"/>
            <w:vAlign w:val="center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Двумерная решетка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7657E" w:rsidRPr="0061556E" w:rsidRDefault="0057657E" w:rsidP="0057657E">
            <w:pPr>
              <w:jc w:val="center"/>
              <w:rPr>
                <w:color w:val="000000"/>
                <w:sz w:val="28"/>
                <w:szCs w:val="28"/>
              </w:rPr>
            </w:pPr>
            <w:r w:rsidRPr="0061556E">
              <w:rPr>
                <w:color w:val="000000"/>
                <w:sz w:val="28"/>
                <w:szCs w:val="28"/>
              </w:rPr>
              <w:t>0,006944</w:t>
            </w:r>
          </w:p>
        </w:tc>
        <w:tc>
          <w:tcPr>
            <w:tcW w:w="2142" w:type="dxa"/>
            <w:shd w:val="clear" w:color="auto" w:fill="auto"/>
          </w:tcPr>
          <w:p w:rsidR="0057657E" w:rsidRPr="0061556E" w:rsidRDefault="0057657E" w:rsidP="0057657E">
            <w:pPr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27</w:t>
            </w:r>
          </w:p>
        </w:tc>
      </w:tr>
      <w:tr w:rsidR="0057657E" w:rsidRPr="0061556E" w:rsidTr="0057657E">
        <w:tc>
          <w:tcPr>
            <w:tcW w:w="3226" w:type="dxa"/>
            <w:shd w:val="clear" w:color="auto" w:fill="auto"/>
            <w:vAlign w:val="center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Тороидальная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7657E" w:rsidRPr="0061556E" w:rsidRDefault="0057657E" w:rsidP="0057657E">
            <w:pPr>
              <w:jc w:val="center"/>
              <w:rPr>
                <w:color w:val="000000"/>
                <w:sz w:val="28"/>
                <w:szCs w:val="28"/>
              </w:rPr>
            </w:pPr>
            <w:r w:rsidRPr="0061556E">
              <w:rPr>
                <w:color w:val="000000"/>
                <w:sz w:val="28"/>
                <w:szCs w:val="28"/>
              </w:rPr>
              <w:t>0,009375</w:t>
            </w:r>
          </w:p>
        </w:tc>
        <w:tc>
          <w:tcPr>
            <w:tcW w:w="2142" w:type="dxa"/>
            <w:shd w:val="clear" w:color="auto" w:fill="auto"/>
          </w:tcPr>
          <w:p w:rsidR="0057657E" w:rsidRPr="0061556E" w:rsidRDefault="0057657E" w:rsidP="0057657E">
            <w:pPr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>1</w:t>
            </w:r>
            <w:r w:rsidR="00E80291" w:rsidRPr="0061556E">
              <w:rPr>
                <w:sz w:val="28"/>
                <w:szCs w:val="28"/>
                <w:lang w:val="en-US"/>
              </w:rPr>
              <w:t>7</w:t>
            </w:r>
          </w:p>
        </w:tc>
      </w:tr>
      <w:tr w:rsidR="0057657E" w:rsidRPr="0061556E" w:rsidTr="0057657E">
        <w:tc>
          <w:tcPr>
            <w:tcW w:w="3226" w:type="dxa"/>
            <w:shd w:val="clear" w:color="auto" w:fill="auto"/>
            <w:vAlign w:val="center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Витая тороидальная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7657E" w:rsidRPr="0061556E" w:rsidRDefault="0057657E" w:rsidP="0057657E">
            <w:pPr>
              <w:jc w:val="center"/>
              <w:rPr>
                <w:color w:val="000000"/>
                <w:sz w:val="28"/>
                <w:szCs w:val="28"/>
              </w:rPr>
            </w:pPr>
            <w:r w:rsidRPr="0061556E">
              <w:rPr>
                <w:color w:val="000000"/>
                <w:sz w:val="28"/>
                <w:szCs w:val="28"/>
              </w:rPr>
              <w:t>0,009375</w:t>
            </w:r>
          </w:p>
        </w:tc>
        <w:tc>
          <w:tcPr>
            <w:tcW w:w="2142" w:type="dxa"/>
            <w:shd w:val="clear" w:color="auto" w:fill="auto"/>
          </w:tcPr>
          <w:p w:rsidR="0057657E" w:rsidRPr="0061556E" w:rsidRDefault="0057657E" w:rsidP="0057657E">
            <w:pPr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-</w:t>
            </w:r>
          </w:p>
        </w:tc>
      </w:tr>
      <w:tr w:rsidR="0057657E" w:rsidRPr="0061556E" w:rsidTr="0057657E">
        <w:tc>
          <w:tcPr>
            <w:tcW w:w="3226" w:type="dxa"/>
            <w:shd w:val="clear" w:color="auto" w:fill="auto"/>
            <w:vAlign w:val="center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Полносвязная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7657E" w:rsidRPr="0061556E" w:rsidRDefault="0057657E" w:rsidP="0057657E">
            <w:pPr>
              <w:jc w:val="center"/>
              <w:rPr>
                <w:color w:val="000000"/>
                <w:sz w:val="28"/>
                <w:szCs w:val="28"/>
              </w:rPr>
            </w:pPr>
            <w:r w:rsidRPr="0061556E">
              <w:rPr>
                <w:color w:val="000000"/>
                <w:sz w:val="28"/>
                <w:szCs w:val="28"/>
              </w:rPr>
              <w:t>0,178571</w:t>
            </w:r>
          </w:p>
        </w:tc>
        <w:tc>
          <w:tcPr>
            <w:tcW w:w="2142" w:type="dxa"/>
            <w:shd w:val="clear" w:color="auto" w:fill="auto"/>
          </w:tcPr>
          <w:p w:rsidR="0057657E" w:rsidRPr="0061556E" w:rsidRDefault="0057657E" w:rsidP="0057657E">
            <w:pPr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-</w:t>
            </w:r>
          </w:p>
        </w:tc>
      </w:tr>
      <w:tr w:rsidR="0057657E" w:rsidRPr="0061556E" w:rsidTr="0057657E">
        <w:tc>
          <w:tcPr>
            <w:tcW w:w="3226" w:type="dxa"/>
            <w:shd w:val="clear" w:color="auto" w:fill="auto"/>
            <w:vAlign w:val="center"/>
          </w:tcPr>
          <w:p w:rsidR="0057657E" w:rsidRPr="0061556E" w:rsidRDefault="0057657E" w:rsidP="0057657E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Четырехмерный гиперкуб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57657E" w:rsidRPr="0061556E" w:rsidRDefault="0057657E" w:rsidP="0057657E">
            <w:pPr>
              <w:jc w:val="center"/>
              <w:rPr>
                <w:color w:val="000000"/>
                <w:sz w:val="28"/>
                <w:szCs w:val="28"/>
              </w:rPr>
            </w:pPr>
            <w:r w:rsidRPr="0061556E">
              <w:rPr>
                <w:color w:val="000000"/>
                <w:sz w:val="28"/>
                <w:szCs w:val="28"/>
              </w:rPr>
              <w:t>0,009375</w:t>
            </w:r>
          </w:p>
        </w:tc>
        <w:tc>
          <w:tcPr>
            <w:tcW w:w="2142" w:type="dxa"/>
            <w:shd w:val="clear" w:color="auto" w:fill="auto"/>
          </w:tcPr>
          <w:p w:rsidR="0057657E" w:rsidRPr="0061556E" w:rsidRDefault="0057657E" w:rsidP="0057657E">
            <w:pPr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16</w:t>
            </w:r>
          </w:p>
        </w:tc>
      </w:tr>
    </w:tbl>
    <w:p w:rsidR="0057657E" w:rsidRPr="0061556E" w:rsidRDefault="0057657E" w:rsidP="00AB1682">
      <w:pPr>
        <w:rPr>
          <w:sz w:val="28"/>
          <w:szCs w:val="28"/>
        </w:rPr>
      </w:pPr>
    </w:p>
    <w:p w:rsidR="0057657E" w:rsidRPr="0061556E" w:rsidRDefault="0057657E" w:rsidP="0057657E">
      <w:pPr>
        <w:ind w:firstLine="709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Учитывая время решения задачи, рассчитанное для пяти топологий, и коэффициент оптимальности, можно сделать вывод, что тороидальная топология и топология четырехмерный гиперкуб имеют</w:t>
      </w:r>
      <w:r w:rsidR="00A86C61" w:rsidRPr="0061556E">
        <w:rPr>
          <w:sz w:val="28"/>
          <w:szCs w:val="28"/>
        </w:rPr>
        <w:t xml:space="preserve"> почти</w:t>
      </w:r>
      <w:r w:rsidRPr="0061556E">
        <w:rPr>
          <w:sz w:val="28"/>
          <w:szCs w:val="28"/>
        </w:rPr>
        <w:t xml:space="preserve"> одинаковые значения.</w:t>
      </w:r>
    </w:p>
    <w:p w:rsidR="0057657E" w:rsidRPr="0061556E" w:rsidRDefault="0057657E" w:rsidP="0057657E">
      <w:pPr>
        <w:ind w:firstLine="709"/>
        <w:jc w:val="both"/>
        <w:rPr>
          <w:sz w:val="28"/>
          <w:szCs w:val="28"/>
        </w:rPr>
      </w:pPr>
    </w:p>
    <w:p w:rsidR="0057657E" w:rsidRPr="0061556E" w:rsidRDefault="0057657E" w:rsidP="0057657E">
      <w:pPr>
        <w:ind w:firstLine="709"/>
        <w:jc w:val="both"/>
        <w:rPr>
          <w:sz w:val="28"/>
          <w:szCs w:val="28"/>
        </w:rPr>
      </w:pPr>
      <w:r w:rsidRPr="0061556E">
        <w:rPr>
          <w:sz w:val="28"/>
          <w:szCs w:val="28"/>
        </w:rPr>
        <w:t xml:space="preserve">Проанализировав данные, представленные в таблицах </w:t>
      </w:r>
      <w:r w:rsidR="0026106B" w:rsidRPr="0061556E">
        <w:rPr>
          <w:sz w:val="28"/>
          <w:szCs w:val="28"/>
        </w:rPr>
        <w:t>2</w:t>
      </w:r>
      <w:r w:rsidRPr="0061556E">
        <w:rPr>
          <w:sz w:val="28"/>
          <w:szCs w:val="28"/>
        </w:rPr>
        <w:t xml:space="preserve"> и </w:t>
      </w:r>
      <w:r w:rsidR="0026106B" w:rsidRPr="0061556E">
        <w:rPr>
          <w:sz w:val="28"/>
          <w:szCs w:val="28"/>
        </w:rPr>
        <w:t>3</w:t>
      </w:r>
      <w:r w:rsidRPr="0061556E">
        <w:rPr>
          <w:sz w:val="28"/>
          <w:szCs w:val="28"/>
        </w:rPr>
        <w:t>, можно выделить следующие преимущества и недостатки топологий:</w:t>
      </w:r>
    </w:p>
    <w:p w:rsidR="0057657E" w:rsidRPr="0061556E" w:rsidRDefault="0057657E" w:rsidP="0057657E">
      <w:pPr>
        <w:ind w:firstLine="709"/>
        <w:jc w:val="both"/>
        <w:rPr>
          <w:sz w:val="28"/>
          <w:szCs w:val="28"/>
        </w:rPr>
      </w:pPr>
      <w:r w:rsidRPr="0061556E">
        <w:rPr>
          <w:sz w:val="28"/>
          <w:szCs w:val="28"/>
        </w:rPr>
        <w:t xml:space="preserve">Линейная система: </w:t>
      </w:r>
    </w:p>
    <w:p w:rsidR="0057657E" w:rsidRPr="0061556E" w:rsidRDefault="0057657E" w:rsidP="0057657E">
      <w:pPr>
        <w:ind w:left="1429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Низкая стоимость;</w:t>
      </w:r>
    </w:p>
    <w:p w:rsidR="0057657E" w:rsidRPr="0061556E" w:rsidRDefault="0057657E" w:rsidP="0057657E">
      <w:pPr>
        <w:ind w:left="1429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Простота добавления новых узлов.</w:t>
      </w:r>
    </w:p>
    <w:p w:rsidR="0057657E" w:rsidRPr="0061556E" w:rsidRDefault="0057657E" w:rsidP="0057657E">
      <w:pPr>
        <w:ind w:left="1429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Низкая производительность при большом числе узлов;</w:t>
      </w:r>
    </w:p>
    <w:p w:rsidR="0057657E" w:rsidRPr="0061556E" w:rsidRDefault="0057657E" w:rsidP="0057657E">
      <w:pPr>
        <w:tabs>
          <w:tab w:val="left" w:pos="7230"/>
        </w:tabs>
        <w:ind w:left="1429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Низкая отказоустойчивость (надежность).</w:t>
      </w:r>
    </w:p>
    <w:p w:rsidR="0057657E" w:rsidRPr="0061556E" w:rsidRDefault="0057657E" w:rsidP="0057657E">
      <w:pPr>
        <w:ind w:left="70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Кольцевая топология: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Низкая стоимость.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Производительность выше, чем у линейной топологии, но при сравнении с другими топологиями достаточно низкая;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Низкая отказоустойчивость;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 xml:space="preserve">– При добавлении нового узла требуется демонтаж системы. </w:t>
      </w:r>
    </w:p>
    <w:p w:rsidR="0057657E" w:rsidRPr="0061556E" w:rsidRDefault="0057657E" w:rsidP="0057657E">
      <w:pPr>
        <w:ind w:left="70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Топология звезда: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lastRenderedPageBreak/>
        <w:t>+ Высокая производительность системы вне зависимости от количества узлов, так как диаметр всегда равен двум;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Низкая стоимость, как и у линейной системы;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Простота добавления новых узлов.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Низкая надежность, так как выход из строя центрального узла приведет к краху всей системы;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Требуется большое число коммутаторов для связи центрального узла с периферийными.</w:t>
      </w:r>
    </w:p>
    <w:p w:rsidR="0057657E" w:rsidRPr="0061556E" w:rsidRDefault="0057657E" w:rsidP="0057657E">
      <w:pPr>
        <w:ind w:left="70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Топология двоичное дерево: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Низкая стоимость, как и у линейной системы.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Низкая производительность, так как при большом количестве передаваемых сообщений может произойти затор при переходе от звена к звену, находящихся на разных уровнях, из-за низкой пропускной способности сети;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Низкая надежность, так как при отказе узла на более высоком уровне приведет к неработоспособности значительной части системы.</w:t>
      </w:r>
    </w:p>
    <w:p w:rsidR="0057657E" w:rsidRPr="0061556E" w:rsidRDefault="0057657E" w:rsidP="0057657E">
      <w:pPr>
        <w:ind w:left="70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Топология двумерная решетка: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Стоимость выше, чем у линейной, звезды и дерева, но не на много;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Надежность системы выше, чем у описанных выше систем;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Время решения задачи значительно меньше, чем у линейной системы;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Позволяет обрабатывать двумерные массивы.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Сложность добавления новых узлов, так как требуется демонтаж системы;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Средняя производительность.</w:t>
      </w:r>
    </w:p>
    <w:p w:rsidR="0057657E" w:rsidRPr="0061556E" w:rsidRDefault="0057657E" w:rsidP="0057657E">
      <w:pPr>
        <w:ind w:firstLine="70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Тороидальная топология: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Высокая производительность;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Высокая надежность;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Стоимость средняя, превышает стоимость линейной системы и двумерной решетки, но не сильно.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Сложность добавления новых узлов, так как требуется демонтаж системы.</w:t>
      </w:r>
    </w:p>
    <w:p w:rsidR="0057657E" w:rsidRPr="0061556E" w:rsidRDefault="0057657E" w:rsidP="0057657E">
      <w:pPr>
        <w:ind w:left="70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Полносвязная топология: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Самая высокая производительность;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Самая высокая надежность.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Очень высокая стоимость;</w:t>
      </w:r>
    </w:p>
    <w:p w:rsidR="0057657E" w:rsidRPr="0061556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Требуется много коммутаторов для обеспечения взаимодействия с большим числом узлов;</w:t>
      </w:r>
    </w:p>
    <w:p w:rsidR="0057657E" w:rsidRDefault="0057657E" w:rsidP="0057657E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Сложность добавления новых узлов.</w:t>
      </w:r>
    </w:p>
    <w:p w:rsidR="00AB1682" w:rsidRDefault="00AB1682" w:rsidP="00AB168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Четырехмерный гиперкуб:</w:t>
      </w:r>
    </w:p>
    <w:p w:rsidR="00AB1682" w:rsidRPr="0061556E" w:rsidRDefault="00AB1682" w:rsidP="00AB1682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Высокая производительность;</w:t>
      </w:r>
    </w:p>
    <w:p w:rsidR="00AB1682" w:rsidRPr="0061556E" w:rsidRDefault="00AB1682" w:rsidP="00AB1682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Высокая надежность;</w:t>
      </w:r>
    </w:p>
    <w:p w:rsidR="00AB1682" w:rsidRPr="0061556E" w:rsidRDefault="00AB1682" w:rsidP="00AB1682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+ Стоимость средняя, превышает стоимость линейной системы и двумерной решетки, но не сильно.</w:t>
      </w:r>
    </w:p>
    <w:p w:rsidR="0057657E" w:rsidRPr="0061556E" w:rsidRDefault="00AB1682" w:rsidP="00AB1682">
      <w:pPr>
        <w:ind w:left="1428"/>
        <w:jc w:val="both"/>
        <w:rPr>
          <w:sz w:val="28"/>
          <w:szCs w:val="28"/>
        </w:rPr>
      </w:pPr>
      <w:r w:rsidRPr="0061556E">
        <w:rPr>
          <w:sz w:val="28"/>
          <w:szCs w:val="28"/>
        </w:rPr>
        <w:t>– Сложность добавления новых узлов, так как требуется демонтаж системы.</w:t>
      </w:r>
    </w:p>
    <w:p w:rsidR="0057657E" w:rsidRPr="0061556E" w:rsidRDefault="0057657E" w:rsidP="0057657E">
      <w:pPr>
        <w:ind w:firstLine="709"/>
        <w:jc w:val="both"/>
        <w:rPr>
          <w:sz w:val="28"/>
          <w:szCs w:val="28"/>
        </w:rPr>
      </w:pPr>
      <w:r w:rsidRPr="0061556E">
        <w:rPr>
          <w:sz w:val="28"/>
          <w:szCs w:val="28"/>
        </w:rPr>
        <w:lastRenderedPageBreak/>
        <w:t xml:space="preserve">Исходя из данных таблицы </w:t>
      </w:r>
      <w:r w:rsidR="0026106B" w:rsidRPr="0061556E">
        <w:rPr>
          <w:sz w:val="28"/>
          <w:szCs w:val="28"/>
        </w:rPr>
        <w:t>3</w:t>
      </w:r>
      <w:r w:rsidRPr="0061556E">
        <w:rPr>
          <w:sz w:val="28"/>
          <w:szCs w:val="28"/>
        </w:rPr>
        <w:t xml:space="preserve">, оптимальной можно считать систему с полносвязной топологией. Но, так как в таблице </w:t>
      </w:r>
      <w:r w:rsidR="0026106B" w:rsidRPr="0061556E">
        <w:rPr>
          <w:sz w:val="28"/>
          <w:szCs w:val="28"/>
        </w:rPr>
        <w:t>3</w:t>
      </w:r>
      <w:r w:rsidRPr="0061556E">
        <w:rPr>
          <w:sz w:val="28"/>
          <w:szCs w:val="28"/>
        </w:rPr>
        <w:t xml:space="preserve"> приведены значения коэффициента оптимальности для небольшого количества узлов – шестнадцати, то при увеличении числа узлов стоимость системы с полносвязной топологией сильно возрастет по сравнению с системами с тороидальной топологией и топологией четырехмерного гиперкуба. Следовательно, можно сделать вывод, что полносвязную топологию рассматривать в качестве самой оптимальной системы не следует. </w:t>
      </w:r>
    </w:p>
    <w:p w:rsidR="0057657E" w:rsidRPr="0061556E" w:rsidRDefault="0057657E" w:rsidP="0057657E">
      <w:pPr>
        <w:ind w:firstLine="709"/>
        <w:jc w:val="both"/>
        <w:rPr>
          <w:sz w:val="28"/>
          <w:szCs w:val="28"/>
        </w:rPr>
      </w:pPr>
      <w:r w:rsidRPr="0061556E">
        <w:rPr>
          <w:sz w:val="28"/>
          <w:szCs w:val="28"/>
        </w:rPr>
        <w:t xml:space="preserve">Для определения самой оптимальной системы, исходя из значений таблицы </w:t>
      </w:r>
      <w:r w:rsidR="0026106B" w:rsidRPr="0061556E">
        <w:rPr>
          <w:sz w:val="28"/>
          <w:szCs w:val="28"/>
        </w:rPr>
        <w:t>3</w:t>
      </w:r>
      <w:r w:rsidRPr="0061556E">
        <w:rPr>
          <w:sz w:val="28"/>
          <w:szCs w:val="28"/>
        </w:rPr>
        <w:t xml:space="preserve">, можно выделить топологию гиперкуба и тороидальную, так как они имеют высокий коэффициент оптимальности и меньшее время решения задачи. Для того чтобы определить, какая из этих топологий лучше, следует рассмотреть масштабируемость данных систем. </w:t>
      </w:r>
    </w:p>
    <w:p w:rsidR="0057657E" w:rsidRPr="0061556E" w:rsidRDefault="0057657E" w:rsidP="0057657E">
      <w:pPr>
        <w:pStyle w:val="1"/>
        <w:shd w:val="clear" w:color="auto" w:fill="FFFFFF"/>
        <w:ind w:left="5" w:right="10" w:firstLine="562"/>
        <w:jc w:val="both"/>
        <w:rPr>
          <w:sz w:val="28"/>
          <w:szCs w:val="28"/>
        </w:rPr>
      </w:pPr>
      <w:r w:rsidRPr="0061556E">
        <w:rPr>
          <w:sz w:val="28"/>
          <w:szCs w:val="28"/>
        </w:rPr>
        <w:t xml:space="preserve">Под масштабируемостью понимается добавление новых узлов. При добавлении новых процессоров производительность обоих систем будет расти. Но увеличение размерности гиперкуба на 1 ведет к удвоению числа его узлов, увеличению порядка узлов и диаметра сети на единицу, в то время как при увеличении размерности на 1 тороидальной топологии не приведет к увеличению порядка узлов и диаметра сети (таблица </w:t>
      </w:r>
      <w:r w:rsidR="0026106B" w:rsidRPr="0061556E">
        <w:rPr>
          <w:sz w:val="28"/>
          <w:szCs w:val="28"/>
        </w:rPr>
        <w:t>4</w:t>
      </w:r>
      <w:r w:rsidRPr="0061556E">
        <w:rPr>
          <w:sz w:val="28"/>
          <w:szCs w:val="28"/>
        </w:rPr>
        <w:t>) и не приведет к значительному увеличению числа узлов.</w:t>
      </w:r>
    </w:p>
    <w:p w:rsidR="0057657E" w:rsidRPr="0061556E" w:rsidRDefault="0057657E" w:rsidP="0057657E">
      <w:pPr>
        <w:pStyle w:val="1"/>
        <w:shd w:val="clear" w:color="auto" w:fill="FFFFFF"/>
        <w:ind w:left="5" w:right="10" w:firstLine="562"/>
        <w:jc w:val="both"/>
        <w:rPr>
          <w:sz w:val="28"/>
          <w:szCs w:val="28"/>
        </w:rPr>
      </w:pPr>
    </w:p>
    <w:p w:rsidR="0057657E" w:rsidRPr="0061556E" w:rsidRDefault="0057657E" w:rsidP="0057657E">
      <w:pPr>
        <w:pStyle w:val="1"/>
        <w:shd w:val="clear" w:color="auto" w:fill="FFFFFF"/>
        <w:ind w:left="5" w:right="10" w:hanging="147"/>
        <w:rPr>
          <w:sz w:val="28"/>
          <w:szCs w:val="28"/>
        </w:rPr>
      </w:pPr>
      <w:r w:rsidRPr="0061556E">
        <w:rPr>
          <w:sz w:val="28"/>
          <w:szCs w:val="28"/>
        </w:rPr>
        <w:t xml:space="preserve">Таблица </w:t>
      </w:r>
      <w:r w:rsidR="0026106B" w:rsidRPr="0061556E">
        <w:rPr>
          <w:sz w:val="28"/>
          <w:szCs w:val="28"/>
        </w:rPr>
        <w:t>4</w:t>
      </w:r>
      <w:r w:rsidRPr="0061556E">
        <w:rPr>
          <w:sz w:val="28"/>
          <w:szCs w:val="28"/>
        </w:rPr>
        <w:t xml:space="preserve"> – Сравнение тороидальной топологии и гиперкуба</w:t>
      </w:r>
    </w:p>
    <w:p w:rsidR="00CB117C" w:rsidRPr="0061556E" w:rsidRDefault="00CB117C" w:rsidP="0057657E">
      <w:pPr>
        <w:pStyle w:val="1"/>
        <w:shd w:val="clear" w:color="auto" w:fill="FFFFFF"/>
        <w:ind w:left="5" w:right="10" w:hanging="147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46"/>
        <w:gridCol w:w="444"/>
        <w:gridCol w:w="992"/>
        <w:gridCol w:w="992"/>
        <w:gridCol w:w="729"/>
        <w:gridCol w:w="646"/>
        <w:gridCol w:w="786"/>
        <w:gridCol w:w="614"/>
        <w:gridCol w:w="838"/>
        <w:gridCol w:w="965"/>
        <w:gridCol w:w="711"/>
        <w:gridCol w:w="786"/>
      </w:tblGrid>
      <w:tr w:rsidR="0057657E" w:rsidRPr="0061556E" w:rsidTr="0057657E">
        <w:tc>
          <w:tcPr>
            <w:tcW w:w="4298" w:type="dxa"/>
            <w:gridSpan w:val="6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Тороидальная топология</w:t>
            </w:r>
          </w:p>
        </w:tc>
        <w:tc>
          <w:tcPr>
            <w:tcW w:w="4540" w:type="dxa"/>
            <w:gridSpan w:val="6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Гиперкуб</w:t>
            </w:r>
          </w:p>
        </w:tc>
      </w:tr>
      <w:tr w:rsidR="0057657E" w:rsidRPr="0061556E" w:rsidTr="0057657E">
        <w:tc>
          <w:tcPr>
            <w:tcW w:w="5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2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Ст</w:t>
            </w: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6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9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Ст</w:t>
            </w:r>
          </w:p>
        </w:tc>
      </w:tr>
      <w:tr w:rsidR="0057657E" w:rsidRPr="0061556E" w:rsidTr="0057657E">
        <w:tc>
          <w:tcPr>
            <w:tcW w:w="5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2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5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160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6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160</w:t>
            </w:r>
          </w:p>
        </w:tc>
      </w:tr>
      <w:tr w:rsidR="0057657E" w:rsidRPr="0061556E" w:rsidTr="0057657E">
        <w:tc>
          <w:tcPr>
            <w:tcW w:w="5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2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250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6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352</w:t>
            </w:r>
          </w:p>
        </w:tc>
      </w:tr>
      <w:tr w:rsidR="0057657E" w:rsidRPr="0061556E" w:rsidTr="0057657E">
        <w:tc>
          <w:tcPr>
            <w:tcW w:w="5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2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5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360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192</w:t>
            </w:r>
          </w:p>
        </w:tc>
        <w:tc>
          <w:tcPr>
            <w:tcW w:w="6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768</w:t>
            </w:r>
          </w:p>
        </w:tc>
      </w:tr>
      <w:tr w:rsidR="0057657E" w:rsidRPr="0061556E" w:rsidTr="0057657E">
        <w:tc>
          <w:tcPr>
            <w:tcW w:w="5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 xml:space="preserve">98 </w:t>
            </w: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2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5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490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448</w:t>
            </w:r>
          </w:p>
        </w:tc>
        <w:tc>
          <w:tcPr>
            <w:tcW w:w="6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1664</w:t>
            </w:r>
          </w:p>
        </w:tc>
      </w:tr>
      <w:tr w:rsidR="0057657E" w:rsidRPr="0061556E" w:rsidTr="0057657E">
        <w:tc>
          <w:tcPr>
            <w:tcW w:w="5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2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5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640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1024</w:t>
            </w:r>
          </w:p>
        </w:tc>
        <w:tc>
          <w:tcPr>
            <w:tcW w:w="6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256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657E" w:rsidRPr="0061556E" w:rsidRDefault="0057657E" w:rsidP="0057657E">
            <w:pPr>
              <w:pStyle w:val="1"/>
              <w:ind w:right="10"/>
              <w:jc w:val="center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3584</w:t>
            </w:r>
          </w:p>
        </w:tc>
      </w:tr>
    </w:tbl>
    <w:p w:rsidR="0057657E" w:rsidRPr="0061556E" w:rsidRDefault="0057657E" w:rsidP="003C35D4">
      <w:pPr>
        <w:jc w:val="both"/>
        <w:rPr>
          <w:sz w:val="28"/>
          <w:szCs w:val="28"/>
        </w:rPr>
      </w:pPr>
      <w:bookmarkStart w:id="0" w:name="_GoBack"/>
      <w:bookmarkEnd w:id="0"/>
    </w:p>
    <w:p w:rsidR="0057657E" w:rsidRPr="0061556E" w:rsidRDefault="0057657E" w:rsidP="0057657E">
      <w:pPr>
        <w:ind w:firstLine="708"/>
        <w:rPr>
          <w:sz w:val="28"/>
          <w:szCs w:val="28"/>
        </w:rPr>
      </w:pPr>
      <w:r w:rsidRPr="0061556E">
        <w:rPr>
          <w:sz w:val="28"/>
          <w:szCs w:val="28"/>
        </w:rPr>
        <w:t>Таким образом, оптимальной системой является система с тороидальной топологией в тех случаях, когда требуется небольшое число узлов для решения задачи, так как с увеличением числа узлов возрастает диаметр сети, что снижает быстродействие. Гиперкуб является оптимальной топологией в случаях, когда требуется высокая производительность и надежность, однако при этом его недостатком будет являться высокая стоимость.</w:t>
      </w:r>
    </w:p>
    <w:p w:rsidR="00CE0FE4" w:rsidRPr="0061556E" w:rsidRDefault="00CE0FE4" w:rsidP="0057657E">
      <w:pPr>
        <w:rPr>
          <w:sz w:val="28"/>
          <w:szCs w:val="28"/>
        </w:rPr>
      </w:pPr>
    </w:p>
    <w:sectPr w:rsidR="00CE0FE4" w:rsidRPr="0061556E" w:rsidSect="00CD4700">
      <w:headerReference w:type="even" r:id="rId40"/>
      <w:footerReference w:type="even" r:id="rId41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2F7" w:rsidRDefault="00D502F7">
      <w:r>
        <w:separator/>
      </w:r>
    </w:p>
  </w:endnote>
  <w:endnote w:type="continuationSeparator" w:id="0">
    <w:p w:rsidR="00D502F7" w:rsidRDefault="00D50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972" w:rsidRDefault="00EC6972" w:rsidP="00CD47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C6972" w:rsidRDefault="00EC69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2F7" w:rsidRDefault="00D502F7">
      <w:r>
        <w:separator/>
      </w:r>
    </w:p>
  </w:footnote>
  <w:footnote w:type="continuationSeparator" w:id="0">
    <w:p w:rsidR="00D502F7" w:rsidRDefault="00D50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972" w:rsidRDefault="00EC6972" w:rsidP="00CD4700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C6972" w:rsidRDefault="00EC697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48"/>
    <w:rsid w:val="000E5443"/>
    <w:rsid w:val="00150D3C"/>
    <w:rsid w:val="00190912"/>
    <w:rsid w:val="001A03B4"/>
    <w:rsid w:val="002452FD"/>
    <w:rsid w:val="00260E4B"/>
    <w:rsid w:val="0026106B"/>
    <w:rsid w:val="002E107C"/>
    <w:rsid w:val="00395D1E"/>
    <w:rsid w:val="003C35D4"/>
    <w:rsid w:val="005038D0"/>
    <w:rsid w:val="005052A7"/>
    <w:rsid w:val="00552524"/>
    <w:rsid w:val="0057657E"/>
    <w:rsid w:val="005833F9"/>
    <w:rsid w:val="00585CDA"/>
    <w:rsid w:val="005E3ABC"/>
    <w:rsid w:val="0061556E"/>
    <w:rsid w:val="00687D09"/>
    <w:rsid w:val="006D162E"/>
    <w:rsid w:val="0072588C"/>
    <w:rsid w:val="0076003E"/>
    <w:rsid w:val="007F0048"/>
    <w:rsid w:val="00816FF3"/>
    <w:rsid w:val="00856D66"/>
    <w:rsid w:val="008763D4"/>
    <w:rsid w:val="008D04A8"/>
    <w:rsid w:val="008F7908"/>
    <w:rsid w:val="009446CA"/>
    <w:rsid w:val="00971DC6"/>
    <w:rsid w:val="00A57FE3"/>
    <w:rsid w:val="00A86C61"/>
    <w:rsid w:val="00AB1682"/>
    <w:rsid w:val="00AC03B8"/>
    <w:rsid w:val="00AC48AF"/>
    <w:rsid w:val="00AD0083"/>
    <w:rsid w:val="00B358F2"/>
    <w:rsid w:val="00B54267"/>
    <w:rsid w:val="00B62DF5"/>
    <w:rsid w:val="00B9014C"/>
    <w:rsid w:val="00BC0938"/>
    <w:rsid w:val="00BE0447"/>
    <w:rsid w:val="00C00870"/>
    <w:rsid w:val="00C23E74"/>
    <w:rsid w:val="00C34A9C"/>
    <w:rsid w:val="00C55E71"/>
    <w:rsid w:val="00C6774B"/>
    <w:rsid w:val="00CB117C"/>
    <w:rsid w:val="00CD4700"/>
    <w:rsid w:val="00CE0FE4"/>
    <w:rsid w:val="00CE669D"/>
    <w:rsid w:val="00D209CD"/>
    <w:rsid w:val="00D315AA"/>
    <w:rsid w:val="00D502F7"/>
    <w:rsid w:val="00D56BDA"/>
    <w:rsid w:val="00D845C4"/>
    <w:rsid w:val="00D95C3D"/>
    <w:rsid w:val="00D96F19"/>
    <w:rsid w:val="00DC2ACD"/>
    <w:rsid w:val="00DD64B9"/>
    <w:rsid w:val="00DE060D"/>
    <w:rsid w:val="00DE27CA"/>
    <w:rsid w:val="00E77035"/>
    <w:rsid w:val="00E80291"/>
    <w:rsid w:val="00EC2A97"/>
    <w:rsid w:val="00EC6972"/>
    <w:rsid w:val="00F05C3F"/>
    <w:rsid w:val="00F47B38"/>
    <w:rsid w:val="00F51ED1"/>
    <w:rsid w:val="00FA36E3"/>
    <w:rsid w:val="00FB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17DC2E"/>
  <w15:docId w15:val="{FE2FE20F-E360-42FD-8B24-C90079C3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16FF3"/>
  </w:style>
  <w:style w:type="paragraph" w:styleId="3">
    <w:name w:val="heading 3"/>
    <w:basedOn w:val="a"/>
    <w:next w:val="a"/>
    <w:qFormat/>
    <w:rsid w:val="00816FF3"/>
    <w:pPr>
      <w:keepNext/>
      <w:jc w:val="center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16FF3"/>
    <w:pPr>
      <w:jc w:val="center"/>
    </w:pPr>
    <w:rPr>
      <w:caps/>
      <w:sz w:val="32"/>
    </w:rPr>
  </w:style>
  <w:style w:type="paragraph" w:styleId="a4">
    <w:name w:val="footer"/>
    <w:basedOn w:val="a"/>
    <w:rsid w:val="00CD470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D4700"/>
  </w:style>
  <w:style w:type="paragraph" w:styleId="a6">
    <w:name w:val="header"/>
    <w:basedOn w:val="a"/>
    <w:rsid w:val="00CD4700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AD0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BE044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BE0447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57657E"/>
    <w:pPr>
      <w:widowControl w:val="0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6.wmf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wmf"/><Relationship Id="rId32" Type="http://schemas.openxmlformats.org/officeDocument/2006/relationships/oleObject" Target="embeddings/oleObject10.bin"/><Relationship Id="rId37" Type="http://schemas.openxmlformats.org/officeDocument/2006/relationships/image" Target="media/image22.png"/><Relationship Id="rId40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7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2.wmf"/><Relationship Id="rId27" Type="http://schemas.openxmlformats.org/officeDocument/2006/relationships/image" Target="media/image15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sk\reports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45</TotalTime>
  <Pages>16</Pages>
  <Words>2161</Words>
  <Characters>12320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Alex Gubin</cp:lastModifiedBy>
  <cp:revision>40</cp:revision>
  <cp:lastPrinted>2013-05-06T09:37:00Z</cp:lastPrinted>
  <dcterms:created xsi:type="dcterms:W3CDTF">2017-11-14T22:51:00Z</dcterms:created>
  <dcterms:modified xsi:type="dcterms:W3CDTF">2017-11-15T06:40:00Z</dcterms:modified>
</cp:coreProperties>
</file>