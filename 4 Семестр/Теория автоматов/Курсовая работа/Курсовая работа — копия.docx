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4"/>
          <w:lang w:val="ru-RU"/>
        </w:rPr>
      </w:pPr>
      <w:r w:rsidRPr="009130C9">
        <w:rPr>
          <w:rFonts w:ascii="Times New Roman CYR" w:hAnsi="Times New Roman CYR" w:cs="Times New Roman CYR"/>
          <w:szCs w:val="24"/>
          <w:lang w:val="ru-RU"/>
        </w:rPr>
        <w:t>МИНИСТЕРСТВО ОБРАЗОВАНИЯ И НАУКИ РОССИЙСКОЙ ФЕДЕРАЦИИ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Федеральное государственное бюджетное обр</w:t>
      </w:r>
      <w:r w:rsidR="0033757A" w:rsidRPr="009130C9">
        <w:rPr>
          <w:rFonts w:ascii="Times New Roman CYR" w:hAnsi="Times New Roman CYR" w:cs="Times New Roman CYR"/>
          <w:lang w:val="ru-RU"/>
        </w:rPr>
        <w:t xml:space="preserve">азовательное учреждение высшего </w:t>
      </w:r>
      <w:r w:rsidRPr="009130C9">
        <w:rPr>
          <w:rFonts w:ascii="Times New Roman CYR" w:hAnsi="Times New Roman CYR" w:cs="Times New Roman CYR"/>
          <w:lang w:val="ru-RU"/>
        </w:rPr>
        <w:t>образования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b/>
          <w:i/>
          <w:lang w:val="ru-RU"/>
        </w:rPr>
      </w:pPr>
      <w:r w:rsidRPr="009130C9">
        <w:rPr>
          <w:rFonts w:ascii="Times New Roman CYR" w:hAnsi="Times New Roman CYR" w:cs="Times New Roman CYR"/>
          <w:b/>
          <w:lang w:val="ru-RU"/>
        </w:rPr>
        <w:t>«Вятский государственный университет»</w:t>
      </w:r>
    </w:p>
    <w:p w:rsidR="00397BAB" w:rsidRPr="009130C9" w:rsidRDefault="00854ADD" w:rsidP="00692BEB">
      <w:pPr>
        <w:spacing w:after="0" w:line="240" w:lineRule="auto"/>
        <w:jc w:val="center"/>
        <w:rPr>
          <w:rFonts w:ascii="Times New Roman CYR" w:hAnsi="Times New Roman CYR" w:cs="Times New Roman CYR"/>
          <w:b/>
          <w:i/>
          <w:lang w:val="ru-RU"/>
        </w:rPr>
      </w:pPr>
      <w:r w:rsidRPr="009130C9">
        <w:rPr>
          <w:rFonts w:ascii="Times New Roman CYR" w:hAnsi="Times New Roman CYR" w:cs="Times New Roman CYR"/>
          <w:b/>
          <w:lang w:val="ru-RU"/>
        </w:rPr>
        <w:t>(</w:t>
      </w:r>
      <w:r w:rsidR="00397BAB" w:rsidRPr="009130C9">
        <w:rPr>
          <w:rFonts w:ascii="Times New Roman CYR" w:hAnsi="Times New Roman CYR" w:cs="Times New Roman CYR"/>
          <w:b/>
          <w:lang w:val="ru-RU"/>
        </w:rPr>
        <w:t>«</w:t>
      </w:r>
      <w:proofErr w:type="spellStart"/>
      <w:r w:rsidR="00397BAB" w:rsidRPr="009130C9">
        <w:rPr>
          <w:rFonts w:ascii="Times New Roman CYR" w:hAnsi="Times New Roman CYR" w:cs="Times New Roman CYR"/>
          <w:b/>
          <w:lang w:val="ru-RU"/>
        </w:rPr>
        <w:t>ВятГУ</w:t>
      </w:r>
      <w:proofErr w:type="spellEnd"/>
      <w:r w:rsidR="00397BAB" w:rsidRPr="009130C9">
        <w:rPr>
          <w:rFonts w:ascii="Times New Roman CYR" w:hAnsi="Times New Roman CYR" w:cs="Times New Roman CYR"/>
          <w:b/>
          <w:lang w:val="ru-RU"/>
        </w:rPr>
        <w:t>»)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Факультет автоматики и вычислительной техники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Кафедра электронных вычислительных машин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397BAB" w:rsidRPr="009130C9" w:rsidRDefault="00397BAB" w:rsidP="00692BEB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Допущено к защите</w:t>
      </w:r>
    </w:p>
    <w:p w:rsidR="00397BAB" w:rsidRPr="009130C9" w:rsidRDefault="00397BAB" w:rsidP="00692BEB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Руководитель проекта</w:t>
      </w:r>
    </w:p>
    <w:p w:rsidR="00397BAB" w:rsidRPr="009130C9" w:rsidRDefault="00C97EB0" w:rsidP="00692BEB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________/</w:t>
      </w:r>
      <w:proofErr w:type="spellStart"/>
      <w:r w:rsidR="0093133B" w:rsidRPr="009130C9">
        <w:rPr>
          <w:rFonts w:ascii="Times New Roman CYR" w:hAnsi="Times New Roman CYR" w:cs="Times New Roman CYR"/>
          <w:lang w:val="ru-RU"/>
        </w:rPr>
        <w:t>Мельцов</w:t>
      </w:r>
      <w:proofErr w:type="spellEnd"/>
      <w:r w:rsidR="0093133B" w:rsidRPr="009130C9">
        <w:rPr>
          <w:rFonts w:ascii="Times New Roman CYR" w:hAnsi="Times New Roman CYR" w:cs="Times New Roman CYR"/>
          <w:lang w:val="ru-RU"/>
        </w:rPr>
        <w:t xml:space="preserve"> В. Ю./</w:t>
      </w:r>
    </w:p>
    <w:p w:rsidR="00397BAB" w:rsidRPr="009130C9" w:rsidRDefault="00397BAB" w:rsidP="00692BEB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(подпись) (Ф.И.О)</w:t>
      </w:r>
    </w:p>
    <w:p w:rsidR="00397BAB" w:rsidRPr="009130C9" w:rsidRDefault="0093133B" w:rsidP="00692BEB">
      <w:pPr>
        <w:spacing w:after="0" w:line="240" w:lineRule="auto"/>
        <w:jc w:val="right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«__»__________2016</w:t>
      </w:r>
      <w:r w:rsidR="00397BAB" w:rsidRPr="009130C9">
        <w:rPr>
          <w:rFonts w:ascii="Times New Roman CYR" w:hAnsi="Times New Roman CYR" w:cs="Times New Roman CYR"/>
          <w:lang w:val="ru-RU"/>
        </w:rPr>
        <w:t>г.</w:t>
      </w:r>
    </w:p>
    <w:p w:rsidR="00397BAB" w:rsidRPr="009130C9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397BAB" w:rsidRPr="009130C9" w:rsidRDefault="0093133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caps/>
          <w:szCs w:val="28"/>
          <w:lang w:val="ru-RU"/>
        </w:rPr>
      </w:pPr>
      <w:r w:rsidRPr="009130C9">
        <w:rPr>
          <w:rFonts w:ascii="Times New Roman CYR" w:hAnsi="Times New Roman CYR" w:cs="Times New Roman CYR"/>
          <w:caps/>
          <w:szCs w:val="28"/>
          <w:lang w:val="ru-RU"/>
        </w:rPr>
        <w:t>Синтез микропрограммных управляющих автоматов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caps/>
          <w:szCs w:val="28"/>
          <w:lang w:val="ru-RU"/>
        </w:rPr>
      </w:pP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Пояснительная записка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Курсовая работа по дисциплине</w:t>
      </w:r>
    </w:p>
    <w:p w:rsidR="00397BAB" w:rsidRPr="009130C9" w:rsidRDefault="0065773A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«</w:t>
      </w:r>
      <w:r w:rsidR="0093133B" w:rsidRPr="009130C9">
        <w:rPr>
          <w:rFonts w:ascii="Times New Roman CYR" w:hAnsi="Times New Roman CYR" w:cs="Times New Roman CYR"/>
          <w:szCs w:val="28"/>
          <w:lang w:val="ru-RU"/>
        </w:rPr>
        <w:t>Теория автоматов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»</w:t>
      </w:r>
    </w:p>
    <w:p w:rsidR="00397BAB" w:rsidRPr="009130C9" w:rsidRDefault="00ED48F5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ТПЖА 09.03.01</w:t>
      </w:r>
      <w:r w:rsidR="00FB7AE5" w:rsidRPr="009130C9">
        <w:rPr>
          <w:rFonts w:ascii="Times New Roman CYR" w:hAnsi="Times New Roman CYR" w:cs="Times New Roman CYR"/>
          <w:szCs w:val="28"/>
          <w:lang w:val="ru-RU"/>
        </w:rPr>
        <w:t>.024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 xml:space="preserve"> ПЗ</w:t>
      </w: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397BAB" w:rsidRPr="009130C9" w:rsidRDefault="00397BAB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 w:val="32"/>
          <w:szCs w:val="32"/>
          <w:lang w:val="ru-RU"/>
        </w:rPr>
      </w:pPr>
    </w:p>
    <w:p w:rsidR="00AC7971" w:rsidRPr="00553971" w:rsidRDefault="00D94625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r w:rsidRPr="00553971">
        <w:rPr>
          <w:rFonts w:ascii="Times New Roman CYR" w:hAnsi="Times New Roman CYR" w:cs="Times New Roman CYR"/>
          <w:szCs w:val="28"/>
          <w:lang w:val="ru-RU"/>
        </w:rPr>
        <w:t>Разработал студент</w:t>
      </w:r>
      <w:r w:rsidR="00F94ECD" w:rsidRPr="00553971">
        <w:rPr>
          <w:rFonts w:ascii="Times New Roman CYR" w:hAnsi="Times New Roman CYR" w:cs="Times New Roman CYR"/>
          <w:szCs w:val="28"/>
          <w:lang w:val="ru-RU"/>
        </w:rPr>
        <w:t xml:space="preserve"> группы ИВТ-2</w:t>
      </w:r>
      <w:r w:rsidR="00DB4563" w:rsidRPr="00553971">
        <w:rPr>
          <w:rFonts w:ascii="Times New Roman CYR" w:hAnsi="Times New Roman CYR" w:cs="Times New Roman CYR"/>
          <w:szCs w:val="28"/>
          <w:lang w:val="ru-RU"/>
        </w:rPr>
        <w:t>1</w:t>
      </w:r>
      <w:r w:rsidR="00397BAB" w:rsidRPr="00553971">
        <w:rPr>
          <w:rFonts w:ascii="Times New Roman CYR" w:hAnsi="Times New Roman CYR" w:cs="Times New Roman CYR"/>
          <w:szCs w:val="28"/>
          <w:lang w:val="ru-RU"/>
        </w:rPr>
        <w:t xml:space="preserve"> ___</w:t>
      </w:r>
      <w:r w:rsidRPr="00553971">
        <w:rPr>
          <w:rFonts w:ascii="Times New Roman CYR" w:hAnsi="Times New Roman CYR" w:cs="Times New Roman CYR"/>
          <w:szCs w:val="28"/>
          <w:lang w:val="ru-RU"/>
        </w:rPr>
        <w:t>__</w:t>
      </w:r>
      <w:r w:rsidR="00D64736" w:rsidRPr="00553971">
        <w:rPr>
          <w:rFonts w:ascii="Times New Roman CYR" w:hAnsi="Times New Roman CYR" w:cs="Times New Roman CYR"/>
          <w:szCs w:val="28"/>
          <w:lang w:val="ru-RU"/>
        </w:rPr>
        <w:t>___</w:t>
      </w:r>
      <w:r w:rsidR="00553971">
        <w:rPr>
          <w:rFonts w:ascii="Times New Roman CYR" w:hAnsi="Times New Roman CYR" w:cs="Times New Roman CYR"/>
          <w:szCs w:val="28"/>
          <w:lang w:val="ru-RU"/>
        </w:rPr>
        <w:t>___</w:t>
      </w:r>
      <w:r w:rsidR="00D64736" w:rsidRPr="00553971">
        <w:rPr>
          <w:rFonts w:ascii="Times New Roman CYR" w:hAnsi="Times New Roman CYR" w:cs="Times New Roman CYR"/>
          <w:szCs w:val="28"/>
          <w:lang w:val="ru-RU"/>
        </w:rPr>
        <w:t>____</w:t>
      </w:r>
      <w:r w:rsidR="00397BAB" w:rsidRPr="00553971">
        <w:rPr>
          <w:rFonts w:ascii="Times New Roman CYR" w:hAnsi="Times New Roman CYR" w:cs="Times New Roman CYR"/>
          <w:szCs w:val="28"/>
          <w:lang w:val="ru-RU"/>
        </w:rPr>
        <w:t>__/</w:t>
      </w:r>
      <w:proofErr w:type="spellStart"/>
      <w:r w:rsidR="00DB4563" w:rsidRPr="00553971">
        <w:rPr>
          <w:rFonts w:ascii="Times New Roman CYR" w:hAnsi="Times New Roman CYR" w:cs="Times New Roman CYR"/>
          <w:szCs w:val="28"/>
          <w:lang w:val="ru-RU"/>
        </w:rPr>
        <w:t>Щесняк</w:t>
      </w:r>
      <w:proofErr w:type="spellEnd"/>
      <w:r w:rsidR="00DB4563" w:rsidRPr="00553971">
        <w:rPr>
          <w:rFonts w:ascii="Times New Roman CYR" w:hAnsi="Times New Roman CYR" w:cs="Times New Roman CYR"/>
          <w:szCs w:val="28"/>
          <w:lang w:val="ru-RU"/>
        </w:rPr>
        <w:t xml:space="preserve"> Д.С./</w:t>
      </w:r>
    </w:p>
    <w:p w:rsidR="00397BAB" w:rsidRPr="00553971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r w:rsidRPr="00553971">
        <w:rPr>
          <w:rFonts w:ascii="Times New Roman CYR" w:hAnsi="Times New Roman CYR" w:cs="Times New Roman CYR"/>
          <w:szCs w:val="28"/>
          <w:lang w:val="ru-RU"/>
        </w:rPr>
        <w:t>Руководите</w:t>
      </w:r>
      <w:r w:rsidR="00D64736" w:rsidRPr="00553971">
        <w:rPr>
          <w:rFonts w:ascii="Times New Roman CYR" w:hAnsi="Times New Roman CYR" w:cs="Times New Roman CYR"/>
          <w:szCs w:val="28"/>
          <w:lang w:val="ru-RU"/>
        </w:rPr>
        <w:t>ль доцент кафедры ЭВМ ___________</w:t>
      </w:r>
      <w:r w:rsidRPr="00553971">
        <w:rPr>
          <w:rFonts w:ascii="Times New Roman CYR" w:hAnsi="Times New Roman CYR" w:cs="Times New Roman CYR"/>
          <w:szCs w:val="28"/>
          <w:lang w:val="ru-RU"/>
        </w:rPr>
        <w:t>_</w:t>
      </w:r>
      <w:r w:rsidR="001508E7" w:rsidRPr="001508E7">
        <w:rPr>
          <w:rFonts w:ascii="Times New Roman CYR" w:hAnsi="Times New Roman CYR" w:cs="Times New Roman CYR"/>
          <w:szCs w:val="28"/>
          <w:lang w:val="ru-RU"/>
        </w:rPr>
        <w:t>__</w:t>
      </w:r>
      <w:r w:rsidRPr="00553971">
        <w:rPr>
          <w:rFonts w:ascii="Times New Roman CYR" w:hAnsi="Times New Roman CYR" w:cs="Times New Roman CYR"/>
          <w:szCs w:val="28"/>
          <w:lang w:val="ru-RU"/>
        </w:rPr>
        <w:t>_/</w:t>
      </w:r>
      <w:proofErr w:type="spellStart"/>
      <w:r w:rsidR="0093133B" w:rsidRPr="00553971">
        <w:rPr>
          <w:rFonts w:ascii="Times New Roman CYR" w:hAnsi="Times New Roman CYR" w:cs="Times New Roman CYR"/>
          <w:szCs w:val="28"/>
          <w:lang w:val="ru-RU"/>
        </w:rPr>
        <w:t>Мельцов</w:t>
      </w:r>
      <w:proofErr w:type="spellEnd"/>
      <w:r w:rsidR="0093133B" w:rsidRPr="00553971">
        <w:rPr>
          <w:rFonts w:ascii="Times New Roman CYR" w:hAnsi="Times New Roman CYR" w:cs="Times New Roman CYR"/>
          <w:szCs w:val="28"/>
          <w:lang w:val="ru-RU"/>
        </w:rPr>
        <w:t xml:space="preserve"> В.Ю.</w:t>
      </w:r>
      <w:r w:rsidR="00DB4563" w:rsidRPr="00553971">
        <w:rPr>
          <w:rFonts w:ascii="Times New Roman CYR" w:hAnsi="Times New Roman CYR" w:cs="Times New Roman CYR"/>
          <w:szCs w:val="28"/>
          <w:lang w:val="ru-RU"/>
        </w:rPr>
        <w:t>/</w:t>
      </w:r>
    </w:p>
    <w:p w:rsidR="00397BAB" w:rsidRPr="00553971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397BAB" w:rsidRPr="009130C9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Проект защищен с оценкой</w:t>
      </w:r>
      <w:proofErr w:type="gramStart"/>
      <w:r w:rsidRPr="009130C9">
        <w:rPr>
          <w:rFonts w:ascii="Times New Roman CYR" w:hAnsi="Times New Roman CYR" w:cs="Times New Roman CYR"/>
          <w:szCs w:val="28"/>
          <w:lang w:val="ru-RU"/>
        </w:rPr>
        <w:t xml:space="preserve">   «</w:t>
      </w:r>
      <w:proofErr w:type="gramEnd"/>
      <w:r w:rsidRPr="009130C9">
        <w:rPr>
          <w:rFonts w:ascii="Times New Roman CYR" w:hAnsi="Times New Roman CYR" w:cs="Times New Roman CYR"/>
          <w:szCs w:val="28"/>
          <w:lang w:val="ru-RU"/>
        </w:rPr>
        <w:t>____________» _______________</w:t>
      </w:r>
    </w:p>
    <w:p w:rsidR="00397BAB" w:rsidRPr="009130C9" w:rsidRDefault="00692BE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</w:r>
      <w:r w:rsidRPr="009130C9">
        <w:rPr>
          <w:rFonts w:ascii="Times New Roman CYR" w:hAnsi="Times New Roman CYR" w:cs="Times New Roman CYR"/>
          <w:szCs w:val="28"/>
          <w:lang w:val="ru-RU"/>
        </w:rPr>
        <w:tab/>
        <w:t xml:space="preserve">    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(оценка)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  <w:t>(дата)</w:t>
      </w:r>
    </w:p>
    <w:p w:rsidR="00397BAB" w:rsidRPr="009130C9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397BAB" w:rsidRPr="009130C9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r w:rsidRPr="009130C9">
        <w:rPr>
          <w:rFonts w:ascii="Times New Roman CYR" w:hAnsi="Times New Roman CYR" w:cs="Times New Roman CYR"/>
          <w:szCs w:val="28"/>
          <w:lang w:val="ru-RU"/>
        </w:rPr>
        <w:t>Члены комиссии</w:t>
      </w:r>
      <w:r w:rsidRPr="009130C9">
        <w:rPr>
          <w:rFonts w:ascii="Times New Roman CYR" w:hAnsi="Times New Roman CYR" w:cs="Times New Roman CYR"/>
          <w:szCs w:val="28"/>
          <w:lang w:val="ru-RU"/>
        </w:rPr>
        <w:tab/>
        <w:t xml:space="preserve">   __________________/ ________________</w:t>
      </w:r>
      <w:r w:rsidR="008C7480" w:rsidRPr="009130C9">
        <w:rPr>
          <w:rFonts w:ascii="Times New Roman CYR" w:hAnsi="Times New Roman CYR" w:cs="Times New Roman CYR"/>
          <w:szCs w:val="28"/>
          <w:lang w:val="ru-RU"/>
        </w:rPr>
        <w:t>_</w:t>
      </w:r>
      <w:r w:rsidRPr="009130C9">
        <w:rPr>
          <w:rFonts w:ascii="Times New Roman CYR" w:hAnsi="Times New Roman CYR" w:cs="Times New Roman CYR"/>
          <w:szCs w:val="28"/>
          <w:lang w:val="ru-RU"/>
        </w:rPr>
        <w:t>/</w:t>
      </w:r>
    </w:p>
    <w:p w:rsidR="00397BAB" w:rsidRPr="009130C9" w:rsidRDefault="00EE10C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(подпись)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ab/>
        <w:t xml:space="preserve">    </w:t>
      </w:r>
      <w:r w:rsidRPr="00EE10CB">
        <w:rPr>
          <w:rFonts w:ascii="Times New Roman CYR" w:hAnsi="Times New Roman CYR" w:cs="Times New Roman CYR"/>
          <w:szCs w:val="28"/>
          <w:lang w:val="ru-RU"/>
        </w:rPr>
        <w:t xml:space="preserve">  </w:t>
      </w:r>
      <w:proofErr w:type="gramStart"/>
      <w:r w:rsidRPr="00EE10CB">
        <w:rPr>
          <w:rFonts w:ascii="Times New Roman CYR" w:hAnsi="Times New Roman CYR" w:cs="Times New Roman CYR"/>
          <w:szCs w:val="28"/>
          <w:lang w:val="ru-RU"/>
        </w:rPr>
        <w:t xml:space="preserve">   </w:t>
      </w:r>
      <w:r w:rsidR="00397BAB" w:rsidRPr="009130C9">
        <w:rPr>
          <w:rFonts w:ascii="Times New Roman CYR" w:hAnsi="Times New Roman CYR" w:cs="Times New Roman CYR"/>
          <w:szCs w:val="28"/>
          <w:lang w:val="ru-RU"/>
        </w:rPr>
        <w:t>(</w:t>
      </w:r>
      <w:proofErr w:type="gramEnd"/>
      <w:r w:rsidR="00397BAB" w:rsidRPr="009130C9">
        <w:rPr>
          <w:rFonts w:ascii="Times New Roman CYR" w:hAnsi="Times New Roman CYR" w:cs="Times New Roman CYR"/>
          <w:szCs w:val="28"/>
          <w:lang w:val="ru-RU"/>
        </w:rPr>
        <w:t>Ф.И.О)</w:t>
      </w:r>
    </w:p>
    <w:p w:rsidR="00397BAB" w:rsidRPr="009130C9" w:rsidRDefault="00397BAB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397BAB" w:rsidRPr="00D32B5E" w:rsidRDefault="00EE10CB" w:rsidP="00EE10CB">
      <w:pPr>
        <w:spacing w:after="0" w:line="240" w:lineRule="auto"/>
        <w:ind w:firstLine="851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>
        <w:rPr>
          <w:rFonts w:ascii="Times New Roman CYR" w:hAnsi="Times New Roman CYR" w:cs="Times New Roman CYR"/>
          <w:szCs w:val="28"/>
          <w:lang w:val="ru-RU"/>
        </w:rPr>
        <w:tab/>
      </w:r>
      <w:r w:rsidR="00397BAB" w:rsidRPr="00D32B5E">
        <w:rPr>
          <w:rFonts w:ascii="Times New Roman CYR" w:hAnsi="Times New Roman CYR" w:cs="Times New Roman CYR"/>
          <w:szCs w:val="28"/>
          <w:lang w:val="ru-RU"/>
        </w:rPr>
        <w:t>_________________  /_________________</w:t>
      </w:r>
      <w:r w:rsidR="008C7480" w:rsidRPr="00D32B5E">
        <w:rPr>
          <w:rFonts w:ascii="Times New Roman CYR" w:hAnsi="Times New Roman CYR" w:cs="Times New Roman CYR"/>
          <w:szCs w:val="28"/>
          <w:lang w:val="ru-RU"/>
        </w:rPr>
        <w:t>_</w:t>
      </w:r>
      <w:r w:rsidR="00397BAB" w:rsidRPr="00D32B5E">
        <w:rPr>
          <w:rFonts w:ascii="Times New Roman CYR" w:hAnsi="Times New Roman CYR" w:cs="Times New Roman CYR"/>
          <w:szCs w:val="28"/>
          <w:lang w:val="ru-RU"/>
        </w:rPr>
        <w:t>/</w:t>
      </w:r>
    </w:p>
    <w:p w:rsidR="00124199" w:rsidRPr="00D32B5E" w:rsidRDefault="00124199" w:rsidP="00692BEB">
      <w:pPr>
        <w:spacing w:after="0" w:line="240" w:lineRule="auto"/>
        <w:jc w:val="center"/>
        <w:rPr>
          <w:rFonts w:ascii="Times New Roman CYR" w:hAnsi="Times New Roman CYR" w:cs="Times New Roman CYR"/>
          <w:i/>
          <w:szCs w:val="28"/>
          <w:lang w:val="ru-RU"/>
        </w:rPr>
      </w:pPr>
    </w:p>
    <w:p w:rsidR="00AC7971" w:rsidRPr="00D32B5E" w:rsidRDefault="00AC7971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1D38C5" w:rsidRDefault="001D38C5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  <w:bookmarkStart w:id="0" w:name="_GoBack"/>
      <w:bookmarkEnd w:id="0"/>
    </w:p>
    <w:p w:rsidR="00B02DB8" w:rsidRDefault="00B02DB8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Default="00B02DB8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B02DB8" w:rsidRPr="00D32B5E" w:rsidRDefault="00B02DB8" w:rsidP="00692BEB">
      <w:pPr>
        <w:spacing w:after="0" w:line="240" w:lineRule="auto"/>
        <w:rPr>
          <w:rFonts w:ascii="Times New Roman CYR" w:hAnsi="Times New Roman CYR" w:cs="Times New Roman CYR"/>
          <w:i/>
          <w:szCs w:val="28"/>
          <w:lang w:val="ru-RU"/>
        </w:rPr>
      </w:pPr>
    </w:p>
    <w:p w:rsidR="0075214E" w:rsidRPr="00EE10CB" w:rsidRDefault="0093133B" w:rsidP="00B02DB8">
      <w:pPr>
        <w:spacing w:after="0" w:line="240" w:lineRule="auto"/>
        <w:jc w:val="center"/>
        <w:rPr>
          <w:rFonts w:ascii="Times New Roman CYR" w:hAnsi="Times New Roman CYR" w:cs="Times New Roman CYR"/>
          <w:i/>
          <w:sz w:val="32"/>
          <w:szCs w:val="32"/>
          <w:lang w:val="ru-RU"/>
        </w:rPr>
      </w:pPr>
      <w:r w:rsidRPr="00EE10CB">
        <w:rPr>
          <w:rFonts w:ascii="Times New Roman CYR" w:hAnsi="Times New Roman CYR" w:cs="Times New Roman CYR"/>
          <w:szCs w:val="28"/>
          <w:lang w:val="ru-RU"/>
        </w:rPr>
        <w:t>Киров 2016</w:t>
      </w:r>
      <w:r w:rsidR="0075214E" w:rsidRPr="00EE10CB">
        <w:rPr>
          <w:rFonts w:ascii="Times New Roman CYR" w:hAnsi="Times New Roman CYR" w:cs="Times New Roman CYR"/>
          <w:sz w:val="32"/>
          <w:szCs w:val="32"/>
          <w:lang w:val="ru-RU"/>
        </w:rPr>
        <w:br w:type="page"/>
      </w:r>
    </w:p>
    <w:p w:rsidR="00AC0709" w:rsidRPr="00EE10CB" w:rsidRDefault="00397BAB" w:rsidP="001508E7">
      <w:pPr>
        <w:spacing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EE10CB">
        <w:rPr>
          <w:rFonts w:ascii="Times New Roman CYR" w:hAnsi="Times New Roman CYR" w:cs="Times New Roman CYR"/>
          <w:lang w:val="ru-RU"/>
        </w:rPr>
        <w:lastRenderedPageBreak/>
        <w:t>Содержание</w:t>
      </w:r>
    </w:p>
    <w:sdt>
      <w:sdtPr>
        <w:rPr>
          <w:rFonts w:ascii="Times New Roman CYR" w:hAnsi="Times New Roman CYR" w:cs="Times New Roman CYR"/>
          <w:i/>
          <w:caps/>
        </w:rPr>
        <w:id w:val="-19375027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3D2670" w:rsidRDefault="00AC0709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 w:rsidRPr="009200F9">
            <w:rPr>
              <w:rFonts w:ascii="Times New Roman CYR" w:hAnsi="Times New Roman CYR" w:cs="Times New Roman CYR"/>
              <w:i/>
              <w:caps/>
            </w:rPr>
            <w:fldChar w:fldCharType="begin"/>
          </w:r>
          <w:r w:rsidRPr="009200F9">
            <w:rPr>
              <w:rFonts w:ascii="Times New Roman CYR" w:hAnsi="Times New Roman CYR" w:cs="Times New Roman CYR"/>
            </w:rPr>
            <w:instrText xml:space="preserve"> TOC \o "1-3" \h \z \u </w:instrText>
          </w:r>
          <w:r w:rsidRPr="009200F9">
            <w:rPr>
              <w:rFonts w:ascii="Times New Roman CYR" w:hAnsi="Times New Roman CYR" w:cs="Times New Roman CYR"/>
              <w:i/>
              <w:caps/>
            </w:rPr>
            <w:fldChar w:fldCharType="separate"/>
          </w:r>
          <w:hyperlink w:anchor="_Toc451890029" w:history="1">
            <w:r w:rsidR="003D2670" w:rsidRPr="00E87D43">
              <w:rPr>
                <w:rStyle w:val="aff5"/>
                <w:rFonts w:ascii="Times New Roman CYR" w:hAnsi="Times New Roman CYR" w:cs="Times New Roman CYR"/>
                <w:noProof/>
              </w:rPr>
              <w:t>1</w:t>
            </w:r>
            <w:r w:rsidR="003D2670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3D2670" w:rsidRPr="00E87D43">
              <w:rPr>
                <w:rStyle w:val="aff5"/>
                <w:noProof/>
              </w:rPr>
              <w:t>Введение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_Toc451890029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3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0" w:history="1"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Постановка</w:t>
            </w:r>
            <w:r w:rsidRPr="00E87D43">
              <w:rPr>
                <w:rStyle w:val="aff5"/>
                <w:rFonts w:ascii="Times New Roman CYR" w:hAnsi="Times New Roman CYR" w:cs="Times New Roman CYR"/>
                <w:b/>
                <w:noProof/>
              </w:rPr>
              <w:t xml:space="preserve"> </w:t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1" w:history="1">
            <w:r w:rsidRPr="00E87D43">
              <w:rPr>
                <w:rStyle w:val="aff5"/>
                <w:noProof/>
                <w:lang w:val="ru-RU"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>Описание алгоритма умножения чисел с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2" w:history="1">
            <w:r w:rsidRPr="00E87D43">
              <w:rPr>
                <w:rStyle w:val="aff5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Алгоритм умножения с автоматической коррекцией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3" w:history="1">
            <w:r w:rsidRPr="00E87D43">
              <w:rPr>
                <w:rStyle w:val="aff5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Численный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4" w:history="1">
            <w:r w:rsidRPr="00E87D43">
              <w:rPr>
                <w:rStyle w:val="aff5"/>
                <w:noProof/>
                <w:lang w:val="ru-RU"/>
              </w:rPr>
              <w:t>2.4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>Пример с временным переполнением разрядной сетки.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5" w:history="1">
            <w:r w:rsidRPr="00E87D43">
              <w:rPr>
                <w:rStyle w:val="aff5"/>
                <w:noProof/>
              </w:rPr>
              <w:t>2.5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Пример с переполнением разрядной сетки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6" w:history="1">
            <w:r w:rsidRPr="00E87D43">
              <w:rPr>
                <w:rStyle w:val="aff5"/>
                <w:noProof/>
              </w:rPr>
              <w:t>2.6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Пример с потерей младших разрядов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7" w:history="1">
            <w:r w:rsidRPr="00E87D43">
              <w:rPr>
                <w:rStyle w:val="aff5"/>
                <w:noProof/>
                <w:lang w:val="ru-RU"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>Выбор функциональной схемы операционной части  устройства и определение списка микроопераций и логических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8" w:history="1">
            <w:r w:rsidRPr="00E87D43">
              <w:rPr>
                <w:rStyle w:val="aff5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Содержание операционного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39" w:history="1"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0" w:history="1"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Управляющие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1" w:history="1"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</w:rPr>
              <w:t>Осведомительные 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2" w:history="1">
            <w:r w:rsidRPr="00E87D43">
              <w:rPr>
                <w:rStyle w:val="aff5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Разработка содержательной граф-схемы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3" w:history="1">
            <w:r w:rsidRPr="00E87D43">
              <w:rPr>
                <w:rStyle w:val="aff5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Построение отмеченной граф-схемы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4" w:history="1">
            <w:r w:rsidRPr="00E87D43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>6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>Синтез МПА в соответствии с моделью графа Мили.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5" w:history="1">
            <w:r w:rsidRPr="00E87D43">
              <w:rPr>
                <w:rStyle w:val="aff5"/>
                <w:rFonts w:eastAsia="TimesNewRomanPSMT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eastAsia="TimesNewRomanPSMT"/>
                <w:noProof/>
              </w:rPr>
              <w:t>Построение графа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6" w:history="1">
            <w:r w:rsidRPr="00E87D43">
              <w:rPr>
                <w:rStyle w:val="aff5"/>
                <w:noProof/>
                <w:lang w:val="ru-RU"/>
              </w:rPr>
              <w:t>6.2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>Выбор и обоснование функциональной схемы МПА и типов элементов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7" w:history="1">
            <w:r w:rsidRPr="00E87D43">
              <w:rPr>
                <w:rStyle w:val="aff5"/>
                <w:noProof/>
              </w:rPr>
              <w:t>6.3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Кодирование внутренних состояний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8" w:history="1">
            <w:r w:rsidRPr="00E87D43">
              <w:rPr>
                <w:rStyle w:val="aff5"/>
                <w:noProof/>
                <w:lang w:val="ru-RU"/>
              </w:rPr>
              <w:t>6.4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 xml:space="preserve">Синтез управляющего устройства на основе </w:t>
            </w:r>
            <w:r w:rsidRPr="00E87D43">
              <w:rPr>
                <w:rStyle w:val="aff5"/>
                <w:noProof/>
              </w:rPr>
              <w:t>D</w:t>
            </w:r>
            <w:r w:rsidRPr="00E87D43">
              <w:rPr>
                <w:rStyle w:val="aff5"/>
                <w:noProof/>
                <w:lang w:val="ru-RU"/>
              </w:rPr>
              <w:t>-триггеров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49" w:history="1">
            <w:r w:rsidRPr="00E87D43">
              <w:rPr>
                <w:rStyle w:val="aff5"/>
                <w:noProof/>
                <w:lang w:val="ru-RU"/>
              </w:rPr>
              <w:t>6.5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>Синтез управляющего устройства на основе счетчика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50" w:history="1">
            <w:r w:rsidRPr="00E87D43">
              <w:rPr>
                <w:rStyle w:val="aff5"/>
                <w:noProof/>
                <w:lang w:val="ru-RU"/>
              </w:rPr>
              <w:t>6.6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>Синтез управляющего устройства на основе сдвигового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51" w:history="1">
            <w:r w:rsidRPr="00E87D43">
              <w:rPr>
                <w:rStyle w:val="aff5"/>
                <w:noProof/>
                <w:lang w:val="ru-RU"/>
              </w:rPr>
              <w:t>6.7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 xml:space="preserve">Синтез управляющего устройства на основе </w:t>
            </w:r>
            <w:r w:rsidRPr="00E87D43">
              <w:rPr>
                <w:rStyle w:val="aff5"/>
                <w:noProof/>
              </w:rPr>
              <w:t>RS</w:t>
            </w:r>
            <w:r w:rsidRPr="00E87D43">
              <w:rPr>
                <w:rStyle w:val="aff5"/>
                <w:noProof/>
                <w:lang w:val="ru-RU"/>
              </w:rPr>
              <w:t>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52" w:history="1">
            <w:r w:rsidRPr="00E87D43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>7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rFonts w:ascii="Times New Roman CYR" w:hAnsi="Times New Roman CYR" w:cs="Times New Roman CYR"/>
                <w:noProof/>
                <w:lang w:val="ru-RU"/>
              </w:rPr>
              <w:t>Синтез МПА в соответствии с моделью графа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27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53" w:history="1">
            <w:r w:rsidRPr="00E87D43">
              <w:rPr>
                <w:rStyle w:val="aff5"/>
                <w:noProof/>
                <w:lang w:val="ru-RU"/>
              </w:rPr>
              <w:t>7.1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  <w:lang w:val="ru-RU"/>
              </w:rPr>
              <w:t xml:space="preserve">Синтез управляющего устройства на основе </w:t>
            </w:r>
            <w:r w:rsidRPr="00E87D43">
              <w:rPr>
                <w:rStyle w:val="aff5"/>
                <w:noProof/>
              </w:rPr>
              <w:t>D</w:t>
            </w:r>
            <w:r w:rsidRPr="00E87D43">
              <w:rPr>
                <w:rStyle w:val="aff5"/>
                <w:noProof/>
                <w:lang w:val="ru-RU"/>
              </w:rPr>
              <w:t>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54" w:history="1">
            <w:r w:rsidRPr="00E87D43">
              <w:rPr>
                <w:rStyle w:val="aff5"/>
                <w:noProof/>
              </w:rPr>
              <w:t>8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Построение функциональной схемы управляющего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670" w:rsidRDefault="003D2670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51890055" w:history="1">
            <w:r w:rsidRPr="00E87D43">
              <w:rPr>
                <w:rStyle w:val="aff5"/>
                <w:noProof/>
              </w:rPr>
              <w:t>9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87D43">
              <w:rPr>
                <w:rStyle w:val="af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B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09" w:rsidRPr="009200F9" w:rsidRDefault="00AC0709" w:rsidP="001508E7">
          <w:pPr>
            <w:spacing w:line="240" w:lineRule="auto"/>
            <w:rPr>
              <w:rFonts w:ascii="Times New Roman CYR" w:hAnsi="Times New Roman CYR" w:cs="Times New Roman CYR"/>
              <w:i/>
            </w:rPr>
          </w:pPr>
          <w:r w:rsidRPr="009200F9">
            <w:rPr>
              <w:rFonts w:ascii="Times New Roman CYR" w:hAnsi="Times New Roman CYR" w:cs="Times New Roman CYR"/>
              <w:i/>
            </w:rPr>
            <w:lastRenderedPageBreak/>
            <w:fldChar w:fldCharType="end"/>
          </w:r>
        </w:p>
      </w:sdtContent>
    </w:sdt>
    <w:p w:rsidR="00FF3C25" w:rsidRPr="009200F9" w:rsidRDefault="003148FB" w:rsidP="001508E7">
      <w:pPr>
        <w:pStyle w:val="1"/>
        <w:spacing w:line="240" w:lineRule="auto"/>
        <w:rPr>
          <w:rStyle w:val="a7"/>
          <w:rFonts w:ascii="Times New Roman CYR" w:hAnsi="Times New Roman CYR" w:cs="Times New Roman CYR"/>
          <w:b w:val="0"/>
          <w:bCs/>
        </w:rPr>
      </w:pPr>
      <w:bookmarkStart w:id="1" w:name="_Toc451890029"/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41239E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" o:spid="_x0000_s1026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aUxXVhsHAABWVQAADgAAAAAAAAAA&#10;AAAAAAAuAgAAZHJzL2Uyb0RvYy54bWxQSwECLQAUAAYACAAAACEAjEO2yuEAAAAMAQAADwAAAAAA&#10;AAAAAAAAAAB1CQAAZHJzL2Rvd25yZXYueG1sUEsFBgAAAAAEAAQA8wAAAIMKAAAAAA==&#10;" o:allowincell="f">
                <v:rect id="Rectangle 4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rO7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ys7vwAAANsAAAAPAAAAAAAAAAAAAAAAAJgCAABkcnMvZG93bnJl&#10;di54bWxQSwUGAAAAAAQABAD1AAAAhAMAAAAA&#10;" filled="f" strokeweight="2pt"/>
                <v:line id="Line 4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4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4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4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4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4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5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rect id="Rectangle 5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Pr="0041239E" w:rsidRDefault="003D267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Pr="003148FB" w:rsidRDefault="003D267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FF3C25" w:rsidRPr="001508E7">
        <w:rPr>
          <w:rStyle w:val="a7"/>
          <w:b w:val="0"/>
        </w:rPr>
        <w:t>Введение</w:t>
      </w:r>
      <w:bookmarkEnd w:id="1"/>
      <w:proofErr w:type="spellEnd"/>
    </w:p>
    <w:p w:rsidR="006E2FDA" w:rsidRPr="009200F9" w:rsidRDefault="006E2FDA" w:rsidP="001508E7">
      <w:pPr>
        <w:spacing w:line="240" w:lineRule="auto"/>
        <w:ind w:firstLine="567"/>
        <w:rPr>
          <w:rFonts w:ascii="Times New Roman CYR" w:hAnsi="Times New Roman CYR" w:cs="Times New Roman CYR"/>
          <w:i/>
        </w:rPr>
      </w:pPr>
    </w:p>
    <w:p w:rsidR="001508E7" w:rsidRPr="009130C9" w:rsidRDefault="001508E7" w:rsidP="001508E7">
      <w:pPr>
        <w:spacing w:line="240" w:lineRule="auto"/>
        <w:ind w:firstLine="567"/>
        <w:rPr>
          <w:szCs w:val="24"/>
          <w:lang w:val="ru-RU"/>
        </w:rPr>
      </w:pPr>
      <w:r w:rsidRPr="009130C9">
        <w:rPr>
          <w:szCs w:val="24"/>
          <w:lang w:val="ru-RU"/>
        </w:rPr>
        <w:t xml:space="preserve">Основной целью данной курсовой работы является получение навыков </w:t>
      </w:r>
      <w:proofErr w:type="gramStart"/>
      <w:r w:rsidRPr="009130C9">
        <w:rPr>
          <w:szCs w:val="24"/>
          <w:lang w:val="ru-RU"/>
        </w:rPr>
        <w:t>синтеза</w:t>
      </w:r>
      <w:proofErr w:type="gramEnd"/>
      <w:r w:rsidRPr="009130C9">
        <w:rPr>
          <w:szCs w:val="24"/>
          <w:lang w:val="ru-RU"/>
        </w:rPr>
        <w:t xml:space="preserve"> управляющего МПА 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</w:t>
      </w:r>
      <w:proofErr w:type="gramStart"/>
      <w:r w:rsidRPr="009130C9">
        <w:rPr>
          <w:szCs w:val="24"/>
          <w:lang w:val="ru-RU"/>
        </w:rPr>
        <w:t>затрат  как</w:t>
      </w:r>
      <w:proofErr w:type="gramEnd"/>
      <w:r w:rsidRPr="009130C9">
        <w:rPr>
          <w:szCs w:val="24"/>
          <w:lang w:val="ru-RU"/>
        </w:rPr>
        <w:t xml:space="preserve"> управляющего автомата, так и операционного автомата при приемлемом быстродействии.</w:t>
      </w:r>
    </w:p>
    <w:p w:rsidR="001508E7" w:rsidRPr="009130C9" w:rsidRDefault="001508E7" w:rsidP="001508E7">
      <w:pPr>
        <w:spacing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</w:p>
    <w:p w:rsidR="003148FB" w:rsidRPr="009130C9" w:rsidRDefault="003148FB" w:rsidP="001508E7">
      <w:pPr>
        <w:spacing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</w:p>
    <w:p w:rsidR="008C166D" w:rsidRPr="009130C9" w:rsidRDefault="008C166D" w:rsidP="001508E7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9B133E" w:rsidRPr="009200F9" w:rsidRDefault="001A190D" w:rsidP="00F72E6B">
      <w:pPr>
        <w:pStyle w:val="1"/>
        <w:rPr>
          <w:rStyle w:val="a7"/>
          <w:rFonts w:ascii="Times New Roman CYR" w:hAnsi="Times New Roman CYR" w:cs="Times New Roman CYR"/>
          <w:b w:val="0"/>
          <w:bCs/>
        </w:rPr>
      </w:pPr>
      <w:bookmarkStart w:id="2" w:name="_Toc451890030"/>
      <w:r w:rsidRPr="001508E7">
        <w:rPr>
          <w:rStyle w:val="a7"/>
          <w:rFonts w:ascii="Times New Roman CYR" w:hAnsi="Times New Roman CYR" w:cs="Times New Roman CYR"/>
          <w:b w:val="0"/>
          <w:bCs/>
          <w:noProof/>
          <w:sz w:val="20"/>
          <w:highlight w:val="lightGray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7" o:spid="_x0000_s1046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EnJ16iEHAABsVQAADgAA&#10;AAAAAAAAAAAAAAAuAgAAZHJzL2Uyb0RvYy54bWxQSwECLQAUAAYACAAAACEAjEO2yuEAAAAMAQAA&#10;DwAAAAAAAAAAAAAAAAB7CQAAZHJzL2Rvd25yZXYueG1sUEsFBgAAAAAEAAQA8wAAAIkKAAAAAA==&#10;" o:allowincell="f">
                <v:rect id="Rectangle 8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Rob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bP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OkaG+AAAA2wAAAA8AAAAAAAAAAAAAAAAAmAIAAGRycy9kb3ducmV2&#10;LnhtbFBLBQYAAAAABAAEAPUAAACDAwAAAAA=&#10;" filled="f" strokeweight="2pt"/>
                <v:line id="Line 8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8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8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8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9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9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9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9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rect id="Rectangle 9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Pr="003148FB" w:rsidRDefault="003D2670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="003432C1" w:rsidRPr="001508E7">
        <w:rPr>
          <w:rStyle w:val="a7"/>
          <w:rFonts w:ascii="Times New Roman CYR" w:hAnsi="Times New Roman CYR" w:cs="Times New Roman CYR"/>
          <w:b w:val="0"/>
        </w:rPr>
        <w:t>Постановка</w:t>
      </w:r>
      <w:proofErr w:type="spellEnd"/>
      <w:r w:rsidR="003432C1" w:rsidRPr="009200F9">
        <w:rPr>
          <w:rStyle w:val="a7"/>
          <w:rFonts w:ascii="Times New Roman CYR" w:hAnsi="Times New Roman CYR" w:cs="Times New Roman CYR"/>
        </w:rPr>
        <w:t xml:space="preserve"> </w:t>
      </w:r>
      <w:proofErr w:type="spellStart"/>
      <w:r w:rsidR="003432C1" w:rsidRPr="001508E7">
        <w:rPr>
          <w:rStyle w:val="a7"/>
          <w:rFonts w:ascii="Times New Roman CYR" w:hAnsi="Times New Roman CYR" w:cs="Times New Roman CYR"/>
          <w:b w:val="0"/>
        </w:rPr>
        <w:t>задачи</w:t>
      </w:r>
      <w:bookmarkEnd w:id="2"/>
      <w:proofErr w:type="spellEnd"/>
    </w:p>
    <w:p w:rsidR="002117A6" w:rsidRPr="009200F9" w:rsidRDefault="002117A6" w:rsidP="001508E7">
      <w:pPr>
        <w:spacing w:line="240" w:lineRule="auto"/>
        <w:rPr>
          <w:rFonts w:ascii="Times New Roman CYR" w:hAnsi="Times New Roman CYR" w:cs="Times New Roman CYR"/>
          <w:i/>
        </w:rPr>
      </w:pPr>
    </w:p>
    <w:p w:rsidR="003F0266" w:rsidRPr="009130C9" w:rsidRDefault="00055781" w:rsidP="001508E7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Синтезировать автомат выполняющий функцию умножения двух чисел с плавающей запятой. Умножение выполняется </w:t>
      </w:r>
      <w:r w:rsidRPr="009200F9">
        <w:rPr>
          <w:rFonts w:ascii="Times New Roman CYR" w:hAnsi="Times New Roman CYR" w:cs="Times New Roman CYR"/>
        </w:rPr>
        <w:t>II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="00DD541D" w:rsidRPr="009130C9">
        <w:rPr>
          <w:rFonts w:ascii="Times New Roman CYR" w:hAnsi="Times New Roman CYR" w:cs="Times New Roman CYR"/>
          <w:lang w:val="ru-RU"/>
        </w:rPr>
        <w:t>способом</w:t>
      </w:r>
      <w:r w:rsidRPr="009130C9">
        <w:rPr>
          <w:rFonts w:ascii="Times New Roman CYR" w:hAnsi="Times New Roman CYR" w:cs="Times New Roman CYR"/>
          <w:lang w:val="ru-RU"/>
        </w:rPr>
        <w:t xml:space="preserve"> с автоматической коррекцией. Мантисса представлена в дополнительном коде.</w:t>
      </w:r>
    </w:p>
    <w:p w:rsidR="002117A6" w:rsidRPr="009130C9" w:rsidRDefault="002117A6" w:rsidP="001508E7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</w:p>
    <w:p w:rsidR="00EA5B86" w:rsidRPr="009130C9" w:rsidRDefault="00EA5B86" w:rsidP="00F72E6B">
      <w:pPr>
        <w:pStyle w:val="2"/>
        <w:rPr>
          <w:lang w:val="ru-RU"/>
        </w:rPr>
      </w:pPr>
      <w:bookmarkStart w:id="3" w:name="_Toc451890031"/>
      <w:r w:rsidRPr="009130C9">
        <w:rPr>
          <w:lang w:val="ru-RU"/>
        </w:rPr>
        <w:t>Описание алгоритма умножения</w:t>
      </w:r>
      <w:r w:rsidR="00B5083F" w:rsidRPr="009130C9">
        <w:rPr>
          <w:lang w:val="ru-RU"/>
        </w:rPr>
        <w:t xml:space="preserve"> чисел с ПЗ</w:t>
      </w:r>
      <w:bookmarkEnd w:id="3"/>
    </w:p>
    <w:p w:rsidR="00B5083F" w:rsidRPr="009130C9" w:rsidRDefault="00B5083F" w:rsidP="001508E7">
      <w:pPr>
        <w:numPr>
          <w:ilvl w:val="0"/>
          <w:numId w:val="29"/>
        </w:num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Определить знак произведения путем сложения по модулю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два  знаковых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разрядов сомножителей.</w:t>
      </w:r>
    </w:p>
    <w:p w:rsidR="00B5083F" w:rsidRPr="009130C9" w:rsidRDefault="00B5083F" w:rsidP="001508E7">
      <w:pPr>
        <w:numPr>
          <w:ilvl w:val="0"/>
          <w:numId w:val="29"/>
        </w:num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Перемножить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модули  мантисс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сомножителей  по правилам умножения дробных чисел с ФЗ.</w:t>
      </w:r>
    </w:p>
    <w:p w:rsidR="00B5083F" w:rsidRPr="009130C9" w:rsidRDefault="00B5083F" w:rsidP="001508E7">
      <w:pPr>
        <w:numPr>
          <w:ilvl w:val="0"/>
          <w:numId w:val="29"/>
        </w:num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Определить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порядок  произведения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алгебраическим сложением порядков сомножителей</w:t>
      </w:r>
      <w:r w:rsidRPr="009130C9">
        <w:rPr>
          <w:rFonts w:ascii="Times New Roman CYR" w:hAnsi="Times New Roman CYR" w:cs="Times New Roman CYR"/>
          <w:lang w:val="ru-RU"/>
        </w:rPr>
        <w:tab/>
        <w:t xml:space="preserve"> с использованием </w:t>
      </w:r>
      <w:r w:rsidRPr="009130C9">
        <w:rPr>
          <w:rFonts w:ascii="Times New Roman CYR" w:hAnsi="Times New Roman CYR" w:cs="Times New Roman CYR"/>
          <w:b/>
          <w:lang w:val="ru-RU"/>
        </w:rPr>
        <w:t>модифицированных</w:t>
      </w:r>
      <w:r w:rsidRPr="009130C9">
        <w:rPr>
          <w:rFonts w:ascii="Times New Roman CYR" w:hAnsi="Times New Roman CYR" w:cs="Times New Roman CYR"/>
          <w:lang w:val="ru-RU"/>
        </w:rPr>
        <w:t xml:space="preserve"> дополнительного или обратного  кодов для выявления возможной ситуации ПРС.  </w:t>
      </w:r>
    </w:p>
    <w:p w:rsidR="00B5083F" w:rsidRPr="009130C9" w:rsidRDefault="00B5083F" w:rsidP="001508E7">
      <w:pPr>
        <w:numPr>
          <w:ilvl w:val="0"/>
          <w:numId w:val="29"/>
        </w:num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Нормализовать мантиссу результата и выполнить округление, если это необходимо.</w:t>
      </w:r>
    </w:p>
    <w:p w:rsidR="0029612D" w:rsidRPr="009130C9" w:rsidRDefault="0029612D" w:rsidP="001508E7">
      <w:pPr>
        <w:spacing w:line="240" w:lineRule="auto"/>
        <w:ind w:left="720"/>
        <w:rPr>
          <w:rFonts w:ascii="Times New Roman CYR" w:hAnsi="Times New Roman CYR" w:cs="Times New Roman CYR"/>
          <w:i/>
          <w:lang w:val="ru-RU"/>
        </w:rPr>
      </w:pPr>
    </w:p>
    <w:p w:rsidR="00B5083F" w:rsidRPr="009200F9" w:rsidRDefault="00B5083F" w:rsidP="001508E7">
      <w:pPr>
        <w:spacing w:line="240" w:lineRule="auto"/>
        <w:ind w:left="360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Примечания</w:t>
      </w:r>
      <w:proofErr w:type="spellEnd"/>
      <w:r w:rsidRPr="009200F9">
        <w:rPr>
          <w:rFonts w:ascii="Times New Roman CYR" w:hAnsi="Times New Roman CYR" w:cs="Times New Roman CYR"/>
        </w:rPr>
        <w:t>.</w:t>
      </w:r>
    </w:p>
    <w:p w:rsidR="00B5083F" w:rsidRPr="009130C9" w:rsidRDefault="00B5083F" w:rsidP="001508E7">
      <w:pPr>
        <w:numPr>
          <w:ilvl w:val="1"/>
          <w:numId w:val="30"/>
        </w:num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Так как мантиссы исходных сомножителей нормализованы, то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денормализация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мантиссы произведения возможна только на один разряд.</w:t>
      </w:r>
    </w:p>
    <w:p w:rsidR="00B5083F" w:rsidRPr="009130C9" w:rsidRDefault="00B5083F" w:rsidP="001508E7">
      <w:pPr>
        <w:numPr>
          <w:ilvl w:val="1"/>
          <w:numId w:val="30"/>
        </w:num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При умножении чисел с ПЗ возможно возникновении ПРС при сложении порядков, поэтому необходимо предусматривать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выявление  признаков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ПРС в устройствах умножения чисел с ПЗ.</w:t>
      </w:r>
    </w:p>
    <w:p w:rsidR="00B5083F" w:rsidRPr="009130C9" w:rsidRDefault="00B5083F" w:rsidP="001508E7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2117A6" w:rsidRPr="009200F9" w:rsidRDefault="00B5083F" w:rsidP="00F72E6B">
      <w:pPr>
        <w:pStyle w:val="2"/>
      </w:pPr>
      <w:bookmarkStart w:id="4" w:name="_Toc451890032"/>
      <w:proofErr w:type="spellStart"/>
      <w:r w:rsidRPr="009200F9">
        <w:lastRenderedPageBreak/>
        <w:t>Алгор</w:t>
      </w:r>
      <w:r w:rsidR="001A190D" w:rsidRPr="009200F9">
        <w:rPr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07" name="Группа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7" o:spid="_x0000_s1066" style="position:absolute;left:0;text-align:left;margin-left:56.7pt;margin-top:19.8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Hq4tEAZBwAAjVUAAA4AAAAAAAAAAAAA&#10;AAAALgIAAGRycy9lMm9Eb2MueG1sUEsBAi0AFAAGAAgAAAAhAIxDtsrhAAAADAEAAA8AAAAAAAAA&#10;AAAAAAAAcwkAAGRycy9kb3ducmV2LnhtbFBLBQYAAAAABAAEAPMAAACBCgAAAAA=&#10;" o:allowincell="f">
                <v:rect id="Rectangle 10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FE8QA&#10;AADcAAAADwAAAGRycy9kb3ducmV2LnhtbESPwW7CQAxE70j9h5Ur9QabcqggsKBQCYlTBSEfYGXd&#10;JCLrTbNLkvbr6wMSN1sznnne7ifXqoH60Hg28L5IQBGX3jZcGSiux/kKVIjIFlvPZOCXAux3L7Mt&#10;ptaPfKEhj5WSEA4pGqhj7FKtQ1mTw7DwHbFo3753GGXtK217HCXctXqZJB/aYcPSUGNHnzWVt/zu&#10;DNziNHxlVf53XBeHdXk+ZOP9JzPm7XXKNqAiTfFpflyfrOAnQivPyAR6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/xRPEAAAA3AAAAA8AAAAAAAAAAAAAAAAAmAIAAGRycy9k&#10;b3ducmV2LnhtbFBLBQYAAAAABAAEAPUAAACJAwAAAAA=&#10;" filled="f" strokeweight="2pt"/>
                <v:line id="Line 10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0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10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10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10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<v:line id="Line 10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  <v:line id="Line 1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1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<v:line id="Line 1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<v:line id="Line 1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<v:rect id="Rectangle 1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Pr="003148FB" w:rsidRDefault="003D2670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t>итм</w:t>
      </w:r>
      <w:proofErr w:type="spellEnd"/>
      <w:r w:rsidRPr="009200F9">
        <w:t xml:space="preserve"> </w:t>
      </w:r>
      <w:proofErr w:type="spellStart"/>
      <w:r w:rsidRPr="009200F9">
        <w:t>умножения</w:t>
      </w:r>
      <w:proofErr w:type="spellEnd"/>
      <w:r w:rsidRPr="009200F9">
        <w:t xml:space="preserve"> с </w:t>
      </w:r>
      <w:proofErr w:type="spellStart"/>
      <w:r w:rsidRPr="009200F9">
        <w:t>автоматической</w:t>
      </w:r>
      <w:proofErr w:type="spellEnd"/>
      <w:r w:rsidRPr="009200F9">
        <w:t xml:space="preserve"> </w:t>
      </w:r>
      <w:proofErr w:type="spellStart"/>
      <w:r w:rsidRPr="009200F9">
        <w:t>коррекцией</w:t>
      </w:r>
      <w:bookmarkEnd w:id="4"/>
      <w:proofErr w:type="spellEnd"/>
    </w:p>
    <w:p w:rsidR="00B5083F" w:rsidRPr="009130C9" w:rsidRDefault="002117A6" w:rsidP="001508E7">
      <w:pPr>
        <w:spacing w:line="240" w:lineRule="auto"/>
        <w:ind w:firstLine="708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Этот алгоритм разработан Бутом и является универсальным для умножения чисел в дополнительном коде</w:t>
      </w:r>
      <w:r w:rsidR="00C50662" w:rsidRPr="009130C9">
        <w:rPr>
          <w:rFonts w:ascii="Times New Roman CYR" w:hAnsi="Times New Roman CYR" w:cs="Times New Roman CYR"/>
          <w:lang w:val="ru-RU"/>
        </w:rPr>
        <w:t>. Мантиссы сомножителей</w:t>
      </w:r>
      <w:r w:rsidRPr="009130C9">
        <w:rPr>
          <w:rFonts w:ascii="Times New Roman CYR" w:hAnsi="Times New Roman CYR" w:cs="Times New Roman CYR"/>
          <w:lang w:val="ru-RU"/>
        </w:rPr>
        <w:t xml:space="preserve"> участвуют в операции со знаковыми разрядами, которые рассматриваются как цифровые разряды числа. Результат получается сразу в дополнительном коде со знаком.</w:t>
      </w:r>
    </w:p>
    <w:p w:rsidR="009A646A" w:rsidRPr="009130C9" w:rsidRDefault="00B5083F" w:rsidP="001508E7">
      <w:pPr>
        <w:spacing w:line="240" w:lineRule="auto"/>
        <w:ind w:firstLine="708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Множитель каждый шаг сдвигается вправо, а множимое влево.</w:t>
      </w:r>
      <w:r w:rsidR="009A646A" w:rsidRPr="009130C9">
        <w:rPr>
          <w:rFonts w:ascii="Times New Roman CYR" w:hAnsi="Times New Roman CYR" w:cs="Times New Roman CYR"/>
          <w:lang w:val="ru-RU"/>
        </w:rPr>
        <w:t xml:space="preserve"> Для выполнения операции умножения требуется 1 </w:t>
      </w:r>
      <w:r w:rsidR="009A646A" w:rsidRPr="009200F9">
        <w:rPr>
          <w:rFonts w:ascii="Times New Roman CYR" w:hAnsi="Times New Roman CYR" w:cs="Times New Roman CYR"/>
        </w:rPr>
        <w:t>n</w:t>
      </w:r>
      <w:r w:rsidR="009A646A" w:rsidRPr="009130C9">
        <w:rPr>
          <w:rFonts w:ascii="Times New Roman CYR" w:hAnsi="Times New Roman CYR" w:cs="Times New Roman CYR"/>
          <w:lang w:val="ru-RU"/>
        </w:rPr>
        <w:t xml:space="preserve"> разрядный регистр для множителя и два 2</w:t>
      </w:r>
      <w:r w:rsidR="009A646A" w:rsidRPr="009200F9">
        <w:rPr>
          <w:rFonts w:ascii="Times New Roman CYR" w:hAnsi="Times New Roman CYR" w:cs="Times New Roman CYR"/>
        </w:rPr>
        <w:t>n</w:t>
      </w:r>
      <w:r w:rsidR="009A646A" w:rsidRPr="009130C9">
        <w:rPr>
          <w:rFonts w:ascii="Times New Roman CYR" w:hAnsi="Times New Roman CYR" w:cs="Times New Roman CYR"/>
          <w:lang w:val="ru-RU"/>
        </w:rPr>
        <w:t xml:space="preserve"> разрядных регистра для множимого и суммы частичных произведений.</w:t>
      </w:r>
      <w:r w:rsidR="002117A6" w:rsidRPr="009130C9">
        <w:rPr>
          <w:rFonts w:ascii="Times New Roman CYR" w:hAnsi="Times New Roman CYR" w:cs="Times New Roman CYR"/>
          <w:lang w:val="ru-RU"/>
        </w:rPr>
        <w:t xml:space="preserve"> </w:t>
      </w:r>
    </w:p>
    <w:p w:rsidR="002117A6" w:rsidRPr="009130C9" w:rsidRDefault="002117A6" w:rsidP="001508E7">
      <w:pPr>
        <w:spacing w:line="240" w:lineRule="auto"/>
        <w:rPr>
          <w:i/>
          <w:lang w:val="ru-RU"/>
        </w:rPr>
      </w:pPr>
      <w:r w:rsidRPr="009130C9">
        <w:rPr>
          <w:lang w:val="ru-RU"/>
        </w:rPr>
        <w:t xml:space="preserve">В процессе умножения анализируются две смежные цифры </w:t>
      </w:r>
      <w:r w:rsidR="00C50662" w:rsidRPr="009130C9">
        <w:rPr>
          <w:lang w:val="ru-RU"/>
        </w:rPr>
        <w:t xml:space="preserve">мантиссы </w:t>
      </w:r>
      <w:r w:rsidRPr="009130C9">
        <w:rPr>
          <w:lang w:val="ru-RU"/>
        </w:rPr>
        <w:t xml:space="preserve">множителя: та, на которую выполняется умножение в данном такте, – </w:t>
      </w:r>
      <w:r w:rsidRPr="009200F9">
        <w:t>m</w:t>
      </w:r>
      <w:r w:rsidRPr="009130C9">
        <w:rPr>
          <w:vertAlign w:val="subscript"/>
          <w:lang w:val="ru-RU"/>
        </w:rPr>
        <w:t>1</w:t>
      </w:r>
      <w:r w:rsidRPr="009130C9">
        <w:rPr>
          <w:lang w:val="ru-RU"/>
        </w:rPr>
        <w:t xml:space="preserve"> и соседняя младшая цифра – </w:t>
      </w:r>
      <w:r w:rsidRPr="009200F9">
        <w:t>m</w:t>
      </w:r>
      <w:r w:rsidRPr="009130C9">
        <w:rPr>
          <w:vertAlign w:val="subscript"/>
          <w:lang w:val="ru-RU"/>
        </w:rPr>
        <w:t>2</w:t>
      </w:r>
      <w:r w:rsidRPr="009130C9">
        <w:rPr>
          <w:lang w:val="ru-RU"/>
        </w:rPr>
        <w:t>. В двоичном множителе этой паре цифр «</w:t>
      </w:r>
      <w:r w:rsidRPr="009200F9">
        <w:t>m</w:t>
      </w:r>
      <w:r w:rsidRPr="009130C9">
        <w:rPr>
          <w:vertAlign w:val="subscript"/>
          <w:lang w:val="ru-RU"/>
        </w:rPr>
        <w:t>1</w:t>
      </w:r>
      <w:r w:rsidRPr="009200F9">
        <w:t>m</w:t>
      </w:r>
      <w:proofErr w:type="gramStart"/>
      <w:r w:rsidRPr="009130C9">
        <w:rPr>
          <w:vertAlign w:val="subscript"/>
          <w:lang w:val="ru-RU"/>
        </w:rPr>
        <w:t>2</w:t>
      </w:r>
      <w:r w:rsidRPr="009130C9">
        <w:rPr>
          <w:lang w:val="ru-RU"/>
        </w:rPr>
        <w:t>»  соответствуют</w:t>
      </w:r>
      <w:proofErr w:type="gramEnd"/>
      <w:r w:rsidRPr="009130C9">
        <w:rPr>
          <w:lang w:val="ru-RU"/>
        </w:rPr>
        <w:t xml:space="preserve"> четыре возможных набора – «00», «01», «10», «11», каждый из которых требует выполнения следующих действий:  </w:t>
      </w:r>
    </w:p>
    <w:p w:rsidR="002117A6" w:rsidRPr="005E2AD1" w:rsidRDefault="002117A6" w:rsidP="001508E7">
      <w:pPr>
        <w:pStyle w:val="23"/>
        <w:numPr>
          <w:ilvl w:val="0"/>
          <w:numId w:val="28"/>
        </w:numPr>
        <w:rPr>
          <w:rFonts w:ascii="Times New Roman CYR" w:hAnsi="Times New Roman CYR" w:cs="Times New Roman CYR"/>
          <w:b w:val="0"/>
          <w:sz w:val="28"/>
          <w:szCs w:val="28"/>
        </w:rPr>
      </w:pPr>
      <w:r w:rsidRPr="005E2AD1">
        <w:rPr>
          <w:rFonts w:ascii="Times New Roman CYR" w:hAnsi="Times New Roman CYR" w:cs="Times New Roman CYR"/>
          <w:b w:val="0"/>
          <w:sz w:val="28"/>
          <w:szCs w:val="28"/>
        </w:rPr>
        <w:t xml:space="preserve"> набор «</w:t>
      </w:r>
      <w:proofErr w:type="gramStart"/>
      <w:r w:rsidRPr="005E2AD1">
        <w:rPr>
          <w:rFonts w:ascii="Times New Roman CYR" w:hAnsi="Times New Roman CYR" w:cs="Times New Roman CYR"/>
          <w:b w:val="0"/>
          <w:sz w:val="28"/>
          <w:szCs w:val="28"/>
        </w:rPr>
        <w:t>01»  требует</w:t>
      </w:r>
      <w:proofErr w:type="gramEnd"/>
      <w:r w:rsidRPr="005E2AD1">
        <w:rPr>
          <w:rFonts w:ascii="Times New Roman CYR" w:hAnsi="Times New Roman CYR" w:cs="Times New Roman CYR"/>
          <w:b w:val="0"/>
          <w:sz w:val="28"/>
          <w:szCs w:val="28"/>
        </w:rPr>
        <w:t xml:space="preserve"> сложения </w:t>
      </w:r>
      <w:r w:rsidR="00C50662" w:rsidRPr="005E2AD1">
        <w:rPr>
          <w:rFonts w:ascii="Times New Roman CYR" w:hAnsi="Times New Roman CYR" w:cs="Times New Roman CYR"/>
          <w:b w:val="0"/>
          <w:sz w:val="28"/>
          <w:szCs w:val="28"/>
        </w:rPr>
        <w:t xml:space="preserve">мантиссы </w:t>
      </w:r>
      <w:r w:rsidRPr="005E2AD1">
        <w:rPr>
          <w:rFonts w:ascii="Times New Roman CYR" w:hAnsi="Times New Roman CYR" w:cs="Times New Roman CYR"/>
          <w:b w:val="0"/>
          <w:sz w:val="28"/>
          <w:szCs w:val="28"/>
        </w:rPr>
        <w:t>множимого с предыдущей суммой частичных произведений;</w:t>
      </w:r>
    </w:p>
    <w:p w:rsidR="002117A6" w:rsidRPr="005E2AD1" w:rsidRDefault="002117A6" w:rsidP="001508E7">
      <w:pPr>
        <w:pStyle w:val="23"/>
        <w:numPr>
          <w:ilvl w:val="0"/>
          <w:numId w:val="28"/>
        </w:numPr>
        <w:rPr>
          <w:rFonts w:ascii="Times New Roman CYR" w:hAnsi="Times New Roman CYR" w:cs="Times New Roman CYR"/>
          <w:b w:val="0"/>
          <w:sz w:val="28"/>
          <w:szCs w:val="28"/>
        </w:rPr>
      </w:pPr>
      <w:r w:rsidRPr="005E2AD1">
        <w:rPr>
          <w:rFonts w:ascii="Times New Roman CYR" w:hAnsi="Times New Roman CYR" w:cs="Times New Roman CYR"/>
          <w:b w:val="0"/>
          <w:sz w:val="28"/>
          <w:szCs w:val="28"/>
        </w:rPr>
        <w:t>набор «10» требует вычитания</w:t>
      </w:r>
      <w:r w:rsidR="00C50662" w:rsidRPr="005E2AD1">
        <w:rPr>
          <w:rFonts w:ascii="Times New Roman CYR" w:hAnsi="Times New Roman CYR" w:cs="Times New Roman CYR"/>
          <w:b w:val="0"/>
          <w:sz w:val="28"/>
          <w:szCs w:val="28"/>
        </w:rPr>
        <w:t xml:space="preserve"> мантиссы </w:t>
      </w:r>
      <w:r w:rsidRPr="005E2AD1">
        <w:rPr>
          <w:rFonts w:ascii="Times New Roman CYR" w:hAnsi="Times New Roman CYR" w:cs="Times New Roman CYR"/>
          <w:b w:val="0"/>
          <w:sz w:val="28"/>
          <w:szCs w:val="28"/>
        </w:rPr>
        <w:t>множимого из предыдущей суммы частичных произведений;</w:t>
      </w:r>
    </w:p>
    <w:p w:rsidR="000B6D3D" w:rsidRPr="005E2AD1" w:rsidRDefault="002117A6" w:rsidP="001508E7">
      <w:pPr>
        <w:numPr>
          <w:ilvl w:val="0"/>
          <w:numId w:val="28"/>
        </w:numPr>
        <w:spacing w:line="240" w:lineRule="auto"/>
        <w:rPr>
          <w:rFonts w:ascii="Times New Roman CYR" w:hAnsi="Times New Roman CYR" w:cs="Times New Roman CYR"/>
          <w:szCs w:val="28"/>
          <w:lang w:val="ru-RU"/>
        </w:rPr>
      </w:pPr>
      <w:r w:rsidRPr="005E2AD1">
        <w:rPr>
          <w:rFonts w:ascii="Times New Roman CYR" w:hAnsi="Times New Roman CYR" w:cs="Times New Roman CYR"/>
          <w:szCs w:val="28"/>
          <w:lang w:val="ru-RU"/>
        </w:rPr>
        <w:t>наборы «00» и «11» не требуют ни сложения, ни вычитания, так как частичное произведение равно нулю.</w:t>
      </w:r>
    </w:p>
    <w:p w:rsidR="000B6D3D" w:rsidRPr="009130C9" w:rsidRDefault="000B6D3D" w:rsidP="001508E7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0B6D3D" w:rsidRPr="009200F9" w:rsidRDefault="000B6D3D" w:rsidP="00F72E6B">
      <w:pPr>
        <w:pStyle w:val="2"/>
      </w:pPr>
      <w:bookmarkStart w:id="5" w:name="_Toc451890033"/>
      <w:proofErr w:type="spellStart"/>
      <w:r w:rsidRPr="009200F9">
        <w:lastRenderedPageBreak/>
        <w:t>Численный</w:t>
      </w:r>
      <w:proofErr w:type="spellEnd"/>
      <w:r w:rsidRPr="009200F9">
        <w:t xml:space="preserve"> </w:t>
      </w:r>
      <w:proofErr w:type="spellStart"/>
      <w:r w:rsidRPr="009200F9">
        <w:t>прим</w:t>
      </w:r>
      <w:r w:rsidR="001A190D" w:rsidRPr="009200F9">
        <w:rPr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3" o:spid="_x0000_s1086" style="position:absolute;left:0;text-align:left;margin-left:56.7pt;margin-top:19.85pt;width:518.8pt;height:802.3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ECajRh4HAACNVQAADgAAAAAA&#10;AAAAAAAAAAAuAgAAZHJzL2Uyb0RvYy54bWxQSwECLQAUAAYACAAAACEAjEO2yuEAAAAMAQAADwAA&#10;AAAAAAAAAAAAAAB4CQAAZHJzL2Rvd25yZXYueG1sUEsFBgAAAAAEAAQA8wAAAIYKAAAAAA==&#10;" o:allowincell="f">
                <v:rect id="Rectangle 189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akc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D9ewO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4WpHBAAAA3AAAAA8AAAAAAAAAAAAAAAAAmAIAAGRycy9kb3du&#10;cmV2LnhtbFBLBQYAAAAABAAEAPUAAACGAwAAAAA=&#10;" filled="f" strokeweight="2pt"/>
                <v:line id="Line 190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191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<v:line id="Line 192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193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  <v:line id="Line 194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<v:line id="Line 195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  <v:line id="Line 196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 197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  <v:line id="Line 198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 199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 strokeweight="1pt"/>
                <v:rect id="Rectangle 200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1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2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4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5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07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t>ер</w:t>
      </w:r>
      <w:bookmarkEnd w:id="5"/>
      <w:proofErr w:type="spellEnd"/>
    </w:p>
    <w:p w:rsidR="002117A6" w:rsidRPr="009200F9" w:rsidRDefault="004809F6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Исходные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данные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4809F6" w:rsidRPr="009200F9" w:rsidRDefault="00F65991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Множитель</w:t>
      </w:r>
      <w:proofErr w:type="spellEnd"/>
      <w:r w:rsidR="004809F6"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F65991" w:rsidRPr="009200F9" w:rsidTr="00D32B5E">
        <w:tc>
          <w:tcPr>
            <w:tcW w:w="738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2473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0100011</w:t>
            </w:r>
          </w:p>
        </w:tc>
        <w:tc>
          <w:tcPr>
            <w:tcW w:w="758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843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  <w:r w:rsidR="001E262B" w:rsidRPr="009200F9">
              <w:rPr>
                <w:rFonts w:ascii="Times New Roman CYR" w:hAnsi="Times New Roman CYR" w:cs="Times New Roman CYR"/>
              </w:rPr>
              <w:t>011</w:t>
            </w:r>
          </w:p>
        </w:tc>
      </w:tr>
    </w:tbl>
    <w:p w:rsidR="00F65991" w:rsidRPr="009200F9" w:rsidRDefault="00F65991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Множимое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F65991" w:rsidRPr="009200F9" w:rsidTr="00D32B5E">
        <w:tc>
          <w:tcPr>
            <w:tcW w:w="738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2473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1110001</w:t>
            </w:r>
          </w:p>
        </w:tc>
        <w:tc>
          <w:tcPr>
            <w:tcW w:w="758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843" w:type="dxa"/>
          </w:tcPr>
          <w:p w:rsidR="00F65991" w:rsidRPr="009200F9" w:rsidRDefault="00F65991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0101</w:t>
            </w:r>
          </w:p>
        </w:tc>
      </w:tr>
    </w:tbl>
    <w:p w:rsidR="00912C3A" w:rsidRPr="009200F9" w:rsidRDefault="00912C3A" w:rsidP="00E72CA8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912C3A" w:rsidRPr="009200F9" w:rsidRDefault="000F2F78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0</w:t>
      </w:r>
      <w:proofErr w:type="gramStart"/>
      <w:r w:rsidRPr="009200F9">
        <w:rPr>
          <w:rFonts w:ascii="Times New Roman CYR" w:hAnsi="Times New Roman CYR" w:cs="Times New Roman CYR"/>
        </w:rPr>
        <w:t>,</w:t>
      </w:r>
      <w:r w:rsidR="00912C3A" w:rsidRPr="009200F9">
        <w:rPr>
          <w:rFonts w:ascii="Times New Roman CYR" w:hAnsi="Times New Roman CYR" w:cs="Times New Roman CYR"/>
        </w:rPr>
        <w:t>0101</w:t>
      </w:r>
      <w:proofErr w:type="gramEnd"/>
    </w:p>
    <w:p w:rsidR="00912C3A" w:rsidRPr="009200F9" w:rsidRDefault="000F2F78" w:rsidP="00E72CA8">
      <w:pPr>
        <w:spacing w:after="0" w:line="240" w:lineRule="auto"/>
        <w:rPr>
          <w:rFonts w:ascii="Times New Roman CYR" w:hAnsi="Times New Roman CYR" w:cs="Times New Roman CYR"/>
          <w:i/>
          <w:u w:val="single"/>
        </w:rPr>
      </w:pPr>
      <w:r w:rsidRPr="009200F9">
        <w:rPr>
          <w:rFonts w:ascii="Times New Roman CYR" w:hAnsi="Times New Roman CYR" w:cs="Times New Roman CYR"/>
          <w:u w:val="single"/>
        </w:rPr>
        <w:t>0</w:t>
      </w:r>
      <w:proofErr w:type="gramStart"/>
      <w:r w:rsidRPr="009200F9">
        <w:rPr>
          <w:rFonts w:ascii="Times New Roman CYR" w:hAnsi="Times New Roman CYR" w:cs="Times New Roman CYR"/>
          <w:u w:val="single"/>
        </w:rPr>
        <w:t>,</w:t>
      </w:r>
      <w:r w:rsidR="001E262B" w:rsidRPr="009200F9">
        <w:rPr>
          <w:rFonts w:ascii="Times New Roman CYR" w:hAnsi="Times New Roman CYR" w:cs="Times New Roman CYR"/>
          <w:u w:val="single"/>
        </w:rPr>
        <w:t>001</w:t>
      </w:r>
      <w:r w:rsidR="00912C3A" w:rsidRPr="009200F9">
        <w:rPr>
          <w:rFonts w:ascii="Times New Roman CYR" w:hAnsi="Times New Roman CYR" w:cs="Times New Roman CYR"/>
          <w:u w:val="single"/>
        </w:rPr>
        <w:t>1</w:t>
      </w:r>
      <w:proofErr w:type="gramEnd"/>
    </w:p>
    <w:p w:rsidR="00912C3A" w:rsidRPr="009200F9" w:rsidRDefault="000F2F78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0</w:t>
      </w:r>
      <w:proofErr w:type="gramStart"/>
      <w:r w:rsidRPr="009200F9">
        <w:rPr>
          <w:rFonts w:ascii="Times New Roman CYR" w:hAnsi="Times New Roman CYR" w:cs="Times New Roman CYR"/>
        </w:rPr>
        <w:t>,</w:t>
      </w:r>
      <w:r w:rsidR="001E262B" w:rsidRPr="009200F9">
        <w:rPr>
          <w:rFonts w:ascii="Times New Roman CYR" w:hAnsi="Times New Roman CYR" w:cs="Times New Roman CYR"/>
        </w:rPr>
        <w:t>100</w:t>
      </w:r>
      <w:r w:rsidR="00912C3A" w:rsidRPr="009200F9">
        <w:rPr>
          <w:rFonts w:ascii="Times New Roman CYR" w:hAnsi="Times New Roman CYR" w:cs="Times New Roman CYR"/>
        </w:rPr>
        <w:t>0</w:t>
      </w:r>
      <w:proofErr w:type="gramEnd"/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551"/>
        <w:gridCol w:w="2977"/>
        <w:gridCol w:w="1984"/>
      </w:tblGrid>
      <w:tr w:rsidR="00912C3A" w:rsidRPr="009200F9" w:rsidTr="00D32B5E">
        <w:trPr>
          <w:tblHeader/>
        </w:trPr>
        <w:tc>
          <w:tcPr>
            <w:tcW w:w="2411" w:type="dxa"/>
            <w:tcBorders>
              <w:bottom w:val="single" w:sz="4" w:space="0" w:color="auto"/>
            </w:tcBorders>
          </w:tcPr>
          <w:p w:rsidR="00912C3A" w:rsidRPr="009200F9" w:rsidRDefault="005D2F1B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i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C2445CF" wp14:editId="3696D55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62230</wp:posOffset>
                      </wp:positionV>
                      <wp:extent cx="914400" cy="0"/>
                      <wp:effectExtent l="13970" t="54610" r="14605" b="5969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6A3C5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.9pt" to="71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" o:allowincell="f">
                      <v:stroke endarrow="block"/>
                    </v:line>
                  </w:pict>
                </mc:Fallback>
              </mc:AlternateContent>
            </w:r>
          </w:p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Множитель</w:t>
            </w:r>
            <w:proofErr w:type="spellEnd"/>
          </w:p>
        </w:tc>
        <w:tc>
          <w:tcPr>
            <w:tcW w:w="2551" w:type="dxa"/>
            <w:tcBorders>
              <w:bottom w:val="nil"/>
            </w:tcBorders>
          </w:tcPr>
          <w:p w:rsidR="00912C3A" w:rsidRPr="009200F9" w:rsidRDefault="005D2F1B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i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AFB0B16" wp14:editId="2BE50AFC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64770</wp:posOffset>
                      </wp:positionV>
                      <wp:extent cx="640080" cy="0"/>
                      <wp:effectExtent l="21590" t="57150" r="5080" b="5715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FB104" id="Прямая соединительная линия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5.1pt" to="84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" o:allowincell="f">
                      <v:stroke startarrow="block"/>
                    </v:line>
                  </w:pict>
                </mc:Fallback>
              </mc:AlternateContent>
            </w:r>
          </w:p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Множимое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Сумма</w:t>
            </w:r>
            <w:proofErr w:type="spellEnd"/>
            <w:r w:rsidRPr="009200F9">
              <w:rPr>
                <w:rFonts w:ascii="Times New Roman CYR" w:hAnsi="Times New Roman CYR" w:cs="Times New Roman CYR"/>
              </w:rPr>
              <w:t xml:space="preserve"> ЧП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Пояснения</w:t>
            </w:r>
            <w:proofErr w:type="spellEnd"/>
          </w:p>
        </w:tc>
      </w:tr>
      <w:tr w:rsidR="00912C3A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</w:p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1,010001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</w:t>
            </w:r>
            <w:r w:rsidR="00A60D14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C3A" w:rsidRPr="009200F9" w:rsidRDefault="00912C3A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</w:p>
          <w:p w:rsidR="00912C3A" w:rsidRPr="009200F9" w:rsidRDefault="00912C3A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0,00000001110001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2C3A" w:rsidRPr="009200F9" w:rsidRDefault="00912C3A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0,00000000000000</w:t>
            </w:r>
          </w:p>
          <w:p w:rsidR="00912C3A" w:rsidRPr="009200F9" w:rsidRDefault="00912C3A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1,11111110001111</w:t>
            </w:r>
          </w:p>
          <w:p w:rsidR="00912C3A" w:rsidRPr="009200F9" w:rsidRDefault="00912C3A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2C3A" w:rsidRPr="009200F9" w:rsidRDefault="00912C3A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  <w:tr w:rsidR="00C62AB6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62AB6" w:rsidRPr="009200F9" w:rsidRDefault="00A60D14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1,101000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B6" w:rsidRPr="009200F9" w:rsidRDefault="00C62AB6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0,00000011100010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2AB6" w:rsidRPr="009200F9" w:rsidRDefault="00C62AB6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AB6" w:rsidRPr="009200F9" w:rsidRDefault="002052BB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483D4F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83D4F" w:rsidRPr="009200F9" w:rsidRDefault="00483D4F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1,110100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4F" w:rsidRPr="009200F9" w:rsidRDefault="00483D4F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0,00000111000100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3D4F" w:rsidRPr="009200F9" w:rsidRDefault="00E75E8E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  <w:p w:rsidR="00E75E8E" w:rsidRPr="009200F9" w:rsidRDefault="00E75E8E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0,00000111000100</w:t>
            </w:r>
          </w:p>
          <w:p w:rsidR="00E75E8E" w:rsidRPr="009200F9" w:rsidRDefault="00E75E8E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3D4F" w:rsidRPr="009200F9" w:rsidRDefault="00E75E8E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Сложение</w:t>
            </w:r>
            <w:proofErr w:type="spellEnd"/>
          </w:p>
        </w:tc>
      </w:tr>
      <w:tr w:rsidR="008D02C0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02C0" w:rsidRPr="009200F9" w:rsidRDefault="008D02C0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</w:t>
            </w:r>
            <w:r w:rsidR="00FC0706" w:rsidRPr="009200F9">
              <w:rPr>
                <w:rFonts w:ascii="Times New Roman CYR" w:hAnsi="Times New Roman CYR" w:cs="Times New Roman CYR"/>
                <w:noProof/>
                <w:u w:val="single"/>
              </w:rPr>
              <w:t>1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11010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2C0" w:rsidRPr="009200F9" w:rsidRDefault="008D02C0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0,00001110001000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2C0" w:rsidRPr="009200F9" w:rsidRDefault="008D02C0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2C0" w:rsidRPr="009200F9" w:rsidRDefault="008D02C0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FC0706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0706" w:rsidRPr="009200F9" w:rsidRDefault="00FC0706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1,111101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706" w:rsidRPr="009200F9" w:rsidRDefault="00FC0706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0,00011100010000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0706" w:rsidRPr="009200F9" w:rsidRDefault="00CE3F00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0706" w:rsidRPr="009200F9" w:rsidRDefault="00CE3F00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CE3F00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E3F00" w:rsidRPr="009200F9" w:rsidRDefault="00CE3F00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1,111110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F00" w:rsidRPr="009200F9" w:rsidRDefault="00CE3F00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0,00111000100000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F00" w:rsidRPr="009200F9" w:rsidRDefault="005E23BA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  <w:p w:rsidR="005E23BA" w:rsidRPr="009200F9" w:rsidRDefault="005E23BA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1,11000111100000</w:t>
            </w:r>
          </w:p>
          <w:p w:rsidR="005E23BA" w:rsidRPr="009200F9" w:rsidRDefault="005E23BA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1,11001100110011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3F00" w:rsidRPr="009200F9" w:rsidRDefault="005E23BA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  <w:tr w:rsidR="00976593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76593" w:rsidRPr="009200F9" w:rsidRDefault="00976593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1,111111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593" w:rsidRPr="009200F9" w:rsidRDefault="00976593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0,01110001000000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6593" w:rsidRPr="009200F9" w:rsidRDefault="007E58C0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1,11001100110011</w:t>
            </w:r>
          </w:p>
          <w:p w:rsidR="007E58C0" w:rsidRPr="009200F9" w:rsidRDefault="007E58C0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0,01110001000000</w:t>
            </w:r>
          </w:p>
          <w:p w:rsidR="007E58C0" w:rsidRPr="009200F9" w:rsidRDefault="007E58C0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0,00111101110011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6593" w:rsidRPr="009200F9" w:rsidRDefault="007E58C0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Сложение</w:t>
            </w:r>
            <w:proofErr w:type="spellEnd"/>
          </w:p>
        </w:tc>
      </w:tr>
      <w:tr w:rsidR="007E58C0" w:rsidRPr="009200F9" w:rsidTr="00D32B5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7E58C0" w:rsidRPr="009200F9" w:rsidRDefault="007E58C0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1,111111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E58C0" w:rsidRPr="009200F9" w:rsidRDefault="007E58C0" w:rsidP="00E72CA8">
            <w:pPr>
              <w:spacing w:after="0" w:line="240" w:lineRule="auto"/>
              <w:ind w:firstLine="34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0,11100010000000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7E58C0" w:rsidRPr="009200F9" w:rsidRDefault="00C41477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0,00111101110011</w:t>
            </w:r>
          </w:p>
          <w:p w:rsidR="00742665" w:rsidRPr="009200F9" w:rsidRDefault="00742665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1,00011110000000</w:t>
            </w:r>
          </w:p>
          <w:p w:rsidR="00742665" w:rsidRPr="009200F9" w:rsidRDefault="00742665" w:rsidP="00E72CA8">
            <w:pPr>
              <w:keepNext/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1,01011011110011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E58C0" w:rsidRPr="009200F9" w:rsidRDefault="007E58C0" w:rsidP="00E72CA8">
            <w:pPr>
              <w:spacing w:after="0" w:line="240" w:lineRule="auto"/>
              <w:ind w:firstLine="34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</w:tbl>
    <w:p w:rsidR="00912C3A" w:rsidRPr="009200F9" w:rsidRDefault="00912C3A" w:rsidP="001508E7">
      <w:pPr>
        <w:spacing w:line="240" w:lineRule="auto"/>
        <w:rPr>
          <w:rFonts w:ascii="Times New Roman CYR" w:hAnsi="Times New Roman CYR" w:cs="Times New Roman CYR"/>
          <w:i/>
        </w:rPr>
      </w:pPr>
    </w:p>
    <w:p w:rsidR="00742665" w:rsidRPr="009130C9" w:rsidRDefault="001E262B" w:rsidP="001508E7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Записываем результат в </w:t>
      </w:r>
      <w:r w:rsidRPr="009200F9">
        <w:rPr>
          <w:rFonts w:ascii="Times New Roman CYR" w:hAnsi="Times New Roman CYR" w:cs="Times New Roman CYR"/>
        </w:rPr>
        <w:t>n</w:t>
      </w:r>
      <w:r w:rsidRPr="009130C9">
        <w:rPr>
          <w:rFonts w:ascii="Times New Roman CYR" w:hAnsi="Times New Roman CYR" w:cs="Times New Roman CYR"/>
          <w:lang w:val="ru-RU"/>
        </w:rPr>
        <w:t xml:space="preserve"> разрядную сетку, увеличиваем порядок</w:t>
      </w:r>
      <w:r w:rsidR="00742665" w:rsidRPr="009130C9">
        <w:rPr>
          <w:rFonts w:ascii="Times New Roman CYR" w:hAnsi="Times New Roman CYR" w:cs="Times New Roman CYR"/>
          <w:lang w:val="ru-RU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331"/>
        <w:gridCol w:w="758"/>
        <w:gridCol w:w="1843"/>
      </w:tblGrid>
      <w:tr w:rsidR="00742665" w:rsidRPr="009200F9" w:rsidTr="00D32B5E">
        <w:tc>
          <w:tcPr>
            <w:tcW w:w="880" w:type="dxa"/>
          </w:tcPr>
          <w:p w:rsidR="00742665" w:rsidRPr="009200F9" w:rsidRDefault="00742665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2331" w:type="dxa"/>
          </w:tcPr>
          <w:p w:rsidR="00742665" w:rsidRPr="009200F9" w:rsidRDefault="00245698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  <w:r w:rsidR="00742665" w:rsidRPr="009200F9">
              <w:rPr>
                <w:rFonts w:ascii="Times New Roman CYR" w:hAnsi="Times New Roman CYR" w:cs="Times New Roman CYR"/>
              </w:rPr>
              <w:t>101101</w:t>
            </w:r>
          </w:p>
        </w:tc>
        <w:tc>
          <w:tcPr>
            <w:tcW w:w="758" w:type="dxa"/>
          </w:tcPr>
          <w:p w:rsidR="00742665" w:rsidRPr="009200F9" w:rsidRDefault="00742665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843" w:type="dxa"/>
          </w:tcPr>
          <w:p w:rsidR="00742665" w:rsidRPr="009200F9" w:rsidRDefault="0098316F" w:rsidP="00D32B5E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1000</w:t>
            </w:r>
          </w:p>
        </w:tc>
      </w:tr>
    </w:tbl>
    <w:p w:rsidR="00245698" w:rsidRPr="009200F9" w:rsidRDefault="00245698" w:rsidP="001508E7">
      <w:pPr>
        <w:spacing w:line="240" w:lineRule="auto"/>
        <w:rPr>
          <w:rFonts w:ascii="Times New Roman CYR" w:hAnsi="Times New Roman CYR" w:cs="Times New Roman CYR"/>
          <w:i/>
        </w:rPr>
      </w:pPr>
    </w:p>
    <w:p w:rsidR="00245698" w:rsidRPr="009200F9" w:rsidRDefault="00245698" w:rsidP="001508E7">
      <w:pPr>
        <w:spacing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A463E5" w:rsidRPr="009130C9" w:rsidRDefault="00245698" w:rsidP="00F72E6B">
      <w:pPr>
        <w:pStyle w:val="2"/>
        <w:rPr>
          <w:lang w:val="ru-RU"/>
        </w:rPr>
      </w:pPr>
      <w:bookmarkStart w:id="6" w:name="_Toc451890034"/>
      <w:r w:rsidRPr="009130C9">
        <w:rPr>
          <w:lang w:val="ru-RU"/>
        </w:rPr>
        <w:lastRenderedPageBreak/>
        <w:t>Пример с</w:t>
      </w:r>
      <w:r w:rsidR="00E76C13" w:rsidRPr="009130C9">
        <w:rPr>
          <w:lang w:val="ru-RU"/>
        </w:rPr>
        <w:t xml:space="preserve"> временным</w:t>
      </w:r>
      <w:r w:rsidRPr="009130C9">
        <w:rPr>
          <w:lang w:val="ru-RU"/>
        </w:rPr>
        <w:t xml:space="preserve"> </w:t>
      </w:r>
      <w:r w:rsidRPr="00EE10CB">
        <w:rPr>
          <w:lang w:val="ru-RU"/>
        </w:rPr>
        <w:t>переполнением</w:t>
      </w:r>
      <w:r w:rsidRPr="009130C9">
        <w:rPr>
          <w:lang w:val="ru-RU"/>
        </w:rPr>
        <w:t xml:space="preserve"> разрядной сетки.</w:t>
      </w:r>
      <w:bookmarkEnd w:id="6"/>
    </w:p>
    <w:p w:rsidR="00D1664D" w:rsidRPr="009200F9" w:rsidRDefault="00D1664D" w:rsidP="001508E7">
      <w:pPr>
        <w:spacing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Исходные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данные</w:t>
      </w:r>
      <w:proofErr w:type="spellEnd"/>
      <w:r w:rsidRPr="009200F9">
        <w:rPr>
          <w:rFonts w:ascii="Times New Roman CYR" w:hAnsi="Times New Roman CYR" w:cs="Times New Roman CYR"/>
        </w:rPr>
        <w:t>: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3" name="Группа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B7241C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3" o:spid="_x0000_s1106" style="position:absolute;left:0;text-align:left;margin-left:56.7pt;margin-top:19.8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LLTwmRgHAACNVQAADgAAAAAAAAAAAAAA&#10;AAAuAgAAZHJzL2Uyb0RvYy54bWxQSwECLQAUAAYACAAAACEAjEO2yuEAAAAMAQAADwAAAAAAAAAA&#10;AAAAAAByCQAAZHJzL2Rvd25yZXYueG1sUEsFBgAAAAAEAAQA8wAAAIAKAAAAAA==&#10;" o:allowincell="f">
                <v:rect id="Rectangle 209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44t8QA&#10;AADcAAAADwAAAGRycy9kb3ducmV2LnhtbESP0YrCMBRE3wX/IVxh3zRVZLFdo1RB8Enc6gdcmrtt&#10;sbmpTWy7fr1ZWPBxmJkzzHo7mFp01LrKsoL5LAJBnFtdcaHgejlMVyCcR9ZYWyYFv+RguxmP1pho&#10;2/M3dZkvRICwS1BB6X2TSOnykgy6mW2Ig/djW4M+yLaQusU+wE0tF1H0KQ1WHBZKbGhfUn7LHkbB&#10;zQ/dKS2y5yG+7uL8vEv7xz1V6mMypF8gPA3+Hf5vH7WCxXwJ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OOLfEAAAA3AAAAA8AAAAAAAAAAAAAAAAAmAIAAGRycy9k&#10;b3ducmV2LnhtbFBLBQYAAAAABAAEAPUAAACJAwAAAAA=&#10;" filled="f" strokeweight="2pt"/>
                <v:line id="Line 210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w7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4cO3AAAAA3AAAAA8AAAAAAAAAAAAAAAAA&#10;oQIAAGRycy9kb3ducmV2LnhtbFBLBQYAAAAABAAEAPkAAACOAwAAAAA=&#10;" strokeweight="2pt"/>
                <v:line id="Line 211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212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LA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mSwHAAAAA3AAAAA8AAAAAAAAAAAAAAAAA&#10;oQIAAGRycy9kb3ducmV2LnhtbFBLBQYAAAAABAAEAPkAAACOAwAAAAA=&#10;" strokeweight="2pt"/>
                <v:line id="Line 213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fc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T533O9AAAA3AAAAA8AAAAAAAAAAAAAAAAAoQIA&#10;AGRycy9kb3ducmV2LnhtbFBLBQYAAAAABAAEAPkAAACLAwAAAAA=&#10;" strokeweight="2pt"/>
                <v:line id="Line 214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V66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1eujAAAAA3AAAAA8AAAAAAAAAAAAAAAAA&#10;oQIAAGRycy9kb3ducmV2LnhtbFBLBQYAAAAABAAEAPkAAACOAwAAAAA=&#10;" strokeweight="2pt"/>
                <v:line id="Line 215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MZyL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TjGci9AAAA3AAAAA8AAAAAAAAAAAAAAAAAoQIA&#10;AGRycy9kb3ducmV2LnhtbFBLBQYAAAAABAAEAPkAAACLAwAAAAA=&#10;" strokeweight="2pt"/>
                <v:line id="Line 216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 217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gl8UAAADcAAAADwAAAGRycy9kb3ducmV2LnhtbESPwW7CMBBE70j8g7VIvYFDDhVN46AK&#10;WqmIQ1XgA5Z4G6fE68h2Ie3X10hIHEcz80ZTLgfbiTP50DpWMJ9lIIhrp1tuFBz2b9MFiBCRNXaO&#10;ScEvBVhW41GJhXYX/qTzLjYiQTgUqMDE2BdShtqQxTBzPXHyvpy3GJP0jdQeLwluO5ln2aO02HJa&#10;MNjTylB92v1YBRt/3J7mf42RR9741+5j/RTst1IPk+HlGUSkId7Dt/a7VpDn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gl8UAAADcAAAADwAAAAAAAAAA&#10;AAAAAAChAgAAZHJzL2Rvd25yZXYueG1sUEsFBgAAAAAEAAQA+QAAAJMDAAAAAA==&#10;" strokeweight="1pt"/>
                <v:line id="Line 218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 219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  <v:rect id="Rectangle 220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1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2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3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24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5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6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27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B7241C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1664D" w:rsidRPr="009200F9" w:rsidRDefault="00D1664D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Множитель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977"/>
        <w:gridCol w:w="567"/>
        <w:gridCol w:w="1559"/>
      </w:tblGrid>
      <w:tr w:rsidR="00D1664D" w:rsidRPr="009200F9" w:rsidTr="009130C9">
        <w:tc>
          <w:tcPr>
            <w:tcW w:w="738" w:type="dxa"/>
          </w:tcPr>
          <w:p w:rsidR="00D1664D" w:rsidRPr="009200F9" w:rsidRDefault="00D81AC4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2977" w:type="dxa"/>
          </w:tcPr>
          <w:p w:rsidR="00D1664D" w:rsidRPr="009200F9" w:rsidRDefault="00D1664D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0100011</w:t>
            </w:r>
          </w:p>
        </w:tc>
        <w:tc>
          <w:tcPr>
            <w:tcW w:w="567" w:type="dxa"/>
          </w:tcPr>
          <w:p w:rsidR="00D1664D" w:rsidRPr="009200F9" w:rsidRDefault="00D1664D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559" w:type="dxa"/>
          </w:tcPr>
          <w:p w:rsidR="00D1664D" w:rsidRPr="009200F9" w:rsidRDefault="00D1664D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</w:t>
            </w:r>
            <w:r w:rsidR="000D05FA" w:rsidRPr="009200F9">
              <w:rPr>
                <w:rFonts w:ascii="Times New Roman CYR" w:hAnsi="Times New Roman CYR" w:cs="Times New Roman CYR"/>
              </w:rPr>
              <w:t>1</w:t>
            </w: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</w:tr>
    </w:tbl>
    <w:p w:rsidR="00D1664D" w:rsidRPr="009200F9" w:rsidRDefault="00D1664D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Множимое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977"/>
        <w:gridCol w:w="567"/>
        <w:gridCol w:w="1530"/>
      </w:tblGrid>
      <w:tr w:rsidR="00D1664D" w:rsidRPr="009200F9" w:rsidTr="009130C9">
        <w:tc>
          <w:tcPr>
            <w:tcW w:w="738" w:type="dxa"/>
          </w:tcPr>
          <w:p w:rsidR="00D1664D" w:rsidRPr="009200F9" w:rsidRDefault="00D1664D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2977" w:type="dxa"/>
          </w:tcPr>
          <w:p w:rsidR="00D1664D" w:rsidRPr="009200F9" w:rsidRDefault="00D1664D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1110001</w:t>
            </w:r>
          </w:p>
        </w:tc>
        <w:tc>
          <w:tcPr>
            <w:tcW w:w="567" w:type="dxa"/>
          </w:tcPr>
          <w:p w:rsidR="00D1664D" w:rsidRPr="009200F9" w:rsidRDefault="00D1664D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530" w:type="dxa"/>
          </w:tcPr>
          <w:p w:rsidR="00D1664D" w:rsidRPr="009200F9" w:rsidRDefault="000D05FA" w:rsidP="009130C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1001</w:t>
            </w:r>
          </w:p>
        </w:tc>
      </w:tr>
    </w:tbl>
    <w:p w:rsidR="00D1664D" w:rsidRPr="009200F9" w:rsidRDefault="00D1664D" w:rsidP="00E72CA8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D1664D" w:rsidRPr="009200F9" w:rsidRDefault="00D1664D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0</w:t>
      </w:r>
      <w:proofErr w:type="gramStart"/>
      <w:r w:rsidRPr="009200F9">
        <w:rPr>
          <w:rFonts w:ascii="Times New Roman CYR" w:hAnsi="Times New Roman CYR" w:cs="Times New Roman CYR"/>
        </w:rPr>
        <w:t>,</w:t>
      </w:r>
      <w:r w:rsidR="000D05FA" w:rsidRPr="009200F9">
        <w:rPr>
          <w:rFonts w:ascii="Times New Roman CYR" w:hAnsi="Times New Roman CYR" w:cs="Times New Roman CYR"/>
        </w:rPr>
        <w:t>011</w:t>
      </w:r>
      <w:r w:rsidRPr="009200F9">
        <w:rPr>
          <w:rFonts w:ascii="Times New Roman CYR" w:hAnsi="Times New Roman CYR" w:cs="Times New Roman CYR"/>
        </w:rPr>
        <w:t>1</w:t>
      </w:r>
      <w:proofErr w:type="gramEnd"/>
    </w:p>
    <w:p w:rsidR="00D1664D" w:rsidRPr="009200F9" w:rsidRDefault="00D1664D" w:rsidP="00E72CA8">
      <w:pPr>
        <w:spacing w:after="0" w:line="240" w:lineRule="auto"/>
        <w:rPr>
          <w:rFonts w:ascii="Times New Roman CYR" w:hAnsi="Times New Roman CYR" w:cs="Times New Roman CYR"/>
          <w:i/>
          <w:u w:val="single"/>
        </w:rPr>
      </w:pPr>
      <w:r w:rsidRPr="009200F9">
        <w:rPr>
          <w:rFonts w:ascii="Times New Roman CYR" w:hAnsi="Times New Roman CYR" w:cs="Times New Roman CYR"/>
          <w:u w:val="single"/>
        </w:rPr>
        <w:t>0</w:t>
      </w:r>
      <w:proofErr w:type="gramStart"/>
      <w:r w:rsidRPr="009200F9">
        <w:rPr>
          <w:rFonts w:ascii="Times New Roman CYR" w:hAnsi="Times New Roman CYR" w:cs="Times New Roman CYR"/>
          <w:u w:val="single"/>
        </w:rPr>
        <w:t>,</w:t>
      </w:r>
      <w:r w:rsidR="000D05FA" w:rsidRPr="009200F9">
        <w:rPr>
          <w:rFonts w:ascii="Times New Roman CYR" w:hAnsi="Times New Roman CYR" w:cs="Times New Roman CYR"/>
          <w:u w:val="single"/>
        </w:rPr>
        <w:t>10</w:t>
      </w:r>
      <w:r w:rsidRPr="009200F9">
        <w:rPr>
          <w:rFonts w:ascii="Times New Roman CYR" w:hAnsi="Times New Roman CYR" w:cs="Times New Roman CYR"/>
          <w:u w:val="single"/>
        </w:rPr>
        <w:t>01</w:t>
      </w:r>
      <w:proofErr w:type="gramEnd"/>
    </w:p>
    <w:p w:rsidR="00D1664D" w:rsidRPr="009200F9" w:rsidRDefault="000D05FA" w:rsidP="00E72CA8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1</w:t>
      </w:r>
      <w:proofErr w:type="gramStart"/>
      <w:r w:rsidR="00D1664D" w:rsidRPr="009200F9">
        <w:rPr>
          <w:rFonts w:ascii="Times New Roman CYR" w:hAnsi="Times New Roman CYR" w:cs="Times New Roman CYR"/>
        </w:rPr>
        <w:t>,</w:t>
      </w:r>
      <w:r w:rsidRPr="009200F9">
        <w:rPr>
          <w:rFonts w:ascii="Times New Roman CYR" w:hAnsi="Times New Roman CYR" w:cs="Times New Roman CYR"/>
        </w:rPr>
        <w:t>000</w:t>
      </w:r>
      <w:r w:rsidR="00D1664D" w:rsidRPr="009200F9">
        <w:rPr>
          <w:rFonts w:ascii="Times New Roman CYR" w:hAnsi="Times New Roman CYR" w:cs="Times New Roman CYR"/>
        </w:rPr>
        <w:t>0</w:t>
      </w:r>
      <w:proofErr w:type="gramEnd"/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526"/>
        <w:gridCol w:w="3119"/>
        <w:gridCol w:w="1842"/>
      </w:tblGrid>
      <w:tr w:rsidR="00D1664D" w:rsidRPr="009200F9" w:rsidTr="00F81B95">
        <w:trPr>
          <w:tblHeader/>
        </w:trPr>
        <w:tc>
          <w:tcPr>
            <w:tcW w:w="1809" w:type="dxa"/>
            <w:tcBorders>
              <w:bottom w:val="single" w:sz="4" w:space="0" w:color="auto"/>
            </w:tcBorders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i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DDE8B74" wp14:editId="4D9899A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62230</wp:posOffset>
                      </wp:positionV>
                      <wp:extent cx="914400" cy="0"/>
                      <wp:effectExtent l="13970" t="54610" r="14605" b="5969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65EA8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.9pt" to="71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" o:allowincell="f">
                      <v:stroke endarrow="block"/>
                    </v:line>
                  </w:pict>
                </mc:Fallback>
              </mc:AlternateContent>
            </w:r>
          </w:p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Множитель</w:t>
            </w:r>
            <w:proofErr w:type="spellEnd"/>
          </w:p>
        </w:tc>
        <w:tc>
          <w:tcPr>
            <w:tcW w:w="2526" w:type="dxa"/>
            <w:tcBorders>
              <w:bottom w:val="nil"/>
            </w:tcBorders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i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724ADA67" wp14:editId="3CA9999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64770</wp:posOffset>
                      </wp:positionV>
                      <wp:extent cx="640080" cy="0"/>
                      <wp:effectExtent l="21590" t="57150" r="5080" b="571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809C2" id="Прямая соединительная линия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5.1pt" to="84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" o:allowincell="f">
                      <v:stroke startarrow="block"/>
                    </v:line>
                  </w:pict>
                </mc:Fallback>
              </mc:AlternateContent>
            </w:r>
          </w:p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Множимое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Сумма</w:t>
            </w:r>
            <w:proofErr w:type="spellEnd"/>
            <w:r w:rsidRPr="009200F9">
              <w:rPr>
                <w:rFonts w:ascii="Times New Roman CYR" w:hAnsi="Times New Roman CYR" w:cs="Times New Roman CYR"/>
              </w:rPr>
              <w:t xml:space="preserve"> ЧП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Пояснения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</w:p>
          <w:p w:rsidR="00D1664D" w:rsidRPr="009200F9" w:rsidRDefault="00D81AC4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,010001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</w:p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0,00000001110001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0,00000000000000</w:t>
            </w:r>
          </w:p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1,11111110001111</w:t>
            </w:r>
          </w:p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01000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0,00000011100010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0100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0,00000111000100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0,00000111000100</w:t>
            </w:r>
          </w:p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Сложение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000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010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00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0,00001110001000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0000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01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00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0,00011100010000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00000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0,00111000100000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1,11000111100000</w:t>
            </w:r>
          </w:p>
          <w:p w:rsidR="00D1664D" w:rsidRPr="009200F9" w:rsidRDefault="00D1664D" w:rsidP="00E72CA8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1,11001100110011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000000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01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0,01110001000000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664D" w:rsidRPr="009200F9" w:rsidRDefault="00D1664D" w:rsidP="00F81B9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1,11001100110011</w:t>
            </w:r>
          </w:p>
          <w:p w:rsidR="00D1664D" w:rsidRPr="009200F9" w:rsidRDefault="00D1664D" w:rsidP="00F81B9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0,01110001000000</w:t>
            </w:r>
          </w:p>
          <w:p w:rsidR="00D1664D" w:rsidRPr="009200F9" w:rsidRDefault="00D1664D" w:rsidP="00F81B9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0,00111101110011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Сложение</w:t>
            </w:r>
            <w:proofErr w:type="spellEnd"/>
          </w:p>
        </w:tc>
      </w:tr>
      <w:tr w:rsidR="00D1664D" w:rsidRPr="009200F9" w:rsidTr="00F81B9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4D" w:rsidRPr="009200F9" w:rsidRDefault="00D81AC4" w:rsidP="00E72CA8">
            <w:pPr>
              <w:spacing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</w:t>
            </w:r>
            <w:r w:rsidR="00D1664D" w:rsidRPr="009200F9">
              <w:rPr>
                <w:rFonts w:ascii="Times New Roman CYR" w:hAnsi="Times New Roman CYR" w:cs="Times New Roman CYR"/>
                <w:noProof/>
                <w:u w:val="single"/>
              </w:rPr>
              <w:t>,</w:t>
            </w: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0000000</w:t>
            </w:r>
            <w:r w:rsidR="00D1664D"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4D" w:rsidRPr="009200F9" w:rsidRDefault="00D1664D" w:rsidP="00E72CA8">
            <w:pPr>
              <w:spacing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0,11100010000000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1664D" w:rsidRPr="009200F9" w:rsidRDefault="00D1664D" w:rsidP="00E72CA8">
            <w:pPr>
              <w:keepNext/>
              <w:spacing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0,00111101110011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1664D" w:rsidRPr="009200F9" w:rsidRDefault="00300B5D" w:rsidP="00E72CA8">
            <w:pPr>
              <w:spacing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</w:tbl>
    <w:p w:rsidR="00D1664D" w:rsidRPr="009200F9" w:rsidRDefault="00D1664D" w:rsidP="001508E7">
      <w:pPr>
        <w:spacing w:line="240" w:lineRule="auto"/>
        <w:rPr>
          <w:rFonts w:ascii="Times New Roman CYR" w:hAnsi="Times New Roman CYR" w:cs="Times New Roman CYR"/>
          <w:i/>
        </w:rPr>
      </w:pPr>
    </w:p>
    <w:p w:rsidR="00300B5D" w:rsidRPr="009130C9" w:rsidRDefault="000D05FA" w:rsidP="00E72CA8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С</w:t>
      </w:r>
      <w:r w:rsidR="00300B5D" w:rsidRPr="009130C9">
        <w:rPr>
          <w:rFonts w:ascii="Times New Roman CYR" w:hAnsi="Times New Roman CYR" w:cs="Times New Roman CYR"/>
          <w:lang w:val="ru-RU"/>
        </w:rPr>
        <w:t xml:space="preserve">лучилось ПРС в порядках, но </w:t>
      </w:r>
      <w:r w:rsidR="00F81B95">
        <w:rPr>
          <w:rFonts w:ascii="Times New Roman CYR" w:hAnsi="Times New Roman CYR" w:cs="Times New Roman CYR"/>
          <w:lang w:val="ru-RU"/>
        </w:rPr>
        <w:t xml:space="preserve">после </w:t>
      </w:r>
      <w:r w:rsidR="00300B5D" w:rsidRPr="009130C9">
        <w:rPr>
          <w:rFonts w:ascii="Times New Roman CYR" w:hAnsi="Times New Roman CYR" w:cs="Times New Roman CYR"/>
          <w:lang w:val="ru-RU"/>
        </w:rPr>
        <w:t>нормализации мантиссы этого удалось избежать.</w:t>
      </w:r>
    </w:p>
    <w:p w:rsidR="00D1664D" w:rsidRPr="009130C9" w:rsidRDefault="00D1664D" w:rsidP="00E72CA8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Записываем результат в </w:t>
      </w:r>
      <w:r w:rsidRPr="009200F9">
        <w:rPr>
          <w:rFonts w:ascii="Times New Roman CYR" w:hAnsi="Times New Roman CYR" w:cs="Times New Roman CYR"/>
        </w:rPr>
        <w:t>n</w:t>
      </w:r>
      <w:r w:rsidRPr="009130C9">
        <w:rPr>
          <w:rFonts w:ascii="Times New Roman CYR" w:hAnsi="Times New Roman CYR" w:cs="Times New Roman CYR"/>
          <w:lang w:val="ru-RU"/>
        </w:rPr>
        <w:t xml:space="preserve"> разрядную сетку, увеличиваем порядок: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331"/>
        <w:gridCol w:w="758"/>
        <w:gridCol w:w="1843"/>
      </w:tblGrid>
      <w:tr w:rsidR="00D1664D" w:rsidRPr="009200F9" w:rsidTr="00F81B95">
        <w:tc>
          <w:tcPr>
            <w:tcW w:w="880" w:type="dxa"/>
          </w:tcPr>
          <w:p w:rsidR="00D1664D" w:rsidRPr="009200F9" w:rsidRDefault="00300B5D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2331" w:type="dxa"/>
          </w:tcPr>
          <w:p w:rsidR="00D1664D" w:rsidRPr="009200F9" w:rsidRDefault="00300B5D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1111011</w:t>
            </w:r>
          </w:p>
        </w:tc>
        <w:tc>
          <w:tcPr>
            <w:tcW w:w="758" w:type="dxa"/>
          </w:tcPr>
          <w:p w:rsidR="00D1664D" w:rsidRPr="009200F9" w:rsidRDefault="00300B5D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843" w:type="dxa"/>
          </w:tcPr>
          <w:p w:rsidR="00D1664D" w:rsidRPr="009200F9" w:rsidRDefault="00F436A5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</w:t>
            </w:r>
            <w:r w:rsidR="000D05FA" w:rsidRPr="009200F9">
              <w:rPr>
                <w:rFonts w:ascii="Times New Roman CYR" w:hAnsi="Times New Roman CYR" w:cs="Times New Roman CYR"/>
              </w:rPr>
              <w:t>10</w:t>
            </w:r>
          </w:p>
        </w:tc>
      </w:tr>
    </w:tbl>
    <w:p w:rsidR="00D1664D" w:rsidRPr="009200F9" w:rsidRDefault="00D1664D" w:rsidP="001508E7">
      <w:pPr>
        <w:spacing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F65991" w:rsidRPr="009200F9" w:rsidRDefault="0089181F" w:rsidP="00F72E6B">
      <w:pPr>
        <w:pStyle w:val="2"/>
      </w:pPr>
      <w:bookmarkStart w:id="7" w:name="_Toc451890035"/>
      <w:proofErr w:type="spellStart"/>
      <w:r w:rsidRPr="009200F9">
        <w:lastRenderedPageBreak/>
        <w:t>Пример</w:t>
      </w:r>
      <w:proofErr w:type="spellEnd"/>
      <w:r w:rsidRPr="009200F9">
        <w:t xml:space="preserve"> с </w:t>
      </w:r>
      <w:proofErr w:type="spellStart"/>
      <w:r w:rsidRPr="00F72E6B">
        <w:t>переполнением</w:t>
      </w:r>
      <w:proofErr w:type="spellEnd"/>
      <w:r w:rsidRPr="009200F9">
        <w:t xml:space="preserve"> </w:t>
      </w:r>
      <w:proofErr w:type="spellStart"/>
      <w:r w:rsidRPr="009200F9">
        <w:t>ра</w:t>
      </w:r>
      <w:r w:rsidR="001A190D" w:rsidRPr="009200F9">
        <w:rPr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33" name="Группа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B02DB8">
                                <w:rPr>
                                  <w:noProof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3" o:spid="_x0000_s1126" style="position:absolute;left:0;text-align:left;margin-left:56.7pt;margin-top:19.8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YIl9mw8HAACNVQAADgAAAAAAAAAAAAAAAAAuAgAAZHJz&#10;L2Uyb0RvYy54bWxQSwECLQAUAAYACAAAACEAjEO2yuEAAAAMAQAADwAAAAAAAAAAAAAAAABpCQAA&#10;ZHJzL2Rvd25yZXYueG1sUEsFBgAAAAAEAAQA8wAAAHcKAAAAAA==&#10;" o:allowincell="f">
                <v:rect id="Rectangle 229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k1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ZNfEAAAA3AAAAA8AAAAAAAAAAAAAAAAAmAIAAGRycy9k&#10;b3ducmV2LnhtbFBLBQYAAAAABAAEAPUAAACJAwAAAAA=&#10;" filled="f" strokeweight="2pt"/>
                <v:line id="Line 230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sj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NLI3AAAAA3AAAAA8AAAAAAAAAAAAAAAAA&#10;oQIAAGRycy9kb3ducmV2LnhtbFBLBQYAAAAABAAEAPkAAACOAwAAAAA=&#10;" strokeweight="2pt"/>
                <v:line id="Line 231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 232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XY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0xdhxAAAANwAAAAPAAAAAAAAAAAA&#10;AAAAAKECAABkcnMvZG93bnJldi54bWxQSwUGAAAAAAQABAD5AAAAkgMAAAAA&#10;" strokeweight="2pt"/>
                <v:line id="Line 233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yDE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9MgxO9AAAA3AAAAA8AAAAAAAAAAAAAAAAAoQIA&#10;AGRycy9kb3ducmV2LnhtbFBLBQYAAAAABAAEAPkAAACLAwAAAAA=&#10;" strokeweight="2pt"/>
                <v:line id="Line 234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mi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CaIxAAAANwAAAAPAAAAAAAAAAAA&#10;AAAAAKECAABkcnMvZG93bnJldi54bWxQSwUGAAAAAAQABAD5AAAAkgMAAAAA&#10;" strokeweight="2pt"/>
                <v:line id="Line 235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 236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  <v:line id="Line 237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      <v:line id="Line 238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  <v:line id="Line 239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  <v:rect id="Rectangle 240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Sz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Gd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Us/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2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3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9U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ff1R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44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45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6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7CE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7CE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B02DB8">
                          <w:rPr>
                            <w:noProof/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47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t>зрядной</w:t>
      </w:r>
      <w:proofErr w:type="spellEnd"/>
      <w:r w:rsidRPr="009200F9">
        <w:t xml:space="preserve"> </w:t>
      </w:r>
      <w:proofErr w:type="spellStart"/>
      <w:r w:rsidRPr="009200F9">
        <w:t>сетки</w:t>
      </w:r>
      <w:bookmarkEnd w:id="7"/>
      <w:proofErr w:type="spellEnd"/>
    </w:p>
    <w:p w:rsidR="0089181F" w:rsidRDefault="0089181F" w:rsidP="005B0ECF">
      <w:pPr>
        <w:spacing w:after="0" w:line="240" w:lineRule="auto"/>
        <w:rPr>
          <w:rFonts w:ascii="Times New Roman CYR" w:hAnsi="Times New Roman CYR" w:cs="Times New Roman CYR"/>
        </w:rPr>
      </w:pPr>
      <w:proofErr w:type="spellStart"/>
      <w:r w:rsidRPr="009200F9">
        <w:rPr>
          <w:rFonts w:ascii="Times New Roman CYR" w:hAnsi="Times New Roman CYR" w:cs="Times New Roman CYR"/>
        </w:rPr>
        <w:t>Исходные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данные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F72E6B" w:rsidRPr="009200F9" w:rsidRDefault="00F72E6B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89181F" w:rsidRPr="009200F9" w:rsidRDefault="0089181F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Множитель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89181F" w:rsidRPr="009200F9" w:rsidTr="00F81B95">
        <w:tc>
          <w:tcPr>
            <w:tcW w:w="738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2473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0100011</w:t>
            </w:r>
          </w:p>
        </w:tc>
        <w:tc>
          <w:tcPr>
            <w:tcW w:w="758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843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  <w:r w:rsidR="003D71BF" w:rsidRPr="009200F9">
              <w:rPr>
                <w:rFonts w:ascii="Times New Roman CYR" w:hAnsi="Times New Roman CYR" w:cs="Times New Roman CYR"/>
              </w:rPr>
              <w:t>11</w:t>
            </w: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</w:tr>
    </w:tbl>
    <w:p w:rsidR="0089181F" w:rsidRPr="009200F9" w:rsidRDefault="0089181F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Множимое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89181F" w:rsidRPr="009200F9" w:rsidTr="00F81B95">
        <w:tc>
          <w:tcPr>
            <w:tcW w:w="738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2473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1110001</w:t>
            </w:r>
          </w:p>
        </w:tc>
        <w:tc>
          <w:tcPr>
            <w:tcW w:w="758" w:type="dxa"/>
          </w:tcPr>
          <w:p w:rsidR="0089181F" w:rsidRPr="009200F9" w:rsidRDefault="0089181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1843" w:type="dxa"/>
          </w:tcPr>
          <w:p w:rsidR="0089181F" w:rsidRPr="009200F9" w:rsidRDefault="003D71BF" w:rsidP="00F81B9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10</w:t>
            </w:r>
            <w:r w:rsidR="0089181F" w:rsidRPr="009200F9">
              <w:rPr>
                <w:rFonts w:ascii="Times New Roman CYR" w:hAnsi="Times New Roman CYR" w:cs="Times New Roman CYR"/>
              </w:rPr>
              <w:t>01</w:t>
            </w:r>
          </w:p>
        </w:tc>
      </w:tr>
    </w:tbl>
    <w:p w:rsidR="0089181F" w:rsidRPr="009200F9" w:rsidRDefault="0089181F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89181F" w:rsidRPr="009200F9" w:rsidRDefault="0089181F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0</w:t>
      </w:r>
      <w:proofErr w:type="gramStart"/>
      <w:r w:rsidRPr="009200F9">
        <w:rPr>
          <w:rFonts w:ascii="Times New Roman CYR" w:hAnsi="Times New Roman CYR" w:cs="Times New Roman CYR"/>
        </w:rPr>
        <w:t>,</w:t>
      </w:r>
      <w:r w:rsidR="003D71BF" w:rsidRPr="009200F9">
        <w:rPr>
          <w:rFonts w:ascii="Times New Roman CYR" w:hAnsi="Times New Roman CYR" w:cs="Times New Roman CYR"/>
        </w:rPr>
        <w:t>011</w:t>
      </w:r>
      <w:r w:rsidRPr="009200F9">
        <w:rPr>
          <w:rFonts w:ascii="Times New Roman CYR" w:hAnsi="Times New Roman CYR" w:cs="Times New Roman CYR"/>
        </w:rPr>
        <w:t>1</w:t>
      </w:r>
      <w:proofErr w:type="gramEnd"/>
    </w:p>
    <w:p w:rsidR="0089181F" w:rsidRPr="009200F9" w:rsidRDefault="0089181F" w:rsidP="005B0ECF">
      <w:pPr>
        <w:spacing w:after="0" w:line="240" w:lineRule="auto"/>
        <w:rPr>
          <w:rFonts w:ascii="Times New Roman CYR" w:hAnsi="Times New Roman CYR" w:cs="Times New Roman CYR"/>
          <w:i/>
          <w:u w:val="single"/>
        </w:rPr>
      </w:pPr>
      <w:r w:rsidRPr="009200F9">
        <w:rPr>
          <w:rFonts w:ascii="Times New Roman CYR" w:hAnsi="Times New Roman CYR" w:cs="Times New Roman CYR"/>
          <w:u w:val="single"/>
        </w:rPr>
        <w:t>0</w:t>
      </w:r>
      <w:proofErr w:type="gramStart"/>
      <w:r w:rsidRPr="009200F9">
        <w:rPr>
          <w:rFonts w:ascii="Times New Roman CYR" w:hAnsi="Times New Roman CYR" w:cs="Times New Roman CYR"/>
          <w:u w:val="single"/>
        </w:rPr>
        <w:t>,</w:t>
      </w:r>
      <w:r w:rsidR="003D71BF" w:rsidRPr="009200F9">
        <w:rPr>
          <w:rFonts w:ascii="Times New Roman CYR" w:hAnsi="Times New Roman CYR" w:cs="Times New Roman CYR"/>
          <w:u w:val="single"/>
        </w:rPr>
        <w:t>10</w:t>
      </w:r>
      <w:r w:rsidR="00F07AFB" w:rsidRPr="009200F9">
        <w:rPr>
          <w:rFonts w:ascii="Times New Roman CYR" w:hAnsi="Times New Roman CYR" w:cs="Times New Roman CYR"/>
          <w:u w:val="single"/>
        </w:rPr>
        <w:t>0</w:t>
      </w:r>
      <w:r w:rsidRPr="009200F9">
        <w:rPr>
          <w:rFonts w:ascii="Times New Roman CYR" w:hAnsi="Times New Roman CYR" w:cs="Times New Roman CYR"/>
          <w:u w:val="single"/>
        </w:rPr>
        <w:t>1</w:t>
      </w:r>
      <w:proofErr w:type="gramEnd"/>
    </w:p>
    <w:p w:rsidR="0089181F" w:rsidRPr="009200F9" w:rsidRDefault="003D71BF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1</w:t>
      </w:r>
      <w:proofErr w:type="gramStart"/>
      <w:r w:rsidR="0089181F" w:rsidRPr="009200F9">
        <w:rPr>
          <w:rFonts w:ascii="Times New Roman CYR" w:hAnsi="Times New Roman CYR" w:cs="Times New Roman CYR"/>
        </w:rPr>
        <w:t>,</w:t>
      </w:r>
      <w:r w:rsidRPr="009200F9">
        <w:rPr>
          <w:rFonts w:ascii="Times New Roman CYR" w:hAnsi="Times New Roman CYR" w:cs="Times New Roman CYR"/>
        </w:rPr>
        <w:t>000</w:t>
      </w:r>
      <w:r w:rsidR="0089181F" w:rsidRPr="009200F9">
        <w:rPr>
          <w:rFonts w:ascii="Times New Roman CYR" w:hAnsi="Times New Roman CYR" w:cs="Times New Roman CYR"/>
        </w:rPr>
        <w:t>0</w:t>
      </w:r>
      <w:proofErr w:type="gram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64"/>
        <w:gridCol w:w="3119"/>
        <w:gridCol w:w="1842"/>
      </w:tblGrid>
      <w:tr w:rsidR="0089181F" w:rsidRPr="009200F9" w:rsidTr="002C2E55">
        <w:trPr>
          <w:tblHeader/>
        </w:trPr>
        <w:tc>
          <w:tcPr>
            <w:tcW w:w="1809" w:type="dxa"/>
            <w:tcBorders>
              <w:bottom w:val="single" w:sz="4" w:space="0" w:color="auto"/>
            </w:tcBorders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i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53FE0D78" wp14:editId="5457922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62230</wp:posOffset>
                      </wp:positionV>
                      <wp:extent cx="914400" cy="0"/>
                      <wp:effectExtent l="13970" t="54610" r="14605" b="5969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4B7E0" id="Прямая соединительная линия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.9pt" to="71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" o:allowincell="f">
                      <v:stroke endarrow="block"/>
                    </v:line>
                  </w:pict>
                </mc:Fallback>
              </mc:AlternateContent>
            </w:r>
          </w:p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Множитель</w:t>
            </w:r>
            <w:proofErr w:type="spellEnd"/>
          </w:p>
        </w:tc>
        <w:tc>
          <w:tcPr>
            <w:tcW w:w="2864" w:type="dxa"/>
            <w:tcBorders>
              <w:bottom w:val="nil"/>
            </w:tcBorders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i/>
                <w:noProof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3E8FC388" wp14:editId="2C4D0390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64770</wp:posOffset>
                      </wp:positionV>
                      <wp:extent cx="640080" cy="0"/>
                      <wp:effectExtent l="21590" t="57150" r="5080" b="5715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6554A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5.1pt" to="84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" o:allowincell="f">
                      <v:stroke startarrow="block"/>
                    </v:line>
                  </w:pict>
                </mc:Fallback>
              </mc:AlternateContent>
            </w:r>
          </w:p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Множимое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Сумма</w:t>
            </w:r>
            <w:proofErr w:type="spellEnd"/>
            <w:r w:rsidRPr="009200F9">
              <w:rPr>
                <w:rFonts w:ascii="Times New Roman CYR" w:hAnsi="Times New Roman CYR" w:cs="Times New Roman CYR"/>
              </w:rPr>
              <w:t xml:space="preserve"> ЧП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Пояснения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</w:p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1,010001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</w:p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0,00000001110001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0,00000000000000</w:t>
            </w:r>
          </w:p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1,11111110001111</w:t>
            </w:r>
          </w:p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1,101000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0,00000011100010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1,110100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0,00000111000100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1,11111110001111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0,00000111000100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Сложение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1,111010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0,00001110001000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1,111101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0,00011100010000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Сдвиг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1,111110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0,00111000100000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0,00000101010011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1,11000111100000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1,11001100110011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1,111111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01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0,01110001000000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1,11001100110011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0,01110001000000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0,00111101110011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Сложение</w:t>
            </w:r>
            <w:proofErr w:type="spellEnd"/>
          </w:p>
        </w:tc>
      </w:tr>
      <w:tr w:rsidR="0089181F" w:rsidRPr="009200F9" w:rsidTr="002C2E5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noProof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noProof/>
                <w:u w:val="single"/>
              </w:rPr>
              <w:t>1,111111</w:t>
            </w:r>
            <w:r w:rsidRPr="009200F9">
              <w:rPr>
                <w:rFonts w:ascii="Times New Roman CYR" w:hAnsi="Times New Roman CYR" w:cs="Times New Roman CYR"/>
                <w:b/>
                <w:noProof/>
                <w:u w:val="single"/>
              </w:rPr>
              <w:t>10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0,11100010000000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0,00111101110011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u w:val="single"/>
              </w:rPr>
            </w:pPr>
            <w:r w:rsidRPr="009200F9">
              <w:rPr>
                <w:rFonts w:ascii="Times New Roman CYR" w:hAnsi="Times New Roman CYR" w:cs="Times New Roman CYR"/>
                <w:u w:val="single"/>
              </w:rPr>
              <w:t>1,00011110000000</w:t>
            </w:r>
          </w:p>
          <w:p w:rsidR="0089181F" w:rsidRPr="009200F9" w:rsidRDefault="0089181F" w:rsidP="002C2E55">
            <w:pPr>
              <w:keepNext/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1,01011011110011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9181F" w:rsidRPr="009200F9" w:rsidRDefault="0089181F" w:rsidP="002C2E5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proofErr w:type="spellStart"/>
            <w:r w:rsidRPr="009200F9">
              <w:rPr>
                <w:rFonts w:ascii="Times New Roman CYR" w:hAnsi="Times New Roman CYR" w:cs="Times New Roman CYR"/>
              </w:rPr>
              <w:t>Вычитание</w:t>
            </w:r>
            <w:proofErr w:type="spellEnd"/>
          </w:p>
        </w:tc>
      </w:tr>
    </w:tbl>
    <w:p w:rsidR="0089181F" w:rsidRPr="009200F9" w:rsidRDefault="0089181F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89181F" w:rsidRPr="009130C9" w:rsidRDefault="0089181F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Записываем результат в </w:t>
      </w:r>
      <w:r w:rsidRPr="009200F9">
        <w:rPr>
          <w:rFonts w:ascii="Times New Roman CYR" w:hAnsi="Times New Roman CYR" w:cs="Times New Roman CYR"/>
        </w:rPr>
        <w:t>n</w:t>
      </w:r>
      <w:r w:rsidRPr="009130C9">
        <w:rPr>
          <w:rFonts w:ascii="Times New Roman CYR" w:hAnsi="Times New Roman CYR" w:cs="Times New Roman CYR"/>
          <w:lang w:val="ru-RU"/>
        </w:rPr>
        <w:t xml:space="preserve"> разр</w:t>
      </w:r>
      <w:r w:rsidR="00F81B95">
        <w:rPr>
          <w:rFonts w:ascii="Times New Roman CYR" w:hAnsi="Times New Roman CYR" w:cs="Times New Roman CYR"/>
          <w:lang w:val="ru-RU"/>
        </w:rPr>
        <w:t>ядную сетку</w:t>
      </w:r>
      <w:r w:rsidRPr="009130C9">
        <w:rPr>
          <w:rFonts w:ascii="Times New Roman CYR" w:hAnsi="Times New Roman CYR" w:cs="Times New Roman CYR"/>
          <w:lang w:val="ru-RU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89181F" w:rsidRPr="009200F9" w:rsidTr="00AE75EC">
        <w:tc>
          <w:tcPr>
            <w:tcW w:w="738" w:type="dxa"/>
          </w:tcPr>
          <w:p w:rsidR="0089181F" w:rsidRPr="009200F9" w:rsidRDefault="0089181F" w:rsidP="00AE75E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2473" w:type="dxa"/>
          </w:tcPr>
          <w:p w:rsidR="0089181F" w:rsidRPr="009200F9" w:rsidRDefault="0089181F" w:rsidP="00AE75E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0101101</w:t>
            </w:r>
          </w:p>
        </w:tc>
        <w:tc>
          <w:tcPr>
            <w:tcW w:w="758" w:type="dxa"/>
          </w:tcPr>
          <w:p w:rsidR="0089181F" w:rsidRPr="009200F9" w:rsidRDefault="003D71BF" w:rsidP="00AE75E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1843" w:type="dxa"/>
          </w:tcPr>
          <w:p w:rsidR="0089181F" w:rsidRPr="009200F9" w:rsidRDefault="003D71BF" w:rsidP="00AE75E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0000</w:t>
            </w:r>
          </w:p>
        </w:tc>
      </w:tr>
    </w:tbl>
    <w:p w:rsidR="0089181F" w:rsidRPr="009130C9" w:rsidRDefault="003D71BF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proofErr w:type="gramStart"/>
      <w:r w:rsidRPr="009130C9">
        <w:rPr>
          <w:rFonts w:ascii="Times New Roman CYR" w:hAnsi="Times New Roman CYR" w:cs="Times New Roman CYR"/>
          <w:lang w:val="ru-RU"/>
        </w:rPr>
        <w:t>Во время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умножение произошло ПРС в порядках, результат неверный.</w:t>
      </w:r>
    </w:p>
    <w:p w:rsidR="0089181F" w:rsidRPr="009130C9" w:rsidRDefault="0089181F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7B156E" w:rsidRPr="009200F9" w:rsidRDefault="007B156E" w:rsidP="00F72E6B">
      <w:pPr>
        <w:pStyle w:val="2"/>
      </w:pPr>
      <w:bookmarkStart w:id="8" w:name="_Toc451890036"/>
      <w:proofErr w:type="spellStart"/>
      <w:r w:rsidRPr="009200F9">
        <w:lastRenderedPageBreak/>
        <w:t>П</w:t>
      </w:r>
      <w:r w:rsidR="001A190D" w:rsidRPr="009200F9">
        <w:rPr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4864" behindDoc="0" locked="1" layoutInCell="0" allowOverlap="1" wp14:anchorId="218E65E9" wp14:editId="6EE850C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73" name="Группа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7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E75EC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E65E9" id="Группа 273" o:spid="_x0000_s1146" style="position:absolute;left:0;text-align:left;margin-left:56.7pt;margin-top:19.8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XMmeFHQcAAI1VAAAOAAAAAAAA&#10;AAAAAAAAAC4CAABkcnMvZTJvRG9jLnhtbFBLAQItABQABgAIAAAAIQCMQ7bK4QAAAAwBAAAPAAAA&#10;AAAAAAAAAAAAAHcJAABkcnMvZG93bnJldi54bWxQSwUGAAAAAAQABADzAAAAhQoAAAAA&#10;" o:allowincell="f">
                <v:rect id="Rectangle 269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dF8QA&#10;AADcAAAADwAAAGRycy9kb3ducmV2LnhtbESP0YrCMBRE34X9h3AX9k1TZdG1GqUuCD6JVj/g0txt&#10;i81Nt4lt9euNIPg4zMwZZrnuTSVaalxpWcF4FIEgzqwuOVdwPm2HPyCcR9ZYWSYFN3KwXn0Mlhhr&#10;2/GR2tTnIkDYxaig8L6OpXRZQQbdyNbEwfuzjUEfZJNL3WAX4KaSkyiaSoMlh4UCa/otKLukV6Pg&#10;4vt2n+TpfTs/b+bZYZN01/9Eqa/PPlmA8NT7d/jV3mkFk9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3RfEAAAA3AAAAA8AAAAAAAAAAAAAAAAAmAIAAGRycy9k&#10;b3ducmV2LnhtbFBLBQYAAAAABAAEAPUAAACJAwAAAAA=&#10;" filled="f" strokeweight="2pt"/>
                <v:line id="Line 270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  <v:line id="Line 271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  <v:line id="Line 272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 273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 274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 275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276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277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/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8hn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j/rcUAAADcAAAADwAAAAAAAAAA&#10;AAAAAAChAgAAZHJzL2Rvd25yZXYueG1sUEsFBgAAAAAEAAQA+QAAAJMDAAAAAA==&#10;" strokeweight="1pt"/>
                <v:line id="Line 278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 279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3C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3CQsUAAADcAAAADwAAAAAAAAAA&#10;AAAAAAChAgAAZHJzL2Rvd25yZXYueG1sUEsFBgAAAAAEAAQA+QAAAJMDAAAAAA==&#10;" strokeweight="1pt"/>
                <v:rect id="Rectangle 280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1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2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3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84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85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6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87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AE75EC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t>ример</w:t>
      </w:r>
      <w:proofErr w:type="spellEnd"/>
      <w:r w:rsidRPr="009200F9">
        <w:t xml:space="preserve"> </w:t>
      </w:r>
      <w:r w:rsidR="00A21074">
        <w:t xml:space="preserve">с </w:t>
      </w:r>
      <w:proofErr w:type="spellStart"/>
      <w:r w:rsidR="00A21074">
        <w:t>потерей</w:t>
      </w:r>
      <w:proofErr w:type="spellEnd"/>
      <w:r w:rsidR="00A21074">
        <w:t xml:space="preserve"> </w:t>
      </w:r>
      <w:proofErr w:type="spellStart"/>
      <w:r w:rsidR="00A21074" w:rsidRPr="00F72E6B">
        <w:t>младших</w:t>
      </w:r>
      <w:proofErr w:type="spellEnd"/>
      <w:r w:rsidR="00A21074">
        <w:t xml:space="preserve"> </w:t>
      </w:r>
      <w:proofErr w:type="spellStart"/>
      <w:r w:rsidR="00A21074">
        <w:t>разрядов</w:t>
      </w:r>
      <w:bookmarkEnd w:id="8"/>
      <w:proofErr w:type="spellEnd"/>
    </w:p>
    <w:p w:rsidR="007B156E" w:rsidRPr="009200F9" w:rsidRDefault="007B156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Исходные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данные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7B156E" w:rsidRPr="009200F9" w:rsidRDefault="007B156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Множитель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7B156E" w:rsidRPr="009200F9" w:rsidTr="00E83069">
        <w:tc>
          <w:tcPr>
            <w:tcW w:w="738" w:type="dxa"/>
          </w:tcPr>
          <w:p w:rsidR="007B156E" w:rsidRPr="009200F9" w:rsidRDefault="007B156E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2473" w:type="dxa"/>
          </w:tcPr>
          <w:p w:rsidR="007B156E" w:rsidRPr="009200F9" w:rsidRDefault="007B156E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0100011</w:t>
            </w:r>
          </w:p>
        </w:tc>
        <w:tc>
          <w:tcPr>
            <w:tcW w:w="758" w:type="dxa"/>
          </w:tcPr>
          <w:p w:rsidR="007B156E" w:rsidRPr="009200F9" w:rsidRDefault="007B156E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1843" w:type="dxa"/>
          </w:tcPr>
          <w:p w:rsidR="007B156E" w:rsidRPr="009200F9" w:rsidRDefault="007B156E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1111</w:t>
            </w:r>
          </w:p>
        </w:tc>
      </w:tr>
    </w:tbl>
    <w:p w:rsidR="007B156E" w:rsidRPr="009200F9" w:rsidRDefault="007B156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Множимое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7B156E" w:rsidRPr="009200F9" w:rsidTr="00E83069">
        <w:tc>
          <w:tcPr>
            <w:tcW w:w="738" w:type="dxa"/>
          </w:tcPr>
          <w:p w:rsidR="007B156E" w:rsidRPr="009200F9" w:rsidRDefault="007B156E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2473" w:type="dxa"/>
          </w:tcPr>
          <w:p w:rsidR="007B156E" w:rsidRPr="009200F9" w:rsidRDefault="007B156E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1110001</w:t>
            </w:r>
          </w:p>
        </w:tc>
        <w:tc>
          <w:tcPr>
            <w:tcW w:w="758" w:type="dxa"/>
          </w:tcPr>
          <w:p w:rsidR="007B156E" w:rsidRPr="009200F9" w:rsidRDefault="0065122C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1843" w:type="dxa"/>
          </w:tcPr>
          <w:p w:rsidR="007B156E" w:rsidRPr="009200F9" w:rsidRDefault="009B7494" w:rsidP="00E83069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>
              <w:rPr>
                <w:rFonts w:ascii="Times New Roman CYR" w:hAnsi="Times New Roman CYR" w:cs="Times New Roman CYR"/>
              </w:rPr>
              <w:t>1</w:t>
            </w:r>
            <w:r w:rsidR="007B156E" w:rsidRPr="009200F9">
              <w:rPr>
                <w:rFonts w:ascii="Times New Roman CYR" w:hAnsi="Times New Roman CYR" w:cs="Times New Roman CYR"/>
              </w:rPr>
              <w:t>101</w:t>
            </w:r>
          </w:p>
        </w:tc>
      </w:tr>
    </w:tbl>
    <w:p w:rsidR="007B156E" w:rsidRPr="009200F9" w:rsidRDefault="007B156E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65122C" w:rsidRDefault="0065122C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Переведем порядки в ДК и сложим</w:t>
      </w:r>
    </w:p>
    <w:p w:rsidR="0065122C" w:rsidRDefault="0065122C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</w:p>
    <w:p w:rsidR="0065122C" w:rsidRDefault="0065122C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1.0001</w:t>
      </w:r>
    </w:p>
    <w:p w:rsidR="0065122C" w:rsidRPr="0065122C" w:rsidRDefault="0065122C" w:rsidP="005B0ECF">
      <w:pPr>
        <w:spacing w:after="0" w:line="240" w:lineRule="auto"/>
        <w:rPr>
          <w:rFonts w:ascii="Times New Roman CYR" w:hAnsi="Times New Roman CYR" w:cs="Times New Roman CYR"/>
          <w:u w:val="single"/>
          <w:lang w:val="ru-RU"/>
        </w:rPr>
      </w:pPr>
      <w:r w:rsidRPr="0065122C">
        <w:rPr>
          <w:rFonts w:ascii="Times New Roman CYR" w:hAnsi="Times New Roman CYR" w:cs="Times New Roman CYR"/>
          <w:u w:val="single"/>
          <w:lang w:val="ru-RU"/>
        </w:rPr>
        <w:t>1.0011</w:t>
      </w:r>
    </w:p>
    <w:p w:rsidR="0065122C" w:rsidRDefault="0065122C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0.0100</w:t>
      </w:r>
    </w:p>
    <w:p w:rsidR="00A21074" w:rsidRDefault="00A21074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</w:p>
    <w:p w:rsidR="007B156E" w:rsidRPr="009130C9" w:rsidRDefault="0065122C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>
        <w:rPr>
          <w:rFonts w:ascii="Times New Roman CYR" w:hAnsi="Times New Roman CYR" w:cs="Times New Roman CYR"/>
          <w:lang w:val="ru-RU"/>
        </w:rPr>
        <w:t>После сложения</w:t>
      </w:r>
      <w:r w:rsidR="00A21074">
        <w:rPr>
          <w:rFonts w:ascii="Times New Roman CYR" w:hAnsi="Times New Roman CYR" w:cs="Times New Roman CYR"/>
          <w:lang w:val="ru-RU"/>
        </w:rPr>
        <w:t xml:space="preserve"> отрицательных</w:t>
      </w:r>
      <w:r>
        <w:rPr>
          <w:rFonts w:ascii="Times New Roman CYR" w:hAnsi="Times New Roman CYR" w:cs="Times New Roman CYR"/>
          <w:lang w:val="ru-RU"/>
        </w:rPr>
        <w:t xml:space="preserve"> порядков получился положительный результат. Возникла ситуация ПМР, дальнейшее вычисления не имеют смысла.</w:t>
      </w:r>
    </w:p>
    <w:p w:rsidR="007B156E" w:rsidRPr="009130C9" w:rsidRDefault="007B156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Записываем результат в </w:t>
      </w:r>
      <w:r w:rsidRPr="009200F9">
        <w:rPr>
          <w:rFonts w:ascii="Times New Roman CYR" w:hAnsi="Times New Roman CYR" w:cs="Times New Roman CYR"/>
        </w:rPr>
        <w:t>n</w:t>
      </w:r>
      <w:r w:rsidRPr="009130C9">
        <w:rPr>
          <w:rFonts w:ascii="Times New Roman CYR" w:hAnsi="Times New Roman CYR" w:cs="Times New Roman CYR"/>
          <w:lang w:val="ru-RU"/>
        </w:rPr>
        <w:t xml:space="preserve"> разрядную сетку: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473"/>
        <w:gridCol w:w="758"/>
        <w:gridCol w:w="1843"/>
      </w:tblGrid>
      <w:tr w:rsidR="007B156E" w:rsidRPr="0065122C" w:rsidTr="00A21074">
        <w:tc>
          <w:tcPr>
            <w:tcW w:w="738" w:type="dxa"/>
          </w:tcPr>
          <w:p w:rsidR="007B156E" w:rsidRPr="0065122C" w:rsidRDefault="007B156E" w:rsidP="00A21074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ru-RU"/>
              </w:rPr>
            </w:pPr>
            <w:r w:rsidRPr="0065122C">
              <w:rPr>
                <w:rFonts w:ascii="Times New Roman CYR" w:hAnsi="Times New Roman CYR" w:cs="Times New Roman CYR"/>
                <w:lang w:val="ru-RU"/>
              </w:rPr>
              <w:t>0</w:t>
            </w:r>
          </w:p>
        </w:tc>
        <w:tc>
          <w:tcPr>
            <w:tcW w:w="2473" w:type="dxa"/>
          </w:tcPr>
          <w:p w:rsidR="007B156E" w:rsidRPr="0065122C" w:rsidRDefault="003E39D0" w:rsidP="00A21074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ru-RU"/>
              </w:rPr>
            </w:pPr>
            <w:r w:rsidRPr="0065122C">
              <w:rPr>
                <w:rFonts w:ascii="Times New Roman CYR" w:hAnsi="Times New Roman CYR" w:cs="Times New Roman CYR"/>
                <w:lang w:val="ru-RU"/>
              </w:rPr>
              <w:t>0</w:t>
            </w:r>
            <w:r w:rsidR="007B156E" w:rsidRPr="0065122C">
              <w:rPr>
                <w:rFonts w:ascii="Times New Roman CYR" w:hAnsi="Times New Roman CYR" w:cs="Times New Roman CYR"/>
                <w:lang w:val="ru-RU"/>
              </w:rPr>
              <w:t>000000</w:t>
            </w:r>
          </w:p>
        </w:tc>
        <w:tc>
          <w:tcPr>
            <w:tcW w:w="758" w:type="dxa"/>
          </w:tcPr>
          <w:p w:rsidR="007B156E" w:rsidRPr="0065122C" w:rsidRDefault="003E39D0" w:rsidP="00A21074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ru-RU"/>
              </w:rPr>
            </w:pPr>
            <w:r w:rsidRPr="0065122C">
              <w:rPr>
                <w:rFonts w:ascii="Times New Roman CYR" w:hAnsi="Times New Roman CYR" w:cs="Times New Roman CYR"/>
                <w:lang w:val="ru-RU"/>
              </w:rPr>
              <w:t>0</w:t>
            </w:r>
          </w:p>
        </w:tc>
        <w:tc>
          <w:tcPr>
            <w:tcW w:w="1843" w:type="dxa"/>
          </w:tcPr>
          <w:p w:rsidR="007B156E" w:rsidRPr="0065122C" w:rsidRDefault="003E39D0" w:rsidP="00A21074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ru-RU"/>
              </w:rPr>
            </w:pPr>
            <w:r w:rsidRPr="0065122C">
              <w:rPr>
                <w:rFonts w:ascii="Times New Roman CYR" w:hAnsi="Times New Roman CYR" w:cs="Times New Roman CYR"/>
                <w:lang w:val="ru-RU"/>
              </w:rPr>
              <w:t>0000</w:t>
            </w:r>
          </w:p>
        </w:tc>
      </w:tr>
    </w:tbl>
    <w:p w:rsidR="007B156E" w:rsidRPr="0065122C" w:rsidRDefault="007B156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</w:p>
    <w:p w:rsidR="007B156E" w:rsidRPr="0065122C" w:rsidRDefault="007B156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65122C">
        <w:rPr>
          <w:rFonts w:ascii="Times New Roman CYR" w:hAnsi="Times New Roman CYR" w:cs="Times New Roman CYR"/>
          <w:lang w:val="ru-RU"/>
        </w:rPr>
        <w:br w:type="page"/>
      </w:r>
    </w:p>
    <w:p w:rsidR="007B156E" w:rsidRPr="009130C9" w:rsidRDefault="00754577" w:rsidP="00F72E6B">
      <w:pPr>
        <w:pStyle w:val="1"/>
        <w:rPr>
          <w:lang w:val="ru-RU"/>
        </w:rPr>
      </w:pPr>
      <w:bookmarkStart w:id="9" w:name="_Toc451890037"/>
      <w:r w:rsidRPr="00EE10CB">
        <w:rPr>
          <w:lang w:val="ru-RU"/>
        </w:rPr>
        <w:lastRenderedPageBreak/>
        <w:t>Выбор</w:t>
      </w:r>
      <w:r w:rsidRPr="009130C9">
        <w:rPr>
          <w:lang w:val="ru-RU"/>
        </w:rPr>
        <w:t xml:space="preserve"> функциональной схемы операционной части </w:t>
      </w:r>
      <w:r w:rsidRPr="009130C9">
        <w:rPr>
          <w:lang w:val="ru-RU"/>
        </w:rPr>
        <w:tab/>
        <w:t>устройства и определение списка микроопераций и логических условий</w:t>
      </w:r>
      <w:bookmarkEnd w:id="9"/>
    </w:p>
    <w:p w:rsidR="00754577" w:rsidRPr="009130C9" w:rsidRDefault="00754577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</w:p>
    <w:p w:rsidR="00754577" w:rsidRPr="009200F9" w:rsidRDefault="00754577" w:rsidP="00F72E6B">
      <w:pPr>
        <w:pStyle w:val="2"/>
      </w:pPr>
      <w:bookmarkStart w:id="10" w:name="_Toc451890038"/>
      <w:proofErr w:type="spellStart"/>
      <w:r w:rsidRPr="009200F9">
        <w:t>С</w:t>
      </w:r>
      <w:r w:rsidR="001A190D" w:rsidRPr="009200F9">
        <w:rPr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6912" behindDoc="0" locked="1" layoutInCell="0" allowOverlap="1" wp14:anchorId="616F6716" wp14:editId="09D2A8D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93" name="Группа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AB660A">
                              <w:pPr>
                                <w:pStyle w:val="aff8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F6716" id="Группа 293" o:spid="_x0000_s1166" style="position:absolute;left:0;text-align:left;margin-left:56.7pt;margin-top:19.8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lCl/JiEHAACNVQAADgAA&#10;AAAAAAAAAAAAAAAuAgAAZHJzL2Uyb0RvYy54bWxQSwECLQAUAAYACAAAACEAjEO2yuEAAAAMAQAA&#10;DwAAAAAAAAAAAAAAAAB7CQAAZHJzL2Rvd25yZXYueG1sUEsFBgAAAAAEAAQA8wAAAIkKAAAAAA==&#10;" o:allowincell="f">
                <v:rect id="Rectangle 289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77cMA&#10;AADcAAAADwAAAGRycy9kb3ducmV2LnhtbESP0YrCMBRE34X9h3AXfNN0RcRWo1RB8El2qx9wae62&#10;xeamNrGtfv1GWPBxmJkzzHo7mFp01LrKsoKvaQSCOLe64kLB5XyYLEE4j6yxtkwKHuRgu/kYrTHR&#10;tucf6jJfiABhl6CC0vsmkdLlJRl0U9sQB+/XtgZ9kG0hdYt9gJtazqJoIQ1WHBZKbGhfUn7N7kbB&#10;1Q/dKS2y5yG+7OL8e5f291uq1PhzSFcgPA3+Hf5vH7WCWTyH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077cMAAADcAAAADwAAAAAAAAAAAAAAAACYAgAAZHJzL2Rv&#10;d25yZXYueG1sUEsFBgAAAAAEAAQA9QAAAIgDAAAAAA==&#10;" filled="f" strokeweight="2pt"/>
                <v:line id="Line 290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  <v:line id="Line 291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tw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57cDAAAAA3AAAAA8AAAAAAAAAAAAAAAAA&#10;oQIAAGRycy9kb3ducmV2LnhtbFBLBQYAAAAABAAEAPkAAACOAwAAAAA=&#10;" strokeweight="2pt"/>
                <v:line id="Line 292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W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K+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UhbxAAAANwAAAAPAAAAAAAAAAAA&#10;AAAAAKECAABkcnMvZG93bnJldi54bWxQSwUGAAAAAAQABAD5AAAAkgMAAAAA&#10;" strokeweight="2pt"/>
                <v:line id="Line 293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  <v:line id="Line 294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5s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ebLAAAAA3AAAAA8AAAAAAAAAAAAAAAAA&#10;oQIAAGRycy9kb3ducmV2LnhtbFBLBQYAAAAABAAEAPkAAACOAwAAAAA=&#10;" strokeweight="2pt"/>
                <v:line id="Line 295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  <v:line id="Line 296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  <v:line id="Line 297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  <v:line id="Line 298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Line 299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Ohc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86FxAAAANwAAAAPAAAAAAAAAAAA&#10;AAAAAKECAABkcnMvZG93bnJldi54bWxQSwUGAAAAAAQABAD5AAAAkgMAAAAA&#10;" strokeweight="1pt"/>
                <v:rect id="Rectangle 300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1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2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04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5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6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 w:rsidP="00AB660A">
                        <w:pPr>
                          <w:pStyle w:val="aff8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07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t>одержание</w:t>
      </w:r>
      <w:proofErr w:type="spellEnd"/>
      <w:r w:rsidRPr="009200F9">
        <w:t xml:space="preserve"> </w:t>
      </w:r>
      <w:proofErr w:type="spellStart"/>
      <w:r w:rsidRPr="00F72E6B">
        <w:t>операционного</w:t>
      </w:r>
      <w:proofErr w:type="spellEnd"/>
      <w:r w:rsidRPr="009200F9">
        <w:t xml:space="preserve"> </w:t>
      </w:r>
      <w:proofErr w:type="spellStart"/>
      <w:r w:rsidRPr="009200F9">
        <w:t>автомата</w:t>
      </w:r>
      <w:bookmarkEnd w:id="10"/>
      <w:proofErr w:type="spellEnd"/>
    </w:p>
    <w:p w:rsidR="00754577" w:rsidRPr="009130C9" w:rsidRDefault="00754577" w:rsidP="005B0ECF">
      <w:pPr>
        <w:spacing w:after="0" w:line="240" w:lineRule="auto"/>
        <w:ind w:firstLine="284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Операционный автомат должен содержать следующие элементы:</w:t>
      </w:r>
    </w:p>
    <w:p w:rsidR="00754577" w:rsidRPr="009130C9" w:rsidRDefault="00754577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25-ти разрядный сдвиговый регистр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1 для хранения множителя</w:t>
      </w:r>
    </w:p>
    <w:p w:rsidR="00754577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47-м</w:t>
      </w:r>
      <w:r w:rsidR="00754577" w:rsidRPr="009130C9">
        <w:rPr>
          <w:rFonts w:ascii="Times New Roman CYR" w:hAnsi="Times New Roman CYR" w:cs="Times New Roman CYR"/>
          <w:lang w:val="ru-RU"/>
        </w:rPr>
        <w:t xml:space="preserve">и разрядный сдвиговый регистр </w:t>
      </w:r>
      <w:r w:rsidR="00754577" w:rsidRPr="009200F9">
        <w:rPr>
          <w:rFonts w:ascii="Times New Roman CYR" w:hAnsi="Times New Roman CYR" w:cs="Times New Roman CYR"/>
        </w:rPr>
        <w:t>RG</w:t>
      </w:r>
      <w:r w:rsidR="00754577" w:rsidRPr="009130C9">
        <w:rPr>
          <w:rFonts w:ascii="Times New Roman CYR" w:hAnsi="Times New Roman CYR" w:cs="Times New Roman CYR"/>
          <w:lang w:val="ru-RU"/>
        </w:rPr>
        <w:t>2 для хранения множимого</w:t>
      </w:r>
    </w:p>
    <w:p w:rsidR="00754577" w:rsidRPr="009200F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47-ми </w:t>
      </w:r>
      <w:proofErr w:type="spellStart"/>
      <w:r w:rsidRPr="009200F9">
        <w:rPr>
          <w:rFonts w:ascii="Times New Roman CYR" w:hAnsi="Times New Roman CYR" w:cs="Times New Roman CYR"/>
        </w:rPr>
        <w:t>разрядный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управляемый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инвертор</w:t>
      </w:r>
      <w:proofErr w:type="spellEnd"/>
    </w:p>
    <w:p w:rsidR="00D3263B" w:rsidRPr="009200F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47-ми </w:t>
      </w:r>
      <w:proofErr w:type="spellStart"/>
      <w:r w:rsidRPr="009200F9">
        <w:rPr>
          <w:rFonts w:ascii="Times New Roman CYR" w:hAnsi="Times New Roman CYR" w:cs="Times New Roman CYR"/>
        </w:rPr>
        <w:t>разрядное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логическое</w:t>
      </w:r>
      <w:proofErr w:type="spellEnd"/>
      <w:r w:rsidRPr="009200F9">
        <w:rPr>
          <w:rFonts w:ascii="Times New Roman CYR" w:hAnsi="Times New Roman CYR" w:cs="Times New Roman CYR"/>
        </w:rPr>
        <w:t xml:space="preserve"> И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47-ми разрядный сумматор </w:t>
      </w:r>
      <w:r w:rsidRPr="009200F9">
        <w:rPr>
          <w:rFonts w:ascii="Times New Roman CYR" w:hAnsi="Times New Roman CYR" w:cs="Times New Roman CYR"/>
        </w:rPr>
        <w:t>SM</w:t>
      </w:r>
      <w:r w:rsidRPr="009130C9">
        <w:rPr>
          <w:rFonts w:ascii="Times New Roman CYR" w:hAnsi="Times New Roman CYR" w:cs="Times New Roman CYR"/>
          <w:lang w:val="ru-RU"/>
        </w:rPr>
        <w:t>1 для сложения характеристик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47-ми разрядный сдвиговый регистр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3 для хранения суммы частичных произведений мантисс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8-ми разрядный регистр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4 для хранения порядка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8-ми разрядный управляемый инвертор для перевода порядков в ДК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8-ми разрядный счетчик СТ2 для хранения результирующего порядка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8-ми разрядный сумматор для суммы порядков</w:t>
      </w:r>
    </w:p>
    <w:p w:rsidR="00D3263B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8-ми разрядный управляемый инвертор для перевода порядков из ДК в ПК</w:t>
      </w:r>
    </w:p>
    <w:p w:rsidR="00761A99" w:rsidRPr="009130C9" w:rsidRDefault="00D3263B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5-ти разрядный счетчик СТ1 для подсчета количества тактов умножения</w:t>
      </w:r>
    </w:p>
    <w:p w:rsidR="007A6E6D" w:rsidRPr="009130C9" w:rsidRDefault="007A6E6D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2-х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входовой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элемент «исключающее или - не» для определения нормализации мантиссы</w:t>
      </w:r>
    </w:p>
    <w:p w:rsidR="007A6E6D" w:rsidRPr="009130C9" w:rsidRDefault="002A25E4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2 2-х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входовых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«исключающее или» и 2-х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входовое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«логическое И» для определения сложения, либо вычитания</w:t>
      </w:r>
    </w:p>
    <w:p w:rsidR="002A25E4" w:rsidRPr="009130C9" w:rsidRDefault="002A25E4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2-х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входовое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«или-не» для определения равенства 0 входного операнда</w:t>
      </w:r>
    </w:p>
    <w:p w:rsidR="00761A99" w:rsidRPr="009130C9" w:rsidRDefault="00761A99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1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>-триггер для хранения знака первого порядка</w:t>
      </w:r>
    </w:p>
    <w:p w:rsidR="00D3263B" w:rsidRPr="009130C9" w:rsidRDefault="00761A99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1 </w:t>
      </w:r>
      <w:r w:rsidRPr="009200F9">
        <w:rPr>
          <w:rFonts w:ascii="Times New Roman CYR" w:hAnsi="Times New Roman CYR" w:cs="Times New Roman CYR"/>
        </w:rPr>
        <w:t>RS</w:t>
      </w:r>
      <w:r w:rsidRPr="009130C9">
        <w:rPr>
          <w:rFonts w:ascii="Times New Roman CYR" w:hAnsi="Times New Roman CYR" w:cs="Times New Roman CYR"/>
          <w:lang w:val="ru-RU"/>
        </w:rPr>
        <w:t xml:space="preserve"> триггер для хранения признака ПРС</w:t>
      </w:r>
      <w:r w:rsidR="00D3263B" w:rsidRPr="009130C9">
        <w:rPr>
          <w:rFonts w:ascii="Times New Roman CYR" w:hAnsi="Times New Roman CYR" w:cs="Times New Roman CYR"/>
          <w:lang w:val="ru-RU"/>
        </w:rPr>
        <w:t xml:space="preserve"> </w:t>
      </w:r>
    </w:p>
    <w:p w:rsidR="00591AC9" w:rsidRPr="009130C9" w:rsidRDefault="009541FC" w:rsidP="005B0ECF">
      <w:pPr>
        <w:pStyle w:val="ab"/>
        <w:numPr>
          <w:ilvl w:val="0"/>
          <w:numId w:val="32"/>
        </w:num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Усилитель-формирователь для выдачи результата на выходную шину</w:t>
      </w:r>
    </w:p>
    <w:p w:rsidR="00591AC9" w:rsidRPr="009130C9" w:rsidRDefault="00591AC9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591AC9" w:rsidRPr="009200F9" w:rsidRDefault="00591AC9" w:rsidP="005B0ECF">
      <w:pPr>
        <w:pStyle w:val="2"/>
        <w:spacing w:after="0"/>
        <w:rPr>
          <w:rFonts w:ascii="Times New Roman CYR" w:hAnsi="Times New Roman CYR" w:cs="Times New Roman CYR"/>
        </w:rPr>
      </w:pPr>
      <w:bookmarkStart w:id="11" w:name="_Toc451890039"/>
      <w:proofErr w:type="spellStart"/>
      <w:r w:rsidRPr="009200F9">
        <w:rPr>
          <w:rFonts w:ascii="Times New Roman CYR" w:hAnsi="Times New Roman CYR" w:cs="Times New Roman CYR"/>
        </w:rPr>
        <w:lastRenderedPageBreak/>
        <w:t>Алгоритм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работы</w:t>
      </w:r>
      <w:bookmarkEnd w:id="11"/>
      <w:proofErr w:type="spellEnd"/>
    </w:p>
    <w:p w:rsidR="00591AC9" w:rsidRPr="009130C9" w:rsidRDefault="003371F5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Операнды разрядностью 4-ре байта поступают по входной шине в операционный автомат. Первым операндом приходит множитель. Мантисса вместе со знаком записывается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1.</w:t>
      </w:r>
      <w:r w:rsidR="0078474F" w:rsidRPr="009130C9">
        <w:rPr>
          <w:rFonts w:ascii="Times New Roman CYR" w:hAnsi="Times New Roman CYR" w:cs="Times New Roman CYR"/>
          <w:lang w:val="ru-RU"/>
        </w:rPr>
        <w:t xml:space="preserve"> В счетчик </w:t>
      </w:r>
      <w:r w:rsidR="0078474F" w:rsidRPr="009200F9">
        <w:rPr>
          <w:rFonts w:ascii="Times New Roman CYR" w:hAnsi="Times New Roman CYR" w:cs="Times New Roman CYR"/>
        </w:rPr>
        <w:t>CT</w:t>
      </w:r>
      <w:r w:rsidR="0078474F" w:rsidRPr="009130C9">
        <w:rPr>
          <w:rFonts w:ascii="Times New Roman CYR" w:hAnsi="Times New Roman CYR" w:cs="Times New Roman CYR"/>
          <w:lang w:val="ru-RU"/>
        </w:rPr>
        <w:t xml:space="preserve">1 записывается двоичное представление числа 24. Порядок 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88960" behindDoc="0" locked="1" layoutInCell="0" allowOverlap="1" wp14:anchorId="71A2E3AA" wp14:editId="1104E22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13" name="Группа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0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2E3AA" id="Группа 313" o:spid="_x0000_s1186" style="position:absolute;left:0;text-align:left;margin-left:56.7pt;margin-top:19.85pt;width:518.8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FFtJ4gcBwAAjVUAAA4AAAAAAAAA&#10;AAAAAAAALgIAAGRycy9lMm9Eb2MueG1sUEsBAi0AFAAGAAgAAAAhAIxDtsrhAAAADAEAAA8AAAAA&#10;AAAAAAAAAAAAdgkAAGRycy9kb3ducmV2LnhtbFBLBQYAAAAABAAEAPMAAACECgAAAAA=&#10;" o:allowincell="f">
                <v:rect id="Rectangle 309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3KsQA&#10;AADcAAAADwAAAGRycy9kb3ducmV2LnhtbESP3YrCMBSE74V9h3AWvNPUHxbtGqUKgleyW32AQ3Ns&#10;i81Jt4lt9enNguDlMDPfMKtNbyrRUuNKywom4wgEcWZ1ybmC82k/WoBwHlljZZkU3MnBZv0xWGGs&#10;bce/1KY+FwHCLkYFhfd1LKXLCjLoxrYmDt7FNgZ9kE0udYNdgJtKTqPoSxosOSwUWNOuoOya3oyC&#10;q+/bY5Knj/3yvF1mP9uku/0lSg0/++QbhKfev8Ov9kErmE3m8H8mHA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vNyrEAAAA3AAAAA8AAAAAAAAAAAAAAAAAmAIAAGRycy9k&#10;b3ducmV2LnhtbFBLBQYAAAAABAAEAPUAAACJAwAAAAA=&#10;" filled="f" strokeweight="2pt"/>
                <v:line id="Line 310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/c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f3DAAAAA3AAAAA8AAAAAAAAAAAAAAAAA&#10;oQIAAGRycy9kb3ducmV2LnhtbFBLBQYAAAAABAAEAPkAAACOAwAAAAA=&#10;" strokeweight="2pt"/>
                <v:line id="Line 311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h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L4QfAAAAA3AAAAA8AAAAAAAAAAAAAAAAA&#10;oQIAAGRycy9kb3ducmV2LnhtbFBLBQYAAAAABAAEAPkAAACOAwAAAAA=&#10;" strokeweight="2pt"/>
                <v:line id="Line 312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EnM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T1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HRJzDAAAA3AAAAA8AAAAAAAAAAAAA&#10;AAAAoQIAAGRycy9kb3ducmV2LnhtbFBLBQYAAAAABAAEAPkAAACRAwAAAAA=&#10;" strokeweight="2pt"/>
                <v:line id="Line 313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  <v:line id="Line 314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1d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dXXDAAAA3AAAAA8AAAAAAAAAAAAA&#10;AAAAoQIAAGRycy9kb3ducmV2LnhtbFBLBQYAAAAABAAEAPkAAACRAwAAAAA=&#10;" strokeweight="2pt"/>
                <v:line id="Line 315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316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317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vC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+vCsUAAADcAAAADwAAAAAAAAAA&#10;AAAAAAChAgAAZHJzL2Rvd25yZXYueG1sUEsFBgAAAAAEAAQA+QAAAJMDAAAAAA==&#10;" strokeweight="1pt"/>
                <v:line id="Line 318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Line 319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S5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S5cUAAADcAAAADwAAAAAAAAAA&#10;AAAAAAChAgAAZHJzL2Rvd25yZXYueG1sUEsFBgAAAAAEAAQA+QAAAJMDAAAAAA==&#10;" strokeweight="1pt"/>
                <v:rect id="Rectangle 320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1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22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3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4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25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26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27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8474F" w:rsidRPr="009130C9">
        <w:rPr>
          <w:rFonts w:ascii="Times New Roman CYR" w:hAnsi="Times New Roman CYR" w:cs="Times New Roman CYR"/>
          <w:lang w:val="ru-RU"/>
        </w:rPr>
        <w:t xml:space="preserve">первого операнда записывается в </w:t>
      </w:r>
      <w:r w:rsidR="0078474F" w:rsidRPr="009200F9">
        <w:rPr>
          <w:rFonts w:ascii="Times New Roman CYR" w:hAnsi="Times New Roman CYR" w:cs="Times New Roman CYR"/>
        </w:rPr>
        <w:t>RG</w:t>
      </w:r>
      <w:r w:rsidR="0078474F" w:rsidRPr="009130C9">
        <w:rPr>
          <w:rFonts w:ascii="Times New Roman CYR" w:hAnsi="Times New Roman CYR" w:cs="Times New Roman CYR"/>
          <w:lang w:val="ru-RU"/>
        </w:rPr>
        <w:t xml:space="preserve">4, проходит через управляемый инвертор и подается на плечо </w:t>
      </w:r>
      <w:r w:rsidR="0078474F" w:rsidRPr="009200F9">
        <w:rPr>
          <w:rFonts w:ascii="Times New Roman CYR" w:hAnsi="Times New Roman CYR" w:cs="Times New Roman CYR"/>
        </w:rPr>
        <w:t>SM</w:t>
      </w:r>
      <w:r w:rsidR="0078474F" w:rsidRPr="009130C9">
        <w:rPr>
          <w:rFonts w:ascii="Times New Roman CYR" w:hAnsi="Times New Roman CYR" w:cs="Times New Roman CYR"/>
          <w:lang w:val="ru-RU"/>
        </w:rPr>
        <w:t>2.</w:t>
      </w:r>
      <w:r w:rsidR="00A220FA" w:rsidRPr="009130C9">
        <w:rPr>
          <w:rFonts w:ascii="Times New Roman CYR" w:hAnsi="Times New Roman CYR" w:cs="Times New Roman CYR"/>
          <w:lang w:val="ru-RU"/>
        </w:rPr>
        <w:t xml:space="preserve"> Знак порядка операнда записывается в регистр Т1.</w:t>
      </w:r>
      <w:r w:rsidR="0014120A" w:rsidRPr="009130C9">
        <w:rPr>
          <w:rFonts w:ascii="Times New Roman CYR" w:hAnsi="Times New Roman CYR" w:cs="Times New Roman CYR"/>
          <w:lang w:val="ru-RU"/>
        </w:rPr>
        <w:t xml:space="preserve"> Производится проверка равенства операнда на 0, если он равен 0, то обнуляются регистры и на шину вывода подается результат.</w:t>
      </w:r>
      <w:r w:rsidR="0078474F" w:rsidRPr="009130C9">
        <w:rPr>
          <w:rFonts w:ascii="Times New Roman CYR" w:hAnsi="Times New Roman CYR" w:cs="Times New Roman CYR"/>
          <w:lang w:val="ru-RU"/>
        </w:rPr>
        <w:t xml:space="preserve"> Во втором такте в регистр </w:t>
      </w:r>
      <w:r w:rsidR="0078474F" w:rsidRPr="009200F9">
        <w:rPr>
          <w:rFonts w:ascii="Times New Roman CYR" w:hAnsi="Times New Roman CYR" w:cs="Times New Roman CYR"/>
        </w:rPr>
        <w:t>CT</w:t>
      </w:r>
      <w:r w:rsidR="0078474F" w:rsidRPr="009130C9">
        <w:rPr>
          <w:rFonts w:ascii="Times New Roman CYR" w:hAnsi="Times New Roman CYR" w:cs="Times New Roman CYR"/>
          <w:lang w:val="ru-RU"/>
        </w:rPr>
        <w:t xml:space="preserve">2 записывается выход на сумматоре </w:t>
      </w:r>
      <w:r w:rsidR="0078474F" w:rsidRPr="009200F9">
        <w:rPr>
          <w:rFonts w:ascii="Times New Roman CYR" w:hAnsi="Times New Roman CYR" w:cs="Times New Roman CYR"/>
        </w:rPr>
        <w:t>SM</w:t>
      </w:r>
      <w:r w:rsidR="0078474F" w:rsidRPr="009130C9">
        <w:rPr>
          <w:rFonts w:ascii="Times New Roman CYR" w:hAnsi="Times New Roman CYR" w:cs="Times New Roman CYR"/>
          <w:lang w:val="ru-RU"/>
        </w:rPr>
        <w:t xml:space="preserve">2. В третьем такте приходит множимое. Мантисса вместе со знаком записывается в младшие разряды </w:t>
      </w:r>
      <w:r w:rsidR="0078474F" w:rsidRPr="009200F9">
        <w:rPr>
          <w:rFonts w:ascii="Times New Roman CYR" w:hAnsi="Times New Roman CYR" w:cs="Times New Roman CYR"/>
        </w:rPr>
        <w:t>RG</w:t>
      </w:r>
      <w:r w:rsidR="0078474F" w:rsidRPr="009130C9">
        <w:rPr>
          <w:rFonts w:ascii="Times New Roman CYR" w:hAnsi="Times New Roman CYR" w:cs="Times New Roman CYR"/>
          <w:lang w:val="ru-RU"/>
        </w:rPr>
        <w:t>2</w:t>
      </w:r>
      <w:r w:rsidR="00210708" w:rsidRPr="009130C9">
        <w:rPr>
          <w:rFonts w:ascii="Times New Roman CYR" w:hAnsi="Times New Roman CYR" w:cs="Times New Roman CYR"/>
          <w:lang w:val="ru-RU"/>
        </w:rPr>
        <w:t xml:space="preserve">. Содержимое </w:t>
      </w:r>
      <w:r w:rsidR="00210708" w:rsidRPr="009200F9">
        <w:rPr>
          <w:rFonts w:ascii="Times New Roman CYR" w:hAnsi="Times New Roman CYR" w:cs="Times New Roman CYR"/>
        </w:rPr>
        <w:t>RG</w:t>
      </w:r>
      <w:r w:rsidR="00210708" w:rsidRPr="009130C9">
        <w:rPr>
          <w:rFonts w:ascii="Times New Roman CYR" w:hAnsi="Times New Roman CYR" w:cs="Times New Roman CYR"/>
          <w:lang w:val="ru-RU"/>
        </w:rPr>
        <w:t xml:space="preserve">2 подается на управляемый инвертор, вывод управляемого инвертора подается на 47-ми разрядный логический </w:t>
      </w:r>
      <w:proofErr w:type="gramStart"/>
      <w:r w:rsidR="00210708" w:rsidRPr="009130C9">
        <w:rPr>
          <w:rFonts w:ascii="Times New Roman CYR" w:hAnsi="Times New Roman CYR" w:cs="Times New Roman CYR"/>
          <w:lang w:val="ru-RU"/>
        </w:rPr>
        <w:t>И</w:t>
      </w:r>
      <w:proofErr w:type="gramEnd"/>
      <w:r w:rsidR="00210708" w:rsidRPr="009130C9">
        <w:rPr>
          <w:rFonts w:ascii="Times New Roman CYR" w:hAnsi="Times New Roman CYR" w:cs="Times New Roman CYR"/>
          <w:lang w:val="ru-RU"/>
        </w:rPr>
        <w:t xml:space="preserve">, вывод которого подается на плечо сумматора </w:t>
      </w:r>
      <w:r w:rsidR="00210708" w:rsidRPr="009200F9">
        <w:rPr>
          <w:rFonts w:ascii="Times New Roman CYR" w:hAnsi="Times New Roman CYR" w:cs="Times New Roman CYR"/>
        </w:rPr>
        <w:t>SM</w:t>
      </w:r>
      <w:r w:rsidR="00210708" w:rsidRPr="009130C9">
        <w:rPr>
          <w:rFonts w:ascii="Times New Roman CYR" w:hAnsi="Times New Roman CYR" w:cs="Times New Roman CYR"/>
          <w:lang w:val="ru-RU"/>
        </w:rPr>
        <w:t xml:space="preserve">1. Порядок операнда записывается в регистр </w:t>
      </w:r>
      <w:r w:rsidR="00210708" w:rsidRPr="009200F9">
        <w:rPr>
          <w:rFonts w:ascii="Times New Roman CYR" w:hAnsi="Times New Roman CYR" w:cs="Times New Roman CYR"/>
        </w:rPr>
        <w:t>RG</w:t>
      </w:r>
      <w:r w:rsidR="00210708" w:rsidRPr="009130C9">
        <w:rPr>
          <w:rFonts w:ascii="Times New Roman CYR" w:hAnsi="Times New Roman CYR" w:cs="Times New Roman CYR"/>
          <w:lang w:val="ru-RU"/>
        </w:rPr>
        <w:t>4.</w:t>
      </w:r>
      <w:r w:rsidR="00B24354" w:rsidRPr="009130C9">
        <w:rPr>
          <w:rFonts w:ascii="Times New Roman CYR" w:hAnsi="Times New Roman CYR" w:cs="Times New Roman CYR"/>
          <w:lang w:val="ru-RU"/>
        </w:rPr>
        <w:t xml:space="preserve"> Происходит аналогичная проверка на 0.</w:t>
      </w:r>
      <w:r w:rsidR="003C69B5" w:rsidRPr="009130C9">
        <w:rPr>
          <w:rFonts w:ascii="Times New Roman CYR" w:hAnsi="Times New Roman CYR" w:cs="Times New Roman CYR"/>
          <w:lang w:val="ru-RU"/>
        </w:rPr>
        <w:t xml:space="preserve"> В четвертом такте производится сложение порядков и запись в </w:t>
      </w:r>
      <w:r w:rsidR="003C69B5" w:rsidRPr="009200F9">
        <w:rPr>
          <w:rFonts w:ascii="Times New Roman CYR" w:hAnsi="Times New Roman CYR" w:cs="Times New Roman CYR"/>
        </w:rPr>
        <w:t>CT</w:t>
      </w:r>
      <w:r w:rsidR="00081E24" w:rsidRPr="009130C9">
        <w:rPr>
          <w:rFonts w:ascii="Times New Roman CYR" w:hAnsi="Times New Roman CYR" w:cs="Times New Roman CYR"/>
          <w:lang w:val="ru-RU"/>
        </w:rPr>
        <w:t xml:space="preserve">2. В пятом такте производится проверка на истинное ПРС и ПМР. Если случилось истинное ПРС, то триггер </w:t>
      </w:r>
      <w:r w:rsidR="00081E24" w:rsidRPr="009200F9">
        <w:rPr>
          <w:rFonts w:ascii="Times New Roman CYR" w:hAnsi="Times New Roman CYR" w:cs="Times New Roman CYR"/>
        </w:rPr>
        <w:t>T</w:t>
      </w:r>
      <w:r w:rsidR="00081E24" w:rsidRPr="009130C9">
        <w:rPr>
          <w:rFonts w:ascii="Times New Roman CYR" w:hAnsi="Times New Roman CYR" w:cs="Times New Roman CYR"/>
          <w:lang w:val="ru-RU"/>
        </w:rPr>
        <w:t>3 устанавливается в значение «1», операция умножения прерывается. Если случилось ПМР, то значения регистр обнуляется и выводится на шину вывода.</w:t>
      </w:r>
      <w:r w:rsidR="00A4726D" w:rsidRPr="009130C9">
        <w:rPr>
          <w:rFonts w:ascii="Times New Roman CYR" w:hAnsi="Times New Roman CYR" w:cs="Times New Roman CYR"/>
          <w:lang w:val="ru-RU"/>
        </w:rPr>
        <w:t xml:space="preserve"> В пятом и шестом такте производится перемножение мантисс путем сложения и сдвига.</w:t>
      </w:r>
      <w:r w:rsidR="00987E4E" w:rsidRPr="009130C9">
        <w:rPr>
          <w:rFonts w:ascii="Times New Roman CYR" w:hAnsi="Times New Roman CYR" w:cs="Times New Roman CYR"/>
          <w:lang w:val="ru-RU"/>
        </w:rPr>
        <w:t xml:space="preserve"> В седьмом такте проверяется нормализация мантиссы, если мантисса не нормализована, то производится ее сдвиг, а значение результирующего прядка уменьшается на 1. После нормализации мантиссы производится проверка на ПРС и ПМР</w:t>
      </w:r>
      <w:r w:rsidR="00A96C9F" w:rsidRPr="009130C9">
        <w:rPr>
          <w:rFonts w:ascii="Times New Roman CYR" w:hAnsi="Times New Roman CYR" w:cs="Times New Roman CYR"/>
          <w:lang w:val="ru-RU"/>
        </w:rPr>
        <w:t>.</w:t>
      </w:r>
      <w:r w:rsidR="00F877D3" w:rsidRPr="009130C9">
        <w:rPr>
          <w:rFonts w:ascii="Times New Roman CYR" w:hAnsi="Times New Roman CYR" w:cs="Times New Roman CYR"/>
          <w:lang w:val="ru-RU"/>
        </w:rPr>
        <w:t xml:space="preserve"> Если случилось ПРС, то записываем 1 в Т3 и выдаем результат на шину вывода. Если случилось ПМР, то обнуляем </w:t>
      </w:r>
      <w:r w:rsidR="00F877D3" w:rsidRPr="009200F9">
        <w:rPr>
          <w:rFonts w:ascii="Times New Roman CYR" w:hAnsi="Times New Roman CYR" w:cs="Times New Roman CYR"/>
        </w:rPr>
        <w:t>RG</w:t>
      </w:r>
      <w:r w:rsidR="00F877D3" w:rsidRPr="009130C9">
        <w:rPr>
          <w:rFonts w:ascii="Times New Roman CYR" w:hAnsi="Times New Roman CYR" w:cs="Times New Roman CYR"/>
          <w:lang w:val="ru-RU"/>
        </w:rPr>
        <w:t xml:space="preserve">3 и </w:t>
      </w:r>
      <w:r w:rsidR="00F877D3" w:rsidRPr="009200F9">
        <w:rPr>
          <w:rFonts w:ascii="Times New Roman CYR" w:hAnsi="Times New Roman CYR" w:cs="Times New Roman CYR"/>
        </w:rPr>
        <w:t>CT</w:t>
      </w:r>
      <w:r w:rsidR="00F877D3" w:rsidRPr="009130C9">
        <w:rPr>
          <w:rFonts w:ascii="Times New Roman CYR" w:hAnsi="Times New Roman CYR" w:cs="Times New Roman CYR"/>
          <w:lang w:val="ru-RU"/>
        </w:rPr>
        <w:t>2, результат выдается на шину вывода. В последнем такте проверяется доступность шины вывода и производится выдача результата на шину вывода.</w:t>
      </w:r>
    </w:p>
    <w:p w:rsidR="002F10DD" w:rsidRPr="009200F9" w:rsidRDefault="002F10DD" w:rsidP="005B0ECF">
      <w:pPr>
        <w:pStyle w:val="2"/>
        <w:spacing w:after="0"/>
        <w:rPr>
          <w:rFonts w:ascii="Times New Roman CYR" w:hAnsi="Times New Roman CYR" w:cs="Times New Roman CYR"/>
        </w:rPr>
      </w:pPr>
      <w:bookmarkStart w:id="12" w:name="_Toc451890040"/>
      <w:proofErr w:type="spellStart"/>
      <w:r w:rsidRPr="009200F9">
        <w:rPr>
          <w:rFonts w:ascii="Times New Roman CYR" w:hAnsi="Times New Roman CYR" w:cs="Times New Roman CYR"/>
        </w:rPr>
        <w:t>Управляющие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сигналы</w:t>
      </w:r>
      <w:bookmarkEnd w:id="12"/>
      <w:proofErr w:type="spellEnd"/>
    </w:p>
    <w:p w:rsidR="002F10DD" w:rsidRPr="009130C9" w:rsidRDefault="002F10D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Для организации работы автомата необходимы следующие управляющие сигналы: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proofErr w:type="gramStart"/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 xml:space="preserve">0 </w:t>
      </w:r>
      <w:r w:rsidRPr="009130C9">
        <w:rPr>
          <w:rFonts w:ascii="Times New Roman CYR" w:hAnsi="Times New Roman CYR" w:cs="Times New Roman CYR"/>
          <w:lang w:val="ru-RU"/>
        </w:rPr>
        <w:t xml:space="preserve"> -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сброс регистров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3, </w:t>
      </w:r>
      <w:r w:rsidRPr="009200F9">
        <w:rPr>
          <w:rFonts w:ascii="Times New Roman CYR" w:hAnsi="Times New Roman CYR" w:cs="Times New Roman CYR"/>
        </w:rPr>
        <w:t>CT</w:t>
      </w:r>
      <w:r w:rsidRPr="009130C9">
        <w:rPr>
          <w:rFonts w:ascii="Times New Roman CYR" w:hAnsi="Times New Roman CYR" w:cs="Times New Roman CYR"/>
          <w:lang w:val="ru-RU"/>
        </w:rPr>
        <w:t xml:space="preserve">2, запись в </w:t>
      </w:r>
      <w:r w:rsidRPr="009200F9">
        <w:rPr>
          <w:rFonts w:ascii="Times New Roman CYR" w:hAnsi="Times New Roman CYR" w:cs="Times New Roman CYR"/>
        </w:rPr>
        <w:t>CT</w:t>
      </w:r>
      <w:r w:rsidRPr="009130C9">
        <w:rPr>
          <w:rFonts w:ascii="Times New Roman CYR" w:hAnsi="Times New Roman CYR" w:cs="Times New Roman CYR"/>
          <w:lang w:val="ru-RU"/>
        </w:rPr>
        <w:t>1 числа «1011», сброс триггера Т3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 xml:space="preserve"> – запись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1 и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4, подача сигнала на Т1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2</w:t>
      </w:r>
      <w:r w:rsidRPr="009130C9">
        <w:rPr>
          <w:rFonts w:ascii="Times New Roman CYR" w:hAnsi="Times New Roman CYR" w:cs="Times New Roman CYR"/>
          <w:lang w:val="ru-RU"/>
        </w:rPr>
        <w:t xml:space="preserve"> – запись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2 и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4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3</w:t>
      </w:r>
      <w:r w:rsidRPr="009130C9">
        <w:rPr>
          <w:rFonts w:ascii="Times New Roman CYR" w:hAnsi="Times New Roman CYR" w:cs="Times New Roman CYR"/>
          <w:lang w:val="ru-RU"/>
        </w:rPr>
        <w:t xml:space="preserve"> – сдвиг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1 и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2, декремент </w:t>
      </w:r>
      <w:r w:rsidRPr="009200F9">
        <w:rPr>
          <w:rFonts w:ascii="Times New Roman CYR" w:hAnsi="Times New Roman CYR" w:cs="Times New Roman CYR"/>
        </w:rPr>
        <w:t>CT</w:t>
      </w:r>
      <w:r w:rsidRPr="009130C9">
        <w:rPr>
          <w:rFonts w:ascii="Times New Roman CYR" w:hAnsi="Times New Roman CYR" w:cs="Times New Roman CYR"/>
          <w:lang w:val="ru-RU"/>
        </w:rPr>
        <w:t>1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4</w:t>
      </w:r>
      <w:r w:rsidRPr="009130C9">
        <w:rPr>
          <w:rFonts w:ascii="Times New Roman CYR" w:hAnsi="Times New Roman CYR" w:cs="Times New Roman CYR"/>
          <w:lang w:val="ru-RU"/>
        </w:rPr>
        <w:t xml:space="preserve"> – запись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>3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5</w:t>
      </w:r>
      <w:r w:rsidRPr="009130C9">
        <w:rPr>
          <w:rFonts w:ascii="Times New Roman CYR" w:hAnsi="Times New Roman CYR" w:cs="Times New Roman CYR"/>
          <w:lang w:val="ru-RU"/>
        </w:rPr>
        <w:t xml:space="preserve"> – сдвиг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3, декремент </w:t>
      </w:r>
      <w:r w:rsidRPr="009200F9">
        <w:rPr>
          <w:rFonts w:ascii="Times New Roman CYR" w:hAnsi="Times New Roman CYR" w:cs="Times New Roman CYR"/>
        </w:rPr>
        <w:t>CT</w:t>
      </w:r>
      <w:r w:rsidRPr="009130C9">
        <w:rPr>
          <w:rFonts w:ascii="Times New Roman CYR" w:hAnsi="Times New Roman CYR" w:cs="Times New Roman CYR"/>
          <w:lang w:val="ru-RU"/>
        </w:rPr>
        <w:t>2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 xml:space="preserve">6 </w:t>
      </w:r>
      <w:r w:rsidRPr="009130C9">
        <w:rPr>
          <w:rFonts w:ascii="Times New Roman CYR" w:hAnsi="Times New Roman CYR" w:cs="Times New Roman CYR"/>
          <w:lang w:val="ru-RU"/>
        </w:rPr>
        <w:t xml:space="preserve">– запись в </w:t>
      </w:r>
      <w:r w:rsidRPr="009200F9">
        <w:rPr>
          <w:rFonts w:ascii="Times New Roman CYR" w:hAnsi="Times New Roman CYR" w:cs="Times New Roman CYR"/>
        </w:rPr>
        <w:t>CT</w:t>
      </w:r>
      <w:r w:rsidRPr="009130C9">
        <w:rPr>
          <w:rFonts w:ascii="Times New Roman CYR" w:hAnsi="Times New Roman CYR" w:cs="Times New Roman CYR"/>
          <w:lang w:val="ru-RU"/>
        </w:rPr>
        <w:t>2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7</w:t>
      </w:r>
      <w:r w:rsidRPr="009130C9">
        <w:rPr>
          <w:rFonts w:ascii="Times New Roman CYR" w:hAnsi="Times New Roman CYR" w:cs="Times New Roman CYR"/>
          <w:lang w:val="ru-RU"/>
        </w:rPr>
        <w:t xml:space="preserve"> – установка флага ПРС</w:t>
      </w:r>
    </w:p>
    <w:p w:rsidR="002F10DD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 xml:space="preserve">8 </w:t>
      </w:r>
      <w:r w:rsidRPr="009130C9">
        <w:rPr>
          <w:rFonts w:ascii="Times New Roman CYR" w:hAnsi="Times New Roman CYR" w:cs="Times New Roman CYR"/>
          <w:lang w:val="ru-RU"/>
        </w:rPr>
        <w:t>– управляемый декремент на СТ2</w:t>
      </w:r>
    </w:p>
    <w:p w:rsidR="003475B4" w:rsidRPr="009130C9" w:rsidRDefault="002F10DD" w:rsidP="005B0ECF">
      <w:pPr>
        <w:spacing w:after="0" w:line="240" w:lineRule="auto"/>
        <w:ind w:left="708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9</w:t>
      </w:r>
      <w:r w:rsidRPr="009130C9">
        <w:rPr>
          <w:rFonts w:ascii="Times New Roman CYR" w:hAnsi="Times New Roman CYR" w:cs="Times New Roman CYR"/>
          <w:lang w:val="ru-RU"/>
        </w:rPr>
        <w:t xml:space="preserve"> – подача сигнала на усилитель</w:t>
      </w:r>
    </w:p>
    <w:p w:rsidR="003475B4" w:rsidRPr="009130C9" w:rsidRDefault="003475B4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2F10DD" w:rsidRPr="009200F9" w:rsidRDefault="002F10DD" w:rsidP="005B0ECF">
      <w:pPr>
        <w:pStyle w:val="2"/>
        <w:spacing w:after="0"/>
        <w:rPr>
          <w:rFonts w:ascii="Times New Roman CYR" w:hAnsi="Times New Roman CYR" w:cs="Times New Roman CYR"/>
        </w:rPr>
      </w:pPr>
      <w:bookmarkStart w:id="13" w:name="_Toc451890041"/>
      <w:proofErr w:type="spellStart"/>
      <w:r w:rsidRPr="009200F9">
        <w:rPr>
          <w:rFonts w:ascii="Times New Roman CYR" w:hAnsi="Times New Roman CYR" w:cs="Times New Roman CYR"/>
        </w:rPr>
        <w:lastRenderedPageBreak/>
        <w:t>Осведомительные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сигналы</w:t>
      </w:r>
      <w:bookmarkEnd w:id="13"/>
      <w:proofErr w:type="spellEnd"/>
    </w:p>
    <w:p w:rsidR="002F10DD" w:rsidRPr="009130C9" w:rsidRDefault="002F10D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Для работы автомата требуется выдавать осведомительные сигналы: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lang w:val="ru-RU"/>
        </w:rPr>
        <w:t xml:space="preserve"> – проверка наличия операндов на входной шине;</w:t>
      </w:r>
    </w:p>
    <w:p w:rsidR="002F10DD" w:rsidRPr="009130C9" w:rsidRDefault="001A190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91008" behindDoc="0" locked="1" layoutInCell="0" allowOverlap="1" wp14:anchorId="0363B8B9" wp14:editId="23B2558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33" name="Группа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34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3B8B9" id="Группа 333" o:spid="_x0000_s1206" style="position:absolute;left:0;text-align:left;margin-left:56.7pt;margin-top:19.85pt;width:518.8pt;height:802.3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JSdvG4TBwAAjVUAAA4AAAAAAAAAAAAAAAAALgIA&#10;AGRycy9lMm9Eb2MueG1sUEsBAi0AFAAGAAgAAAAhAIxDtsrhAAAADAEAAA8AAAAAAAAAAAAAAAAA&#10;bQkAAGRycy9kb3ducmV2LnhtbFBLBQYAAAAABAAEAPMAAAB7CgAAAAA=&#10;" o:allowincell="f">
                <v:rect id="Rectangle 329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rSs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rM5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a0rEAAAA3AAAAA8AAAAAAAAAAAAAAAAAmAIAAGRycy9k&#10;b3ducmV2LnhtbFBLBQYAAAAABAAEAPUAAACJAwAAAAA=&#10;" filled="f" strokeweight="2pt"/>
                <v:line id="Line 330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31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  <v:line id="Line 332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  <v:line id="Line 333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2Mj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mtjI69AAAA3AAAAA8AAAAAAAAAAAAAAAAAoQIA&#10;AGRycy9kb3ducmV2LnhtbFBLBQYAAAAABAAEAPkAAACLAwAAAAA=&#10;" strokeweight="2pt"/>
                <v:line id="Line 334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  <v:line id="Line 335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  <v:line id="Line 336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  <v:line id="Line 337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BKq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BKqsUAAADcAAAADwAAAAAAAAAA&#10;AAAAAAChAgAAZHJzL2Rvd25yZXYueG1sUEsFBgAAAAAEAAQA+QAAAJMDAAAAAA==&#10;" strokeweight="1pt"/>
                <v:line id="Line 338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  <v:line id="Line 339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3R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3RcUAAADcAAAADwAAAAAAAAAA&#10;AAAAAAChAgAAZHJzL2Rvd25yZXYueG1sUEsFBgAAAAAEAAQA+QAAAJMDAAAAAA==&#10;" strokeweight="1pt"/>
                <v:rect id="Rectangle 340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1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3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4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45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6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47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T+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s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VP7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F10DD" w:rsidRPr="009200F9">
        <w:rPr>
          <w:rFonts w:ascii="Times New Roman CYR" w:hAnsi="Times New Roman CYR" w:cs="Times New Roman CYR"/>
        </w:rPr>
        <w:t>P</w:t>
      </w:r>
      <w:r w:rsidR="002F10DD" w:rsidRPr="009130C9">
        <w:rPr>
          <w:rFonts w:ascii="Times New Roman CYR" w:hAnsi="Times New Roman CYR" w:cs="Times New Roman CYR"/>
          <w:lang w:val="ru-RU"/>
        </w:rPr>
        <w:t>0 – Проверка операнда на 0;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P</w:t>
      </w:r>
      <w:r w:rsidRPr="009130C9">
        <w:rPr>
          <w:rFonts w:ascii="Times New Roman CYR" w:hAnsi="Times New Roman CYR" w:cs="Times New Roman CYR"/>
          <w:lang w:val="ru-RU"/>
        </w:rPr>
        <w:t xml:space="preserve">1 – сигнал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нормализованности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мантиссы;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P</w:t>
      </w:r>
      <w:r w:rsidRPr="009130C9">
        <w:rPr>
          <w:rFonts w:ascii="Times New Roman CYR" w:hAnsi="Times New Roman CYR" w:cs="Times New Roman CYR"/>
          <w:lang w:val="ru-RU"/>
        </w:rPr>
        <w:t>2 – сигнал временной ПРС;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P</w:t>
      </w:r>
      <w:r w:rsidRPr="009130C9">
        <w:rPr>
          <w:rFonts w:ascii="Times New Roman CYR" w:hAnsi="Times New Roman CYR" w:cs="Times New Roman CYR"/>
          <w:lang w:val="ru-RU"/>
        </w:rPr>
        <w:t>3 – сигнал окончания умножения;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P</w:t>
      </w:r>
      <w:r w:rsidRPr="009130C9">
        <w:rPr>
          <w:rFonts w:ascii="Times New Roman CYR" w:hAnsi="Times New Roman CYR" w:cs="Times New Roman CYR"/>
          <w:lang w:val="ru-RU"/>
        </w:rPr>
        <w:t>4 – сигнал ПМР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P</w:t>
      </w:r>
      <w:r w:rsidRPr="009130C9">
        <w:rPr>
          <w:rFonts w:ascii="Times New Roman CYR" w:hAnsi="Times New Roman CYR" w:cs="Times New Roman CYR"/>
          <w:lang w:val="ru-RU"/>
        </w:rPr>
        <w:t>5 – сигнал истиной ПРС;</w:t>
      </w:r>
    </w:p>
    <w:p w:rsidR="002F10DD" w:rsidRPr="009130C9" w:rsidRDefault="002F10DD" w:rsidP="005B0ECF">
      <w:pPr>
        <w:spacing w:after="0" w:line="240" w:lineRule="auto"/>
        <w:ind w:left="696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Z</w:t>
      </w:r>
      <w:r w:rsidRPr="009130C9">
        <w:rPr>
          <w:rFonts w:ascii="Times New Roman CYR" w:hAnsi="Times New Roman CYR" w:cs="Times New Roman CYR"/>
          <w:lang w:val="ru-RU"/>
        </w:rPr>
        <w:t xml:space="preserve"> –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проверка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возможности выдачи результата на выходную шину.</w:t>
      </w:r>
    </w:p>
    <w:p w:rsidR="005C521E" w:rsidRPr="009130C9" w:rsidRDefault="00730591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ab/>
        <w:t>Таким образом управляющий автомат должен выдавать 10 управляющих сигналов в соответствующие такты, а операционный автомат должен выдавать 8 осведомительных сигнала.</w:t>
      </w:r>
    </w:p>
    <w:p w:rsidR="005C521E" w:rsidRPr="009130C9" w:rsidRDefault="005C521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730591" w:rsidRPr="009200F9" w:rsidRDefault="005C521E" w:rsidP="00F72E6B">
      <w:pPr>
        <w:pStyle w:val="1"/>
      </w:pPr>
      <w:bookmarkStart w:id="14" w:name="_Toc451890042"/>
      <w:proofErr w:type="spellStart"/>
      <w:r w:rsidRPr="009200F9">
        <w:lastRenderedPageBreak/>
        <w:t>Разработка</w:t>
      </w:r>
      <w:proofErr w:type="spellEnd"/>
      <w:r w:rsidRPr="009200F9">
        <w:t xml:space="preserve"> </w:t>
      </w:r>
      <w:proofErr w:type="spellStart"/>
      <w:r w:rsidRPr="009200F9">
        <w:t>содержательной</w:t>
      </w:r>
      <w:proofErr w:type="spellEnd"/>
      <w:r w:rsidRPr="009200F9">
        <w:t xml:space="preserve"> </w:t>
      </w:r>
      <w:proofErr w:type="spellStart"/>
      <w:r w:rsidRPr="009200F9">
        <w:t>граф-схемы</w:t>
      </w:r>
      <w:proofErr w:type="spellEnd"/>
      <w:r w:rsidRPr="009200F9">
        <w:t xml:space="preserve"> </w:t>
      </w:r>
      <w:proofErr w:type="spellStart"/>
      <w:r w:rsidRPr="009200F9">
        <w:t>алгоритма</w:t>
      </w:r>
      <w:bookmarkEnd w:id="14"/>
      <w:proofErr w:type="spellEnd"/>
    </w:p>
    <w:p w:rsidR="00337F9D" w:rsidRPr="009130C9" w:rsidRDefault="00337F9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Граф-схема алгоритма приведена в приложении</w:t>
      </w:r>
    </w:p>
    <w:p w:rsidR="009A37CE" w:rsidRPr="009200F9" w:rsidRDefault="00F6476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130C9">
        <w:rPr>
          <w:rFonts w:ascii="Times New Roman CYR" w:hAnsi="Times New Roman CYR" w:cs="Times New Roman CYR"/>
          <w:lang w:val="ru-RU"/>
        </w:rPr>
        <w:t xml:space="preserve">В первом такте производится проверка наличия на входной шине множителя (блок 1). При поступлении множителя его мантисса заносится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1, а порядок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4, при этом знак порядка 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93056" behindDoc="0" locked="1" layoutInCell="0" allowOverlap="1" wp14:anchorId="0B888227" wp14:editId="0EF5BEA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53" name="Группа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4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6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88227" id="Группа 353" o:spid="_x0000_s1226" style="position:absolute;left:0;text-align:left;margin-left:56.7pt;margin-top:19.85pt;width:518.8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GoLUfBgHAACNVQAADgAAAAAAAAAAAAAA&#10;AAAuAgAAZHJzL2Uyb0RvYy54bWxQSwECLQAUAAYACAAAACEAjEO2yuEAAAAMAQAADwAAAAAAAAAA&#10;AAAAAAByCQAAZHJzL2Rvd25yZXYueG1sUEsFBgAAAAAEAAQA8wAAAIAKAAAAAA==&#10;" o:allowincell="f">
                <v:rect id="Rectangle 349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O6sUA&#10;AADcAAAADwAAAGRycy9kb3ducmV2LnhtbESP0WrCQBRE34X+w3ILfTMbWy0aXSUWhD6Jpn7AJXtN&#10;gtm7aXZN0n69Kwg+DjNzhlltBlOLjlpXWVYwiWIQxLnVFRcKTj+78RyE88gaa8uk4I8cbNYvoxUm&#10;2vZ8pC7zhQgQdgkqKL1vEildXpJBF9mGOHhn2xr0QbaF1C32AW5q+R7Hn9JgxWGhxIa+Ssov2dUo&#10;uPih26dF9r9bnLaL/LBN++tvqtTb65AuQXga/DP8aH9rBR+z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Y7qxQAAANwAAAAPAAAAAAAAAAAAAAAAAJgCAABkcnMv&#10;ZG93bnJldi54bWxQSwUGAAAAAAQABAD1AAAAigMAAAAA&#10;" filled="f" strokeweight="2pt"/>
                <v:line id="Line 350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1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Y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WMfAAAAA3AAAAA8AAAAAAAAAAAAAAAAA&#10;oQIAAGRycy9kb3ducmV2LnhtbFBLBQYAAAAABAAEAPkAAACOAwAAAAA=&#10;" strokeweight="2pt"/>
                <v:line id="Line 352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9X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f1cxAAAANwAAAAPAAAAAAAAAAAA&#10;AAAAAKECAABkcnMvZG93bnJldi54bWxQSwUGAAAAAAQABAD5AAAAkgMAAAAA&#10;" strokeweight="2pt"/>
                <v:line id="Line 353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pL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yaS69AAAA3AAAAA8AAAAAAAAAAAAAAAAAoQIA&#10;AGRycy9kb3ducmV2LnhtbFBLBQYAAAAABAAEAPkAAACLAwAAAAA=&#10;" strokeweight="2pt"/>
                <v:line id="Line 354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Mt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Psy1xAAAANwAAAAPAAAAAAAAAAAA&#10;AAAAAKECAABkcnMvZG93bnJldi54bWxQSwUGAAAAAAQABAD5AAAAkgMAAAAA&#10;" strokeweight="2pt"/>
                <v:line id="Line 355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vl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Ror5W9AAAA3AAAAA8AAAAAAAAAAAAAAAAAoQIA&#10;AGRycy9kb3ducmV2LnhtbFBLBQYAAAAABAAEAPkAAACLAwAAAAA=&#10;" strokeweight="2pt"/>
                <v:line id="Line 356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KD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Cg7AAAAA3AAAAA8AAAAAAAAAAAAAAAAA&#10;oQIAAGRycy9kb3ducmV2LnhtbFBLBQYAAAAABAAEAPkAAACOAwAAAAA=&#10;" strokeweight="2pt"/>
                <v:line id="Line 357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UWys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UWysUAAADcAAAADwAAAAAAAAAA&#10;AAAAAAChAgAAZHJzL2Rvd25yZXYueG1sUEsFBgAAAAAEAAQA+QAAAJMDAAAAAA==&#10;" strokeweight="1pt"/>
                <v:line id="Line 358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ox4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MeLAAAAA3AAAAA8AAAAAAAAAAAAAAAAA&#10;oQIAAGRycy9kb3ducmV2LnhtbFBLBQYAAAAABAAEAPkAAACOAwAAAAA=&#10;" strokeweight="2pt"/>
                <v:line id="Line 359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ArJ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ArJcUAAADcAAAADwAAAAAAAAAA&#10;AAAAAAChAgAAZHJzL2Rvd25yZXYueG1sUEsFBgAAAAAEAAQA+QAAAJMDAAAAAA==&#10;" strokeweight="1pt"/>
                <v:rect id="Rectangle 360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1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64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ULN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s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ULN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65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0d8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0d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6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R7M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M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R7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67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Pm8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bT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A+b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130C9">
        <w:rPr>
          <w:rFonts w:ascii="Times New Roman CYR" w:hAnsi="Times New Roman CYR" w:cs="Times New Roman CYR"/>
          <w:lang w:val="ru-RU"/>
        </w:rPr>
        <w:t xml:space="preserve">дублируется в триггер Т1.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3, </w:t>
      </w:r>
      <w:r w:rsidRPr="009200F9">
        <w:rPr>
          <w:rFonts w:ascii="Times New Roman CYR" w:hAnsi="Times New Roman CYR" w:cs="Times New Roman CYR"/>
        </w:rPr>
        <w:t>CT</w:t>
      </w:r>
      <w:r w:rsidRPr="009130C9">
        <w:rPr>
          <w:rFonts w:ascii="Times New Roman CYR" w:hAnsi="Times New Roman CYR" w:cs="Times New Roman CYR"/>
          <w:lang w:val="ru-RU"/>
        </w:rPr>
        <w:t xml:space="preserve">2, </w:t>
      </w:r>
      <w:r w:rsidRPr="009200F9">
        <w:rPr>
          <w:rFonts w:ascii="Times New Roman CYR" w:hAnsi="Times New Roman CYR" w:cs="Times New Roman CYR"/>
        </w:rPr>
        <w:t>T</w:t>
      </w:r>
      <w:r w:rsidRPr="009130C9">
        <w:rPr>
          <w:rFonts w:ascii="Times New Roman CYR" w:hAnsi="Times New Roman CYR" w:cs="Times New Roman CYR"/>
          <w:lang w:val="ru-RU"/>
        </w:rPr>
        <w:t xml:space="preserve">2 обнуляются, а в СТ2 записывается «11000» (блок 2). В это же время проверяется мантисса на равенство 0, если она оказывается равной 0, то происходит обнуление регистров. В следующем такте производится запись в СТ2 с выхода сумматора </w:t>
      </w:r>
      <w:r w:rsidRPr="009200F9">
        <w:rPr>
          <w:rFonts w:ascii="Times New Roman CYR" w:hAnsi="Times New Roman CYR" w:cs="Times New Roman CYR"/>
        </w:rPr>
        <w:t>SM</w:t>
      </w:r>
      <w:r w:rsidRPr="009130C9">
        <w:rPr>
          <w:rFonts w:ascii="Times New Roman CYR" w:hAnsi="Times New Roman CYR" w:cs="Times New Roman CYR"/>
          <w:lang w:val="ru-RU"/>
        </w:rPr>
        <w:t xml:space="preserve">2 (блок 3). Далее производится проверка наличия на входной шине множимого (блок 4). При поступлении множителя его мантисса записывается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2, а порядок в </w:t>
      </w:r>
      <w:r w:rsidRPr="009200F9">
        <w:rPr>
          <w:rFonts w:ascii="Times New Roman CYR" w:hAnsi="Times New Roman CYR" w:cs="Times New Roman CYR"/>
        </w:rPr>
        <w:t>RG</w:t>
      </w:r>
      <w:r w:rsidRPr="009130C9">
        <w:rPr>
          <w:rFonts w:ascii="Times New Roman CYR" w:hAnsi="Times New Roman CYR" w:cs="Times New Roman CYR"/>
          <w:lang w:val="ru-RU"/>
        </w:rPr>
        <w:t xml:space="preserve">4 (блок 5). Если множимое оказывается равное 0, то происходит обнуление регистров. </w:t>
      </w:r>
      <w:r w:rsidR="00A65F8D" w:rsidRPr="009130C9">
        <w:rPr>
          <w:rFonts w:ascii="Times New Roman CYR" w:hAnsi="Times New Roman CYR" w:cs="Times New Roman CYR"/>
          <w:lang w:val="ru-RU"/>
        </w:rPr>
        <w:t xml:space="preserve">При следующем такте производится сложение порядков, в счетчик СТ2 записывается значение выхода сумматора </w:t>
      </w:r>
      <w:r w:rsidR="00A65F8D" w:rsidRPr="009200F9">
        <w:rPr>
          <w:rFonts w:ascii="Times New Roman CYR" w:hAnsi="Times New Roman CYR" w:cs="Times New Roman CYR"/>
        </w:rPr>
        <w:t>SM</w:t>
      </w:r>
      <w:r w:rsidR="00A65F8D" w:rsidRPr="009130C9">
        <w:rPr>
          <w:rFonts w:ascii="Times New Roman CYR" w:hAnsi="Times New Roman CYR" w:cs="Times New Roman CYR"/>
          <w:lang w:val="ru-RU"/>
        </w:rPr>
        <w:t xml:space="preserve">2. (Блок 6). Происходит проверка на истинное ПРС и ПМР. Если случилось истинное ПРС, то триггер Т2 устанавливается 1 (блок 7) и происходит ожидание освобождение шины вывода. Если произошло ПМР, то обнуляются значения регистров и происходит проверка занятости шины вывода. Далее происходит сложение мантисс (блок 8) и декремент на счетчике СТ1, сдвиги </w:t>
      </w:r>
      <w:r w:rsidR="00A65F8D" w:rsidRPr="009200F9">
        <w:rPr>
          <w:rFonts w:ascii="Times New Roman CYR" w:hAnsi="Times New Roman CYR" w:cs="Times New Roman CYR"/>
        </w:rPr>
        <w:t>RG</w:t>
      </w:r>
      <w:r w:rsidR="00A65F8D" w:rsidRPr="009130C9">
        <w:rPr>
          <w:rFonts w:ascii="Times New Roman CYR" w:hAnsi="Times New Roman CYR" w:cs="Times New Roman CYR"/>
          <w:lang w:val="ru-RU"/>
        </w:rPr>
        <w:t xml:space="preserve">1 и </w:t>
      </w:r>
      <w:r w:rsidR="00A65F8D" w:rsidRPr="009200F9">
        <w:rPr>
          <w:rFonts w:ascii="Times New Roman CYR" w:hAnsi="Times New Roman CYR" w:cs="Times New Roman CYR"/>
        </w:rPr>
        <w:t>RG</w:t>
      </w:r>
      <w:r w:rsidR="00A65F8D" w:rsidRPr="009130C9">
        <w:rPr>
          <w:rFonts w:ascii="Times New Roman CYR" w:hAnsi="Times New Roman CYR" w:cs="Times New Roman CYR"/>
          <w:lang w:val="ru-RU"/>
        </w:rPr>
        <w:t>2 (блок 9). Если СТ1 равен 0, то операция умножения мантисс завершается и</w:t>
      </w:r>
      <w:r w:rsidR="0091530F" w:rsidRPr="009130C9">
        <w:rPr>
          <w:rFonts w:ascii="Times New Roman CYR" w:hAnsi="Times New Roman CYR" w:cs="Times New Roman CYR"/>
          <w:lang w:val="ru-RU"/>
        </w:rPr>
        <w:t xml:space="preserve"> происходит проверка </w:t>
      </w:r>
      <w:proofErr w:type="spellStart"/>
      <w:r w:rsidR="0091530F" w:rsidRPr="009130C9">
        <w:rPr>
          <w:rFonts w:ascii="Times New Roman CYR" w:hAnsi="Times New Roman CYR" w:cs="Times New Roman CYR"/>
          <w:lang w:val="ru-RU"/>
        </w:rPr>
        <w:t>нормализова</w:t>
      </w:r>
      <w:r w:rsidR="00A65F8D" w:rsidRPr="009130C9">
        <w:rPr>
          <w:rFonts w:ascii="Times New Roman CYR" w:hAnsi="Times New Roman CYR" w:cs="Times New Roman CYR"/>
          <w:lang w:val="ru-RU"/>
        </w:rPr>
        <w:t>ности</w:t>
      </w:r>
      <w:proofErr w:type="spellEnd"/>
      <w:r w:rsidR="00A65F8D" w:rsidRPr="009130C9">
        <w:rPr>
          <w:rFonts w:ascii="Times New Roman CYR" w:hAnsi="Times New Roman CYR" w:cs="Times New Roman CYR"/>
          <w:lang w:val="ru-RU"/>
        </w:rPr>
        <w:t xml:space="preserve"> мантиссы (блок 10). </w:t>
      </w:r>
      <w:r w:rsidR="0091530F" w:rsidRPr="009130C9">
        <w:rPr>
          <w:rFonts w:ascii="Times New Roman CYR" w:hAnsi="Times New Roman CYR" w:cs="Times New Roman CYR"/>
          <w:lang w:val="ru-RU"/>
        </w:rPr>
        <w:t>Если мантисса не нормализован</w:t>
      </w:r>
      <w:r w:rsidR="00A65F8D" w:rsidRPr="009130C9">
        <w:rPr>
          <w:rFonts w:ascii="Times New Roman CYR" w:hAnsi="Times New Roman CYR" w:cs="Times New Roman CYR"/>
          <w:lang w:val="ru-RU"/>
        </w:rPr>
        <w:t xml:space="preserve">а, то производится сдвиг </w:t>
      </w:r>
      <w:r w:rsidR="00A65F8D" w:rsidRPr="009200F9">
        <w:rPr>
          <w:rFonts w:ascii="Times New Roman CYR" w:hAnsi="Times New Roman CYR" w:cs="Times New Roman CYR"/>
        </w:rPr>
        <w:t>RG</w:t>
      </w:r>
      <w:r w:rsidR="00A65F8D" w:rsidRPr="009130C9">
        <w:rPr>
          <w:rFonts w:ascii="Times New Roman CYR" w:hAnsi="Times New Roman CYR" w:cs="Times New Roman CYR"/>
          <w:lang w:val="ru-RU"/>
        </w:rPr>
        <w:t xml:space="preserve">3 </w:t>
      </w:r>
      <w:proofErr w:type="gramStart"/>
      <w:r w:rsidR="00A65F8D" w:rsidRPr="009130C9">
        <w:rPr>
          <w:rFonts w:ascii="Times New Roman CYR" w:hAnsi="Times New Roman CYR" w:cs="Times New Roman CYR"/>
          <w:lang w:val="ru-RU"/>
        </w:rPr>
        <w:t>( блок</w:t>
      </w:r>
      <w:proofErr w:type="gramEnd"/>
      <w:r w:rsidR="00A65F8D" w:rsidRPr="009130C9">
        <w:rPr>
          <w:rFonts w:ascii="Times New Roman CYR" w:hAnsi="Times New Roman CYR" w:cs="Times New Roman CYR"/>
          <w:lang w:val="ru-RU"/>
        </w:rPr>
        <w:t xml:space="preserve"> 11). Далее происходит проверка на временное ПРС и ПРМ. Если случилось ПРС, то триггер Т2 устанавливается в 1 (блок 7) и происходит проверка занятости шины вывода. Если случилось ПРМ, то обнуляются значения регистров (блок 12) и происходит проверка занятости шины вывода. Если не было ПРС и ПМР, то посылается управляющий сигнал </w:t>
      </w:r>
      <w:r w:rsidR="00A65F8D" w:rsidRPr="009200F9">
        <w:rPr>
          <w:rFonts w:ascii="Times New Roman CYR" w:hAnsi="Times New Roman CYR" w:cs="Times New Roman CYR"/>
        </w:rPr>
        <w:t>y</w:t>
      </w:r>
      <w:r w:rsidR="00A65F8D" w:rsidRPr="009130C9">
        <w:rPr>
          <w:rFonts w:ascii="Times New Roman CYR" w:hAnsi="Times New Roman CYR" w:cs="Times New Roman CYR"/>
          <w:lang w:val="ru-RU"/>
        </w:rPr>
        <w:t>8, который проходит через «логическое И</w:t>
      </w:r>
      <w:proofErr w:type="gramStart"/>
      <w:r w:rsidR="00A65F8D" w:rsidRPr="009130C9">
        <w:rPr>
          <w:rFonts w:ascii="Times New Roman CYR" w:hAnsi="Times New Roman CYR" w:cs="Times New Roman CYR"/>
          <w:lang w:val="ru-RU"/>
        </w:rPr>
        <w:t>»</w:t>
      </w:r>
      <w:proofErr w:type="gramEnd"/>
      <w:r w:rsidR="00A65F8D" w:rsidRPr="009130C9">
        <w:rPr>
          <w:rFonts w:ascii="Times New Roman CYR" w:hAnsi="Times New Roman CYR" w:cs="Times New Roman CYR"/>
          <w:lang w:val="ru-RU"/>
        </w:rPr>
        <w:t xml:space="preserve"> и если знак порядка был отрицательный, то производится декремент СТ2 (блок 13). В последнем такте производится проверка занятости шины вывода и вывод результата на шину вывода. </w:t>
      </w:r>
      <w:r w:rsidR="00A65F8D" w:rsidRPr="009200F9">
        <w:rPr>
          <w:rFonts w:ascii="Times New Roman CYR" w:hAnsi="Times New Roman CYR" w:cs="Times New Roman CYR"/>
        </w:rPr>
        <w:t>(</w:t>
      </w:r>
      <w:proofErr w:type="spellStart"/>
      <w:proofErr w:type="gramStart"/>
      <w:r w:rsidR="00A65F8D" w:rsidRPr="009200F9">
        <w:rPr>
          <w:rFonts w:ascii="Times New Roman CYR" w:hAnsi="Times New Roman CYR" w:cs="Times New Roman CYR"/>
        </w:rPr>
        <w:t>блок</w:t>
      </w:r>
      <w:proofErr w:type="spellEnd"/>
      <w:proofErr w:type="gramEnd"/>
      <w:r w:rsidR="00A65F8D" w:rsidRPr="009200F9">
        <w:rPr>
          <w:rFonts w:ascii="Times New Roman CYR" w:hAnsi="Times New Roman CYR" w:cs="Times New Roman CYR"/>
        </w:rPr>
        <w:t xml:space="preserve"> 14).</w:t>
      </w:r>
    </w:p>
    <w:p w:rsidR="009A37CE" w:rsidRPr="009200F9" w:rsidRDefault="009A37C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337F9D" w:rsidRPr="009200F9" w:rsidRDefault="009A37CE" w:rsidP="00F72E6B">
      <w:pPr>
        <w:pStyle w:val="1"/>
      </w:pPr>
      <w:bookmarkStart w:id="15" w:name="_Toc451890043"/>
      <w:proofErr w:type="spellStart"/>
      <w:r w:rsidRPr="009200F9">
        <w:lastRenderedPageBreak/>
        <w:t>Построение</w:t>
      </w:r>
      <w:proofErr w:type="spellEnd"/>
      <w:r w:rsidRPr="009200F9">
        <w:t xml:space="preserve"> </w:t>
      </w:r>
      <w:proofErr w:type="spellStart"/>
      <w:r w:rsidRPr="009200F9">
        <w:t>отмеченной</w:t>
      </w:r>
      <w:proofErr w:type="spellEnd"/>
      <w:r w:rsidRPr="009200F9">
        <w:t xml:space="preserve"> </w:t>
      </w:r>
      <w:proofErr w:type="spellStart"/>
      <w:r w:rsidRPr="009200F9">
        <w:t>граф-схемы</w:t>
      </w:r>
      <w:proofErr w:type="spellEnd"/>
      <w:r w:rsidRPr="009200F9">
        <w:t xml:space="preserve"> </w:t>
      </w:r>
      <w:proofErr w:type="spellStart"/>
      <w:r w:rsidRPr="009200F9">
        <w:t>алгоритма</w:t>
      </w:r>
      <w:bookmarkEnd w:id="15"/>
      <w:proofErr w:type="spellEnd"/>
    </w:p>
    <w:p w:rsidR="00BF3CC3" w:rsidRPr="009130C9" w:rsidRDefault="00BF3CC3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proofErr w:type="spellStart"/>
      <w:r w:rsidRPr="009130C9">
        <w:rPr>
          <w:rFonts w:ascii="Times New Roman CYR" w:hAnsi="Times New Roman CYR" w:cs="Times New Roman CYR"/>
          <w:lang w:val="ru-RU"/>
        </w:rPr>
        <w:t>Отмеченая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граф-схема алгоритма представлена в приложении</w:t>
      </w:r>
    </w:p>
    <w:p w:rsidR="00BF3CC3" w:rsidRPr="009130C9" w:rsidRDefault="007C31F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Для разметки граф-схемы алгоритма каждой совокупности микроопераций, находящихся в операторных вершинах, становятся в соответствие управляющие микрокоманд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95104" behindDoc="0" locked="1" layoutInCell="0" allowOverlap="1" wp14:anchorId="04A0C8A5" wp14:editId="273E1498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73" name="Группа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7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0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1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6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1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0C8A5" id="Группа 373" o:spid="_x0000_s1246" style="position:absolute;left:0;text-align:left;margin-left:56.7pt;margin-top:19.85pt;width:518.8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LTmdJAZBwAAjVUAAA4AAAAAAAAAAAAA&#10;AAAALgIAAGRycy9lMm9Eb2MueG1sUEsBAi0AFAAGAAgAAAAhAIxDtsrhAAAADAEAAA8AAAAAAAAA&#10;AAAAAAAAcwkAAGRycy9kb3ducmV2LnhtbFBLBQYAAAAABAAEAPMAAACBCgAAAAA=&#10;" o:allowincell="f">
                <v:rect id="Rectangle 369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DSis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o/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NKKxQAAANwAAAAPAAAAAAAAAAAAAAAAAJgCAABkcnMv&#10;ZG93bnJldi54bWxQSwUGAAAAAAQABAD1AAAAigMAAAAA&#10;" filled="f" strokeweight="2pt"/>
                <v:line id="Line 370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71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Ep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QEp8IAAADcAAAADwAAAAAAAAAAAAAA&#10;AAChAgAAZHJzL2Rvd25yZXYueG1sUEsFBgAAAAAEAAQA+QAAAJADAAAAAA==&#10;" strokeweight="2pt"/>
                <v:line id="Line 372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73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1Tr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/HNU69AAAA3AAAAA8AAAAAAAAAAAAAAAAAoQIA&#10;AGRycy9kb3ducmV2LnhtbFBLBQYAAAAABAAEAPkAAACLAwAAAAA=&#10;" strokeweight="2pt"/>
                <v:line id="Line 374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Q1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LkNXDAAAA3AAAAA8AAAAAAAAAAAAA&#10;AAAAoQIAAGRycy9kb3ducmV2LnhtbFBLBQYAAAAABAAEAPkAAACRAwAAAAA=&#10;" strokeweight="2pt"/>
                <v:line id="Line 375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Jb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kSW+9AAAA3AAAAA8AAAAAAAAAAAAAAAAAoQIA&#10;AGRycy9kb3ducmV2LnhtbFBLBQYAAAAABAAEAPkAAACLAwAAAAA=&#10;" strokeweight="2pt"/>
                <v:line id="Line 376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s9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o7PTAAAAA3AAAAA8AAAAAAAAAAAAAAAAA&#10;oQIAAGRycy9kb3ducmV2LnhtbFBLBQYAAAAABAAEAPkAAACOAwAAAAA=&#10;" strokeweight="2pt"/>
                <v:line id="Line 377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wMM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wMMUAAADcAAAADwAAAAAAAAAA&#10;AAAAAAChAgAAZHJzL2Rvd25yZXYueG1sUEsFBgAAAAAEAAQA+QAAAJMDAAAAAA==&#10;" strokeweight="1pt"/>
                <v:line id="Line 378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X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21xjAAAAA3AAAAA8AAAAAAAAAAAAAAAAA&#10;oQIAAGRycy9kb3ducmV2LnhtbFBLBQYAAAAABAAEAPkAAACOAwAAAAA=&#10;" strokeweight="2pt"/>
                <v:line id="Line 379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N38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N38UAAADcAAAADwAAAAAAAAAA&#10;AAAAAAChAgAAZHJzL2Rvd25yZXYueG1sUEsFBgAAAAAEAAQA+QAAAJMDAAAAAA==&#10;" strokeweight="1pt"/>
                <v:rect id="Rectangle 380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3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4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87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130C9">
        <w:rPr>
          <w:rFonts w:ascii="Times New Roman CYR" w:hAnsi="Times New Roman CYR" w:cs="Times New Roman CYR"/>
          <w:lang w:val="ru-RU"/>
        </w:rPr>
        <w:t xml:space="preserve">ы </w:t>
      </w: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>…</w:t>
      </w:r>
      <w:proofErr w:type="spellStart"/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n</w:t>
      </w:r>
      <w:proofErr w:type="spellEnd"/>
      <w:r w:rsidRPr="009130C9">
        <w:rPr>
          <w:rFonts w:ascii="Times New Roman CYR" w:hAnsi="Times New Roman CYR" w:cs="Times New Roman CYR"/>
          <w:lang w:val="ru-RU"/>
        </w:rPr>
        <w:t>. Эти микрокоманды являются выходными сигналами управляющего устройства и обеспечивают выполнение требуемых действий в соответствии со списком микрооперации операционного автомата. Совокупность микроопераций для каждой операторной вершины образуют микрокоманды, список которых представлен в таблице 1.</w:t>
      </w:r>
    </w:p>
    <w:p w:rsidR="007C31FD" w:rsidRPr="009200F9" w:rsidRDefault="007C31FD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Таблица</w:t>
      </w:r>
      <w:proofErr w:type="spellEnd"/>
      <w:r w:rsidRPr="009200F9">
        <w:rPr>
          <w:rFonts w:ascii="Times New Roman CYR" w:hAnsi="Times New Roman CYR" w:cs="Times New Roman CYR"/>
        </w:rPr>
        <w:t xml:space="preserve"> 1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98"/>
        <w:gridCol w:w="944"/>
        <w:gridCol w:w="943"/>
        <w:gridCol w:w="943"/>
        <w:gridCol w:w="943"/>
        <w:gridCol w:w="943"/>
        <w:gridCol w:w="943"/>
        <w:gridCol w:w="944"/>
        <w:gridCol w:w="898"/>
        <w:gridCol w:w="846"/>
      </w:tblGrid>
      <w:tr w:rsidR="006D0839" w:rsidRPr="009200F9" w:rsidTr="001626C6">
        <w:tc>
          <w:tcPr>
            <w:tcW w:w="998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МК</w:t>
            </w:r>
          </w:p>
        </w:tc>
        <w:tc>
          <w:tcPr>
            <w:tcW w:w="944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944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898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846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</w:tr>
      <w:tr w:rsidR="006D0839" w:rsidRPr="009200F9" w:rsidTr="001626C6">
        <w:trPr>
          <w:trHeight w:val="815"/>
        </w:trPr>
        <w:tc>
          <w:tcPr>
            <w:tcW w:w="998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МО</w:t>
            </w:r>
          </w:p>
        </w:tc>
        <w:tc>
          <w:tcPr>
            <w:tcW w:w="944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0</w:t>
            </w:r>
          </w:p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1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6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2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7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4</w:t>
            </w:r>
          </w:p>
        </w:tc>
        <w:tc>
          <w:tcPr>
            <w:tcW w:w="943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3</w:t>
            </w:r>
          </w:p>
        </w:tc>
        <w:tc>
          <w:tcPr>
            <w:tcW w:w="944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5</w:t>
            </w:r>
          </w:p>
        </w:tc>
        <w:tc>
          <w:tcPr>
            <w:tcW w:w="898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8</w:t>
            </w:r>
          </w:p>
        </w:tc>
        <w:tc>
          <w:tcPr>
            <w:tcW w:w="846" w:type="dxa"/>
            <w:vAlign w:val="center"/>
          </w:tcPr>
          <w:p w:rsidR="006D0839" w:rsidRPr="009200F9" w:rsidRDefault="006D083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</w:rPr>
            </w:pPr>
            <w:r w:rsidRPr="009200F9">
              <w:rPr>
                <w:rFonts w:ascii="Times New Roman CYR" w:hAnsi="Times New Roman CYR" w:cs="Times New Roman CYR"/>
              </w:rPr>
              <w:t>У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9</w:t>
            </w:r>
          </w:p>
        </w:tc>
      </w:tr>
    </w:tbl>
    <w:p w:rsidR="007C31FD" w:rsidRPr="009200F9" w:rsidRDefault="007C31FD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1002A8" w:rsidRPr="009130C9" w:rsidRDefault="00EC7BBC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Каждой условной вершине содержательной ГСА ставится в соответствие входной сигнал входящий в управляющее устройства 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>…</w:t>
      </w:r>
      <w:proofErr w:type="spellStart"/>
      <w:r w:rsidRPr="009200F9">
        <w:rPr>
          <w:rFonts w:ascii="Times New Roman CYR" w:hAnsi="Times New Roman CYR" w:cs="Times New Roman CYR"/>
        </w:rPr>
        <w:t>X</w:t>
      </w:r>
      <w:r w:rsidR="00691468" w:rsidRPr="009200F9">
        <w:rPr>
          <w:rFonts w:ascii="Times New Roman CYR" w:hAnsi="Times New Roman CYR" w:cs="Times New Roman CYR"/>
          <w:vertAlign w:val="subscript"/>
        </w:rPr>
        <w:t>m</w:t>
      </w:r>
      <w:proofErr w:type="spellEnd"/>
      <w:r w:rsidR="00691468" w:rsidRPr="009130C9">
        <w:rPr>
          <w:rFonts w:ascii="Times New Roman CYR" w:hAnsi="Times New Roman CYR" w:cs="Times New Roman CYR"/>
          <w:lang w:val="ru-RU"/>
        </w:rPr>
        <w:t>, список которых приведен в таблице 2</w:t>
      </w:r>
    </w:p>
    <w:p w:rsidR="00691468" w:rsidRPr="009200F9" w:rsidRDefault="00691468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Таблица</w:t>
      </w:r>
      <w:proofErr w:type="spellEnd"/>
      <w:r w:rsidRPr="009200F9">
        <w:rPr>
          <w:rFonts w:ascii="Times New Roman CYR" w:hAnsi="Times New Roman CYR" w:cs="Times New Roman CYR"/>
        </w:rPr>
        <w:t xml:space="preserve"> 2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601"/>
        <w:gridCol w:w="975"/>
        <w:gridCol w:w="975"/>
        <w:gridCol w:w="976"/>
        <w:gridCol w:w="976"/>
        <w:gridCol w:w="976"/>
        <w:gridCol w:w="976"/>
        <w:gridCol w:w="976"/>
        <w:gridCol w:w="914"/>
      </w:tblGrid>
      <w:tr w:rsidR="00B87399" w:rsidRPr="009200F9" w:rsidTr="001626C6">
        <w:tc>
          <w:tcPr>
            <w:tcW w:w="1601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Входной сигнал УА</w:t>
            </w:r>
          </w:p>
        </w:tc>
        <w:tc>
          <w:tcPr>
            <w:tcW w:w="975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75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914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</w:tr>
      <w:tr w:rsidR="00B87399" w:rsidRPr="009200F9" w:rsidTr="001626C6">
        <w:tc>
          <w:tcPr>
            <w:tcW w:w="1601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Логическое условие</w:t>
            </w:r>
          </w:p>
        </w:tc>
        <w:tc>
          <w:tcPr>
            <w:tcW w:w="975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</w:p>
        </w:tc>
        <w:tc>
          <w:tcPr>
            <w:tcW w:w="975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976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14" w:type="dxa"/>
            <w:vAlign w:val="center"/>
          </w:tcPr>
          <w:p w:rsidR="00B87399" w:rsidRPr="009200F9" w:rsidRDefault="00B87399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Z</w:t>
            </w:r>
          </w:p>
        </w:tc>
      </w:tr>
    </w:tbl>
    <w:p w:rsidR="00691468" w:rsidRPr="009200F9" w:rsidRDefault="00691468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C34393" w:rsidRPr="009130C9" w:rsidRDefault="00D93641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Далее в полном соответствии с содержательной ГСА строится отмеченная ГСА, в которой условные вершины заменяются на входной сигнал УА 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>…</w:t>
      </w:r>
      <w:r w:rsidRPr="009200F9">
        <w:rPr>
          <w:rFonts w:ascii="Times New Roman CYR" w:hAnsi="Times New Roman CYR" w:cs="Times New Roman CYR"/>
        </w:rPr>
        <w:t>X</w:t>
      </w:r>
      <w:r w:rsidR="00D400F5" w:rsidRPr="009130C9">
        <w:rPr>
          <w:rFonts w:ascii="Times New Roman CYR" w:hAnsi="Times New Roman CYR" w:cs="Times New Roman CYR"/>
          <w:vertAlign w:val="subscript"/>
          <w:lang w:val="ru-RU"/>
        </w:rPr>
        <w:t>8</w:t>
      </w:r>
      <w:r w:rsidRPr="009130C9">
        <w:rPr>
          <w:rFonts w:ascii="Times New Roman CYR" w:hAnsi="Times New Roman CYR" w:cs="Times New Roman CYR"/>
          <w:lang w:val="ru-RU"/>
        </w:rPr>
        <w:t xml:space="preserve">, а операторные вершины на микрокоманды </w:t>
      </w: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>…</w:t>
      </w: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9</w:t>
      </w:r>
    </w:p>
    <w:p w:rsidR="00C34393" w:rsidRPr="009130C9" w:rsidRDefault="00C34393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  <w:lang w:val="ru-RU"/>
        </w:rPr>
      </w:pPr>
      <w:r w:rsidRPr="009130C9">
        <w:rPr>
          <w:rFonts w:ascii="Times New Roman CYR" w:hAnsi="Times New Roman CYR" w:cs="Times New Roman CYR"/>
          <w:vertAlign w:val="subscript"/>
          <w:lang w:val="ru-RU"/>
        </w:rPr>
        <w:br w:type="page"/>
      </w:r>
    </w:p>
    <w:p w:rsidR="00C34393" w:rsidRPr="009130C9" w:rsidRDefault="00C34393" w:rsidP="005B0ECF">
      <w:pPr>
        <w:pStyle w:val="1"/>
        <w:spacing w:line="240" w:lineRule="auto"/>
        <w:rPr>
          <w:rFonts w:ascii="Times New Roman CYR" w:hAnsi="Times New Roman CYR" w:cs="Times New Roman CYR"/>
          <w:lang w:val="ru-RU"/>
        </w:rPr>
      </w:pPr>
      <w:bookmarkStart w:id="16" w:name="_Toc321433566"/>
      <w:bookmarkStart w:id="17" w:name="_Toc451890044"/>
      <w:r w:rsidRPr="009130C9">
        <w:rPr>
          <w:rFonts w:ascii="Times New Roman CYR" w:hAnsi="Times New Roman CYR" w:cs="Times New Roman CYR"/>
          <w:lang w:val="ru-RU"/>
        </w:rPr>
        <w:lastRenderedPageBreak/>
        <w:t>Синтез МПА в соответствии с моделью графа Мили.</w:t>
      </w:r>
      <w:bookmarkEnd w:id="16"/>
      <w:bookmarkEnd w:id="17"/>
    </w:p>
    <w:p w:rsidR="00C34393" w:rsidRPr="009200F9" w:rsidRDefault="00C34393" w:rsidP="00F72E6B">
      <w:pPr>
        <w:pStyle w:val="2"/>
        <w:rPr>
          <w:rFonts w:eastAsia="TimesNewRomanPSMT"/>
        </w:rPr>
      </w:pPr>
      <w:bookmarkStart w:id="18" w:name="_Toc451890045"/>
      <w:proofErr w:type="spellStart"/>
      <w:r w:rsidRPr="009200F9">
        <w:rPr>
          <w:rFonts w:eastAsia="TimesNewRomanPSMT"/>
        </w:rPr>
        <w:t>Построение</w:t>
      </w:r>
      <w:proofErr w:type="spellEnd"/>
      <w:r w:rsidRPr="009200F9">
        <w:rPr>
          <w:rFonts w:eastAsia="TimesNewRomanPSMT"/>
        </w:rPr>
        <w:t xml:space="preserve"> </w:t>
      </w:r>
      <w:proofErr w:type="spellStart"/>
      <w:r w:rsidRPr="009200F9">
        <w:rPr>
          <w:rFonts w:eastAsia="TimesNewRomanPSMT"/>
        </w:rPr>
        <w:t>графа</w:t>
      </w:r>
      <w:proofErr w:type="spellEnd"/>
      <w:r w:rsidRPr="009200F9">
        <w:rPr>
          <w:rFonts w:eastAsia="TimesNewRomanPSMT"/>
        </w:rPr>
        <w:t xml:space="preserve"> </w:t>
      </w:r>
      <w:proofErr w:type="spellStart"/>
      <w:r w:rsidRPr="009200F9">
        <w:rPr>
          <w:rFonts w:eastAsia="TimesNewRomanPSMT"/>
        </w:rPr>
        <w:t>автомата</w:t>
      </w:r>
      <w:bookmarkEnd w:id="18"/>
      <w:proofErr w:type="spellEnd"/>
    </w:p>
    <w:p w:rsidR="00C34393" w:rsidRPr="009130C9" w:rsidRDefault="00C34393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На основе отмеченной ГСА построе</w:t>
      </w:r>
      <w:r w:rsidR="00194F98" w:rsidRPr="009130C9">
        <w:rPr>
          <w:rFonts w:ascii="Times New Roman CYR" w:hAnsi="Times New Roman CYR" w:cs="Times New Roman CYR"/>
          <w:lang w:val="ru-RU"/>
        </w:rPr>
        <w:t>н граф автомата для модели Мили.</w:t>
      </w:r>
    </w:p>
    <w:p w:rsidR="00C34393" w:rsidRPr="009130C9" w:rsidRDefault="007E2F17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Граф ав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97152" behindDoc="0" locked="1" layoutInCell="0" allowOverlap="1" wp14:anchorId="13A8DCF8" wp14:editId="5031D01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93" name="Группа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94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6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8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9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0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1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3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0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8DCF8" id="Группа 393" o:spid="_x0000_s1266" style="position:absolute;left:0;text-align:left;margin-left:56.7pt;margin-top:19.85pt;width:518.8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AdB+Q1JgcAAJFV&#10;AAAOAAAAAAAAAAAAAAAAAC4CAABkcnMvZTJvRG9jLnhtbFBLAQItABQABgAIAAAAIQCMQ7bK4QAA&#10;AAwBAAAPAAAAAAAAAAAAAAAAAIAJAABkcnMvZG93bnJldi54bWxQSwUGAAAAAAQABADzAAAAjgoA&#10;AAAA&#10;" o:allowincell="f">
                <v:rect id="Rectangle 389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w0cMQA&#10;AADcAAAADwAAAGRycy9kb3ducmV2LnhtbESP3WrCQBSE7wu+w3IE7+rGH0oTXSUKgldiUx/gkD0m&#10;wezZmF2T2KfvCoVeDjPzDbPeDqYWHbWusqxgNo1AEOdWV1wouHwf3j9BOI+ssbZMCp7kYLsZva0x&#10;0bbnL+oyX4gAYZeggtL7JpHS5SUZdFPbEAfvaluDPsi2kLrFPsBNLedR9CENVhwWSmxoX1J+yx5G&#10;wc0P3Sktsp9DfNnF+XmX9o97qtRkPKQrEJ4G/x/+ax+1gkW8hNe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NHDEAAAA3AAAAA8AAAAAAAAAAAAAAAAAmAIAAGRycy9k&#10;b3ducmV2LnhtbFBLBQYAAAAABAAEAPUAAACJAwAAAAA=&#10;" filled="f" strokeweight="2pt"/>
                <v:line id="Line 390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8K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nwqxAAAANwAAAAPAAAAAAAAAAAA&#10;AAAAAKECAABkcnMvZG93bnJldi54bWxQSwUGAAAAAAQABAD5AAAAkgMAAAAA&#10;" strokeweight="2pt"/>
                <v:line id="Line 391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92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xs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R8bDAAAA3AAAAA8AAAAAAAAAAAAA&#10;AAAAoQIAAGRycy9kb3ducmV2LnhtbFBLBQYAAAAABAAEAPkAAACRAwAAAAA=&#10;" strokeweight="2pt"/>
                <v:line id="Line 393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vTt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/L07S9AAAA3AAAAA8AAAAAAAAAAAAAAAAAoQIA&#10;AGRycy9kb3ducmV2LnhtbFBLBQYAAAAABAAEAPkAAACLAwAAAAA=&#10;" strokeweight="2pt"/>
                <v:line id="Line 394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d2L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Hdi/DAAAA3AAAAA8AAAAAAAAAAAAA&#10;AAAAoQIAAGRycy9kb3ducmV2LnhtbFBLBQYAAAAABAAEAPkAAACRAwAAAAA=&#10;" strokeweight="2pt"/>
                <v:line id="Line 395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2HU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dh1C9AAAA3AAAAA8AAAAAAAAAAAAAAAAAoQIA&#10;AGRycy9kb3ducmV2LnhtbFBLBQYAAAAABAAEAPkAAACLAwAAAAA=&#10;" strokeweight="2pt"/>
                <v:line id="Line 396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Eiy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svAAAAA3AAAAA8AAAAAAAAAAAAAAAAA&#10;oQIAAGRycy9kb3ducmV2LnhtbFBLBQYAAAAABAAEAPkAAACOAwAAAAA=&#10;" strokeweight="2pt"/>
                <v:line id="Line 397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+D8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A+D8UAAADcAAAADwAAAAAAAAAA&#10;AAAAAAChAgAAZHJzL2Rvd25yZXYueG1sUEsFBgAAAAAEAAQA+QAAAJMDAAAAAA==&#10;" strokeweight="1pt"/>
                <v:line id="Line 398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  <v:line id="Line 399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UD4MUAAADcAAAADwAAAGRycy9kb3ducmV2LnhtbESP3WoCMRSE74W+QziF3mnWIkVXs0vp&#10;D1S8EG0f4Lg5brZuTpYk1a1PbwTBy2FmvmEWZW9bcSQfGscKxqMMBHHldMO1gp/vz+EURIjIGlvH&#10;pOCfApTFw2CBuXYn3tBxG2uRIBxyVGBi7HIpQ2XIYhi5jjh5e+ctxiR9LbXHU4LbVj5n2Yu02HBa&#10;MNjRm6HqsP2zCpZ+tzqMz7WRO176j3b9Pgv2V6mnx/51DiJSH+/hW/tLK5hkE7ieSUd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UD4MUAAADcAAAADwAAAAAAAAAA&#10;AAAAAAChAgAAZHJzL2Rvd25yZXYueG1sUEsFBgAAAAAEAAQA+QAAAJMDAAAAAA==&#10;" strokeweight="1pt"/>
                <v:rect id="Rectangle 400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1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3gM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TBX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7eA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2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3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04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05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csr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nB/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8xyy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6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07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130C9">
        <w:rPr>
          <w:rFonts w:ascii="Times New Roman CYR" w:hAnsi="Times New Roman CYR" w:cs="Times New Roman CYR"/>
          <w:lang w:val="ru-RU"/>
        </w:rPr>
        <w:t>томата Мили имеет 9</w:t>
      </w:r>
      <w:r w:rsidR="00C34393" w:rsidRPr="009130C9">
        <w:rPr>
          <w:rFonts w:ascii="Times New Roman CYR" w:hAnsi="Times New Roman CYR" w:cs="Times New Roman CYR"/>
          <w:lang w:val="ru-RU"/>
        </w:rPr>
        <w:t xml:space="preserve"> вершин, соответствующих состояниям автомата </w:t>
      </w:r>
      <w:r w:rsidR="00C34393" w:rsidRPr="009200F9">
        <w:rPr>
          <w:rFonts w:ascii="Times New Roman CYR" w:hAnsi="Times New Roman CYR" w:cs="Times New Roman CYR"/>
        </w:rPr>
        <w:t>a</w:t>
      </w:r>
      <w:proofErr w:type="gramStart"/>
      <w:r w:rsidR="00C34393" w:rsidRPr="009130C9">
        <w:rPr>
          <w:rFonts w:ascii="Times New Roman CYR" w:hAnsi="Times New Roman CYR" w:cs="Times New Roman CYR"/>
          <w:vertAlign w:val="subscript"/>
          <w:lang w:val="ru-RU"/>
        </w:rPr>
        <w:t>0</w:t>
      </w:r>
      <w:r w:rsidR="00C34393" w:rsidRPr="009130C9">
        <w:rPr>
          <w:rFonts w:ascii="Times New Roman CYR" w:hAnsi="Times New Roman CYR" w:cs="Times New Roman CYR"/>
          <w:lang w:val="ru-RU"/>
        </w:rPr>
        <w:t>,…</w:t>
      </w:r>
      <w:proofErr w:type="gramEnd"/>
      <w:r w:rsidR="00C34393" w:rsidRPr="009130C9">
        <w:rPr>
          <w:rFonts w:ascii="Times New Roman CYR" w:hAnsi="Times New Roman CYR" w:cs="Times New Roman CYR"/>
          <w:lang w:val="ru-RU"/>
        </w:rPr>
        <w:t>,</w:t>
      </w:r>
      <w:r w:rsidR="00C34393" w:rsidRPr="009200F9">
        <w:rPr>
          <w:rFonts w:ascii="Times New Roman CYR" w:hAnsi="Times New Roman CYR" w:cs="Times New Roman CYR"/>
        </w:rPr>
        <w:t>a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9</w:t>
      </w:r>
      <w:r w:rsidR="00C34393" w:rsidRPr="009130C9">
        <w:rPr>
          <w:rFonts w:ascii="Times New Roman CYR" w:hAnsi="Times New Roman CYR" w:cs="Times New Roman CYR"/>
          <w:lang w:val="ru-RU"/>
        </w:rPr>
        <w:t>. Дуги его отмечены входными сигналами, действующими на каждом переходе, и набором выходных сигналов, вырабатываемых УА на данном переходе.</w:t>
      </w:r>
    </w:p>
    <w:p w:rsidR="00C34393" w:rsidRPr="009130C9" w:rsidRDefault="00C34393" w:rsidP="00F72E6B">
      <w:pPr>
        <w:pStyle w:val="2"/>
        <w:rPr>
          <w:lang w:val="ru-RU"/>
        </w:rPr>
      </w:pPr>
      <w:bookmarkStart w:id="19" w:name="_Toc451890046"/>
      <w:r w:rsidRPr="009130C9">
        <w:rPr>
          <w:lang w:val="ru-RU"/>
        </w:rPr>
        <w:t>Выбор и обоснование функциональной схемы МПА и типов элементов памяти</w:t>
      </w:r>
      <w:bookmarkEnd w:id="19"/>
    </w:p>
    <w:p w:rsidR="00C34393" w:rsidRPr="009200F9" w:rsidRDefault="00C34393" w:rsidP="005B0ECF">
      <w:pPr>
        <w:pStyle w:val="afa"/>
        <w:numPr>
          <w:ilvl w:val="12"/>
          <w:numId w:val="0"/>
        </w:numPr>
        <w:spacing w:after="0"/>
        <w:ind w:left="-1134" w:firstLine="720"/>
        <w:rPr>
          <w:rFonts w:ascii="Times New Roman CYR" w:hAnsi="Times New Roman CYR" w:cs="Times New Roman CYR"/>
          <w:i/>
          <w:szCs w:val="22"/>
        </w:rPr>
      </w:pPr>
    </w:p>
    <w:p w:rsidR="00C34393" w:rsidRPr="009130C9" w:rsidRDefault="00C34393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Для реализации модели Мили можно использовать вариант на основе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 xml:space="preserve"> и </w:t>
      </w:r>
      <w:r w:rsidRPr="009200F9">
        <w:rPr>
          <w:rFonts w:ascii="Times New Roman CYR" w:hAnsi="Times New Roman CYR" w:cs="Times New Roman CYR"/>
        </w:rPr>
        <w:t>RS</w:t>
      </w:r>
      <w:r w:rsidRPr="009130C9">
        <w:rPr>
          <w:rFonts w:ascii="Times New Roman CYR" w:hAnsi="Times New Roman CYR" w:cs="Times New Roman CYR"/>
          <w:lang w:val="ru-RU"/>
        </w:rPr>
        <w:t xml:space="preserve"> триггеров и дешифратора, а также попробовать вариант н</w:t>
      </w:r>
      <w:r w:rsidR="007E2F17" w:rsidRPr="009130C9">
        <w:rPr>
          <w:rFonts w:ascii="Times New Roman CYR" w:hAnsi="Times New Roman CYR" w:cs="Times New Roman CYR"/>
          <w:lang w:val="ru-RU"/>
        </w:rPr>
        <w:t xml:space="preserve">а основе счетчика и </w:t>
      </w:r>
      <w:proofErr w:type="gramStart"/>
      <w:r w:rsidR="007E2F17" w:rsidRPr="009130C9">
        <w:rPr>
          <w:rFonts w:ascii="Times New Roman CYR" w:hAnsi="Times New Roman CYR" w:cs="Times New Roman CYR"/>
          <w:lang w:val="ru-RU"/>
        </w:rPr>
        <w:t>дешифратора</w:t>
      </w:r>
      <w:proofErr w:type="gramEnd"/>
      <w:r w:rsidR="007E2F17" w:rsidRPr="009130C9">
        <w:rPr>
          <w:rFonts w:ascii="Times New Roman CYR" w:hAnsi="Times New Roman CYR" w:cs="Times New Roman CYR"/>
          <w:lang w:val="ru-RU"/>
        </w:rPr>
        <w:t xml:space="preserve"> и сдвигового регистра.</w:t>
      </w:r>
    </w:p>
    <w:p w:rsidR="00C34393" w:rsidRPr="009200F9" w:rsidRDefault="00C34393" w:rsidP="00F72E6B">
      <w:pPr>
        <w:pStyle w:val="2"/>
      </w:pPr>
      <w:bookmarkStart w:id="20" w:name="_Toc451890047"/>
      <w:proofErr w:type="spellStart"/>
      <w:r w:rsidRPr="00F72E6B">
        <w:t>Кодирование</w:t>
      </w:r>
      <w:proofErr w:type="spellEnd"/>
      <w:r w:rsidRPr="009200F9">
        <w:t xml:space="preserve"> </w:t>
      </w:r>
      <w:proofErr w:type="spellStart"/>
      <w:r w:rsidRPr="009200F9">
        <w:t>внутренних</w:t>
      </w:r>
      <w:proofErr w:type="spellEnd"/>
      <w:r w:rsidRPr="009200F9">
        <w:t xml:space="preserve"> </w:t>
      </w:r>
      <w:proofErr w:type="spellStart"/>
      <w:r w:rsidRPr="009200F9">
        <w:t>состояний</w:t>
      </w:r>
      <w:proofErr w:type="spellEnd"/>
      <w:r w:rsidRPr="009200F9">
        <w:t xml:space="preserve"> </w:t>
      </w:r>
      <w:proofErr w:type="spellStart"/>
      <w:r w:rsidRPr="009200F9">
        <w:t>автомата</w:t>
      </w:r>
      <w:bookmarkEnd w:id="20"/>
      <w:proofErr w:type="spellEnd"/>
    </w:p>
    <w:p w:rsidR="00C34393" w:rsidRPr="009130C9" w:rsidRDefault="00C34393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В УА в качестве элементов памяти (ЭП) могут быть использованы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 xml:space="preserve">-триггеры, </w:t>
      </w:r>
      <w:r w:rsidRPr="009200F9">
        <w:rPr>
          <w:rFonts w:ascii="Times New Roman CYR" w:hAnsi="Times New Roman CYR" w:cs="Times New Roman CYR"/>
        </w:rPr>
        <w:t>RS</w:t>
      </w:r>
      <w:r w:rsidRPr="009130C9">
        <w:rPr>
          <w:rFonts w:ascii="Times New Roman CYR" w:hAnsi="Times New Roman CYR" w:cs="Times New Roman CYR"/>
          <w:lang w:val="ru-RU"/>
        </w:rPr>
        <w:t>-триггеры, счетчики и так далее.</w:t>
      </w:r>
    </w:p>
    <w:p w:rsidR="00C34393" w:rsidRPr="009130C9" w:rsidRDefault="00C34393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При использовании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>-триггеров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минимального кодирования необходимо закодировать состояния кодами, содержащими наименьшее количество единиц. Для этого используют инверсные таблицы переходов.</w:t>
      </w:r>
    </w:p>
    <w:p w:rsidR="00C34393" w:rsidRPr="009130C9" w:rsidRDefault="00C34393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Для </w:t>
      </w:r>
      <w:r w:rsidRPr="009200F9">
        <w:rPr>
          <w:rFonts w:ascii="Times New Roman CYR" w:hAnsi="Times New Roman CYR" w:cs="Times New Roman CYR"/>
        </w:rPr>
        <w:t>RS</w:t>
      </w:r>
      <w:r w:rsidRPr="009130C9">
        <w:rPr>
          <w:rFonts w:ascii="Times New Roman CYR" w:hAnsi="Times New Roman CYR" w:cs="Times New Roman CYR"/>
          <w:lang w:val="ru-RU"/>
        </w:rPr>
        <w:t>-триггеров лучше использовать соседнее кодирование, так как именно этот способ минимизирует число переключений ЭП.</w:t>
      </w:r>
    </w:p>
    <w:p w:rsidR="00C34393" w:rsidRPr="009130C9" w:rsidRDefault="00C34393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В случае счетчиков разность кодов между соседними состояниями должна быть равна единице, тогда переход из одного состояния в другое будет осуществляться подачей на вход счетчика сигнала, увеличивающего или уменьшающего содержимое самого счетчика.</w:t>
      </w:r>
    </w:p>
    <w:p w:rsidR="00753F2D" w:rsidRPr="009130C9" w:rsidRDefault="0027214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Для сдвигового регистра соседние состояния должны иметь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коды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отличающиеся на один сдвиг вправо, либо влево, тогда переход из одного состояния в другое будет осуществляться подачей сдвига влево либо вправо.</w:t>
      </w:r>
    </w:p>
    <w:p w:rsidR="00753F2D" w:rsidRPr="009130C9" w:rsidRDefault="00753F2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27214D" w:rsidRPr="009130C9" w:rsidRDefault="00753F2D" w:rsidP="00F72E6B">
      <w:pPr>
        <w:pStyle w:val="2"/>
        <w:rPr>
          <w:lang w:val="ru-RU"/>
        </w:rPr>
      </w:pPr>
      <w:bookmarkStart w:id="21" w:name="_Toc451890048"/>
      <w:r w:rsidRPr="009130C9">
        <w:rPr>
          <w:lang w:val="ru-RU"/>
        </w:rPr>
        <w:lastRenderedPageBreak/>
        <w:t xml:space="preserve">Синтез управляющего устройства на основе </w:t>
      </w:r>
      <w:r w:rsidRPr="009200F9">
        <w:t>D</w:t>
      </w:r>
      <w:r w:rsidRPr="009130C9">
        <w:rPr>
          <w:lang w:val="ru-RU"/>
        </w:rPr>
        <w:t>-триггеров</w:t>
      </w:r>
      <w:bookmarkEnd w:id="21"/>
    </w:p>
    <w:p w:rsidR="006A03EC" w:rsidRPr="009130C9" w:rsidRDefault="006A03EC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</w:p>
    <w:p w:rsidR="006A03EC" w:rsidRPr="009200F9" w:rsidRDefault="006A03EC" w:rsidP="005B0ECF">
      <w:pPr>
        <w:pStyle w:val="afa"/>
        <w:spacing w:after="0"/>
        <w:ind w:firstLine="284"/>
        <w:rPr>
          <w:rFonts w:ascii="Times New Roman CYR" w:hAnsi="Times New Roman CYR" w:cs="Times New Roman CYR"/>
          <w:b/>
          <w:bCs/>
          <w:i/>
        </w:rPr>
      </w:pPr>
      <w:r w:rsidRPr="009200F9">
        <w:rPr>
          <w:rFonts w:ascii="Times New Roman CYR" w:hAnsi="Times New Roman CYR" w:cs="Times New Roman CYR"/>
          <w:b/>
          <w:bCs/>
        </w:rPr>
        <w:t xml:space="preserve">Алгоритм минимизации при использовании </w:t>
      </w:r>
      <w:r w:rsidRPr="009200F9">
        <w:rPr>
          <w:rFonts w:ascii="Times New Roman CYR" w:hAnsi="Times New Roman CYR" w:cs="Times New Roman CYR"/>
          <w:b/>
          <w:bCs/>
          <w:lang w:val="en-US"/>
        </w:rPr>
        <w:t>D</w:t>
      </w:r>
      <w:r w:rsidRPr="009200F9">
        <w:rPr>
          <w:rFonts w:ascii="Times New Roman CYR" w:hAnsi="Times New Roman CYR" w:cs="Times New Roman CYR"/>
          <w:b/>
          <w:bCs/>
        </w:rPr>
        <w:t>-триггера.</w:t>
      </w:r>
    </w:p>
    <w:p w:rsidR="006A03EC" w:rsidRPr="009200F9" w:rsidRDefault="006A03EC" w:rsidP="005B0ECF">
      <w:pPr>
        <w:pStyle w:val="afa"/>
        <w:spacing w:after="0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1. Каждому состоянию ставится в соответствие целое число </w:t>
      </w:r>
      <w:proofErr w:type="spellStart"/>
      <w:r w:rsidRPr="009200F9">
        <w:rPr>
          <w:rFonts w:ascii="Times New Roman CYR" w:hAnsi="Times New Roman CYR" w:cs="Times New Roman CYR"/>
          <w:iCs/>
        </w:rPr>
        <w:t>N</w:t>
      </w:r>
      <w:r w:rsidRPr="009200F9">
        <w:rPr>
          <w:rFonts w:ascii="Times New Roman CYR" w:hAnsi="Times New Roman CYR" w:cs="Times New Roman CYR"/>
          <w:iCs/>
          <w:vertAlign w:val="subscript"/>
        </w:rPr>
        <w:t>m</w:t>
      </w:r>
      <w:proofErr w:type="spellEnd"/>
      <w:r w:rsidRPr="009200F9">
        <w:rPr>
          <w:rFonts w:ascii="Times New Roman CYR" w:hAnsi="Times New Roman CYR" w:cs="Times New Roman CYR"/>
        </w:rPr>
        <w:t xml:space="preserve">, равное числу переходов </w:t>
      </w:r>
      <w:r w:rsidR="001A190D" w:rsidRPr="009200F9">
        <w:rPr>
          <w:rFonts w:ascii="Times New Roman CYR" w:hAnsi="Times New Roman CYR" w:cs="Times New Roman CYR"/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699200" behindDoc="0" locked="1" layoutInCell="0" allowOverlap="1" wp14:anchorId="2208CC76" wp14:editId="469896F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13" name="Группа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14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6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8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9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0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8CC76" id="Группа 413" o:spid="_x0000_s1286" style="position:absolute;left:0;text-align:left;margin-left:56.7pt;margin-top:19.85pt;width:518.8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IMHLIUcBwAAlVUAAA4AAAAAAAAA&#10;AAAAAAAALgIAAGRycy9lMm9Eb2MueG1sUEsBAi0AFAAGAAgAAAAhAIxDtsrhAAAADAEAAA8AAAAA&#10;AAAAAAAAAAAAdgkAAGRycy9kb3ducmV2LnhtbFBLBQYAAAAABAAEAPMAAACECgAAAAA=&#10;" o:allowincell="f">
                <v:rect id="Rectangle 409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6T8QA&#10;AADcAAAADwAAAGRycy9kb3ducmV2LnhtbESP0YrCMBRE3wX/IVxh3zRVZLFdo1RB8Enc6gdcmrtt&#10;sbmpTWy7fr1ZWPBxmJkzzHo7mFp01LrKsoL5LAJBnFtdcaHgejlMVyCcR9ZYWyYFv+RguxmP1pho&#10;2/M3dZkvRICwS1BB6X2TSOnykgy6mW2Ig/djW4M+yLaQusU+wE0tF1H0KQ1WHBZKbGhfUn7LHkbB&#10;zQ/dKS2y5yG+7uL8vEv7xz1V6mMypF8gPA3+Hf5vH7WC5XwJ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F+k/EAAAA3AAAAA8AAAAAAAAAAAAAAAAAmAIAAGRycy9k&#10;b3ducmV2LnhtbFBLBQYAAAAABAAEAPUAAACJAwAAAAA=&#10;" filled="f" strokeweight="2pt"/>
                <v:line id="Line 410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yF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shXAAAAA3AAAAA8AAAAAAAAAAAAAAAAA&#10;oQIAAGRycy9kb3ducmV2LnhtbFBLBQYAAAAABAAEAPkAAACOAwAAAAA=&#10;" strokeweight="2pt"/>
                <v:line id="Line 411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sY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LGLAAAAA3AAAAA8AAAAAAAAAAAAAAAAA&#10;oQIAAGRycy9kb3ducmV2LnhtbFBLBQYAAAAABAAEAPkAAACOAwAAAAA=&#10;" strokeweight="2pt"/>
                <v:line id="Line 412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  <v:line id="Line 413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di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yHYu9AAAA3AAAAA8AAAAAAAAAAAAAAAAAoQIA&#10;AGRycy9kb3ducmV2LnhtbFBLBQYAAAAABAAEAPkAAACLAwAAAAA=&#10;" strokeweight="2pt"/>
                <v:line id="Line 414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  <v:line id="Line 415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  <v:line id="Line 416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R+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fqvAAAAA3AAAAA8AAAAAAAAAAAAAAAAA&#10;oQIAAGRycy9kb3ducmV2LnhtbFBLBQYAAAAABAAEAPkAAACOAwAAAAA=&#10;" strokeweight="2pt"/>
                <v:line id="Line 417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b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ib8UAAADcAAAADwAAAAAAAAAA&#10;AAAAAAChAgAAZHJzL2Rvd25yZXYueG1sUEsFBgAAAAAEAAQA+QAAAJMDAAAAAA==&#10;" strokeweight="1pt"/>
                <v:line id="Line 418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FR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Y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kVHxAAAANwAAAAPAAAAAAAAAAAA&#10;AAAAAKECAABkcnMvZG93bnJldi54bWxQSwUGAAAAAAQABAD5AAAAkgMAAAAA&#10;" strokeweight="2pt"/>
                <v:line id="Line 419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Bfg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IF+AxAAAANwAAAAPAAAAAAAAAAAA&#10;AAAAAKECAABkcnMvZG93bnJldi54bWxQSwUGAAAAAAQABAD5AAAAkgMAAAAA&#10;" strokeweight="1pt"/>
                <v:rect id="Rectangle 420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1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2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Oe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8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2Tnv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3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24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/k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eg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X+S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25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A0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ZA0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6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lS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rV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rlS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27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7P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9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Yez7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rPr>
          <w:rFonts w:ascii="Times New Roman CYR" w:hAnsi="Times New Roman CYR" w:cs="Times New Roman CYR"/>
        </w:rPr>
        <w:t xml:space="preserve">в состояние </w:t>
      </w:r>
      <w:proofErr w:type="spellStart"/>
      <w:r w:rsidRPr="009200F9">
        <w:rPr>
          <w:rFonts w:ascii="Times New Roman CYR" w:hAnsi="Times New Roman CYR" w:cs="Times New Roman CYR"/>
          <w:iCs/>
        </w:rPr>
        <w:t>а</w:t>
      </w:r>
      <w:r w:rsidRPr="009200F9">
        <w:rPr>
          <w:rFonts w:ascii="Times New Roman CYR" w:hAnsi="Times New Roman CYR" w:cs="Times New Roman CYR"/>
          <w:iCs/>
          <w:vertAlign w:val="subscript"/>
        </w:rPr>
        <w:t>m</w:t>
      </w:r>
      <w:proofErr w:type="spellEnd"/>
      <w:r w:rsidRPr="009200F9">
        <w:rPr>
          <w:rFonts w:ascii="Times New Roman CYR" w:hAnsi="Times New Roman CYR" w:cs="Times New Roman CYR"/>
        </w:rPr>
        <w:t xml:space="preserve">. </w:t>
      </w:r>
    </w:p>
    <w:p w:rsidR="006A03EC" w:rsidRPr="009200F9" w:rsidRDefault="006A03EC" w:rsidP="005B0ECF">
      <w:pPr>
        <w:pStyle w:val="afa"/>
        <w:spacing w:after="0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2. Числа </w:t>
      </w:r>
      <w:proofErr w:type="spellStart"/>
      <w:r w:rsidRPr="009200F9">
        <w:rPr>
          <w:rFonts w:ascii="Times New Roman CYR" w:hAnsi="Times New Roman CYR" w:cs="Times New Roman CYR"/>
          <w:iCs/>
        </w:rPr>
        <w:t>N</w:t>
      </w:r>
      <w:r w:rsidRPr="009200F9">
        <w:rPr>
          <w:rFonts w:ascii="Times New Roman CYR" w:hAnsi="Times New Roman CYR" w:cs="Times New Roman CYR"/>
          <w:iCs/>
          <w:vertAlign w:val="subscript"/>
        </w:rPr>
        <w:t>m</w:t>
      </w:r>
      <w:proofErr w:type="spellEnd"/>
      <w:r w:rsidRPr="009200F9">
        <w:rPr>
          <w:rFonts w:ascii="Times New Roman CYR" w:hAnsi="Times New Roman CYR" w:cs="Times New Roman CYR"/>
        </w:rPr>
        <w:t xml:space="preserve"> сортируются по убыванию.</w:t>
      </w:r>
    </w:p>
    <w:p w:rsidR="006A03EC" w:rsidRPr="009200F9" w:rsidRDefault="006A03EC" w:rsidP="005B0ECF">
      <w:pPr>
        <w:pStyle w:val="afa"/>
        <w:spacing w:after="0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3. Состояние с наибольшим </w:t>
      </w:r>
      <w:r w:rsidRPr="009200F9">
        <w:rPr>
          <w:rFonts w:ascii="Times New Roman CYR" w:hAnsi="Times New Roman CYR" w:cs="Times New Roman CYR"/>
          <w:iCs/>
        </w:rPr>
        <w:t>N</w:t>
      </w:r>
      <w:r w:rsidRPr="009200F9">
        <w:rPr>
          <w:rFonts w:ascii="Times New Roman CYR" w:hAnsi="Times New Roman CYR" w:cs="Times New Roman CYR"/>
        </w:rPr>
        <w:t xml:space="preserve"> кодируются 00…00.</w:t>
      </w:r>
    </w:p>
    <w:p w:rsidR="006A03EC" w:rsidRPr="009200F9" w:rsidRDefault="006A03EC" w:rsidP="005B0ECF">
      <w:pPr>
        <w:pStyle w:val="afa"/>
        <w:spacing w:after="0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4. Следующие </w:t>
      </w:r>
      <w:r w:rsidRPr="009200F9">
        <w:rPr>
          <w:rFonts w:ascii="Times New Roman CYR" w:hAnsi="Times New Roman CYR" w:cs="Times New Roman CYR"/>
          <w:iCs/>
        </w:rPr>
        <w:t>I</w:t>
      </w:r>
      <w:r w:rsidRPr="009200F9">
        <w:rPr>
          <w:rFonts w:ascii="Times New Roman CYR" w:hAnsi="Times New Roman CYR" w:cs="Times New Roman CYR"/>
        </w:rPr>
        <w:t xml:space="preserve"> состояний </w:t>
      </w:r>
      <w:r w:rsidRPr="009200F9">
        <w:rPr>
          <w:rFonts w:ascii="Times New Roman CYR" w:hAnsi="Times New Roman CYR" w:cs="Times New Roman CYR"/>
          <w:iCs/>
        </w:rPr>
        <w:t>(I-число ЭП)</w:t>
      </w:r>
      <w:r w:rsidRPr="009200F9">
        <w:rPr>
          <w:rFonts w:ascii="Times New Roman CYR" w:hAnsi="Times New Roman CYR" w:cs="Times New Roman CYR"/>
        </w:rPr>
        <w:t xml:space="preserve"> кодируются </w:t>
      </w:r>
      <w:proofErr w:type="gramStart"/>
      <w:r w:rsidRPr="009200F9">
        <w:rPr>
          <w:rFonts w:ascii="Times New Roman CYR" w:hAnsi="Times New Roman CYR" w:cs="Times New Roman CYR"/>
        </w:rPr>
        <w:t>00..</w:t>
      </w:r>
      <w:proofErr w:type="gramEnd"/>
      <w:r w:rsidRPr="009200F9">
        <w:rPr>
          <w:rFonts w:ascii="Times New Roman CYR" w:hAnsi="Times New Roman CYR" w:cs="Times New Roman CYR"/>
        </w:rPr>
        <w:t>01, 00..10..0</w:t>
      </w:r>
    </w:p>
    <w:p w:rsidR="006A03EC" w:rsidRPr="009200F9" w:rsidRDefault="006A03EC" w:rsidP="005B0ECF">
      <w:pPr>
        <w:pStyle w:val="afa"/>
        <w:spacing w:after="0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5. Для кодирования оставшихся состояний используются коды, содержащие 2, затем 3 единицы и т.д., пока все состояния не будут закодированы.</w:t>
      </w:r>
    </w:p>
    <w:p w:rsidR="006A03EC" w:rsidRPr="009200F9" w:rsidRDefault="006A03EC" w:rsidP="005B0ECF">
      <w:pPr>
        <w:pStyle w:val="afa"/>
        <w:spacing w:after="0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В результате получаем кодирование, при котором чем больше переходов имеется в некоторое состояние </w:t>
      </w:r>
      <w:proofErr w:type="spellStart"/>
      <w:r w:rsidRPr="009200F9">
        <w:rPr>
          <w:rFonts w:ascii="Times New Roman CYR" w:hAnsi="Times New Roman CYR" w:cs="Times New Roman CYR"/>
          <w:iCs/>
        </w:rPr>
        <w:t>a</w:t>
      </w:r>
      <w:r w:rsidRPr="009200F9">
        <w:rPr>
          <w:rFonts w:ascii="Times New Roman CYR" w:hAnsi="Times New Roman CYR" w:cs="Times New Roman CYR"/>
          <w:iCs/>
          <w:vertAlign w:val="subscript"/>
        </w:rPr>
        <w:t>m</w:t>
      </w:r>
      <w:proofErr w:type="spellEnd"/>
      <w:r w:rsidRPr="009200F9">
        <w:rPr>
          <w:rFonts w:ascii="Times New Roman CYR" w:hAnsi="Times New Roman CYR" w:cs="Times New Roman CYR"/>
        </w:rPr>
        <w:t>, тем меньше единиц содержится в его коде.</w:t>
      </w:r>
    </w:p>
    <w:p w:rsidR="00753F2D" w:rsidRPr="009130C9" w:rsidRDefault="00884FDE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При кодировании состояний автомата, в качестве элементов памяти которого выбраны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>-триггеры, следует стремиться использовать коды с меньшим числом «1» в кодовом слове. Для кодирования 9 состояний необходимо использовать минимум 4 элемента памяти. из множества 4-разрядных двоичных слов надо выбрать код каждого состояния, ориентируясь на граф и обратную таблицу переходов: чем чаще в какое-либо состояние происходят переходы из других состояний, тем меньше «1» должно быть в его коде. Обратная таблица переходов и коды состояний отображены в таблице 3.</w:t>
      </w:r>
    </w:p>
    <w:p w:rsidR="00884FDE" w:rsidRPr="009130C9" w:rsidRDefault="00884FDE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Таблица 3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38"/>
        <w:gridCol w:w="800"/>
        <w:gridCol w:w="851"/>
        <w:gridCol w:w="992"/>
        <w:gridCol w:w="1134"/>
        <w:gridCol w:w="1276"/>
        <w:gridCol w:w="850"/>
        <w:gridCol w:w="926"/>
        <w:gridCol w:w="1478"/>
      </w:tblGrid>
      <w:tr w:rsidR="00884FDE" w:rsidRPr="009200F9" w:rsidTr="00176961">
        <w:tc>
          <w:tcPr>
            <w:tcW w:w="1038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800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850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926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478" w:type="dxa"/>
          </w:tcPr>
          <w:p w:rsidR="00884FDE" w:rsidRPr="009200F9" w:rsidRDefault="00884FDE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</w:tr>
      <w:tr w:rsidR="00884FDE" w:rsidRPr="009200F9" w:rsidTr="00176961">
        <w:tc>
          <w:tcPr>
            <w:tcW w:w="1038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800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851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850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926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478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="00A47866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</w:rPr>
              <w:t>, a</w:t>
            </w:r>
            <w:r w:rsidR="00A47866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4,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</w:tr>
      <w:tr w:rsidR="00884FDE" w:rsidRPr="009200F9" w:rsidTr="00176961">
        <w:tc>
          <w:tcPr>
            <w:tcW w:w="1038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800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</w:tc>
        <w:tc>
          <w:tcPr>
            <w:tcW w:w="851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992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134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276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850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1100</w:t>
            </w:r>
          </w:p>
        </w:tc>
        <w:tc>
          <w:tcPr>
            <w:tcW w:w="926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</w:tc>
        <w:tc>
          <w:tcPr>
            <w:tcW w:w="1478" w:type="dxa"/>
          </w:tcPr>
          <w:p w:rsidR="00884FDE" w:rsidRPr="009200F9" w:rsidRDefault="00950EAD" w:rsidP="00711DE8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</w:tr>
    </w:tbl>
    <w:p w:rsidR="00884FDE" w:rsidRPr="009200F9" w:rsidRDefault="00884FDE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</w:rPr>
      </w:pPr>
    </w:p>
    <w:p w:rsidR="00EE5A0E" w:rsidRPr="009130C9" w:rsidRDefault="00E476CC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Следующим этапом синтеза управляющего автомата является построение структурной таблицы переходов выходов. На основе графа составляется таблица, которая представлена в таблице 4</w:t>
      </w:r>
    </w:p>
    <w:p w:rsidR="00EE5A0E" w:rsidRPr="009130C9" w:rsidRDefault="00EE5A0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E476CC" w:rsidRPr="009130C9" w:rsidRDefault="001A190D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1" layoutInCell="0" allowOverlap="1" wp14:anchorId="66E57D17" wp14:editId="0CFCCE0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53" name="Группа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4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1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8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AB6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57D17" id="Группа 453" o:spid="_x0000_s1306" style="position:absolute;left:0;text-align:left;margin-left:56.7pt;margin-top:19.85pt;width:518.8pt;height:802.3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DMiDQeGgcAAJVVAAAOAAAAAAAAAAAA&#10;AAAAAC4CAABkcnMvZTJvRG9jLnhtbFBLAQItABQABgAIAAAAIQCMQ7bK4QAAAAwBAAAPAAAAAAAA&#10;AAAAAAAAAHQJAABkcnMvZG93bnJldi54bWxQSwUGAAAAAAQABADzAAAAggoAAAAA&#10;" o:allowincell="f">
                <v:rect id="Rectangle 449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9Dj8QA&#10;AADcAAAADwAAAGRycy9kb3ducmV2LnhtbESP0YrCMBRE3wX/IVxh3zR1UVmrUeqCsE+i1Q+4NHfb&#10;YnPTbWLb9euNIPg4zMwZZr3tTSVaalxpWcF0EoEgzqwuOVdwOe/HXyCcR9ZYWSYF/+RguxkO1hhr&#10;2/GJ2tTnIkDYxaig8L6OpXRZQQbdxNbEwfu1jUEfZJNL3WAX4KaSn1G0kAZLDgsF1vRdUHZNb0bB&#10;1fftIcnT+3552S2z4y7pbn+JUh+jPlmB8NT7d/jV/tEKZvM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Q4/EAAAA3AAAAA8AAAAAAAAAAAAAAAAAmAIAAGRycy9k&#10;b3ducmV2LnhtbFBLBQYAAAAABAAEAPUAAACJAwAAAAA=&#10;" filled="f" strokeweight="2pt"/>
                <v:line id="Line 450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  <v:line id="Line 451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  <v:line id="Line 452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  <v:line id="Line 453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454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455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456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457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br8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/br8UAAADcAAAADwAAAAAAAAAA&#10;AAAAAAChAgAAZHJzL2Rvd25yZXYueG1sUEsFBgAAAAAEAAQA+QAAAJMDAAAAAA==&#10;" strokeweight="1pt"/>
                <v:line id="Line 458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459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rmQM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rmQMUAAADcAAAADwAAAAAAAAAA&#10;AAAAAAChAgAAZHJzL2Rvd25yZXYueG1sUEsFBgAAAAAEAAQA+QAAAJMDAAAAAA==&#10;" strokeweight="1pt"/>
                <v:rect id="Rectangle 460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1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62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3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64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65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66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67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AB6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476CC" w:rsidRPr="009130C9">
        <w:rPr>
          <w:rFonts w:ascii="Times New Roman CYR" w:hAnsi="Times New Roman CYR" w:cs="Times New Roman CYR"/>
          <w:lang w:val="ru-RU"/>
        </w:rPr>
        <w:t>Таблица 4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421"/>
        <w:gridCol w:w="954"/>
        <w:gridCol w:w="1483"/>
        <w:gridCol w:w="954"/>
        <w:gridCol w:w="1287"/>
        <w:gridCol w:w="1476"/>
        <w:gridCol w:w="1770"/>
      </w:tblGrid>
      <w:tr w:rsidR="00E476CC" w:rsidRPr="009200F9" w:rsidTr="00E476CC">
        <w:tc>
          <w:tcPr>
            <w:tcW w:w="1335" w:type="dxa"/>
          </w:tcPr>
          <w:p w:rsidR="00E476CC" w:rsidRPr="009200F9" w:rsidRDefault="00E476C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Исходное состояние</w:t>
            </w:r>
          </w:p>
        </w:tc>
        <w:tc>
          <w:tcPr>
            <w:tcW w:w="1335" w:type="dxa"/>
          </w:tcPr>
          <w:p w:rsidR="00E476CC" w:rsidRPr="009200F9" w:rsidRDefault="00E476C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Код</w:t>
            </w:r>
          </w:p>
          <w:p w:rsidR="00E476CC" w:rsidRPr="009200F9" w:rsidRDefault="00E476C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а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m</w:t>
            </w:r>
          </w:p>
        </w:tc>
        <w:tc>
          <w:tcPr>
            <w:tcW w:w="1335" w:type="dxa"/>
          </w:tcPr>
          <w:p w:rsidR="00E476CC" w:rsidRPr="009200F9" w:rsidRDefault="00E476C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 xml:space="preserve">Состояние перехода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s</w:t>
            </w:r>
          </w:p>
        </w:tc>
        <w:tc>
          <w:tcPr>
            <w:tcW w:w="1335" w:type="dxa"/>
          </w:tcPr>
          <w:p w:rsidR="00E476CC" w:rsidRPr="009200F9" w:rsidRDefault="00E476C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Код</w:t>
            </w:r>
          </w:p>
          <w:p w:rsidR="00E476CC" w:rsidRPr="009200F9" w:rsidRDefault="00E476C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s</w:t>
            </w:r>
          </w:p>
        </w:tc>
        <w:tc>
          <w:tcPr>
            <w:tcW w:w="1335" w:type="dxa"/>
          </w:tcPr>
          <w:p w:rsidR="00E476CC" w:rsidRPr="009200F9" w:rsidRDefault="001E4F2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Входной сигнал Х</w:t>
            </w:r>
          </w:p>
        </w:tc>
        <w:tc>
          <w:tcPr>
            <w:tcW w:w="1335" w:type="dxa"/>
          </w:tcPr>
          <w:p w:rsidR="00E476CC" w:rsidRPr="009200F9" w:rsidRDefault="001E4F2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Выходные сигналы</w:t>
            </w:r>
          </w:p>
        </w:tc>
        <w:tc>
          <w:tcPr>
            <w:tcW w:w="1335" w:type="dxa"/>
          </w:tcPr>
          <w:p w:rsidR="00E476CC" w:rsidRPr="009200F9" w:rsidRDefault="001E4F2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 xml:space="preserve">Функции возбуждения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D-</w:t>
            </w:r>
            <w:r w:rsidRPr="009200F9">
              <w:rPr>
                <w:rFonts w:ascii="Times New Roman CYR" w:hAnsi="Times New Roman CYR" w:cs="Times New Roman CYR"/>
              </w:rPr>
              <w:t>триггеров</w:t>
            </w:r>
          </w:p>
        </w:tc>
      </w:tr>
      <w:tr w:rsidR="00E476CC" w:rsidRPr="009200F9" w:rsidTr="00E476CC"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7A2B43" w:rsidRPr="009200F9" w:rsidRDefault="007A2B4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  <w:p w:rsidR="007A2B43" w:rsidRPr="009200F9" w:rsidRDefault="007A2B4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7A2B43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7A2B43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7A2B43" w:rsidRPr="009200F9" w:rsidRDefault="007A2B4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7A2B43" w:rsidRPr="009200F9" w:rsidRDefault="007A2B4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D1</w:t>
            </w:r>
          </w:p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D3</w:t>
            </w:r>
          </w:p>
          <w:p w:rsidR="007A2B43" w:rsidRPr="009200F9" w:rsidRDefault="007A2B4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</w:tc>
      </w:tr>
      <w:tr w:rsidR="00E476CC" w:rsidRPr="009200F9" w:rsidTr="00E476CC"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</w:tc>
        <w:tc>
          <w:tcPr>
            <w:tcW w:w="1335" w:type="dxa"/>
          </w:tcPr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335" w:type="dxa"/>
          </w:tcPr>
          <w:p w:rsidR="00267637" w:rsidRPr="009200F9" w:rsidRDefault="007A2B4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D4</w:t>
            </w:r>
          </w:p>
        </w:tc>
      </w:tr>
      <w:tr w:rsidR="00E476CC" w:rsidRPr="009200F9" w:rsidTr="00E476CC"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613BA1" w:rsidRPr="009200F9" w:rsidRDefault="00613BA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  <w:p w:rsidR="00613BA1" w:rsidRPr="009200F9" w:rsidRDefault="00613BA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E476CC" w:rsidRPr="009200F9" w:rsidRDefault="00613BA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613BA1" w:rsidRPr="009200F9" w:rsidRDefault="00613BA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613BA1" w:rsidRPr="009200F9" w:rsidRDefault="00613BA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67637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</w:t>
            </w:r>
            <w:r w:rsidRPr="009200F9">
              <w:rPr>
                <w:rFonts w:ascii="Times New Roman CYR" w:hAnsi="Times New Roman CYR" w:cs="Times New Roman CYR"/>
              </w:rPr>
              <w:t>2, D1</w:t>
            </w:r>
          </w:p>
          <w:p w:rsidR="00613BA1" w:rsidRPr="009200F9" w:rsidRDefault="00613BA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</w:tc>
      </w:tr>
      <w:tr w:rsidR="00E476CC" w:rsidRPr="009200F9" w:rsidTr="00E476CC">
        <w:tc>
          <w:tcPr>
            <w:tcW w:w="1335" w:type="dxa"/>
          </w:tcPr>
          <w:p w:rsidR="00E476CC" w:rsidRPr="009200F9" w:rsidRDefault="0026763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476CC" w:rsidRPr="009200F9" w:rsidRDefault="00D02B7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335" w:type="dxa"/>
          </w:tcPr>
          <w:p w:rsidR="00D02B7D" w:rsidRPr="009200F9" w:rsidRDefault="00D02B7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D02B7D" w:rsidRPr="009200F9" w:rsidRDefault="00D02B7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335" w:type="dxa"/>
          </w:tcPr>
          <w:p w:rsidR="00D02B7D" w:rsidRPr="009200F9" w:rsidRDefault="00263B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D02B7D" w:rsidRPr="009200F9" w:rsidRDefault="00D02B7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D02B7D" w:rsidRPr="009200F9" w:rsidRDefault="00D02B7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D3, D2</w:t>
            </w:r>
          </w:p>
        </w:tc>
      </w:tr>
      <w:tr w:rsidR="00E476CC" w:rsidRPr="009200F9" w:rsidTr="00E476CC">
        <w:tc>
          <w:tcPr>
            <w:tcW w:w="1335" w:type="dxa"/>
          </w:tcPr>
          <w:p w:rsidR="00E476CC" w:rsidRPr="009200F9" w:rsidRDefault="00D02B7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D2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A244D6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</w:tc>
      </w:tr>
      <w:tr w:rsidR="00E476CC" w:rsidRPr="009200F9" w:rsidTr="00E476CC"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1100</w:t>
            </w:r>
          </w:p>
        </w:tc>
        <w:tc>
          <w:tcPr>
            <w:tcW w:w="1335" w:type="dxa"/>
          </w:tcPr>
          <w:p w:rsidR="00E476CC" w:rsidRPr="009200F9" w:rsidRDefault="00A244D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E476CC" w:rsidRPr="009200F9" w:rsidRDefault="00EF7D0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E476CC" w:rsidRPr="009200F9" w:rsidRDefault="00EF7D0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D4, D3</w:t>
            </w:r>
          </w:p>
        </w:tc>
      </w:tr>
      <w:tr w:rsidR="00EF7D07" w:rsidRPr="009200F9" w:rsidTr="00E476CC">
        <w:tc>
          <w:tcPr>
            <w:tcW w:w="1335" w:type="dxa"/>
          </w:tcPr>
          <w:p w:rsidR="00EF7D07" w:rsidRPr="009200F9" w:rsidRDefault="00EF7D0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EF7D07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1100</w:t>
            </w:r>
          </w:p>
        </w:tc>
        <w:tc>
          <w:tcPr>
            <w:tcW w:w="1335" w:type="dxa"/>
          </w:tcPr>
          <w:p w:rsidR="00EF7D07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526A75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526A75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335" w:type="dxa"/>
          </w:tcPr>
          <w:p w:rsidR="00EF7D07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526A75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  <w:p w:rsidR="00526A75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</w:tc>
        <w:tc>
          <w:tcPr>
            <w:tcW w:w="1335" w:type="dxa"/>
          </w:tcPr>
          <w:p w:rsidR="00EF7D07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526A75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526A75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F7D07" w:rsidRPr="009200F9" w:rsidRDefault="00526A7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526A75" w:rsidRPr="009200F9" w:rsidRDefault="005C0A6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5C0A68" w:rsidRPr="009200F9" w:rsidRDefault="005C0A6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-</w:t>
            </w:r>
          </w:p>
        </w:tc>
        <w:tc>
          <w:tcPr>
            <w:tcW w:w="1335" w:type="dxa"/>
          </w:tcPr>
          <w:p w:rsidR="00EF7D07" w:rsidRPr="009200F9" w:rsidRDefault="005C0A6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D2</w:t>
            </w:r>
          </w:p>
          <w:p w:rsidR="005C0A68" w:rsidRPr="009200F9" w:rsidRDefault="005C0A6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D3, D1</w:t>
            </w:r>
          </w:p>
          <w:p w:rsidR="005C0A68" w:rsidRPr="009200F9" w:rsidRDefault="005C0A6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D3, D1</w:t>
            </w:r>
          </w:p>
        </w:tc>
      </w:tr>
      <w:tr w:rsidR="005C0A68" w:rsidRPr="009200F9" w:rsidTr="00E476CC">
        <w:tc>
          <w:tcPr>
            <w:tcW w:w="1335" w:type="dxa"/>
          </w:tcPr>
          <w:p w:rsidR="005C0A68" w:rsidRPr="009200F9" w:rsidRDefault="005C0A6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335" w:type="dxa"/>
          </w:tcPr>
          <w:p w:rsidR="005C0A68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</w:tc>
        <w:tc>
          <w:tcPr>
            <w:tcW w:w="1335" w:type="dxa"/>
          </w:tcPr>
          <w:p w:rsidR="005C0A68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5B3452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5B3452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5C0A68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5B3452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5B3452" w:rsidRPr="009200F9" w:rsidRDefault="005B34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5C0A68" w:rsidRPr="009200F9" w:rsidRDefault="009933F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9933F6" w:rsidRPr="009200F9" w:rsidRDefault="009933F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9933F6" w:rsidRPr="009200F9" w:rsidRDefault="009933F6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5C0A68" w:rsidRPr="009200F9" w:rsidRDefault="00144FFB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144FFB" w:rsidRPr="009200F9" w:rsidRDefault="00144FFB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144FFB" w:rsidRPr="009200F9" w:rsidRDefault="00144FFB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5C0A68" w:rsidRPr="009200F9" w:rsidRDefault="00144FFB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144FFB" w:rsidRPr="009200F9" w:rsidRDefault="00144FFB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F44AC7" w:rsidRPr="009200F9" w:rsidRDefault="00144FFB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</w:tc>
      </w:tr>
      <w:tr w:rsidR="00F44AC7" w:rsidRPr="009200F9" w:rsidTr="00E476CC">
        <w:tc>
          <w:tcPr>
            <w:tcW w:w="1335" w:type="dxa"/>
          </w:tcPr>
          <w:p w:rsidR="00F44AC7" w:rsidRPr="009200F9" w:rsidRDefault="00F44AC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F44AC7" w:rsidRPr="009200F9" w:rsidRDefault="00F44AC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F44AC7" w:rsidRPr="009200F9" w:rsidRDefault="00F44AC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F44AC7" w:rsidRPr="009200F9" w:rsidRDefault="00F44AC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:rsidR="00F44AC7" w:rsidRPr="009200F9" w:rsidRDefault="00F44AC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FE5AC8" w:rsidRPr="009200F9" w:rsidRDefault="00FE5AC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335" w:type="dxa"/>
          </w:tcPr>
          <w:p w:rsidR="00F44AC7" w:rsidRPr="009200F9" w:rsidRDefault="00FE5AC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FE5AC8" w:rsidRPr="009200F9" w:rsidRDefault="00FE5AC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F44AC7" w:rsidRPr="009200F9" w:rsidRDefault="00FE5AC8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FE5AC8" w:rsidRPr="009200F9" w:rsidRDefault="00D6061E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  <w:tc>
          <w:tcPr>
            <w:tcW w:w="1335" w:type="dxa"/>
          </w:tcPr>
          <w:p w:rsidR="00F44AC7" w:rsidRPr="009200F9" w:rsidRDefault="00D6061E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D6061E" w:rsidRPr="009200F9" w:rsidRDefault="00D6061E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D1</w:t>
            </w:r>
          </w:p>
        </w:tc>
      </w:tr>
    </w:tbl>
    <w:p w:rsidR="00E476CC" w:rsidRPr="009200F9" w:rsidRDefault="00E476CC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</w:rPr>
      </w:pPr>
    </w:p>
    <w:p w:rsidR="0091349E" w:rsidRPr="009200F9" w:rsidRDefault="0091349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Полученные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функции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возбуждения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E476CC" w:rsidRPr="001508E7" w:rsidRDefault="009579BB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D1 = a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="00F660EC" w:rsidRPr="001508E7">
        <w:rPr>
          <w:rFonts w:ascii="Times New Roman CYR" w:hAnsi="Times New Roman CYR" w:cs="Times New Roman CYR"/>
        </w:rPr>
        <w:t>~X</w:t>
      </w:r>
      <w:r w:rsidR="00F660EC"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 xml:space="preserve">5 </w:t>
      </w:r>
      <w:r w:rsidRPr="001508E7">
        <w:rPr>
          <w:rFonts w:ascii="Times New Roman CYR" w:hAnsi="Times New Roman CYR" w:cs="Times New Roman CYR"/>
        </w:rPr>
        <w:t>v a</w:t>
      </w:r>
      <w:r w:rsidRPr="001508E7">
        <w:rPr>
          <w:rFonts w:ascii="Times New Roman CYR" w:hAnsi="Times New Roman CYR" w:cs="Times New Roman CYR"/>
          <w:vertAlign w:val="subscript"/>
        </w:rPr>
        <w:t>8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8</w:t>
      </w:r>
    </w:p>
    <w:p w:rsidR="009579BB" w:rsidRPr="001508E7" w:rsidRDefault="009579B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 xml:space="preserve">D2 = </w:t>
      </w:r>
      <w:r w:rsidR="00F660EC" w:rsidRPr="001508E7">
        <w:rPr>
          <w:rFonts w:ascii="Times New Roman CYR" w:hAnsi="Times New Roman CYR" w:cs="Times New Roman CYR"/>
        </w:rPr>
        <w:t>a</w:t>
      </w:r>
      <w:r w:rsidR="00F660EC" w:rsidRPr="001508E7">
        <w:rPr>
          <w:rFonts w:ascii="Times New Roman CYR" w:hAnsi="Times New Roman CYR" w:cs="Times New Roman CYR"/>
          <w:vertAlign w:val="subscript"/>
        </w:rPr>
        <w:t>2</w:t>
      </w:r>
      <w:r w:rsidR="00F660EC" w:rsidRPr="001508E7">
        <w:rPr>
          <w:rFonts w:ascii="Times New Roman CYR" w:hAnsi="Times New Roman CYR" w:cs="Times New Roman CYR"/>
        </w:rPr>
        <w:t>~X</w:t>
      </w:r>
      <w:r w:rsidR="00F660EC" w:rsidRPr="001508E7">
        <w:rPr>
          <w:rFonts w:ascii="Times New Roman CYR" w:hAnsi="Times New Roman CYR" w:cs="Times New Roman CYR"/>
          <w:vertAlign w:val="subscript"/>
        </w:rPr>
        <w:t>2</w:t>
      </w:r>
      <w:r w:rsidR="00F660EC" w:rsidRPr="001508E7">
        <w:rPr>
          <w:rFonts w:ascii="Times New Roman CYR" w:hAnsi="Times New Roman CYR" w:cs="Times New Roman CYR"/>
        </w:rPr>
        <w:t xml:space="preserve"> v </w:t>
      </w:r>
      <w:r w:rsidR="00980FB8" w:rsidRPr="001508E7">
        <w:rPr>
          <w:rFonts w:ascii="Times New Roman CYR" w:hAnsi="Times New Roman CYR" w:cs="Times New Roman CYR"/>
        </w:rPr>
        <w:t>a</w:t>
      </w:r>
      <w:r w:rsidR="00980FB8" w:rsidRPr="001508E7">
        <w:rPr>
          <w:rFonts w:ascii="Times New Roman CYR" w:hAnsi="Times New Roman CYR" w:cs="Times New Roman CYR"/>
          <w:vertAlign w:val="subscript"/>
        </w:rPr>
        <w:t>3</w:t>
      </w:r>
      <w:r w:rsidR="00980FB8" w:rsidRPr="001508E7">
        <w:rPr>
          <w:rFonts w:ascii="Times New Roman CYR" w:hAnsi="Times New Roman CYR" w:cs="Times New Roman CYR"/>
        </w:rPr>
        <w:t xml:space="preserve"> v a</w:t>
      </w:r>
      <w:r w:rsidR="00980FB8" w:rsidRPr="001508E7">
        <w:rPr>
          <w:rFonts w:ascii="Times New Roman CYR" w:hAnsi="Times New Roman CYR" w:cs="Times New Roman CYR"/>
          <w:vertAlign w:val="subscript"/>
        </w:rPr>
        <w:t>4</w:t>
      </w:r>
      <w:r w:rsidR="00980FB8" w:rsidRPr="001508E7">
        <w:rPr>
          <w:rFonts w:ascii="Times New Roman CYR" w:hAnsi="Times New Roman CYR" w:cs="Times New Roman CYR"/>
        </w:rPr>
        <w:t>~X</w:t>
      </w:r>
      <w:r w:rsidR="00980FB8" w:rsidRPr="001508E7">
        <w:rPr>
          <w:rFonts w:ascii="Times New Roman CYR" w:hAnsi="Times New Roman CYR" w:cs="Times New Roman CYR"/>
          <w:vertAlign w:val="subscript"/>
        </w:rPr>
        <w:t>7</w:t>
      </w:r>
      <w:r w:rsidR="00980FB8" w:rsidRPr="001508E7">
        <w:rPr>
          <w:rFonts w:ascii="Times New Roman CYR" w:hAnsi="Times New Roman CYR" w:cs="Times New Roman CYR"/>
        </w:rPr>
        <w:t>~X</w:t>
      </w:r>
      <w:r w:rsidR="00980FB8" w:rsidRPr="001508E7">
        <w:rPr>
          <w:rFonts w:ascii="Times New Roman CYR" w:hAnsi="Times New Roman CYR" w:cs="Times New Roman CYR"/>
          <w:vertAlign w:val="subscript"/>
        </w:rPr>
        <w:t>6</w:t>
      </w:r>
      <w:r w:rsidR="00980FB8" w:rsidRPr="001508E7">
        <w:rPr>
          <w:rFonts w:ascii="Times New Roman CYR" w:hAnsi="Times New Roman CYR" w:cs="Times New Roman CYR"/>
        </w:rPr>
        <w:t xml:space="preserve"> v a</w:t>
      </w:r>
      <w:r w:rsidR="00980FB8" w:rsidRPr="001508E7">
        <w:rPr>
          <w:rFonts w:ascii="Times New Roman CYR" w:hAnsi="Times New Roman CYR" w:cs="Times New Roman CYR"/>
          <w:vertAlign w:val="subscript"/>
        </w:rPr>
        <w:t>6</w:t>
      </w:r>
      <w:r w:rsidR="00980FB8" w:rsidRPr="001508E7">
        <w:rPr>
          <w:rFonts w:ascii="Times New Roman CYR" w:hAnsi="Times New Roman CYR" w:cs="Times New Roman CYR"/>
        </w:rPr>
        <w:t>~X</w:t>
      </w:r>
      <w:r w:rsidR="00980FB8" w:rsidRPr="001508E7">
        <w:rPr>
          <w:rFonts w:ascii="Times New Roman CYR" w:hAnsi="Times New Roman CYR" w:cs="Times New Roman CYR"/>
          <w:vertAlign w:val="subscript"/>
        </w:rPr>
        <w:t>5</w:t>
      </w:r>
    </w:p>
    <w:p w:rsidR="009579BB" w:rsidRPr="001508E7" w:rsidRDefault="009579B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 xml:space="preserve">D3 = </w:t>
      </w:r>
      <w:r w:rsidR="00980FB8" w:rsidRPr="001508E7">
        <w:rPr>
          <w:rFonts w:ascii="Times New Roman CYR" w:hAnsi="Times New Roman CYR" w:cs="Times New Roman CYR"/>
        </w:rPr>
        <w:t>a</w:t>
      </w:r>
      <w:r w:rsidR="00980FB8" w:rsidRPr="001508E7">
        <w:rPr>
          <w:rFonts w:ascii="Times New Roman CYR" w:hAnsi="Times New Roman CYR" w:cs="Times New Roman CYR"/>
          <w:vertAlign w:val="subscript"/>
        </w:rPr>
        <w:t>0</w:t>
      </w:r>
      <w:r w:rsidR="00980FB8" w:rsidRPr="001508E7">
        <w:rPr>
          <w:rFonts w:ascii="Times New Roman CYR" w:hAnsi="Times New Roman CYR" w:cs="Times New Roman CYR"/>
        </w:rPr>
        <w:t>X</w:t>
      </w:r>
      <w:r w:rsidR="00980FB8" w:rsidRPr="001508E7">
        <w:rPr>
          <w:rFonts w:ascii="Times New Roman CYR" w:hAnsi="Times New Roman CYR" w:cs="Times New Roman CYR"/>
          <w:vertAlign w:val="subscript"/>
        </w:rPr>
        <w:t>1</w:t>
      </w:r>
      <w:r w:rsidR="00661E1A" w:rsidRPr="001508E7">
        <w:rPr>
          <w:rFonts w:ascii="Times New Roman CYR" w:hAnsi="Times New Roman CYR" w:cs="Times New Roman CYR"/>
        </w:rPr>
        <w:t>~X</w:t>
      </w:r>
      <w:r w:rsidR="00661E1A" w:rsidRPr="001508E7">
        <w:rPr>
          <w:rFonts w:ascii="Times New Roman CYR" w:hAnsi="Times New Roman CYR" w:cs="Times New Roman CYR"/>
          <w:vertAlign w:val="subscript"/>
        </w:rPr>
        <w:t>2</w:t>
      </w:r>
      <w:r w:rsidR="00980FB8" w:rsidRPr="001508E7">
        <w:rPr>
          <w:rFonts w:ascii="Times New Roman CYR" w:hAnsi="Times New Roman CYR" w:cs="Times New Roman CYR"/>
        </w:rPr>
        <w:t xml:space="preserve"> v a</w:t>
      </w:r>
      <w:r w:rsidR="00980FB8" w:rsidRPr="001508E7">
        <w:rPr>
          <w:rFonts w:ascii="Times New Roman CYR" w:hAnsi="Times New Roman CYR" w:cs="Times New Roman CYR"/>
          <w:vertAlign w:val="subscript"/>
        </w:rPr>
        <w:t>3</w:t>
      </w:r>
      <w:r w:rsidR="00980FB8" w:rsidRPr="001508E7">
        <w:rPr>
          <w:rFonts w:ascii="Times New Roman CYR" w:hAnsi="Times New Roman CYR" w:cs="Times New Roman CYR"/>
        </w:rPr>
        <w:t xml:space="preserve"> v a</w:t>
      </w:r>
      <w:r w:rsidR="00980FB8" w:rsidRPr="001508E7">
        <w:rPr>
          <w:rFonts w:ascii="Times New Roman CYR" w:hAnsi="Times New Roman CYR" w:cs="Times New Roman CYR"/>
          <w:vertAlign w:val="subscript"/>
        </w:rPr>
        <w:t>5</w:t>
      </w:r>
      <w:r w:rsidR="00980FB8" w:rsidRPr="001508E7">
        <w:rPr>
          <w:rFonts w:ascii="Times New Roman CYR" w:hAnsi="Times New Roman CYR" w:cs="Times New Roman CYR"/>
        </w:rPr>
        <w:t xml:space="preserve"> v a</w:t>
      </w:r>
      <w:r w:rsidR="00980FB8" w:rsidRPr="001508E7">
        <w:rPr>
          <w:rFonts w:ascii="Times New Roman CYR" w:hAnsi="Times New Roman CYR" w:cs="Times New Roman CYR"/>
          <w:vertAlign w:val="subscript"/>
        </w:rPr>
        <w:t>6</w:t>
      </w:r>
      <w:r w:rsidR="00980FB8" w:rsidRPr="001508E7">
        <w:rPr>
          <w:rFonts w:ascii="Times New Roman CYR" w:hAnsi="Times New Roman CYR" w:cs="Times New Roman CYR"/>
        </w:rPr>
        <w:t>X</w:t>
      </w:r>
      <w:r w:rsidR="00980FB8" w:rsidRPr="001508E7">
        <w:rPr>
          <w:rFonts w:ascii="Times New Roman CYR" w:hAnsi="Times New Roman CYR" w:cs="Times New Roman CYR"/>
          <w:vertAlign w:val="subscript"/>
        </w:rPr>
        <w:t>5</w:t>
      </w:r>
    </w:p>
    <w:p w:rsidR="009579BB" w:rsidRPr="009130C9" w:rsidRDefault="009579BB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 xml:space="preserve">4 = </w:t>
      </w:r>
      <w:r w:rsidR="00980FB8" w:rsidRPr="009200F9">
        <w:rPr>
          <w:rFonts w:ascii="Times New Roman CYR" w:hAnsi="Times New Roman CYR" w:cs="Times New Roman CYR"/>
        </w:rPr>
        <w:t>a</w:t>
      </w:r>
      <w:r w:rsidR="00980FB8"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="00980FB8" w:rsidRPr="009130C9">
        <w:rPr>
          <w:rFonts w:ascii="Times New Roman CYR" w:hAnsi="Times New Roman CYR" w:cs="Times New Roman CYR"/>
          <w:lang w:val="ru-RU"/>
        </w:rPr>
        <w:t xml:space="preserve"> </w:t>
      </w:r>
      <w:r w:rsidR="00980FB8" w:rsidRPr="009200F9">
        <w:rPr>
          <w:rFonts w:ascii="Times New Roman CYR" w:hAnsi="Times New Roman CYR" w:cs="Times New Roman CYR"/>
        </w:rPr>
        <w:t>v</w:t>
      </w:r>
      <w:r w:rsidR="00980FB8" w:rsidRPr="009130C9">
        <w:rPr>
          <w:rFonts w:ascii="Times New Roman CYR" w:hAnsi="Times New Roman CYR" w:cs="Times New Roman CYR"/>
          <w:lang w:val="ru-RU"/>
        </w:rPr>
        <w:t xml:space="preserve"> </w:t>
      </w:r>
      <w:r w:rsidR="00980FB8" w:rsidRPr="009200F9">
        <w:rPr>
          <w:rFonts w:ascii="Times New Roman CYR" w:hAnsi="Times New Roman CYR" w:cs="Times New Roman CYR"/>
        </w:rPr>
        <w:t>a</w:t>
      </w:r>
      <w:r w:rsidR="00980FB8" w:rsidRPr="009130C9">
        <w:rPr>
          <w:rFonts w:ascii="Times New Roman CYR" w:hAnsi="Times New Roman CYR" w:cs="Times New Roman CYR"/>
          <w:vertAlign w:val="subscript"/>
          <w:lang w:val="ru-RU"/>
        </w:rPr>
        <w:t>5</w:t>
      </w:r>
    </w:p>
    <w:p w:rsidR="005C726D" w:rsidRPr="009130C9" w:rsidRDefault="001A190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59778607" wp14:editId="595DA4F1">
                <wp:simplePos x="0" y="0"/>
                <wp:positionH relativeFrom="page">
                  <wp:posOffset>720725</wp:posOffset>
                </wp:positionH>
                <wp:positionV relativeFrom="page">
                  <wp:posOffset>252730</wp:posOffset>
                </wp:positionV>
                <wp:extent cx="6588760" cy="10189210"/>
                <wp:effectExtent l="0" t="0" r="21590" b="21590"/>
                <wp:wrapNone/>
                <wp:docPr id="473" name="Группа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74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8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78607" id="Группа 473" o:spid="_x0000_s1326" style="position:absolute;left:0;text-align:left;margin-left:56.75pt;margin-top:19.9pt;width:518.8pt;height:802.3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" o:allowincell="f">
                <v:rect id="Rectangle 469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f78QA&#10;AADcAAAADwAAAGRycy9kb3ducmV2LnhtbESP0YrCMBRE3wX/IVxh3zR1EV2rUeqCsE+i1Q+4NHfb&#10;YnPTbWLb9euNIPg4zMwZZr3tTSVaalxpWcF0EoEgzqwuOVdwOe/HXyCcR9ZYWSYF/+RguxkO1hhr&#10;2/GJ2tTnIkDYxaig8L6OpXRZQQbdxNbEwfu1jUEfZJNL3WAX4KaSn1E0lwZLDgsF1vRdUHZNb0bB&#10;1fftIcnT+3552S2z4y7pbn+JUh+jPlmB8NT7d/jV/tEKZos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aH+/EAAAA3AAAAA8AAAAAAAAAAAAAAAAAmAIAAGRycy9k&#10;b3ducmV2LnhtbFBLBQYAAAAABAAEAPUAAACJAwAAAAA=&#10;" filled="f" strokeweight="2pt"/>
                <v:line id="Line 470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t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Fe1xAAAANwAAAAPAAAAAAAAAAAA&#10;AAAAAKECAABkcnMvZG93bnJldi54bWxQSwUGAAAAAAQABAD5AAAAkgMAAAAA&#10;" strokeweight="2pt"/>
                <v:line id="Line 471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Jws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7JwsIAAADcAAAADwAAAAAAAAAAAAAA&#10;AAChAgAAZHJzL2Rvd25yZXYueG1sUEsFBgAAAAAEAAQA+QAAAJADAAAAAA==&#10;" strokeweight="2pt"/>
                <v:line id="Line 472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JsW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6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ybFnDAAAA3AAAAA8AAAAAAAAAAAAA&#10;AAAAoQIAAGRycy9kb3ducmV2LnhtbFBLBQYAAAAABAAEAPkAAACRAwAAAAA=&#10;" strokeweight="2pt"/>
                <v:line id="Line 473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474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475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476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477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M9V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M9VcUAAADcAAAADwAAAAAAAAAA&#10;AAAAAAChAgAAZHJzL2Rvd25yZXYueG1sUEsFBgAAAAAEAAQA+QAAAJMDAAAAAA==&#10;" strokeweight="1pt"/>
                <v:line id="Line 478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479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YAusUAAADcAAAADwAAAGRycy9kb3ducmV2LnhtbESP0WoCMRRE34X+Q7gF32rWI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YAusUAAADcAAAADwAAAAAAAAAA&#10;AAAAAAChAgAAZHJzL2Rvd25yZXYueG1sUEsFBgAAAAAEAAQA+QAAAJMDAAAAAA==&#10;" strokeweight="1pt"/>
                <v:rect id="Rectangle 480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1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82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3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484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85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1349E" w:rsidRPr="009130C9" w:rsidRDefault="0091349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Полученные выходные сигналы: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= </w:t>
      </w:r>
      <w:r w:rsidR="00E22E2D" w:rsidRPr="001508E7">
        <w:rPr>
          <w:rFonts w:ascii="Times New Roman CYR" w:hAnsi="Times New Roman CYR" w:cs="Times New Roman CYR"/>
        </w:rPr>
        <w:t>a</w:t>
      </w:r>
      <w:r w:rsidR="00E22E2D" w:rsidRPr="001508E7">
        <w:rPr>
          <w:rFonts w:ascii="Times New Roman CYR" w:hAnsi="Times New Roman CYR" w:cs="Times New Roman CYR"/>
          <w:vertAlign w:val="subscript"/>
        </w:rPr>
        <w:t>0</w:t>
      </w:r>
      <w:r w:rsidR="00E22E2D" w:rsidRPr="001508E7">
        <w:rPr>
          <w:rFonts w:ascii="Times New Roman CYR" w:hAnsi="Times New Roman CYR" w:cs="Times New Roman CYR"/>
        </w:rPr>
        <w:t>X</w:t>
      </w:r>
      <w:r w:rsidR="00E22E2D" w:rsidRPr="001508E7">
        <w:rPr>
          <w:rFonts w:ascii="Times New Roman CYR" w:hAnsi="Times New Roman CYR" w:cs="Times New Roman CYR"/>
          <w:vertAlign w:val="subscript"/>
        </w:rPr>
        <w:t>1</w:t>
      </w:r>
      <w:r w:rsidR="00E22E2D" w:rsidRPr="001508E7">
        <w:rPr>
          <w:rFonts w:ascii="Times New Roman CYR" w:hAnsi="Times New Roman CYR" w:cs="Times New Roman CYR"/>
        </w:rPr>
        <w:t xml:space="preserve"> v a</w:t>
      </w:r>
      <w:r w:rsidR="00D503D4" w:rsidRPr="001508E7">
        <w:rPr>
          <w:rFonts w:ascii="Times New Roman CYR" w:hAnsi="Times New Roman CYR" w:cs="Times New Roman CYR"/>
          <w:vertAlign w:val="subscript"/>
        </w:rPr>
        <w:t>2</w:t>
      </w:r>
      <w:r w:rsidR="00E22E2D" w:rsidRPr="001508E7">
        <w:rPr>
          <w:rFonts w:ascii="Times New Roman CYR" w:hAnsi="Times New Roman CYR" w:cs="Times New Roman CYR"/>
        </w:rPr>
        <w:t>X</w:t>
      </w:r>
      <w:r w:rsidR="00E22E2D" w:rsidRPr="001508E7">
        <w:rPr>
          <w:rFonts w:ascii="Times New Roman CYR" w:hAnsi="Times New Roman CYR" w:cs="Times New Roman CYR"/>
          <w:vertAlign w:val="subscript"/>
        </w:rPr>
        <w:t>2</w:t>
      </w:r>
      <w:r w:rsidR="00E22E2D" w:rsidRPr="001508E7">
        <w:rPr>
          <w:rFonts w:ascii="Times New Roman CYR" w:hAnsi="Times New Roman CYR" w:cs="Times New Roman CYR"/>
        </w:rPr>
        <w:t xml:space="preserve"> v a</w:t>
      </w:r>
      <w:r w:rsidR="00E22E2D" w:rsidRPr="001508E7">
        <w:rPr>
          <w:rFonts w:ascii="Times New Roman CYR" w:hAnsi="Times New Roman CYR" w:cs="Times New Roman CYR"/>
          <w:vertAlign w:val="subscript"/>
        </w:rPr>
        <w:t>4</w:t>
      </w:r>
      <w:r w:rsidR="00E22E2D" w:rsidRPr="001508E7">
        <w:rPr>
          <w:rFonts w:ascii="Times New Roman CYR" w:hAnsi="Times New Roman CYR" w:cs="Times New Roman CYR"/>
        </w:rPr>
        <w:t>X</w:t>
      </w:r>
      <w:r w:rsidR="00E22E2D" w:rsidRPr="001508E7">
        <w:rPr>
          <w:rFonts w:ascii="Times New Roman CYR" w:hAnsi="Times New Roman CYR" w:cs="Times New Roman CYR"/>
          <w:vertAlign w:val="subscript"/>
        </w:rPr>
        <w:t>6</w:t>
      </w:r>
      <w:r w:rsidR="00E22E2D" w:rsidRPr="001508E7">
        <w:rPr>
          <w:rFonts w:ascii="Times New Roman CYR" w:hAnsi="Times New Roman CYR" w:cs="Times New Roman CYR"/>
        </w:rPr>
        <w:t xml:space="preserve"> v a</w:t>
      </w:r>
      <w:r w:rsidR="00E22E2D" w:rsidRPr="001508E7">
        <w:rPr>
          <w:rFonts w:ascii="Times New Roman CYR" w:hAnsi="Times New Roman CYR" w:cs="Times New Roman CYR"/>
          <w:vertAlign w:val="subscript"/>
        </w:rPr>
        <w:t>7</w:t>
      </w:r>
      <w:r w:rsidR="00E22E2D" w:rsidRPr="001508E7">
        <w:rPr>
          <w:rFonts w:ascii="Times New Roman CYR" w:hAnsi="Times New Roman CYR" w:cs="Times New Roman CYR"/>
        </w:rPr>
        <w:t>X</w:t>
      </w:r>
      <w:r w:rsidR="00E22E2D" w:rsidRPr="001508E7">
        <w:rPr>
          <w:rFonts w:ascii="Times New Roman CYR" w:hAnsi="Times New Roman CYR" w:cs="Times New Roman CYR"/>
          <w:vertAlign w:val="subscript"/>
        </w:rPr>
        <w:t>6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= </w:t>
      </w:r>
      <w:r w:rsidR="009F6EF8" w:rsidRPr="001508E7">
        <w:rPr>
          <w:rFonts w:ascii="Times New Roman CYR" w:hAnsi="Times New Roman CYR" w:cs="Times New Roman CYR"/>
        </w:rPr>
        <w:t>a</w:t>
      </w:r>
      <w:r w:rsidR="009F6EF8" w:rsidRPr="001508E7">
        <w:rPr>
          <w:rFonts w:ascii="Times New Roman CYR" w:hAnsi="Times New Roman CYR" w:cs="Times New Roman CYR"/>
          <w:vertAlign w:val="subscript"/>
        </w:rPr>
        <w:t>1</w:t>
      </w:r>
      <w:r w:rsidR="009F6EF8" w:rsidRPr="001508E7">
        <w:rPr>
          <w:rFonts w:ascii="Times New Roman CYR" w:hAnsi="Times New Roman CYR" w:cs="Times New Roman CYR"/>
        </w:rPr>
        <w:t xml:space="preserve"> v a</w:t>
      </w:r>
      <w:r w:rsidR="009F6EF8" w:rsidRPr="001508E7">
        <w:rPr>
          <w:rFonts w:ascii="Times New Roman CYR" w:hAnsi="Times New Roman CYR" w:cs="Times New Roman CYR"/>
          <w:vertAlign w:val="subscript"/>
        </w:rPr>
        <w:t>3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= </w:t>
      </w:r>
      <w:r w:rsidR="009F6EF8" w:rsidRPr="001508E7">
        <w:rPr>
          <w:rFonts w:ascii="Times New Roman CYR" w:hAnsi="Times New Roman CYR" w:cs="Times New Roman CYR"/>
        </w:rPr>
        <w:t>a</w:t>
      </w:r>
      <w:r w:rsidR="009F6EF8" w:rsidRPr="001508E7">
        <w:rPr>
          <w:rFonts w:ascii="Times New Roman CYR" w:hAnsi="Times New Roman CYR" w:cs="Times New Roman CYR"/>
          <w:vertAlign w:val="subscript"/>
        </w:rPr>
        <w:t>2</w:t>
      </w:r>
      <w:r w:rsidR="0039061D" w:rsidRPr="001508E7">
        <w:rPr>
          <w:rFonts w:ascii="Times New Roman CYR" w:hAnsi="Times New Roman CYR" w:cs="Times New Roman CYR"/>
        </w:rPr>
        <w:t>~X</w:t>
      </w:r>
      <w:r w:rsidR="0039061D" w:rsidRPr="001508E7">
        <w:rPr>
          <w:rFonts w:ascii="Times New Roman CYR" w:hAnsi="Times New Roman CYR" w:cs="Times New Roman CYR"/>
          <w:vertAlign w:val="subscript"/>
        </w:rPr>
        <w:t>2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= </w:t>
      </w:r>
      <w:r w:rsidR="00DE2DB9" w:rsidRPr="001508E7">
        <w:rPr>
          <w:rFonts w:ascii="Times New Roman CYR" w:hAnsi="Times New Roman CYR" w:cs="Times New Roman CYR"/>
        </w:rPr>
        <w:t>a</w:t>
      </w:r>
      <w:r w:rsidR="00DE2DB9" w:rsidRPr="001508E7">
        <w:rPr>
          <w:rFonts w:ascii="Times New Roman CYR" w:hAnsi="Times New Roman CYR" w:cs="Times New Roman CYR"/>
          <w:vertAlign w:val="subscript"/>
        </w:rPr>
        <w:t>4</w:t>
      </w:r>
      <w:r w:rsidR="00DE2DB9" w:rsidRPr="001508E7">
        <w:rPr>
          <w:rFonts w:ascii="Times New Roman CYR" w:hAnsi="Times New Roman CYR" w:cs="Times New Roman CYR"/>
        </w:rPr>
        <w:t>X</w:t>
      </w:r>
      <w:r w:rsidR="00DE2DB9" w:rsidRPr="001508E7">
        <w:rPr>
          <w:rFonts w:ascii="Times New Roman CYR" w:hAnsi="Times New Roman CYR" w:cs="Times New Roman CYR"/>
          <w:vertAlign w:val="subscript"/>
        </w:rPr>
        <w:t>7</w:t>
      </w:r>
      <w:r w:rsidR="00DE2DB9" w:rsidRPr="001508E7">
        <w:rPr>
          <w:rFonts w:ascii="Times New Roman CYR" w:hAnsi="Times New Roman CYR" w:cs="Times New Roman CYR"/>
        </w:rPr>
        <w:t xml:space="preserve"> v a</w:t>
      </w:r>
      <w:r w:rsidR="00DE2DB9" w:rsidRPr="001508E7">
        <w:rPr>
          <w:rFonts w:ascii="Times New Roman CYR" w:hAnsi="Times New Roman CYR" w:cs="Times New Roman CYR"/>
          <w:vertAlign w:val="subscript"/>
        </w:rPr>
        <w:t>7</w:t>
      </w:r>
      <w:r w:rsidR="00DE2DB9" w:rsidRPr="001508E7">
        <w:rPr>
          <w:rFonts w:ascii="Times New Roman CYR" w:hAnsi="Times New Roman CYR" w:cs="Times New Roman CYR"/>
        </w:rPr>
        <w:t>X</w:t>
      </w:r>
      <w:r w:rsidR="00DE2DB9" w:rsidRPr="001508E7">
        <w:rPr>
          <w:rFonts w:ascii="Times New Roman CYR" w:hAnsi="Times New Roman CYR" w:cs="Times New Roman CYR"/>
          <w:vertAlign w:val="subscript"/>
        </w:rPr>
        <w:t>4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= </w:t>
      </w:r>
      <w:r w:rsidR="00DE2DB9" w:rsidRPr="001508E7">
        <w:rPr>
          <w:rFonts w:ascii="Times New Roman CYR" w:hAnsi="Times New Roman CYR" w:cs="Times New Roman CYR"/>
        </w:rPr>
        <w:t>a</w:t>
      </w:r>
      <w:r w:rsidR="00DE2DB9" w:rsidRPr="001508E7">
        <w:rPr>
          <w:rFonts w:ascii="Times New Roman CYR" w:hAnsi="Times New Roman CYR" w:cs="Times New Roman CYR"/>
          <w:vertAlign w:val="subscript"/>
        </w:rPr>
        <w:t>4</w:t>
      </w:r>
      <w:r w:rsidR="00DE2DB9" w:rsidRPr="001508E7">
        <w:rPr>
          <w:rFonts w:ascii="Times New Roman CYR" w:hAnsi="Times New Roman CYR" w:cs="Times New Roman CYR"/>
        </w:rPr>
        <w:t>~X</w:t>
      </w:r>
      <w:r w:rsidR="009528A3" w:rsidRPr="001508E7">
        <w:rPr>
          <w:rFonts w:ascii="Times New Roman CYR" w:hAnsi="Times New Roman CYR" w:cs="Times New Roman CYR"/>
          <w:vertAlign w:val="subscript"/>
        </w:rPr>
        <w:t>6</w:t>
      </w:r>
      <w:r w:rsidR="00DE2DB9" w:rsidRPr="001508E7">
        <w:rPr>
          <w:rFonts w:ascii="Times New Roman CYR" w:hAnsi="Times New Roman CYR" w:cs="Times New Roman CYR"/>
        </w:rPr>
        <w:t>~X</w:t>
      </w:r>
      <w:r w:rsidR="009528A3" w:rsidRPr="001508E7">
        <w:rPr>
          <w:rFonts w:ascii="Times New Roman CYR" w:hAnsi="Times New Roman CYR" w:cs="Times New Roman CYR"/>
          <w:vertAlign w:val="subscript"/>
        </w:rPr>
        <w:t>7</w:t>
      </w:r>
      <w:r w:rsidR="009528A3" w:rsidRPr="001508E7">
        <w:rPr>
          <w:rFonts w:ascii="Times New Roman CYR" w:hAnsi="Times New Roman CYR" w:cs="Times New Roman CYR"/>
        </w:rPr>
        <w:t xml:space="preserve"> v a</w:t>
      </w:r>
      <w:r w:rsidR="00B00E1B" w:rsidRPr="001508E7">
        <w:rPr>
          <w:rFonts w:ascii="Times New Roman CYR" w:hAnsi="Times New Roman CYR" w:cs="Times New Roman CYR"/>
          <w:vertAlign w:val="subscript"/>
        </w:rPr>
        <w:t>6</w:t>
      </w:r>
      <w:r w:rsidR="00B00E1B" w:rsidRPr="001508E7">
        <w:rPr>
          <w:rFonts w:ascii="Times New Roman CYR" w:hAnsi="Times New Roman CYR" w:cs="Times New Roman CYR"/>
        </w:rPr>
        <w:t>~X</w:t>
      </w:r>
      <w:r w:rsidR="00B00E1B" w:rsidRPr="001508E7">
        <w:rPr>
          <w:rFonts w:ascii="Times New Roman CYR" w:hAnsi="Times New Roman CYR" w:cs="Times New Roman CYR"/>
          <w:vertAlign w:val="subscript"/>
        </w:rPr>
        <w:t>5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 xml:space="preserve">6 </w:t>
      </w:r>
      <w:r w:rsidRPr="001508E7">
        <w:rPr>
          <w:rFonts w:ascii="Times New Roman CYR" w:hAnsi="Times New Roman CYR" w:cs="Times New Roman CYR"/>
        </w:rPr>
        <w:t xml:space="preserve"> =</w:t>
      </w:r>
      <w:proofErr w:type="gramEnd"/>
      <w:r w:rsidRPr="001508E7">
        <w:rPr>
          <w:rFonts w:ascii="Times New Roman CYR" w:hAnsi="Times New Roman CYR" w:cs="Times New Roman CYR"/>
        </w:rPr>
        <w:t xml:space="preserve"> </w:t>
      </w:r>
      <w:r w:rsidR="00243555" w:rsidRPr="001508E7">
        <w:rPr>
          <w:rFonts w:ascii="Times New Roman CYR" w:hAnsi="Times New Roman CYR" w:cs="Times New Roman CYR"/>
        </w:rPr>
        <w:t>a</w:t>
      </w:r>
      <w:r w:rsidR="00243555" w:rsidRPr="001508E7">
        <w:rPr>
          <w:rFonts w:ascii="Times New Roman CYR" w:hAnsi="Times New Roman CYR" w:cs="Times New Roman CYR"/>
          <w:vertAlign w:val="subscript"/>
        </w:rPr>
        <w:t>5</w:t>
      </w:r>
    </w:p>
    <w:p w:rsidR="00167AB2" w:rsidRPr="001508E7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= </w:t>
      </w:r>
      <w:r w:rsidR="00243555" w:rsidRPr="001508E7">
        <w:rPr>
          <w:rFonts w:ascii="Times New Roman CYR" w:hAnsi="Times New Roman CYR" w:cs="Times New Roman CYR"/>
        </w:rPr>
        <w:t>a</w:t>
      </w:r>
      <w:r w:rsidR="00243555" w:rsidRPr="001508E7">
        <w:rPr>
          <w:rFonts w:ascii="Times New Roman CYR" w:hAnsi="Times New Roman CYR" w:cs="Times New Roman CYR"/>
          <w:vertAlign w:val="subscript"/>
        </w:rPr>
        <w:t>6</w:t>
      </w:r>
      <w:r w:rsidR="00243555" w:rsidRPr="001508E7">
        <w:rPr>
          <w:rFonts w:ascii="Times New Roman CYR" w:hAnsi="Times New Roman CYR" w:cs="Times New Roman CYR"/>
        </w:rPr>
        <w:t>X</w:t>
      </w:r>
      <w:r w:rsidR="00243555" w:rsidRPr="001508E7">
        <w:rPr>
          <w:rFonts w:ascii="Times New Roman CYR" w:hAnsi="Times New Roman CYR" w:cs="Times New Roman CYR"/>
          <w:vertAlign w:val="subscript"/>
        </w:rPr>
        <w:t>5</w:t>
      </w:r>
      <w:r w:rsidR="00243555" w:rsidRPr="001508E7">
        <w:rPr>
          <w:rFonts w:ascii="Times New Roman CYR" w:hAnsi="Times New Roman CYR" w:cs="Times New Roman CYR"/>
        </w:rPr>
        <w:t>~X</w:t>
      </w:r>
      <w:r w:rsidR="00243555" w:rsidRPr="001508E7">
        <w:rPr>
          <w:rFonts w:ascii="Times New Roman CYR" w:hAnsi="Times New Roman CYR" w:cs="Times New Roman CYR"/>
          <w:vertAlign w:val="subscript"/>
        </w:rPr>
        <w:t>3</w:t>
      </w:r>
    </w:p>
    <w:p w:rsidR="00167AB2" w:rsidRPr="009200F9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 xml:space="preserve"> = </w:t>
      </w:r>
      <w:r w:rsidR="00864C99" w:rsidRPr="009200F9">
        <w:rPr>
          <w:rFonts w:ascii="Times New Roman CYR" w:hAnsi="Times New Roman CYR" w:cs="Times New Roman CYR"/>
        </w:rPr>
        <w:t>a</w:t>
      </w:r>
      <w:r w:rsidR="00864C99" w:rsidRPr="009200F9">
        <w:rPr>
          <w:rFonts w:ascii="Times New Roman CYR" w:hAnsi="Times New Roman CYR" w:cs="Times New Roman CYR"/>
          <w:vertAlign w:val="subscript"/>
        </w:rPr>
        <w:t>7</w:t>
      </w:r>
      <w:r w:rsidR="00864C99" w:rsidRPr="009200F9">
        <w:rPr>
          <w:rFonts w:ascii="Times New Roman CYR" w:hAnsi="Times New Roman CYR" w:cs="Times New Roman CYR"/>
        </w:rPr>
        <w:t>~X</w:t>
      </w:r>
      <w:r w:rsidR="00864C99" w:rsidRPr="009200F9">
        <w:rPr>
          <w:rFonts w:ascii="Times New Roman CYR" w:hAnsi="Times New Roman CYR" w:cs="Times New Roman CYR"/>
          <w:vertAlign w:val="subscript"/>
        </w:rPr>
        <w:t>4</w:t>
      </w:r>
      <w:r w:rsidR="00864C99" w:rsidRPr="009200F9">
        <w:rPr>
          <w:rFonts w:ascii="Times New Roman CYR" w:hAnsi="Times New Roman CYR" w:cs="Times New Roman CYR"/>
        </w:rPr>
        <w:t>~X</w:t>
      </w:r>
      <w:r w:rsidR="00864C99" w:rsidRPr="009200F9">
        <w:rPr>
          <w:rFonts w:ascii="Times New Roman CYR" w:hAnsi="Times New Roman CYR" w:cs="Times New Roman CYR"/>
          <w:vertAlign w:val="subscript"/>
        </w:rPr>
        <w:t>6</w:t>
      </w:r>
    </w:p>
    <w:p w:rsidR="003475B4" w:rsidRPr="009200F9" w:rsidRDefault="00167AB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9</w:t>
      </w:r>
      <w:r w:rsidRPr="009200F9">
        <w:rPr>
          <w:rFonts w:ascii="Times New Roman CYR" w:hAnsi="Times New Roman CYR" w:cs="Times New Roman CYR"/>
        </w:rPr>
        <w:t xml:space="preserve"> = </w:t>
      </w:r>
      <w:r w:rsidR="00864C99" w:rsidRPr="009200F9">
        <w:rPr>
          <w:rFonts w:ascii="Times New Roman CYR" w:hAnsi="Times New Roman CYR" w:cs="Times New Roman CYR"/>
        </w:rPr>
        <w:t>a</w:t>
      </w:r>
      <w:r w:rsidR="00864C99" w:rsidRPr="009200F9">
        <w:rPr>
          <w:rFonts w:ascii="Times New Roman CYR" w:hAnsi="Times New Roman CYR" w:cs="Times New Roman CYR"/>
          <w:vertAlign w:val="subscript"/>
        </w:rPr>
        <w:t>8</w:t>
      </w:r>
      <w:r w:rsidR="00864C99" w:rsidRPr="009200F9">
        <w:rPr>
          <w:rFonts w:ascii="Times New Roman CYR" w:hAnsi="Times New Roman CYR" w:cs="Times New Roman CYR"/>
        </w:rPr>
        <w:t>X</w:t>
      </w:r>
      <w:r w:rsidR="00864C99" w:rsidRPr="009200F9">
        <w:rPr>
          <w:rFonts w:ascii="Times New Roman CYR" w:hAnsi="Times New Roman CYR" w:cs="Times New Roman CYR"/>
          <w:vertAlign w:val="subscript"/>
        </w:rPr>
        <w:t>8</w:t>
      </w:r>
    </w:p>
    <w:p w:rsidR="003475B4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D37D46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0" allowOverlap="1" wp14:anchorId="788D88B0" wp14:editId="68C1D1A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746EA5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D88B0" id="Группа 5" o:spid="_x0000_s1344" style="position:absolute;left:0;text-align:left;margin-left:56.7pt;margin-top:19.85pt;width:518.8pt;height:802.3pt;z-index:2517422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AkeCaUfBwAAYlUAAA4AAAAA&#10;AAAAAAAAAAAALgIAAGRycy9lMm9Eb2MueG1sUEsBAi0AFAAGAAgAAAAhAIxDtsrhAAAADAEAAA8A&#10;AAAAAAAAAAAAAAAAeQkAAGRycy9kb3ducmV2LnhtbFBLBQYAAAAABAAEAPMAAACHCgAAAAA=&#10;" o:allowincell="f">
                <v:rect id="Rectangle 3" o:spid="_x0000_s13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DIMIA&#10;AADaAAAADwAAAGRycy9kb3ducmV2LnhtbESPQWuDQBSE74X+h+UFcqtrepDEZBVTEHoqrfUHPNxX&#10;lbhvrbtRm1/fLQR6HGbmG+aUr2YQM02ut6xgF8UgiBure24V1J/l0x6E88gaB8uk4Icc5NnjwwlT&#10;bRf+oLnyrQgQdikq6LwfUyld05FBF9mROHhfdjLog5xaqSdcAtwM8jmOE2mw57DQ4UgvHTWX6moU&#10;XPw6vxVtdSsP9fnQvJ+L5fpdKLXdrMURhKfV/4fv7VetIIG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4MgwgAAANoAAAAPAAAAAAAAAAAAAAAAAJgCAABkcnMvZG93&#10;bnJldi54bWxQSwUGAAAAAAQABAD1AAAAhwMAAAAA&#10;" filled="f" strokeweight="2pt"/>
                <v:line id="Line 4" o:spid="_x0000_s13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" o:spid="_x0000_s13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6" o:spid="_x0000_s13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7" o:spid="_x0000_s13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8" o:spid="_x0000_s13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9" o:spid="_x0000_s13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0" o:spid="_x0000_s13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1" o:spid="_x0000_s13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line id="Line 12" o:spid="_x0000_s13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13" o:spid="_x0000_s13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rect id="Rectangle 14" o:spid="_x0000_s13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3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3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3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3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Pr="003148FB" w:rsidRDefault="003D2670" w:rsidP="00746EA5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5D60" w:rsidRPr="001508E7" w:rsidTr="00D37D4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2C5D60" w:rsidRPr="009200F9" w:rsidRDefault="002C5D60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I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7139EF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FE1D92" w:rsidRPr="009200F9" w:rsidRDefault="00FE1D9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J =</w:t>
            </w:r>
            <w:r w:rsidR="004F7588" w:rsidRPr="009200F9">
              <w:rPr>
                <w:rFonts w:ascii="Times New Roman CYR" w:hAnsi="Times New Roman CYR" w:cs="Times New Roman CYR"/>
                <w:lang w:val="en-US"/>
              </w:rPr>
              <w:t xml:space="preserve"> </w:t>
            </w:r>
            <w:r w:rsidR="00255B85"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="00255B85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55B85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255B85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DA595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>(3)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2C5D60" w:rsidRPr="009200F9" w:rsidRDefault="00292D4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="00DA595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>(2)</w:t>
            </w:r>
          </w:p>
          <w:p w:rsidR="00410AA0" w:rsidRPr="009200F9" w:rsidRDefault="00410AA0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8C30C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8C30CB" w:rsidRPr="009200F9">
              <w:rPr>
                <w:rFonts w:ascii="Times New Roman CYR" w:hAnsi="Times New Roman CYR" w:cs="Times New Roman CYR"/>
                <w:lang w:val="en-US"/>
              </w:rPr>
              <w:t>v a</w:t>
            </w:r>
            <w:r w:rsidR="008C30C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8C30CB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8C30C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DA595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(10)</w:t>
            </w:r>
          </w:p>
        </w:tc>
      </w:tr>
      <w:tr w:rsidR="00D37D46" w:rsidRPr="009200F9" w:rsidTr="00D37D4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(12)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4F7588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4F7588" w:rsidRPr="009200F9">
              <w:rPr>
                <w:rFonts w:ascii="Times New Roman CYR" w:hAnsi="Times New Roman CYR" w:cs="Times New Roman CYR"/>
                <w:lang w:val="en-US"/>
              </w:rPr>
              <w:t>(2)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255B85" w:rsidRPr="009200F9">
              <w:rPr>
                <w:rFonts w:ascii="Times New Roman CYR" w:hAnsi="Times New Roman CYR" w:cs="Times New Roman CYR"/>
                <w:lang w:val="en-US"/>
              </w:rPr>
              <w:t>J (0)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(6)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410AA0"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="008C30CB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6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4F7588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4F7588" w:rsidRPr="009200F9">
              <w:rPr>
                <w:rFonts w:ascii="Times New Roman CYR" w:hAnsi="Times New Roman CYR" w:cs="Times New Roman CYR"/>
                <w:lang w:val="en-US"/>
              </w:rPr>
              <w:t>(0)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4F7588" w:rsidRPr="009200F9">
              <w:rPr>
                <w:rFonts w:ascii="Times New Roman CYR" w:hAnsi="Times New Roman CYR" w:cs="Times New Roman CYR"/>
                <w:lang w:val="en-US"/>
              </w:rPr>
              <w:t>I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292D4F" w:rsidRPr="009200F9">
              <w:rPr>
                <w:rFonts w:ascii="Times New Roman CYR" w:hAnsi="Times New Roman CYR" w:cs="Times New Roman CYR"/>
                <w:lang w:val="en-US"/>
              </w:rPr>
              <w:t>K (0)</w:t>
            </w:r>
          </w:p>
          <w:p w:rsidR="00D37D46" w:rsidRPr="009200F9" w:rsidRDefault="00D37D4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D1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255B85" w:rsidRPr="009200F9">
              <w:rPr>
                <w:rFonts w:ascii="Times New Roman CYR" w:hAnsi="Times New Roman CYR" w:cs="Times New Roman CYR"/>
                <w:lang w:val="en-US"/>
              </w:rPr>
              <w:t xml:space="preserve"> v J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5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v </w:t>
            </w:r>
            <w:r w:rsidR="00292D4F" w:rsidRPr="009200F9">
              <w:rPr>
                <w:rFonts w:ascii="Times New Roman CYR" w:hAnsi="Times New Roman CYR" w:cs="Times New Roman CYR"/>
                <w:lang w:val="en-US"/>
              </w:rPr>
              <w:t>K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(9)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D2 = </w:t>
            </w:r>
            <w:r w:rsidR="00292D4F" w:rsidRPr="009200F9">
              <w:rPr>
                <w:rFonts w:ascii="Times New Roman CYR" w:hAnsi="Times New Roman CYR" w:cs="Times New Roman CYR"/>
                <w:lang w:val="en-US"/>
              </w:rPr>
              <w:t>J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r w:rsidR="008C30CB"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="00DA595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>(3)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D3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4F7588" w:rsidRPr="009200F9">
              <w:rPr>
                <w:rFonts w:ascii="Times New Roman CYR" w:hAnsi="Times New Roman CYR" w:cs="Times New Roman CYR"/>
                <w:lang w:val="en-US"/>
              </w:rPr>
              <w:t xml:space="preserve"> v I</w:t>
            </w:r>
            <w:r w:rsidR="00DA595A" w:rsidRPr="009200F9">
              <w:rPr>
                <w:rFonts w:ascii="Times New Roman CYR" w:hAnsi="Times New Roman CYR" w:cs="Times New Roman CYR"/>
                <w:lang w:val="en-US"/>
              </w:rPr>
              <w:t xml:space="preserve"> (8)</w:t>
            </w:r>
          </w:p>
          <w:p w:rsidR="001F5BA1" w:rsidRPr="009200F9" w:rsidRDefault="001F5BA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D4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4F7588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D37D46" w:rsidRPr="009200F9" w:rsidRDefault="00D37D4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</w:tr>
    </w:tbl>
    <w:p w:rsidR="00C552AB" w:rsidRPr="009130C9" w:rsidRDefault="0043213A" w:rsidP="005B0ECF">
      <w:pPr>
        <w:tabs>
          <w:tab w:val="left" w:pos="2835"/>
        </w:tabs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Цена комбинационной схемы по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квайну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автомата мили с использованием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>-</w:t>
      </w:r>
      <w:r w:rsidR="005B0539" w:rsidRPr="009130C9">
        <w:rPr>
          <w:rFonts w:ascii="Times New Roman CYR" w:hAnsi="Times New Roman CYR" w:cs="Times New Roman CYR"/>
          <w:lang w:val="ru-RU"/>
        </w:rPr>
        <w:t>триггеров равна С = 67</w:t>
      </w:r>
      <w:r w:rsidRPr="009130C9">
        <w:rPr>
          <w:rFonts w:ascii="Times New Roman CYR" w:hAnsi="Times New Roman CYR" w:cs="Times New Roman CYR"/>
          <w:lang w:val="ru-RU"/>
        </w:rPr>
        <w:t xml:space="preserve"> + 8</w:t>
      </w:r>
      <w:r w:rsidR="006C4530" w:rsidRPr="009130C9">
        <w:rPr>
          <w:rFonts w:ascii="Times New Roman CYR" w:hAnsi="Times New Roman CYR" w:cs="Times New Roman CYR"/>
          <w:lang w:val="ru-RU"/>
        </w:rPr>
        <w:t xml:space="preserve"> (триггеры)</w:t>
      </w:r>
      <w:r w:rsidRPr="009130C9">
        <w:rPr>
          <w:rFonts w:ascii="Times New Roman CYR" w:hAnsi="Times New Roman CYR" w:cs="Times New Roman CYR"/>
          <w:lang w:val="ru-RU"/>
        </w:rPr>
        <w:t xml:space="preserve"> + 2</w:t>
      </w:r>
      <w:r w:rsidR="006C4530" w:rsidRPr="009130C9">
        <w:rPr>
          <w:rFonts w:ascii="Times New Roman CYR" w:hAnsi="Times New Roman CYR" w:cs="Times New Roman CYR"/>
          <w:lang w:val="ru-RU"/>
        </w:rPr>
        <w:t xml:space="preserve"> (начальная установка)</w:t>
      </w:r>
      <w:r w:rsidR="0096218B" w:rsidRPr="009130C9">
        <w:rPr>
          <w:rFonts w:ascii="Times New Roman CYR" w:hAnsi="Times New Roman CYR" w:cs="Times New Roman CYR"/>
          <w:lang w:val="ru-RU"/>
        </w:rPr>
        <w:t xml:space="preserve"> + 4</w:t>
      </w:r>
      <w:r w:rsidR="006C4530" w:rsidRPr="009130C9">
        <w:rPr>
          <w:rFonts w:ascii="Times New Roman CYR" w:hAnsi="Times New Roman CYR" w:cs="Times New Roman CYR"/>
          <w:lang w:val="ru-RU"/>
        </w:rPr>
        <w:t xml:space="preserve"> (дешифратор)</w:t>
      </w:r>
      <w:r w:rsidR="00304E41" w:rsidRPr="009130C9">
        <w:rPr>
          <w:rFonts w:ascii="Times New Roman CYR" w:hAnsi="Times New Roman CYR" w:cs="Times New Roman CYR"/>
          <w:lang w:val="ru-RU"/>
        </w:rPr>
        <w:t xml:space="preserve"> + 7</w:t>
      </w:r>
      <w:r w:rsidR="005B0539" w:rsidRPr="009130C9">
        <w:rPr>
          <w:rFonts w:ascii="Times New Roman CYR" w:hAnsi="Times New Roman CYR" w:cs="Times New Roman CYR"/>
          <w:lang w:val="ru-RU"/>
        </w:rPr>
        <w:t xml:space="preserve"> = 88</w:t>
      </w:r>
    </w:p>
    <w:p w:rsidR="00C552AB" w:rsidRPr="009130C9" w:rsidRDefault="00C552AB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D37D46" w:rsidRPr="009130C9" w:rsidRDefault="001A190D" w:rsidP="00F72E6B">
      <w:pPr>
        <w:pStyle w:val="2"/>
        <w:rPr>
          <w:lang w:val="ru-RU"/>
        </w:rPr>
      </w:pPr>
      <w:bookmarkStart w:id="22" w:name="_Toc451890049"/>
      <w:r w:rsidRPr="009200F9">
        <w:rPr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1" layoutInCell="0" allowOverlap="1" wp14:anchorId="6E94EE79" wp14:editId="628D8CF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93" name="Группа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4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746EA5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4EE79" id="Группа 493" o:spid="_x0000_s1364" style="position:absolute;left:0;text-align:left;margin-left:56.7pt;margin-top:19.85pt;width:518.8pt;height:802.3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" o:allowincell="f">
                <v:rect id="Rectangle 489" o:spid="_x0000_s136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5FcMA&#10;AADcAAAADwAAAGRycy9kb3ducmV2LnhtbESP0YrCMBRE3wX/IVxh3zRVZLFdo9QFwSfRrh9waa5t&#10;sbnpNrHt+vVmQfBxmJkzzHo7mFp01LrKsoL5LAJBnFtdcaHg8rOfrkA4j6yxtkwK/sjBdjMerTHR&#10;tuczdZkvRICwS1BB6X2TSOnykgy6mW2Ig3e1rUEfZFtI3WIf4KaWiyj6lAYrDgslNvRdUn7L7kbB&#10;zQ/dMS2yxz6+7OL8tEv7+2+q1MdkSL9AeBr8O/xqH7SCZbyE/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b5FcMAAADcAAAADwAAAAAAAAAAAAAAAACYAgAAZHJzL2Rv&#10;d25yZXYueG1sUEsFBgAAAAAEAAQA9QAAAIgDAAAAAA==&#10;" filled="f" strokeweight="2pt"/>
                <v:line id="Line 490" o:spid="_x0000_s136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xT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LFPxAAAANwAAAAPAAAAAAAAAAAA&#10;AAAAAKECAABkcnMvZG93bnJldi54bWxQSwUGAAAAAAQABAD5AAAAkgMAAAAA&#10;" strokeweight="2pt"/>
                <v:line id="Line 491" o:spid="_x0000_s136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      <v:line id="Line 492" o:spid="_x0000_s136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493" o:spid="_x0000_s136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  <v:line id="Line 494" o:spid="_x0000_s137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495" o:spid="_x0000_s137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496" o:spid="_x0000_s137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497" o:spid="_x0000_s137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xksUAAADc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ExksUAAADcAAAADwAAAAAAAAAA&#10;AAAAAAChAgAAZHJzL2Rvd25yZXYueG1sUEsFBgAAAAAEAAQA+QAAAJMDAAAAAA==&#10;" strokeweight="1pt"/>
                <v:line id="Line 498" o:spid="_x0000_s137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499" o:spid="_x0000_s137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MfcQAAADc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Jo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Ax9xAAAANwAAAAPAAAAAAAAAAAA&#10;AAAAAKECAABkcnMvZG93bnJldi54bWxQSwUGAAAAAAQABAD5AAAAkgMAAAAA&#10;" strokeweight="1pt"/>
                <v:rect id="Rectangle 500" o:spid="_x0000_s137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1" o:spid="_x0000_s137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02" o:spid="_x0000_s137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3" o:spid="_x0000_s137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04" o:spid="_x0000_s138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05" o:spid="_x0000_s138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06" o:spid="_x0000_s138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507" o:spid="_x0000_s138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746EA5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552AB" w:rsidRPr="009130C9">
        <w:rPr>
          <w:lang w:val="ru-RU"/>
        </w:rPr>
        <w:t>Синтез управляющего устройства на основе счетчика</w:t>
      </w:r>
      <w:bookmarkEnd w:id="22"/>
    </w:p>
    <w:p w:rsidR="00C552AB" w:rsidRPr="009200F9" w:rsidRDefault="00304E41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130C9">
        <w:rPr>
          <w:rFonts w:ascii="Times New Roman CYR" w:hAnsi="Times New Roman CYR" w:cs="Times New Roman CYR"/>
          <w:lang w:val="ru-RU"/>
        </w:rPr>
        <w:t xml:space="preserve">Закодируем автомат Мили так, чтобы соседние состояния отличались от значений кодов на единицу. </w:t>
      </w:r>
      <w:proofErr w:type="spellStart"/>
      <w:r w:rsidRPr="009200F9">
        <w:rPr>
          <w:rFonts w:ascii="Times New Roman CYR" w:hAnsi="Times New Roman CYR" w:cs="Times New Roman CYR"/>
        </w:rPr>
        <w:t>Результаты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кодирования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представлены</w:t>
      </w:r>
      <w:proofErr w:type="spellEnd"/>
      <w:r w:rsidRPr="009200F9">
        <w:rPr>
          <w:rFonts w:ascii="Times New Roman CYR" w:hAnsi="Times New Roman CYR" w:cs="Times New Roman CYR"/>
        </w:rPr>
        <w:t xml:space="preserve"> в </w:t>
      </w:r>
      <w:proofErr w:type="spellStart"/>
      <w:r w:rsidRPr="009200F9">
        <w:rPr>
          <w:rFonts w:ascii="Times New Roman CYR" w:hAnsi="Times New Roman CYR" w:cs="Times New Roman CYR"/>
        </w:rPr>
        <w:t>таблице</w:t>
      </w:r>
      <w:proofErr w:type="spellEnd"/>
      <w:r w:rsidRPr="009200F9">
        <w:rPr>
          <w:rFonts w:ascii="Times New Roman CYR" w:hAnsi="Times New Roman CYR" w:cs="Times New Roman CYR"/>
        </w:rPr>
        <w:t xml:space="preserve"> 5</w:t>
      </w:r>
    </w:p>
    <w:p w:rsidR="00304E41" w:rsidRPr="009200F9" w:rsidRDefault="00304E41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Таблица</w:t>
      </w:r>
      <w:proofErr w:type="spellEnd"/>
      <w:r w:rsidRPr="009200F9">
        <w:rPr>
          <w:rFonts w:ascii="Times New Roman CYR" w:hAnsi="Times New Roman CYR" w:cs="Times New Roman CYR"/>
        </w:rPr>
        <w:t xml:space="preserve"> 5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04E41" w:rsidRPr="009200F9" w:rsidTr="00304E41">
        <w:tc>
          <w:tcPr>
            <w:tcW w:w="1038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038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039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</w:tr>
      <w:tr w:rsidR="00304E41" w:rsidRPr="009200F9" w:rsidTr="00304E41">
        <w:tc>
          <w:tcPr>
            <w:tcW w:w="1038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038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038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038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</w:tc>
        <w:tc>
          <w:tcPr>
            <w:tcW w:w="1038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</w:tc>
        <w:tc>
          <w:tcPr>
            <w:tcW w:w="1038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039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0111</w:t>
            </w:r>
          </w:p>
        </w:tc>
        <w:tc>
          <w:tcPr>
            <w:tcW w:w="1039" w:type="dxa"/>
          </w:tcPr>
          <w:p w:rsidR="00304E41" w:rsidRPr="009200F9" w:rsidRDefault="008F3F8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039" w:type="dxa"/>
          </w:tcPr>
          <w:p w:rsidR="00304E41" w:rsidRPr="009200F9" w:rsidRDefault="00304E41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</w:tr>
    </w:tbl>
    <w:p w:rsidR="00304E41" w:rsidRPr="009200F9" w:rsidRDefault="00304E41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615D76" w:rsidRPr="009130C9" w:rsidRDefault="00A74D25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Далее составим структурную таблицу переходов выходов. Таблица представлена в таблице 6</w:t>
      </w:r>
    </w:p>
    <w:p w:rsidR="00615D76" w:rsidRPr="009130C9" w:rsidRDefault="00615D76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A74D25" w:rsidRPr="009130C9" w:rsidRDefault="001A190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1" layoutInCell="0" allowOverlap="1" wp14:anchorId="6B66E1FC" wp14:editId="64F8681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513" name="Группа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4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5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5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5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5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746EA5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6E1FC" id="Группа 513" o:spid="_x0000_s1384" style="position:absolute;left:0;text-align:left;margin-left:56.7pt;margin-top:19.85pt;width:518.8pt;height:802.3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HV06dEZBwAAlVUAAA4AAAAAAAAAAAAA&#10;AAAALgIAAGRycy9lMm9Eb2MueG1sUEsBAi0AFAAGAAgAAAAhAIxDtsrhAAAADAEAAA8AAAAAAAAA&#10;AAAAAAAAcwkAAGRycy9kb3ducmV2LnhtbFBLBQYAAAAABAAEAPMAAACBCgAAAAA=&#10;" o:allowincell="f">
                <v:rect id="Rectangle 509" o:spid="_x0000_s13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10s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88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9dLEAAAA3AAAAA8AAAAAAAAAAAAAAAAAmAIAAGRycy9k&#10;b3ducmV2LnhtbFBLBQYAAAAABAAEAPUAAACJAwAAAAA=&#10;" filled="f" strokeweight="2pt"/>
                <v:line id="Line 510" o:spid="_x0000_s138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line id="Line 511" o:spid="_x0000_s138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512" o:spid="_x0000_s138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513" o:spid="_x0000_s138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  <v:line id="Line 514" o:spid="_x0000_s139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  <v:line id="Line 515" o:spid="_x0000_s139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516" o:spid="_x0000_s139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517" o:spid="_x0000_s13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  <v:line id="Line 518" o:spid="_x0000_s13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519" o:spid="_x0000_s139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QH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FQHcUAAADcAAAADwAAAAAAAAAA&#10;AAAAAAChAgAAZHJzL2Rvd25yZXYueG1sUEsFBgAAAAAEAAQA+QAAAJMDAAAAAA==&#10;" strokeweight="1pt"/>
                <v:rect id="Rectangle 520" o:spid="_x0000_s139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1" o:spid="_x0000_s139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22" o:spid="_x0000_s139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3" o:spid="_x0000_s139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24" o:spid="_x0000_s140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25" o:spid="_x0000_s140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26" o:spid="_x0000_s140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527" o:spid="_x0000_s140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746EA5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74D25" w:rsidRPr="009130C9">
        <w:rPr>
          <w:rFonts w:ascii="Times New Roman CYR" w:hAnsi="Times New Roman CYR" w:cs="Times New Roman CYR"/>
          <w:lang w:val="ru-RU"/>
        </w:rPr>
        <w:t>Таблица 6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421"/>
        <w:gridCol w:w="954"/>
        <w:gridCol w:w="1483"/>
        <w:gridCol w:w="954"/>
        <w:gridCol w:w="1287"/>
        <w:gridCol w:w="1476"/>
        <w:gridCol w:w="1770"/>
      </w:tblGrid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Исходное состояние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Код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а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m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 xml:space="preserve">Состояние перехода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s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Код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s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Входной сигнал Х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Выходные сигналы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Функции возбуждения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2D1485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2D1485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X1X2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9D5D20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-</w:t>
            </w:r>
          </w:p>
          <w:p w:rsidR="00A74D25" w:rsidRPr="009200F9" w:rsidRDefault="009D5D20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9D5D20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A74D25" w:rsidRPr="009200F9" w:rsidRDefault="009D5D20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335" w:type="dxa"/>
          </w:tcPr>
          <w:p w:rsidR="00A74D2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9D5D20" w:rsidRPr="009200F9" w:rsidRDefault="009D5D20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+1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A74D2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  <w:p w:rsidR="002D148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B32777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</w:tc>
        <w:tc>
          <w:tcPr>
            <w:tcW w:w="1335" w:type="dxa"/>
          </w:tcPr>
          <w:p w:rsidR="00A74D25" w:rsidRPr="009200F9" w:rsidRDefault="002D148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B32777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  <w:p w:rsidR="00B32777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B32777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  <w:p w:rsidR="00B32777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  <w:p w:rsidR="00B32777" w:rsidRPr="009200F9" w:rsidRDefault="00B32777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  <w:p w:rsidR="007D5F2C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  <w:p w:rsidR="007D5F2C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-</w:t>
            </w:r>
          </w:p>
        </w:tc>
        <w:tc>
          <w:tcPr>
            <w:tcW w:w="1335" w:type="dxa"/>
          </w:tcPr>
          <w:p w:rsidR="007D5F2C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-1</w:t>
            </w:r>
          </w:p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  <w:p w:rsidR="007D5F2C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</w:t>
            </w:r>
          </w:p>
        </w:tc>
      </w:tr>
      <w:tr w:rsidR="00A74D25" w:rsidRPr="009200F9" w:rsidTr="00BF3D74"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  <w:p w:rsidR="007D5F2C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  <w:p w:rsidR="007D5F2C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</w:t>
            </w:r>
          </w:p>
        </w:tc>
      </w:tr>
      <w:tr w:rsidR="00A74D25" w:rsidRPr="009200F9" w:rsidTr="00BF3D74">
        <w:tc>
          <w:tcPr>
            <w:tcW w:w="1335" w:type="dxa"/>
          </w:tcPr>
          <w:p w:rsidR="005C1C3E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  <w:tc>
          <w:tcPr>
            <w:tcW w:w="1335" w:type="dxa"/>
          </w:tcPr>
          <w:p w:rsidR="00A74D25" w:rsidRPr="009200F9" w:rsidRDefault="00A74D25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A74D25" w:rsidRPr="009200F9" w:rsidRDefault="007D5F2C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WR</w:t>
            </w:r>
          </w:p>
        </w:tc>
      </w:tr>
    </w:tbl>
    <w:p w:rsidR="00A74D25" w:rsidRPr="009200F9" w:rsidRDefault="00A74D25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91349E" w:rsidRPr="009200F9" w:rsidRDefault="0091349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Полученные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функции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возбуждения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713CF8" w:rsidRPr="001508E7" w:rsidRDefault="00713CF8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+1 = a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="006654BA" w:rsidRPr="001508E7">
        <w:rPr>
          <w:rFonts w:ascii="Times New Roman CYR" w:hAnsi="Times New Roman CYR" w:cs="Times New Roman CYR"/>
        </w:rPr>
        <w:t>~X</w:t>
      </w:r>
      <w:r w:rsidR="006654BA"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="006654BA" w:rsidRPr="001508E7">
        <w:rPr>
          <w:rFonts w:ascii="Times New Roman CYR" w:hAnsi="Times New Roman CYR" w:cs="Times New Roman CYR"/>
        </w:rPr>
        <w:t>~X</w:t>
      </w:r>
      <w:r w:rsidR="006654BA"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v a</w:t>
      </w:r>
      <w:r w:rsidR="00082E1D"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082E1D" w:rsidRPr="001508E7" w:rsidRDefault="00082E1D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-1 =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082E1D" w:rsidRPr="001508E7" w:rsidRDefault="00082E1D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R = a</w:t>
      </w:r>
      <w:r w:rsidR="007B3B1C" w:rsidRPr="001508E7">
        <w:rPr>
          <w:rFonts w:ascii="Times New Roman CYR" w:hAnsi="Times New Roman CYR" w:cs="Times New Roman CYR"/>
          <w:vertAlign w:val="subscript"/>
        </w:rPr>
        <w:t>0</w:t>
      </w:r>
      <w:r w:rsidR="007B3B1C" w:rsidRPr="001508E7">
        <w:rPr>
          <w:rFonts w:ascii="Times New Roman CYR" w:hAnsi="Times New Roman CYR" w:cs="Times New Roman CYR"/>
        </w:rPr>
        <w:t>X</w:t>
      </w:r>
      <w:r w:rsidR="007B3B1C"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="00CD756C"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</w:p>
    <w:p w:rsidR="00082E1D" w:rsidRPr="009130C9" w:rsidRDefault="00082E1D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  <w:lang w:val="ru-RU"/>
        </w:rPr>
      </w:pPr>
      <w:r w:rsidRPr="009200F9">
        <w:rPr>
          <w:rFonts w:ascii="Times New Roman CYR" w:hAnsi="Times New Roman CYR" w:cs="Times New Roman CYR"/>
        </w:rPr>
        <w:t>WR</w:t>
      </w:r>
      <w:r w:rsidRPr="009130C9">
        <w:rPr>
          <w:rFonts w:ascii="Times New Roman CYR" w:hAnsi="Times New Roman CYR" w:cs="Times New Roman CYR"/>
          <w:lang w:val="ru-RU"/>
        </w:rPr>
        <w:t xml:space="preserve"> = </w:t>
      </w:r>
      <w:r w:rsidRPr="009200F9">
        <w:rPr>
          <w:rFonts w:ascii="Times New Roman CYR" w:hAnsi="Times New Roman CYR" w:cs="Times New Roman CYR"/>
        </w:rPr>
        <w:t>a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8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8</w:t>
      </w:r>
    </w:p>
    <w:p w:rsidR="005C1C3E" w:rsidRPr="009130C9" w:rsidRDefault="001A190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9440" behindDoc="0" locked="1" layoutInCell="0" allowOverlap="1" wp14:anchorId="28BE621F" wp14:editId="2AC70D57">
                <wp:simplePos x="0" y="0"/>
                <wp:positionH relativeFrom="page">
                  <wp:posOffset>720725</wp:posOffset>
                </wp:positionH>
                <wp:positionV relativeFrom="page">
                  <wp:posOffset>252730</wp:posOffset>
                </wp:positionV>
                <wp:extent cx="6588760" cy="10189210"/>
                <wp:effectExtent l="0" t="0" r="21590" b="21590"/>
                <wp:wrapNone/>
                <wp:docPr id="533" name="Группа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4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E621F" id="Группа 533" o:spid="_x0000_s1404" style="position:absolute;left:0;text-align:left;margin-left:56.75pt;margin-top:19.9pt;width:518.8pt;height:802.3pt;z-index:251709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" o:allowincell="f">
                <v:rect id="Rectangle 529" o:spid="_x0000_s140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pssUA&#10;AADcAAAADwAAAGRycy9kb3ducmV2LnhtbESP0WrCQBRE34X+w3ILfTMbWy0aXSUWhD6Jpn7AJXtN&#10;gtm7aXZN0n69Kwg+DjNzhlltBlOLjlpXWVYwiWIQxLnVFRcKTj+78RyE88gaa8uk4I8cbNYvoxUm&#10;2vZ8pC7zhQgQdgkqKL1vEildXpJBF9mGOHhn2xr0QbaF1C32AW5q+R7Hn9JgxWGhxIa+Ssov2dUo&#10;uPih26dF9r9bnLaL/LBN++tvqtTb65AuQXga/DP8aH9rBbO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amyxQAAANwAAAAPAAAAAAAAAAAAAAAAAJgCAABkcnMv&#10;ZG93bnJldi54bWxQSwUGAAAAAAQABAD1AAAAigMAAAAA&#10;" filled="f" strokeweight="2pt"/>
                <v:line id="Line 530" o:spid="_x0000_s140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h6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n4ejDAAAA3AAAAA8AAAAAAAAAAAAA&#10;AAAAoQIAAGRycy9kb3ducmV2LnhtbFBLBQYAAAAABAAEAPkAAACRAwAAAAA=&#10;" strokeweight="2pt"/>
                <v:line id="Line 531" o:spid="_x0000_s140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/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1f5/AAAAA3AAAAA8AAAAAAAAAAAAAAAAA&#10;oQIAAGRycy9kb3ducmV2LnhtbFBLBQYAAAAABAAEAPkAAACOAwAAAAA=&#10;" strokeweight="2pt"/>
                <v:line id="Line 532" o:spid="_x0000_s140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aB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edoExAAAANwAAAAPAAAAAAAAAAAA&#10;AAAAAKECAABkcnMvZG93bnJldi54bWxQSwUGAAAAAAQABAD5AAAAkgMAAAAA&#10;" strokeweight="2pt"/>
                <v:line id="Line 533" o:spid="_x0000_s140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Od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/mTna9AAAA3AAAAA8AAAAAAAAAAAAAAAAAoQIA&#10;AGRycy9kb3ducmV2LnhtbFBLBQYAAAAABAAEAPkAAACLAwAAAAA=&#10;" strokeweight="2pt"/>
                <v:line id="Line 534" o:spid="_x0000_s141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  <v:line id="Line 535" o:spid="_x0000_s141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536" o:spid="_x0000_s141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537" o:spid="_x0000_s141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<v:line id="Line 538" o:spid="_x0000_s141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539" o:spid="_x0000_s141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  <v:rect id="Rectangle 540" o:spid="_x0000_s141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1" o:spid="_x0000_s141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42" o:spid="_x0000_s141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3" o:spid="_x0000_s141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44" o:spid="_x0000_s142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45" o:spid="_x0000_s142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1349E" w:rsidRPr="009130C9" w:rsidRDefault="0091349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Полученные выходные сигналы: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6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2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4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 xml:space="preserve">6 </w:t>
      </w:r>
      <w:r w:rsidRPr="001508E7">
        <w:rPr>
          <w:rFonts w:ascii="Times New Roman CYR" w:hAnsi="Times New Roman CYR" w:cs="Times New Roman CYR"/>
        </w:rPr>
        <w:t xml:space="preserve"> =</w:t>
      </w:r>
      <w:proofErr w:type="gramEnd"/>
      <w:r w:rsidRPr="001508E7">
        <w:rPr>
          <w:rFonts w:ascii="Times New Roman CYR" w:hAnsi="Times New Roman CYR" w:cs="Times New Roman CYR"/>
        </w:rPr>
        <w:t xml:space="preserve"> a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6654BA" w:rsidRPr="001508E7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6654BA" w:rsidRPr="009200F9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</w:p>
    <w:p w:rsidR="003475B4" w:rsidRPr="009200F9" w:rsidRDefault="006654B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9</w:t>
      </w:r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8</w:t>
      </w:r>
    </w:p>
    <w:p w:rsidR="003475B4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3475B4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1" layoutInCell="0" allowOverlap="1" wp14:anchorId="3157806C" wp14:editId="04E68375">
                <wp:simplePos x="0" y="0"/>
                <wp:positionH relativeFrom="page">
                  <wp:posOffset>720725</wp:posOffset>
                </wp:positionH>
                <wp:positionV relativeFrom="page">
                  <wp:posOffset>252730</wp:posOffset>
                </wp:positionV>
                <wp:extent cx="6588760" cy="10189210"/>
                <wp:effectExtent l="0" t="0" r="21590" b="21590"/>
                <wp:wrapNone/>
                <wp:docPr id="127" name="Группа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746EA5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7806C" id="Группа 127" o:spid="_x0000_s1422" style="position:absolute;left:0;text-align:left;margin-left:56.75pt;margin-top:19.9pt;width:518.8pt;height:802.3pt;z-index:2517442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" o:allowincell="f">
                <v:rect id="Rectangle 63" o:spid="_x0000_s142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  <v:line id="Line 64" o:spid="_x0000_s142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65" o:spid="_x0000_s142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66" o:spid="_x0000_s142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67" o:spid="_x0000_s142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68" o:spid="_x0000_s142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69" o:spid="_x0000_s142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70" o:spid="_x0000_s143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71" o:spid="_x0000_s143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iu8IAAADcAAAADwAAAGRycy9kb3ducmV2LnhtbERPS27CMBDdV+IO1iB1VxxYoDbEiRBQ&#10;qaiLqsABJvEQB+JxZLuQ9vT1olKXT+9fVKPtxY186BwrmM8yEMSN0x23Ck7H16dnECEia+wdk4Jv&#10;ClCVk4cCc+3u/Em3Q2xFCuGQowIT45BLGRpDFsPMDcSJOztvMSboW6k93lO47eUiy5bSYsepweBA&#10;G0PN9fBlFex9/X6d/7RG1rz3u/5j+xL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oiu8IAAADcAAAADwAAAAAAAAAAAAAA&#10;AAChAgAAZHJzL2Rvd25yZXYueG1sUEsFBgAAAAAEAAQA+QAAAJADAAAAAA==&#10;" strokeweight="1pt"/>
                <v:line id="Line 72" o:spid="_x0000_s143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73" o:spid="_x0000_s143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QZV8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8h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QZV8UAAADcAAAADwAAAAAAAAAA&#10;AAAAAAChAgAAZHJzL2Rvd25yZXYueG1sUEsFBgAAAAAEAAQA+QAAAJMDAAAAAA==&#10;" strokeweight="1pt"/>
                <v:rect id="Rectangle 74" o:spid="_x0000_s143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43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" o:spid="_x0000_s143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43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8" o:spid="_x0000_s143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43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" o:spid="_x0000_s144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Pr="003148FB" w:rsidRDefault="003D2670" w:rsidP="00746EA5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6898" w:rsidRPr="009200F9" w:rsidTr="003475B4">
        <w:tc>
          <w:tcPr>
            <w:tcW w:w="4672" w:type="dxa"/>
          </w:tcPr>
          <w:p w:rsidR="004F6898" w:rsidRPr="009200F9" w:rsidRDefault="004F6898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I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586DCD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4F6898" w:rsidRPr="009200F9" w:rsidRDefault="004F6898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J = </w:t>
            </w:r>
            <w:r w:rsidR="002340D7"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="002340D7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340D7"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="002340D7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340D7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2340D7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2340D7"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="002340D7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37720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>(6)</w:t>
            </w:r>
          </w:p>
          <w:p w:rsidR="00AB3BD1" w:rsidRPr="009200F9" w:rsidRDefault="00AB3BD1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="00586DCD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723D05" w:rsidRPr="009200F9" w:rsidRDefault="00723D05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A904E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A904ED" w:rsidRPr="009200F9">
              <w:rPr>
                <w:rFonts w:ascii="Times New Roman CYR" w:hAnsi="Times New Roman CYR" w:cs="Times New Roman CYR"/>
                <w:lang w:val="en-US"/>
              </w:rPr>
              <w:t>(3)</w:t>
            </w:r>
          </w:p>
        </w:tc>
        <w:tc>
          <w:tcPr>
            <w:tcW w:w="4673" w:type="dxa"/>
          </w:tcPr>
          <w:p w:rsidR="004F6898" w:rsidRPr="009200F9" w:rsidRDefault="00A94627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K = </w:t>
            </w:r>
            <w:r w:rsidR="00955FCD"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="00955FC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955FCD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955FC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D67C57" w:rsidRPr="009200F9" w:rsidRDefault="00D67C57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P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A904ED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0F4532" w:rsidRPr="009200F9" w:rsidRDefault="000F453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O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A904ED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522530" w:rsidRPr="009200F9" w:rsidRDefault="00522530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L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</w:tc>
      </w:tr>
      <w:tr w:rsidR="004F6898" w:rsidRPr="009200F9" w:rsidTr="003475B4">
        <w:tc>
          <w:tcPr>
            <w:tcW w:w="4672" w:type="dxa"/>
          </w:tcPr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7131F5" w:rsidRPr="009200F9">
              <w:rPr>
                <w:rFonts w:ascii="Times New Roman CYR" w:hAnsi="Times New Roman CYR" w:cs="Times New Roman CYR"/>
                <w:lang w:val="en-US"/>
              </w:rPr>
              <w:t>I</w:t>
            </w:r>
            <w:r w:rsidR="002340D7" w:rsidRPr="009200F9">
              <w:rPr>
                <w:rFonts w:ascii="Times New Roman CYR" w:hAnsi="Times New Roman CYR" w:cs="Times New Roman CYR"/>
                <w:lang w:val="en-US"/>
              </w:rPr>
              <w:t xml:space="preserve"> v J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955FCD" w:rsidRPr="009200F9">
              <w:rPr>
                <w:rFonts w:ascii="Times New Roman CYR" w:hAnsi="Times New Roman CYR" w:cs="Times New Roman CYR"/>
                <w:lang w:val="en-US"/>
              </w:rPr>
              <w:t>K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5F67D7" w:rsidRPr="009200F9">
              <w:rPr>
                <w:rFonts w:ascii="Times New Roman CYR" w:hAnsi="Times New Roman CYR" w:cs="Times New Roman CYR"/>
                <w:lang w:val="en-US"/>
              </w:rPr>
              <w:t>P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(4)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DF1FCD" w:rsidRPr="009200F9">
              <w:rPr>
                <w:rFonts w:ascii="Times New Roman CYR" w:hAnsi="Times New Roman CYR" w:cs="Times New Roman CYR"/>
                <w:lang w:val="en-US"/>
              </w:rPr>
              <w:t>O</w:t>
            </w:r>
            <w:r w:rsidR="005F67D7" w:rsidRPr="009200F9">
              <w:rPr>
                <w:rFonts w:ascii="Times New Roman CYR" w:hAnsi="Times New Roman CYR" w:cs="Times New Roman CYR"/>
                <w:lang w:val="en-US"/>
              </w:rPr>
              <w:t xml:space="preserve"> v S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6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522530" w:rsidRPr="009200F9">
              <w:rPr>
                <w:rFonts w:ascii="Times New Roman CYR" w:hAnsi="Times New Roman CYR" w:cs="Times New Roman CYR"/>
                <w:lang w:val="en-US"/>
              </w:rPr>
              <w:t>L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4F6898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7131F5"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</w:tc>
        <w:tc>
          <w:tcPr>
            <w:tcW w:w="4673" w:type="dxa"/>
          </w:tcPr>
          <w:p w:rsidR="003A5ACD" w:rsidRPr="009200F9" w:rsidRDefault="007131F5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+1 = I</w:t>
            </w:r>
            <w:r w:rsidR="003A5ACD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3A5AC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3A5ACD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3A5AC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955FCD" w:rsidRPr="009200F9">
              <w:rPr>
                <w:rFonts w:ascii="Times New Roman CYR" w:hAnsi="Times New Roman CYR" w:cs="Times New Roman CYR"/>
                <w:lang w:val="en-US"/>
              </w:rPr>
              <w:t xml:space="preserve"> v K</w:t>
            </w:r>
            <w:r w:rsidR="003A5ACD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3A5AC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DF1FCD" w:rsidRPr="009200F9">
              <w:rPr>
                <w:rFonts w:ascii="Times New Roman CYR" w:hAnsi="Times New Roman CYR" w:cs="Times New Roman CYR"/>
                <w:lang w:val="en-US"/>
              </w:rPr>
              <w:t xml:space="preserve"> v O</w:t>
            </w:r>
            <w:r w:rsidR="003A5ACD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3A5AC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3A5ACD"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r w:rsidR="00522530" w:rsidRPr="009200F9">
              <w:rPr>
                <w:rFonts w:ascii="Times New Roman CYR" w:hAnsi="Times New Roman CYR" w:cs="Times New Roman CYR"/>
                <w:lang w:val="en-US"/>
              </w:rPr>
              <w:t>L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(10)</w:t>
            </w:r>
          </w:p>
          <w:p w:rsidR="003A5ACD" w:rsidRPr="009200F9" w:rsidRDefault="005F67D7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-1 = S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3A5ACD" w:rsidRPr="009200F9" w:rsidRDefault="003A5ACD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340D7" w:rsidRPr="009200F9">
              <w:rPr>
                <w:rFonts w:ascii="Times New Roman CYR" w:hAnsi="Times New Roman CYR" w:cs="Times New Roman CYR"/>
                <w:lang w:val="en-US"/>
              </w:rPr>
              <w:t xml:space="preserve"> v J</w:t>
            </w:r>
            <w:r w:rsidR="005F67D7" w:rsidRPr="009200F9">
              <w:rPr>
                <w:rFonts w:ascii="Times New Roman CYR" w:hAnsi="Times New Roman CYR" w:cs="Times New Roman CYR"/>
                <w:lang w:val="en-US"/>
              </w:rPr>
              <w:t xml:space="preserve"> v P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(7)</w:t>
            </w:r>
          </w:p>
          <w:p w:rsidR="004F6898" w:rsidRPr="009200F9" w:rsidRDefault="007131F5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WR = M</w:t>
            </w:r>
            <w:r w:rsidR="0037720D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</w:tc>
      </w:tr>
    </w:tbl>
    <w:p w:rsidR="004F6898" w:rsidRPr="009200F9" w:rsidRDefault="004F6898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5F38B9" w:rsidRPr="009130C9" w:rsidRDefault="005F38B9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Итоговая цена по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квайну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при использовании счетчика для автомата мили равна </w:t>
      </w:r>
    </w:p>
    <w:p w:rsidR="00DD4A8B" w:rsidRPr="009130C9" w:rsidRDefault="00DD6594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С = 63</w:t>
      </w:r>
      <w:r w:rsidR="00FA0363" w:rsidRPr="009130C9">
        <w:rPr>
          <w:rFonts w:ascii="Times New Roman CYR" w:hAnsi="Times New Roman CYR" w:cs="Times New Roman CYR"/>
          <w:lang w:val="ru-RU"/>
        </w:rPr>
        <w:t xml:space="preserve"> + 9 (счетчик) + 5 + 2</w:t>
      </w:r>
      <w:r w:rsidR="005F38B9" w:rsidRPr="009130C9">
        <w:rPr>
          <w:rFonts w:ascii="Times New Roman CYR" w:hAnsi="Times New Roman CYR" w:cs="Times New Roman CYR"/>
          <w:lang w:val="ru-RU"/>
        </w:rPr>
        <w:t xml:space="preserve"> (начальная </w:t>
      </w:r>
      <w:r w:rsidR="00DA5692" w:rsidRPr="009130C9">
        <w:rPr>
          <w:rFonts w:ascii="Times New Roman CYR" w:hAnsi="Times New Roman CYR" w:cs="Times New Roman CYR"/>
          <w:lang w:val="ru-RU"/>
        </w:rPr>
        <w:t>установка) + 3 (дешифратор) = 82</w:t>
      </w:r>
    </w:p>
    <w:p w:rsidR="00DD4A8B" w:rsidRPr="009130C9" w:rsidRDefault="00DD4A8B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5C1C3E" w:rsidRPr="009130C9" w:rsidRDefault="001A190D" w:rsidP="00F72E6B">
      <w:pPr>
        <w:pStyle w:val="2"/>
        <w:rPr>
          <w:lang w:val="ru-RU"/>
        </w:rPr>
      </w:pPr>
      <w:bookmarkStart w:id="23" w:name="_Toc451890050"/>
      <w:r w:rsidRPr="009200F9">
        <w:rPr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1" layoutInCell="0" allowOverlap="1" wp14:anchorId="1A4DD947" wp14:editId="37952DFE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553" name="Группа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54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746EA5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DD947" id="Группа 553" o:spid="_x0000_s1441" style="position:absolute;left:0;text-align:left;margin-left:56.95pt;margin-top:19.75pt;width:518.8pt;height:802.3pt;z-index:2517114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" o:allowincell="f">
                <v:rect id="Rectangle 549" o:spid="_x0000_s144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5MEsUA&#10;AADcAAAADwAAAGRycy9kb3ducmV2LnhtbESPzWrDMBCE74W8g9hAbo3c0JTEjRKcgqGn0jp5gMXa&#10;WCbWyrHkn/Tpq0Khx2FmvmF2h8k2YqDO144VPC0TEMSl0zVXCs6n/HEDwgdkjY1jUnAnD4f97GGH&#10;qXYjf9FQhEpECPsUFZgQ2lRKXxqy6JeuJY7exXUWQ5RdJXWHY4TbRq6S5EVarDkuGGzpzVB5LXqr&#10;4Bqm4SOriu98ez5uy89jNva3TKnFfMpeQQSawn/4r/2uFazX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kwSxQAAANwAAAAPAAAAAAAAAAAAAAAAAJgCAABkcnMv&#10;ZG93bnJldi54bWxQSwUGAAAAAAQABAD1AAAAigMAAAAA&#10;" filled="f" strokeweight="2pt"/>
                <v:line id="Line 550" o:spid="_x0000_s144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551" o:spid="_x0000_s144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552" o:spid="_x0000_s144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553" o:spid="_x0000_s144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<v:line id="Line 554" o:spid="_x0000_s144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OTc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1Dk3DAAAA3AAAAA8AAAAAAAAAAAAA&#10;AAAAoQIAAGRycy9kb3ducmV2LnhtbFBLBQYAAAAABAAEAPkAAACRAwAAAAA=&#10;" strokeweight="2pt"/>
                <v:line id="Line 555" o:spid="_x0000_s144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tb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jbW29AAAA3AAAAA8AAAAAAAAAAAAAAAAAoQIA&#10;AGRycy9kb3ducmV2LnhtbFBLBQYAAAAABAAEAPkAAACLAwAAAAA=&#10;" strokeweight="2pt"/>
                <v:line id="Line 556" o:spid="_x0000_s144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557" o:spid="_x0000_s145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<v:line id="Line 558" o:spid="_x0000_s145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559" o:spid="_x0000_s145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<v:rect id="Rectangle 560" o:spid="_x0000_s145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1" o:spid="_x0000_s145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2" o:spid="_x0000_s145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3" o:spid="_x0000_s145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64" o:spid="_x0000_s145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65" o:spid="_x0000_s145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2j8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32j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7" o:spid="_x0000_s145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746EA5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D4A8B" w:rsidRPr="009130C9">
        <w:rPr>
          <w:lang w:val="ru-RU"/>
        </w:rPr>
        <w:t>Синтез управляющего устройства на основе сдвигового регистра</w:t>
      </w:r>
      <w:bookmarkEnd w:id="23"/>
    </w:p>
    <w:p w:rsidR="00C01D11" w:rsidRPr="009130C9" w:rsidRDefault="00C01D11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</w:p>
    <w:p w:rsidR="00E34AC6" w:rsidRDefault="00E66BD1" w:rsidP="005B0ECF">
      <w:pPr>
        <w:spacing w:after="0" w:line="240" w:lineRule="auto"/>
        <w:rPr>
          <w:rFonts w:ascii="Times New Roman CYR" w:hAnsi="Times New Roman CYR" w:cs="Times New Roman CYR"/>
          <w:lang w:val="ru-RU"/>
        </w:rPr>
      </w:pPr>
      <w:r w:rsidRPr="00C01D11">
        <w:rPr>
          <w:rFonts w:ascii="Times New Roman CYR" w:hAnsi="Times New Roman CYR" w:cs="Times New Roman CYR"/>
          <w:lang w:val="ru-RU"/>
        </w:rPr>
        <w:t xml:space="preserve">Особенность кодирования состояний на сдвиговом регистре заключается в том, что соседние состояния кодируются </w:t>
      </w:r>
      <w:proofErr w:type="gramStart"/>
      <w:r w:rsidRPr="00C01D11">
        <w:rPr>
          <w:rFonts w:ascii="Times New Roman CYR" w:hAnsi="Times New Roman CYR" w:cs="Times New Roman CYR"/>
          <w:lang w:val="ru-RU"/>
        </w:rPr>
        <w:t>кодами</w:t>
      </w:r>
      <w:proofErr w:type="gramEnd"/>
      <w:r w:rsidRPr="00C01D11">
        <w:rPr>
          <w:rFonts w:ascii="Times New Roman CYR" w:hAnsi="Times New Roman CYR" w:cs="Times New Roman CYR"/>
          <w:lang w:val="ru-RU"/>
        </w:rPr>
        <w:t xml:space="preserve"> различающимися в сдвиге вправо или влево. Результаты кодирования представлены в таблице 7</w:t>
      </w:r>
    </w:p>
    <w:p w:rsidR="00C01D11" w:rsidRPr="00C01D11" w:rsidRDefault="00C01D11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</w:p>
    <w:p w:rsidR="00E66BD1" w:rsidRPr="009200F9" w:rsidRDefault="00E66BD1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Таблица</w:t>
      </w:r>
      <w:proofErr w:type="spellEnd"/>
      <w:r w:rsidRPr="009200F9">
        <w:rPr>
          <w:rFonts w:ascii="Times New Roman CYR" w:hAnsi="Times New Roman CYR" w:cs="Times New Roman CYR"/>
        </w:rPr>
        <w:t xml:space="preserve"> 7</w:t>
      </w:r>
    </w:p>
    <w:tbl>
      <w:tblPr>
        <w:tblStyle w:val="aff3"/>
        <w:tblW w:w="10044" w:type="dxa"/>
        <w:tblInd w:w="-5" w:type="dxa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E66BD1" w:rsidRPr="0099542C" w:rsidTr="003475B4"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99542C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E66BD1" w:rsidRPr="0099542C" w:rsidTr="003475B4"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000000001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000000010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000000100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000001000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000010000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000100000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001000000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010000000</w:t>
            </w:r>
          </w:p>
        </w:tc>
        <w:tc>
          <w:tcPr>
            <w:tcW w:w="1116" w:type="dxa"/>
          </w:tcPr>
          <w:p w:rsidR="00E66BD1" w:rsidRPr="0099542C" w:rsidRDefault="00E66BD1" w:rsidP="005B0ECF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99542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100000000</w:t>
            </w:r>
          </w:p>
        </w:tc>
      </w:tr>
    </w:tbl>
    <w:p w:rsidR="00E66BD1" w:rsidRPr="0099542C" w:rsidRDefault="00E66BD1" w:rsidP="005B0ECF">
      <w:pPr>
        <w:spacing w:after="0" w:line="240" w:lineRule="auto"/>
        <w:ind w:firstLine="0"/>
        <w:rPr>
          <w:rFonts w:ascii="Times New Roman CYR" w:hAnsi="Times New Roman CYR" w:cs="Times New Roman CYR"/>
          <w:i/>
          <w:sz w:val="24"/>
          <w:szCs w:val="24"/>
        </w:rPr>
      </w:pPr>
    </w:p>
    <w:p w:rsidR="0044236B" w:rsidRPr="009130C9" w:rsidRDefault="00E66BD1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9542C">
        <w:rPr>
          <w:rFonts w:ascii="Times New Roman CYR" w:hAnsi="Times New Roman CYR" w:cs="Times New Roman CYR"/>
          <w:lang w:val="ru-RU"/>
        </w:rPr>
        <w:t xml:space="preserve">Далее составим структурную таблицу переходов выходов. </w:t>
      </w:r>
      <w:r w:rsidRPr="009130C9">
        <w:rPr>
          <w:rFonts w:ascii="Times New Roman CYR" w:hAnsi="Times New Roman CYR" w:cs="Times New Roman CYR"/>
          <w:lang w:val="ru-RU"/>
        </w:rPr>
        <w:t>Таблица представлена в таблице 8</w:t>
      </w:r>
    </w:p>
    <w:p w:rsidR="0044236B" w:rsidRPr="009130C9" w:rsidRDefault="0044236B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E66BD1" w:rsidRPr="009130C9" w:rsidRDefault="001A190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1" layoutInCell="0" allowOverlap="1" wp14:anchorId="711241C3" wp14:editId="6471C388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593" name="Группа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94" name="Rectangle 5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0C7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241C3" id="Группа 593" o:spid="_x0000_s1460" style="position:absolute;left:0;text-align:left;margin-left:56.95pt;margin-top:19.75pt;width:518.8pt;height:802.3pt;z-index:2517135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" o:allowincell="f">
                <v:rect id="Rectangle 589" o:spid="_x0000_s146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2iMQA&#10;AADcAAAADwAAAGRycy9kb3ducmV2LnhtbESP0WrCQBRE3wv+w3IF3+pG0dJEV4mC4JPY1A+4ZK9J&#10;MHs3Ztck9uu7QqGPw8ycYdbbwdSio9ZVlhXMphEI4tzqigsFl+/D+ycI55E11pZJwZMcbDejtzUm&#10;2vb8RV3mCxEg7BJUUHrfJFK6vCSDbmob4uBdbWvQB9kWUrfYB7ip5TyKPqTBisNCiQ3tS8pv2cMo&#10;uPmhO6VF9nOIL7s4P+/S/nFPlZqMh3QFwtPg/8N/7aNWsIw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39ojEAAAA3AAAAA8AAAAAAAAAAAAAAAAAmAIAAGRycy9k&#10;b3ducmV2LnhtbFBLBQYAAAAABAAEAPUAAACJAwAAAAA=&#10;" filled="f" strokeweight="2pt"/>
                <v:line id="Line 590" o:spid="_x0000_s146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591" o:spid="_x0000_s146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592" o:spid="_x0000_s146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593" o:spid="_x0000_s146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RT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EUy9AAAA3AAAAA8AAAAAAAAAAAAAAAAAoQIA&#10;AGRycy9kb3ducmV2LnhtbFBLBQYAAAAABAAEAPkAAACLAwAAAAA=&#10;" strokeweight="2pt"/>
                <v:line id="Line 594" o:spid="_x0000_s146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01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MtNfAAAAA3AAAAA8AAAAAAAAAAAAAAAAA&#10;oQIAAGRycy9kb3ducmV2LnhtbFBLBQYAAAAABAAEAPkAAACOAwAAAAA=&#10;" strokeweight="2pt"/>
                <v:line id="Line 595" o:spid="_x0000_s146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ps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z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Z6bG9AAAA3AAAAA8AAAAAAAAAAAAAAAAAoQIA&#10;AGRycy9kb3ducmV2LnhtbFBLBQYAAAAABAAEAPkAAACLAwAAAAA=&#10;" strokeweight="2pt"/>
                <v:line id="Line 596" o:spid="_x0000_s146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line id="Line 597" o:spid="_x0000_s146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RQ7s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jPIh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9FDuxAAAANwAAAAPAAAAAAAAAAAA&#10;AAAAAKECAABkcnMvZG93bnJldi54bWxQSwUGAAAAAAQABAD5AAAAkgMAAAAA&#10;" strokeweight="1pt"/>
                <v:line id="Line 598" o:spid="_x0000_s147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599" o:spid="_x0000_s147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FtAcQAAADcAAAADwAAAGRycy9kb3ducmV2LnhtbESP0WoCMRRE3wv+Q7hC3zRrKVJXoxSt&#10;oPhQtP2A6+a62bq5WZKoq19vBKGPw8ycYSaz1tbiTD5UjhUM+hkI4sLpiksFvz/L3geIEJE11o5J&#10;wZUCzKadlwnm2l14S+ddLEWCcMhRgYmxyaUMhSGLoe8a4uQdnLcYk/Sl1B4vCW5r+ZZlQ2mx4rRg&#10;sKG5oeK4O1kFa7/fHAe30sg9r/1X/b0YBfun1Gu3/RyDiNTG//CzvdIKhtk7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W0BxAAAANwAAAAPAAAAAAAAAAAA&#10;AAAAAKECAABkcnMvZG93bnJldi54bWxQSwUGAAAAAAQABAD5AAAAkgMAAAAA&#10;" strokeweight="1pt"/>
                <v:rect id="Rectangle 600" o:spid="_x0000_s147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1" o:spid="_x0000_s147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2" o:spid="_x0000_s147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3" o:spid="_x0000_s147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04" o:spid="_x0000_s147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NE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1E0T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05" o:spid="_x0000_s147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yU7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N3JT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7" o:spid="_x0000_s147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Jv8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W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pSb/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0C7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66BD1" w:rsidRPr="009130C9">
        <w:rPr>
          <w:rFonts w:ascii="Times New Roman CYR" w:hAnsi="Times New Roman CYR" w:cs="Times New Roman CYR"/>
          <w:lang w:val="ru-RU"/>
        </w:rPr>
        <w:t>Таблица 8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1559"/>
        <w:gridCol w:w="1276"/>
        <w:gridCol w:w="1117"/>
        <w:gridCol w:w="1712"/>
      </w:tblGrid>
      <w:tr w:rsidR="00900B6A" w:rsidRPr="009200F9" w:rsidTr="00C01D11">
        <w:tc>
          <w:tcPr>
            <w:tcW w:w="1129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Исходное состояние</w:t>
            </w:r>
          </w:p>
        </w:tc>
        <w:tc>
          <w:tcPr>
            <w:tcW w:w="1560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Код</w:t>
            </w:r>
          </w:p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а</w:t>
            </w:r>
            <w:r w:rsidRPr="00E24041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992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 xml:space="preserve">Состояние перехода </w:t>
            </w:r>
            <w:r w:rsidRPr="00E24041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E24041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559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Код</w:t>
            </w:r>
          </w:p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vertAlign w:val="subscript"/>
                <w:lang w:val="en-US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a</w:t>
            </w:r>
            <w:r w:rsidRPr="00E24041">
              <w:rPr>
                <w:rFonts w:ascii="Times New Roman CYR" w:hAnsi="Times New Roman CYR" w:cs="Times New Roman CYR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276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Входной сигнал Х</w:t>
            </w:r>
          </w:p>
        </w:tc>
        <w:tc>
          <w:tcPr>
            <w:tcW w:w="1117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Выходные сигналы</w:t>
            </w:r>
          </w:p>
        </w:tc>
        <w:tc>
          <w:tcPr>
            <w:tcW w:w="1712" w:type="dxa"/>
          </w:tcPr>
          <w:p w:rsidR="00900B6A" w:rsidRPr="00E24041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</w:rPr>
            </w:pPr>
            <w:r w:rsidRPr="00E24041">
              <w:rPr>
                <w:rFonts w:ascii="Times New Roman CYR" w:hAnsi="Times New Roman CYR" w:cs="Times New Roman CYR"/>
                <w:sz w:val="24"/>
                <w:szCs w:val="24"/>
              </w:rPr>
              <w:t>Функции возбуждения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560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000000001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9F7E4D" w:rsidRPr="009200F9" w:rsidRDefault="009F7E4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00000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00000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9F7E4D" w:rsidRPr="009200F9" w:rsidRDefault="009F7E4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</w:tc>
        <w:tc>
          <w:tcPr>
            <w:tcW w:w="1276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9F7E4D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9F7E4D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9F7E4D" w:rsidRPr="009200F9" w:rsidRDefault="009F7E4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9F7E4D" w:rsidRPr="009200F9" w:rsidRDefault="009F7E4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71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-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  <w:p w:rsidR="009F7E4D" w:rsidRPr="009200F9" w:rsidRDefault="009F7E4D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WR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00000</w:t>
            </w:r>
            <w:r w:rsidR="00900B6A"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00000</w:t>
            </w:r>
            <w:r w:rsidR="00900B6A" w:rsidRPr="009200F9">
              <w:rPr>
                <w:rFonts w:ascii="Times New Roman CYR" w:hAnsi="Times New Roman CYR" w:cs="Times New Roman CYR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100</w:t>
            </w:r>
          </w:p>
        </w:tc>
        <w:tc>
          <w:tcPr>
            <w:tcW w:w="1276" w:type="dxa"/>
          </w:tcPr>
          <w:p w:rsidR="00900B6A" w:rsidRPr="009200F9" w:rsidRDefault="00164752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712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SL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000000100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D96374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000001000</w:t>
            </w:r>
          </w:p>
          <w:p w:rsidR="00D96374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</w:tc>
        <w:tc>
          <w:tcPr>
            <w:tcW w:w="1276" w:type="dxa"/>
          </w:tcPr>
          <w:p w:rsidR="00900B6A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D96374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D96374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712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  <w:p w:rsidR="00D96374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WR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  <w:r w:rsidR="00900B6A"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000010000</w:t>
            </w:r>
          </w:p>
        </w:tc>
        <w:tc>
          <w:tcPr>
            <w:tcW w:w="1276" w:type="dxa"/>
          </w:tcPr>
          <w:p w:rsidR="00900B6A" w:rsidRPr="009200F9" w:rsidRDefault="00D96374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712" w:type="dxa"/>
          </w:tcPr>
          <w:p w:rsidR="00900B6A" w:rsidRPr="009200F9" w:rsidRDefault="002A6773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000010000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000100000</w:t>
            </w:r>
          </w:p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</w:t>
            </w:r>
            <w:r w:rsidR="00900B6A"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</w:t>
            </w:r>
            <w:r w:rsidR="00900B6A"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276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712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WR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WR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1560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000100000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559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001000000</w:t>
            </w:r>
          </w:p>
        </w:tc>
        <w:tc>
          <w:tcPr>
            <w:tcW w:w="1276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712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560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001000000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559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000100000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010000000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010000000</w:t>
            </w:r>
          </w:p>
        </w:tc>
        <w:tc>
          <w:tcPr>
            <w:tcW w:w="1276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-</w:t>
            </w:r>
          </w:p>
        </w:tc>
        <w:tc>
          <w:tcPr>
            <w:tcW w:w="1712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SR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560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010000000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</w:tc>
        <w:tc>
          <w:tcPr>
            <w:tcW w:w="1276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712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  <w:p w:rsidR="00DE4BF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</w:t>
            </w:r>
          </w:p>
        </w:tc>
      </w:tr>
      <w:tr w:rsidR="00900B6A" w:rsidRPr="009200F9" w:rsidTr="00C01D11">
        <w:tc>
          <w:tcPr>
            <w:tcW w:w="1129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1560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</w:tc>
        <w:tc>
          <w:tcPr>
            <w:tcW w:w="99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100000000</w:t>
            </w:r>
          </w:p>
          <w:p w:rsidR="00900B6A" w:rsidRPr="009200F9" w:rsidRDefault="00DE4BF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00000</w:t>
            </w:r>
            <w:r w:rsidR="00900B6A"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276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117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  <w:tc>
          <w:tcPr>
            <w:tcW w:w="1712" w:type="dxa"/>
          </w:tcPr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900B6A" w:rsidRPr="009200F9" w:rsidRDefault="00900B6A" w:rsidP="0099542C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WR</w:t>
            </w:r>
          </w:p>
        </w:tc>
      </w:tr>
    </w:tbl>
    <w:p w:rsidR="00E66BD1" w:rsidRPr="009200F9" w:rsidRDefault="00E66BD1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91349E" w:rsidRPr="009200F9" w:rsidRDefault="0091349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Полученные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функции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возбуждения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44236B" w:rsidRPr="001508E7" w:rsidRDefault="00C448C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SL = a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="00F217DA" w:rsidRPr="001508E7">
        <w:rPr>
          <w:rFonts w:ascii="Times New Roman CYR" w:hAnsi="Times New Roman CYR" w:cs="Times New Roman CYR"/>
        </w:rPr>
        <w:t>~X</w:t>
      </w:r>
      <w:r w:rsidR="00F217DA"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="00F217DA" w:rsidRPr="001508E7">
        <w:rPr>
          <w:rFonts w:ascii="Times New Roman CYR" w:hAnsi="Times New Roman CYR" w:cs="Times New Roman CYR"/>
        </w:rPr>
        <w:t>~X</w:t>
      </w:r>
      <w:r w:rsidR="00F217DA"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</w:p>
    <w:p w:rsidR="00C448C5" w:rsidRPr="001508E7" w:rsidRDefault="00C448C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SR =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C448C5" w:rsidRPr="001508E7" w:rsidRDefault="00C448C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 xml:space="preserve">WR = </w:t>
      </w:r>
      <w:r w:rsidR="00F41636" w:rsidRPr="001508E7">
        <w:rPr>
          <w:rFonts w:ascii="Times New Roman CYR" w:hAnsi="Times New Roman CYR" w:cs="Times New Roman CYR"/>
        </w:rPr>
        <w:t>a</w:t>
      </w:r>
      <w:r w:rsidR="00F217DA" w:rsidRPr="001508E7">
        <w:rPr>
          <w:rFonts w:ascii="Times New Roman CYR" w:hAnsi="Times New Roman CYR" w:cs="Times New Roman CYR"/>
          <w:vertAlign w:val="subscript"/>
        </w:rPr>
        <w:t>0</w:t>
      </w:r>
      <w:r w:rsidR="00F217DA" w:rsidRPr="001508E7">
        <w:rPr>
          <w:rFonts w:ascii="Times New Roman CYR" w:hAnsi="Times New Roman CYR" w:cs="Times New Roman CYR"/>
        </w:rPr>
        <w:t>X</w:t>
      </w:r>
      <w:r w:rsidR="00F217DA" w:rsidRPr="001508E7">
        <w:rPr>
          <w:rFonts w:ascii="Times New Roman CYR" w:hAnsi="Times New Roman CYR" w:cs="Times New Roman CYR"/>
          <w:vertAlign w:val="subscript"/>
        </w:rPr>
        <w:t>1</w:t>
      </w:r>
      <w:r w:rsidR="00F41636" w:rsidRPr="001508E7">
        <w:rPr>
          <w:rFonts w:ascii="Times New Roman CYR" w:hAnsi="Times New Roman CYR" w:cs="Times New Roman CYR"/>
        </w:rPr>
        <w:t>X</w:t>
      </w:r>
      <w:r w:rsidR="00F41636" w:rsidRPr="001508E7">
        <w:rPr>
          <w:rFonts w:ascii="Times New Roman CYR" w:hAnsi="Times New Roman CYR" w:cs="Times New Roman CYR"/>
          <w:vertAlign w:val="subscript"/>
        </w:rPr>
        <w:t>2</w:t>
      </w:r>
      <w:r w:rsidR="00F41636" w:rsidRPr="001508E7">
        <w:rPr>
          <w:rFonts w:ascii="Times New Roman CYR" w:hAnsi="Times New Roman CYR" w:cs="Times New Roman CYR"/>
        </w:rPr>
        <w:t xml:space="preserve"> v a</w:t>
      </w:r>
      <w:r w:rsidR="00F217DA" w:rsidRPr="001508E7">
        <w:rPr>
          <w:rFonts w:ascii="Times New Roman CYR" w:hAnsi="Times New Roman CYR" w:cs="Times New Roman CYR"/>
          <w:vertAlign w:val="subscript"/>
        </w:rPr>
        <w:t>2</w:t>
      </w:r>
      <w:r w:rsidR="00F41636" w:rsidRPr="001508E7">
        <w:rPr>
          <w:rFonts w:ascii="Times New Roman CYR" w:hAnsi="Times New Roman CYR" w:cs="Times New Roman CYR"/>
        </w:rPr>
        <w:t>X</w:t>
      </w:r>
      <w:r w:rsidR="00F41636" w:rsidRPr="001508E7">
        <w:rPr>
          <w:rFonts w:ascii="Times New Roman CYR" w:hAnsi="Times New Roman CYR" w:cs="Times New Roman CYR"/>
          <w:vertAlign w:val="subscript"/>
        </w:rPr>
        <w:t>2</w:t>
      </w:r>
      <w:r w:rsidR="00F41636" w:rsidRPr="001508E7">
        <w:rPr>
          <w:rFonts w:ascii="Times New Roman CYR" w:hAnsi="Times New Roman CYR" w:cs="Times New Roman CYR"/>
        </w:rPr>
        <w:t xml:space="preserve"> v a</w:t>
      </w:r>
      <w:r w:rsidR="00F41636" w:rsidRPr="001508E7">
        <w:rPr>
          <w:rFonts w:ascii="Times New Roman CYR" w:hAnsi="Times New Roman CYR" w:cs="Times New Roman CYR"/>
          <w:vertAlign w:val="subscript"/>
        </w:rPr>
        <w:t>4</w:t>
      </w:r>
      <w:r w:rsidR="00F41636" w:rsidRPr="001508E7">
        <w:rPr>
          <w:rFonts w:ascii="Times New Roman CYR" w:hAnsi="Times New Roman CYR" w:cs="Times New Roman CYR"/>
        </w:rPr>
        <w:t>X</w:t>
      </w:r>
      <w:r w:rsidR="00F41636" w:rsidRPr="001508E7">
        <w:rPr>
          <w:rFonts w:ascii="Times New Roman CYR" w:hAnsi="Times New Roman CYR" w:cs="Times New Roman CYR"/>
          <w:vertAlign w:val="subscript"/>
        </w:rPr>
        <w:t xml:space="preserve">7 v </w:t>
      </w:r>
      <w:r w:rsidR="00F41636" w:rsidRPr="001508E7">
        <w:rPr>
          <w:rFonts w:ascii="Times New Roman CYR" w:hAnsi="Times New Roman CYR" w:cs="Times New Roman CYR"/>
        </w:rPr>
        <w:t>a</w:t>
      </w:r>
      <w:r w:rsidR="00F41636" w:rsidRPr="001508E7">
        <w:rPr>
          <w:rFonts w:ascii="Times New Roman CYR" w:hAnsi="Times New Roman CYR" w:cs="Times New Roman CYR"/>
          <w:vertAlign w:val="subscript"/>
        </w:rPr>
        <w:t>4</w:t>
      </w:r>
      <w:r w:rsidR="00F41636" w:rsidRPr="001508E7">
        <w:rPr>
          <w:rFonts w:ascii="Times New Roman CYR" w:hAnsi="Times New Roman CYR" w:cs="Times New Roman CYR"/>
        </w:rPr>
        <w:t>X</w:t>
      </w:r>
      <w:r w:rsidR="00F41636" w:rsidRPr="001508E7">
        <w:rPr>
          <w:rFonts w:ascii="Times New Roman CYR" w:hAnsi="Times New Roman CYR" w:cs="Times New Roman CYR"/>
          <w:vertAlign w:val="subscript"/>
        </w:rPr>
        <w:t>6</w:t>
      </w:r>
      <w:r w:rsidR="00F41636" w:rsidRPr="001508E7">
        <w:rPr>
          <w:rFonts w:ascii="Times New Roman CYR" w:hAnsi="Times New Roman CYR" w:cs="Times New Roman CYR"/>
        </w:rPr>
        <w:t xml:space="preserve"> v a</w:t>
      </w:r>
      <w:r w:rsidR="00F41636" w:rsidRPr="001508E7">
        <w:rPr>
          <w:rFonts w:ascii="Times New Roman CYR" w:hAnsi="Times New Roman CYR" w:cs="Times New Roman CYR"/>
          <w:vertAlign w:val="subscript"/>
        </w:rPr>
        <w:t>8</w:t>
      </w:r>
      <w:r w:rsidR="00F41636" w:rsidRPr="001508E7">
        <w:rPr>
          <w:rFonts w:ascii="Times New Roman CYR" w:hAnsi="Times New Roman CYR" w:cs="Times New Roman CYR"/>
        </w:rPr>
        <w:t>X</w:t>
      </w:r>
      <w:r w:rsidR="00F41636" w:rsidRPr="001508E7">
        <w:rPr>
          <w:rFonts w:ascii="Times New Roman CYR" w:hAnsi="Times New Roman CYR" w:cs="Times New Roman CYR"/>
          <w:vertAlign w:val="subscript"/>
        </w:rPr>
        <w:t>8</w:t>
      </w:r>
    </w:p>
    <w:p w:rsidR="00960E04" w:rsidRPr="001508E7" w:rsidRDefault="00960E04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91349E" w:rsidRPr="009130C9" w:rsidRDefault="0091349E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Полученные выходные сигналы:</w:t>
      </w:r>
    </w:p>
    <w:p w:rsidR="00F217DA" w:rsidRPr="009130C9" w:rsidRDefault="00F217DA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 xml:space="preserve"> = </w:t>
      </w:r>
      <w:r w:rsidRPr="009200F9">
        <w:rPr>
          <w:rFonts w:ascii="Times New Roman CYR" w:hAnsi="Times New Roman CYR" w:cs="Times New Roman CYR"/>
        </w:rPr>
        <w:t>a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0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v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a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2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2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v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a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4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6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v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a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7</w:t>
      </w:r>
      <w:r w:rsidRPr="009200F9">
        <w:rPr>
          <w:rFonts w:ascii="Times New Roman CYR" w:hAnsi="Times New Roman CYR" w:cs="Times New Roman CYR"/>
        </w:rPr>
        <w:t>X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6</w:t>
      </w:r>
    </w:p>
    <w:p w:rsidR="00F217DA" w:rsidRPr="001508E7" w:rsidRDefault="00F217D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F217DA" w:rsidRPr="001508E7" w:rsidRDefault="00F217DA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2</w:t>
      </w:r>
    </w:p>
    <w:p w:rsidR="00F217DA" w:rsidRPr="001508E7" w:rsidRDefault="00F217D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4</w:t>
      </w:r>
    </w:p>
    <w:p w:rsidR="00F217DA" w:rsidRPr="001508E7" w:rsidRDefault="00F217D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F217DA" w:rsidRPr="001508E7" w:rsidRDefault="00F217D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 xml:space="preserve">6 </w:t>
      </w:r>
      <w:r w:rsidRPr="001508E7">
        <w:rPr>
          <w:rFonts w:ascii="Times New Roman CYR" w:hAnsi="Times New Roman CYR" w:cs="Times New Roman CYR"/>
        </w:rPr>
        <w:t xml:space="preserve"> =</w:t>
      </w:r>
      <w:proofErr w:type="gramEnd"/>
      <w:r w:rsidRPr="001508E7">
        <w:rPr>
          <w:rFonts w:ascii="Times New Roman CYR" w:hAnsi="Times New Roman CYR" w:cs="Times New Roman CYR"/>
        </w:rPr>
        <w:t xml:space="preserve"> a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F217DA" w:rsidRPr="001508E7" w:rsidRDefault="00F217D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F217DA" w:rsidRPr="009200F9" w:rsidRDefault="00F217D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</w:p>
    <w:p w:rsidR="00F217DA" w:rsidRPr="009200F9" w:rsidRDefault="00F217DA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9</w:t>
      </w:r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8</w:t>
      </w:r>
    </w:p>
    <w:p w:rsidR="003475B4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960E04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1" layoutInCell="0" allowOverlap="1" wp14:anchorId="7C0E9FE1" wp14:editId="58186E47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271" name="Группа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7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0C7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E9FE1" id="Группа 271" o:spid="_x0000_s1479" style="position:absolute;left:0;text-align:left;margin-left:56.95pt;margin-top:19.75pt;width:518.8pt;height:802.3pt;z-index:2517463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" o:allowincell="f">
                <v:rect id="Rectangle 83" o:spid="_x0000_s148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g+MUA&#10;AADcAAAADwAAAGRycy9kb3ducmV2LnhtbESPQWuDQBSE74X+h+UVcqtrPaTVuAkmEMiptMYf8HBf&#10;VeK+Ne5GTX99t1DocZiZb5h8t5heTDS6zrKClygGQVxb3XGjoDofn99AOI+ssbdMCu7kYLd9fMgx&#10;03bmT5pK34gAYZehgtb7IZPS1S0ZdJEdiIP3ZUeDPsixkXrEOcBNL5M4XkuDHYeFFgc6tFRfyptR&#10;cPHL9F405fcxrfZp/bEv5tu1UGr1tBQbEJ4W/x/+a5+0guQ1g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OD4xQAAANwAAAAPAAAAAAAAAAAAAAAAAJgCAABkcnMv&#10;ZG93bnJldi54bWxQSwUGAAAAAAQABAD1AAAAigMAAAAA&#10;" filled="f" strokeweight="2pt"/>
                <v:line id="Line 84" o:spid="_x0000_s148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Tm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o9OaxAAAANwAAAAPAAAAAAAAAAAA&#10;AAAAAKECAABkcnMvZG93bnJldi54bWxQSwUGAAAAAAQABAD5AAAAkgMAAAAA&#10;" strokeweight="2pt"/>
                <v:line id="Line 85" o:spid="_x0000_s148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pL7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SkvuxAAAANwAAAAPAAAAAAAAAAAA&#10;AAAAAKECAABkcnMvZG93bnJldi54bWxQSwUGAAAAAAQABAD5AAAAkgMAAAAA&#10;" strokeweight="2pt"/>
                <v:line id="Line 86" o:spid="_x0000_s148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bud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budcIAAADcAAAADwAAAAAAAAAAAAAA&#10;AAChAgAAZHJzL2Rvd25yZXYueG1sUEsFBgAAAAAEAAQA+QAAAJADAAAAAA==&#10;" strokeweight="2pt"/>
                <v:line id="Line 87" o:spid="_x0000_s148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RwA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Y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UcALDAAAA3AAAAA8AAAAAAAAAAAAA&#10;AAAAoQIAAGRycy9kb3ducmV2LnhtbFBLBQYAAAAABAAEAPkAAACRAwAAAAA=&#10;" strokeweight="2pt"/>
                <v:line id="Line 88" o:spid="_x0000_s148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jVm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y8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NWZxAAAANwAAAAPAAAAAAAAAAAA&#10;AAAAAKECAABkcnMvZG93bnJldi54bWxQSwUGAAAAAAQABAD5AAAAkgMAAAAA&#10;" strokeweight="2pt"/>
                <v:line id="Line 89" o:spid="_x0000_s148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B6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HQeu9AAAA3AAAAA8AAAAAAAAAAAAAAAAAoQIA&#10;AGRycy9kb3ducmV2LnhtbFBLBQYAAAAABAAEAPkAAACLAwAAAAA=&#10;" strokeweight="2pt"/>
                <v:line id="Line 90" o:spid="_x0000_s148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kc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+RwxAAAANwAAAAPAAAAAAAAAAAA&#10;AAAAAKECAABkcnMvZG93bnJldi54bWxQSwUGAAAAAAQABAD5AAAAkgMAAAAA&#10;" strokeweight="2pt"/>
                <v:line id="Line 91" o:spid="_x0000_s148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S8I8EAAADcAAAADwAAAGRycy9kb3ducmV2LnhtbERPy2oCMRTdC/5DuEJ3mrFI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wjwQAAANwAAAAPAAAAAAAAAAAAAAAA&#10;AKECAABkcnMvZG93bnJldi54bWxQSwUGAAAAAAQABAD5AAAAjwMAAAAA&#10;" strokeweight="1pt"/>
                <v:line id="Line 92" o:spid="_x0000_s148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ub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7mwvAAAAA3AAAAA8AAAAAAAAAAAAAAAAA&#10;oQIAAGRycy9kb3ducmV2LnhtbFBLBQYAAAAABAAEAPkAAACOAwAAAAA=&#10;" strokeweight="2pt"/>
                <v:line id="Line 93" o:spid="_x0000_s149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Hz8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WofPxAAAANwAAAAPAAAAAAAAAAAA&#10;AAAAAKECAABkcnMvZG93bnJldi54bWxQSwUGAAAAAAQABAD5AAAAkgMAAAAA&#10;" strokeweight="1pt"/>
                <v:rect id="Rectangle 94" o:spid="_x0000_s149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t2M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ZW9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Kt2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49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1rMEA&#10;AADc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Zl8D4Tj4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Naz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9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QN8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QN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9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OQ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NIP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Q5A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49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r28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sh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mr2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9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/qb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1r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TY/qb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1" o:spid="_x0000_s14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Pr="003148FB" w:rsidRDefault="003D2670" w:rsidP="000C7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3704A" w:rsidRPr="001508E7" w:rsidTr="003475B4">
        <w:tc>
          <w:tcPr>
            <w:tcW w:w="4672" w:type="dxa"/>
          </w:tcPr>
          <w:p w:rsidR="0013704A" w:rsidRPr="009200F9" w:rsidRDefault="0013704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I = </w:t>
            </w:r>
            <w:r w:rsidR="003713CB"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="003713C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3713CB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3713C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3713CB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3713C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3713CB" w:rsidRPr="009200F9">
              <w:rPr>
                <w:rFonts w:ascii="Times New Roman CYR" w:hAnsi="Times New Roman CYR" w:cs="Times New Roman CYR"/>
                <w:lang w:val="en-US"/>
              </w:rPr>
              <w:t xml:space="preserve"> 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>(5</w:t>
            </w:r>
            <w:r w:rsidR="00371286" w:rsidRPr="009200F9">
              <w:rPr>
                <w:rFonts w:ascii="Times New Roman CYR" w:hAnsi="Times New Roman CYR" w:cs="Times New Roman CYR"/>
                <w:lang w:val="en-US"/>
              </w:rPr>
              <w:t>)</w:t>
            </w:r>
          </w:p>
          <w:p w:rsidR="00214346" w:rsidRPr="009200F9" w:rsidRDefault="0021434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 = a</w:t>
            </w:r>
            <w:r w:rsidR="00D26A9C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737312" w:rsidRPr="009200F9" w:rsidRDefault="0073731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M = 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="00C5537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="00C5537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2 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v a</w:t>
            </w:r>
            <w:r w:rsidR="00C5537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="00C5537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443AA6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(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>6</w:t>
            </w:r>
            <w:r w:rsidR="00443AA6" w:rsidRPr="009200F9">
              <w:rPr>
                <w:rFonts w:ascii="Times New Roman CYR" w:hAnsi="Times New Roman CYR" w:cs="Times New Roman CYR"/>
                <w:lang w:val="en-US"/>
              </w:rPr>
              <w:t>)</w:t>
            </w:r>
          </w:p>
          <w:p w:rsidR="0059722D" w:rsidRPr="009200F9" w:rsidRDefault="00BA5739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L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="00443AA6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</w:tc>
        <w:tc>
          <w:tcPr>
            <w:tcW w:w="4673" w:type="dxa"/>
          </w:tcPr>
          <w:p w:rsidR="0013704A" w:rsidRPr="009200F9" w:rsidRDefault="0021434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J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371286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214346" w:rsidRPr="009200F9" w:rsidRDefault="0021434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O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371286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737312" w:rsidRPr="009200F9" w:rsidRDefault="0073731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443AA6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443AA6" w:rsidRPr="009200F9" w:rsidRDefault="00443AA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N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5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(2)</w:t>
            </w:r>
          </w:p>
        </w:tc>
      </w:tr>
      <w:tr w:rsidR="0013704A" w:rsidRPr="001508E7" w:rsidTr="003475B4">
        <w:tc>
          <w:tcPr>
            <w:tcW w:w="4672" w:type="dxa"/>
          </w:tcPr>
          <w:p w:rsidR="003475B4" w:rsidRPr="009200F9" w:rsidRDefault="003475B4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985D4E" w:rsidRPr="009200F9">
              <w:rPr>
                <w:rFonts w:ascii="Times New Roman CYR" w:hAnsi="Times New Roman CYR" w:cs="Times New Roman CYR"/>
                <w:lang w:val="en-US"/>
              </w:rPr>
              <w:t>J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D26A9C" w:rsidRPr="009200F9">
              <w:rPr>
                <w:rFonts w:ascii="Times New Roman CYR" w:hAnsi="Times New Roman CYR" w:cs="Times New Roman CYR"/>
                <w:lang w:val="en-US"/>
              </w:rPr>
              <w:t>K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BF625F" w:rsidRPr="009200F9">
              <w:rPr>
                <w:rFonts w:ascii="Times New Roman CYR" w:hAnsi="Times New Roman CYR" w:cs="Times New Roman CYR"/>
                <w:lang w:val="en-US"/>
              </w:rPr>
              <w:t>O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(4)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3713CB" w:rsidRPr="009200F9">
              <w:rPr>
                <w:rFonts w:ascii="Times New Roman CYR" w:hAnsi="Times New Roman CYR" w:cs="Times New Roman CYR"/>
                <w:lang w:val="en-US"/>
              </w:rPr>
              <w:t>I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r w:rsidR="004747CB" w:rsidRPr="009200F9">
              <w:rPr>
                <w:rFonts w:ascii="Times New Roman CYR" w:hAnsi="Times New Roman CYR" w:cs="Times New Roman CYR"/>
                <w:lang w:val="en-US"/>
              </w:rPr>
              <w:t>S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6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33290C" w:rsidRPr="009200F9">
              <w:rPr>
                <w:rFonts w:ascii="Times New Roman CYR" w:hAnsi="Times New Roman CYR" w:cs="Times New Roman CYR"/>
                <w:lang w:val="en-US"/>
              </w:rPr>
              <w:t>N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L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13704A" w:rsidRPr="009200F9" w:rsidRDefault="0013704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4673" w:type="dxa"/>
          </w:tcPr>
          <w:p w:rsidR="003475B4" w:rsidRPr="009200F9" w:rsidRDefault="003475B4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</w:p>
          <w:p w:rsidR="00F217DA" w:rsidRPr="009200F9" w:rsidRDefault="00985D4E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SL = J</w:t>
            </w:r>
            <w:r w:rsidR="00F217DA"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="00F217D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F217DA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F217D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D26A9C" w:rsidRPr="009200F9">
              <w:rPr>
                <w:rFonts w:ascii="Times New Roman CYR" w:hAnsi="Times New Roman CYR" w:cs="Times New Roman CYR"/>
                <w:lang w:val="en-US"/>
              </w:rPr>
              <w:t xml:space="preserve"> v K</w:t>
            </w:r>
            <w:r w:rsidR="00F217DA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F217D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F217DA"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r w:rsidR="003713CB" w:rsidRPr="009200F9">
              <w:rPr>
                <w:rFonts w:ascii="Times New Roman CYR" w:hAnsi="Times New Roman CYR" w:cs="Times New Roman CYR"/>
                <w:lang w:val="en-US"/>
              </w:rPr>
              <w:t xml:space="preserve">I </w:t>
            </w:r>
            <w:r w:rsidR="00F217DA" w:rsidRPr="009200F9">
              <w:rPr>
                <w:rFonts w:ascii="Times New Roman CYR" w:hAnsi="Times New Roman CYR" w:cs="Times New Roman CYR"/>
                <w:lang w:val="en-US"/>
              </w:rPr>
              <w:t>v a</w:t>
            </w:r>
            <w:r w:rsidR="00F217D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33290C" w:rsidRPr="009200F9">
              <w:rPr>
                <w:rFonts w:ascii="Times New Roman CYR" w:hAnsi="Times New Roman CYR" w:cs="Times New Roman CYR"/>
                <w:lang w:val="en-US"/>
              </w:rPr>
              <w:t xml:space="preserve"> v N</w:t>
            </w:r>
            <w:r w:rsidR="00F217DA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F217DA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(11)</w:t>
            </w:r>
          </w:p>
          <w:p w:rsidR="00F217D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SR = </w:t>
            </w:r>
            <w:r w:rsidR="004747CB" w:rsidRPr="009200F9">
              <w:rPr>
                <w:rFonts w:ascii="Times New Roman CYR" w:hAnsi="Times New Roman CYR" w:cs="Times New Roman CYR"/>
                <w:lang w:val="en-US"/>
              </w:rPr>
              <w:t>S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13704A" w:rsidRPr="009200F9" w:rsidRDefault="00F217DA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WR = </w:t>
            </w:r>
            <w:r w:rsidR="00D53D86" w:rsidRPr="009200F9">
              <w:rPr>
                <w:rFonts w:ascii="Times New Roman CYR" w:hAnsi="Times New Roman CYR" w:cs="Times New Roman CYR"/>
                <w:lang w:val="en-US"/>
              </w:rPr>
              <w:t>J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="00BF625F" w:rsidRPr="009200F9">
              <w:rPr>
                <w:rFonts w:ascii="Times New Roman CYR" w:hAnsi="Times New Roman CYR" w:cs="Times New Roman CYR"/>
                <w:lang w:val="en-US"/>
              </w:rPr>
              <w:t xml:space="preserve"> v O</w:t>
            </w:r>
            <w:r w:rsidR="00C5537A" w:rsidRPr="009200F9">
              <w:rPr>
                <w:rFonts w:ascii="Times New Roman CYR" w:hAnsi="Times New Roman CYR" w:cs="Times New Roman CYR"/>
                <w:lang w:val="en-US"/>
              </w:rPr>
              <w:t xml:space="preserve"> v L</w:t>
            </w:r>
            <w:r w:rsidR="008E0F50" w:rsidRPr="009200F9">
              <w:rPr>
                <w:rFonts w:ascii="Times New Roman CYR" w:hAnsi="Times New Roman CYR" w:cs="Times New Roman CYR"/>
                <w:lang w:val="en-US"/>
              </w:rPr>
              <w:t xml:space="preserve"> (6)</w:t>
            </w:r>
          </w:p>
        </w:tc>
      </w:tr>
    </w:tbl>
    <w:p w:rsidR="0013704A" w:rsidRPr="001508E7" w:rsidRDefault="0013704A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B74957" w:rsidRPr="009200F9" w:rsidRDefault="00884F6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C</w:t>
      </w:r>
      <w:r w:rsidR="00A94769" w:rsidRPr="009200F9">
        <w:rPr>
          <w:rFonts w:ascii="Times New Roman CYR" w:hAnsi="Times New Roman CYR" w:cs="Times New Roman CYR"/>
        </w:rPr>
        <w:t xml:space="preserve"> = 63</w:t>
      </w:r>
      <w:r w:rsidR="006422A9" w:rsidRPr="009200F9">
        <w:rPr>
          <w:rFonts w:ascii="Times New Roman CYR" w:hAnsi="Times New Roman CYR" w:cs="Times New Roman CYR"/>
        </w:rPr>
        <w:t xml:space="preserve"> + 12 (</w:t>
      </w:r>
      <w:proofErr w:type="spellStart"/>
      <w:r w:rsidR="006422A9" w:rsidRPr="009200F9">
        <w:rPr>
          <w:rFonts w:ascii="Times New Roman CYR" w:hAnsi="Times New Roman CYR" w:cs="Times New Roman CYR"/>
        </w:rPr>
        <w:t>регистр</w:t>
      </w:r>
      <w:proofErr w:type="spellEnd"/>
      <w:r w:rsidR="006422A9" w:rsidRPr="009200F9">
        <w:rPr>
          <w:rFonts w:ascii="Times New Roman CYR" w:hAnsi="Times New Roman CYR" w:cs="Times New Roman CYR"/>
        </w:rPr>
        <w:t>) + 4</w:t>
      </w:r>
      <w:r w:rsidR="002C6AB5" w:rsidRPr="009200F9">
        <w:rPr>
          <w:rFonts w:ascii="Times New Roman CYR" w:hAnsi="Times New Roman CYR" w:cs="Times New Roman CYR"/>
        </w:rPr>
        <w:t xml:space="preserve"> + 4(</w:t>
      </w:r>
      <w:proofErr w:type="spellStart"/>
      <w:r w:rsidR="002C6AB5" w:rsidRPr="009200F9">
        <w:rPr>
          <w:rFonts w:ascii="Times New Roman CYR" w:hAnsi="Times New Roman CYR" w:cs="Times New Roman CYR"/>
        </w:rPr>
        <w:t>начальная</w:t>
      </w:r>
      <w:proofErr w:type="spellEnd"/>
      <w:r w:rsidR="002C6AB5" w:rsidRPr="009200F9">
        <w:rPr>
          <w:rFonts w:ascii="Times New Roman CYR" w:hAnsi="Times New Roman CYR" w:cs="Times New Roman CYR"/>
        </w:rPr>
        <w:t xml:space="preserve"> </w:t>
      </w:r>
      <w:proofErr w:type="spellStart"/>
      <w:r w:rsidR="002C6AB5" w:rsidRPr="009200F9">
        <w:rPr>
          <w:rFonts w:ascii="Times New Roman CYR" w:hAnsi="Times New Roman CYR" w:cs="Times New Roman CYR"/>
        </w:rPr>
        <w:t>установка</w:t>
      </w:r>
      <w:proofErr w:type="spellEnd"/>
      <w:r w:rsidR="002C6AB5" w:rsidRPr="009200F9">
        <w:rPr>
          <w:rFonts w:ascii="Times New Roman CYR" w:hAnsi="Times New Roman CYR" w:cs="Times New Roman CYR"/>
        </w:rPr>
        <w:t>) = 78</w:t>
      </w:r>
    </w:p>
    <w:p w:rsidR="00B74957" w:rsidRPr="009200F9" w:rsidRDefault="00B74957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BF3D74" w:rsidRPr="009130C9" w:rsidRDefault="001A190D" w:rsidP="00F72E6B">
      <w:pPr>
        <w:pStyle w:val="2"/>
        <w:rPr>
          <w:lang w:val="ru-RU"/>
        </w:rPr>
      </w:pPr>
      <w:bookmarkStart w:id="24" w:name="_Toc451890051"/>
      <w:r w:rsidRPr="009200F9">
        <w:rPr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1" layoutInCell="0" allowOverlap="1" wp14:anchorId="3C4B773B" wp14:editId="3629D951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633" name="Группа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4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9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0C7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B773B" id="Группа 633" o:spid="_x0000_s1498" style="position:absolute;left:0;text-align:left;margin-left:56.95pt;margin-top:19.75pt;width:518.8pt;height:802.3pt;z-index:251717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" o:allowincell="f">
                <v:rect id="Rectangle 629" o:spid="_x0000_s149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zs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tbP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MjOxQAAANwAAAAPAAAAAAAAAAAAAAAAAJgCAABkcnMv&#10;ZG93bnJldi54bWxQSwUGAAAAAAQABAD1AAAAigMAAAAA&#10;" filled="f" strokeweight="2pt"/>
                <v:line id="Line 630" o:spid="_x0000_s150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631" o:spid="_x0000_s150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632" o:spid="_x0000_s150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633" o:spid="_x0000_s150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vC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DLwq9AAAA3AAAAA8AAAAAAAAAAAAAAAAAoQIA&#10;AGRycy9kb3ducmV2LnhtbFBLBQYAAAAABAAEAPkAAACLAwAAAAA=&#10;" strokeweight="2pt"/>
                <v:line id="Line 634" o:spid="_x0000_s150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635" o:spid="_x0000_s150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Qc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zUHG9AAAA3AAAAA8AAAAAAAAAAAAAAAAAoQIA&#10;AGRycy9kb3ducmV2LnhtbFBLBQYAAAAABAAEAPkAAACLAwAAAAA=&#10;" strokeweight="2pt"/>
                <v:line id="Line 636" o:spid="_x0000_s150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16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/9erAAAAA3AAAAA8AAAAAAAAAAAAAAAAA&#10;oQIAAGRycy9kb3ducmV2LnhtbFBLBQYAAAAABAAEAPkAAACOAwAAAAA=&#10;" strokeweight="2pt"/>
                <v:line id="Line 637" o:spid="_x0000_s150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pLs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7pLsUAAADcAAAADwAAAAAAAAAA&#10;AAAAAAChAgAAZHJzL2Rvd25yZXYueG1sUEsFBgAAAAAEAAQA+QAAAJMDAAAAAA==&#10;" strokeweight="1pt"/>
                <v:line id="Line 638" o:spid="_x0000_s150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639" o:spid="_x0000_s150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Uwc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vUwcUAAADcAAAADwAAAAAAAAAA&#10;AAAAAAChAgAAZHJzL2Rvd25yZXYueG1sUEsFBgAAAAAEAAQA+QAAAJMDAAAAAA==&#10;" strokeweight="1pt"/>
                <v:rect id="Rectangle 640" o:spid="_x0000_s151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1" o:spid="_x0000_s151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51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3" o:spid="_x0000_s151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4" o:spid="_x0000_s151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5" o:spid="_x0000_s151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7" o:spid="_x0000_s151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0C7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74957" w:rsidRPr="009130C9">
        <w:rPr>
          <w:lang w:val="ru-RU"/>
        </w:rPr>
        <w:t xml:space="preserve">Синтез управляющего устройства на основе </w:t>
      </w:r>
      <w:r w:rsidR="00B74957" w:rsidRPr="009200F9">
        <w:t>RS</w:t>
      </w:r>
      <w:r w:rsidR="00B74957" w:rsidRPr="009130C9">
        <w:rPr>
          <w:lang w:val="ru-RU"/>
        </w:rPr>
        <w:t>-триггера</w:t>
      </w:r>
      <w:bookmarkEnd w:id="24"/>
    </w:p>
    <w:p w:rsidR="005B2766" w:rsidRPr="009200F9" w:rsidRDefault="005B276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9200F9">
        <w:rPr>
          <w:rFonts w:ascii="Times New Roman CYR" w:hAnsi="Times New Roman CYR" w:cs="Times New Roman CYR"/>
        </w:rPr>
        <w:t>К(</w:t>
      </w:r>
      <w:proofErr w:type="gramEnd"/>
      <w:r w:rsidRPr="009200F9">
        <w:rPr>
          <w:rFonts w:ascii="Times New Roman CYR" w:hAnsi="Times New Roman CYR" w:cs="Times New Roman CYR"/>
        </w:rPr>
        <w:t>а</w:t>
      </w:r>
      <w:r w:rsidRPr="009200F9">
        <w:rPr>
          <w:rFonts w:ascii="Times New Roman CYR" w:hAnsi="Times New Roman CYR" w:cs="Times New Roman CYR"/>
          <w:vertAlign w:val="subscript"/>
        </w:rPr>
        <w:t>0</w:t>
      </w:r>
      <w:r w:rsidRPr="009200F9">
        <w:rPr>
          <w:rFonts w:ascii="Times New Roman CYR" w:hAnsi="Times New Roman CYR" w:cs="Times New Roman CYR"/>
        </w:rPr>
        <w:t>) = 0000; K(a</w:t>
      </w:r>
      <w:r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>) = 0001</w:t>
      </w:r>
    </w:p>
    <w:p w:rsidR="00140D5F" w:rsidRPr="009200F9" w:rsidRDefault="00140D5F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tbl>
      <w:tblPr>
        <w:tblStyle w:val="aff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7616"/>
      </w:tblGrid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7513" w:type="dxa"/>
            <w:vMerge w:val="restart"/>
            <w:tcBorders>
              <w:left w:val="single" w:sz="4" w:space="0" w:color="auto"/>
            </w:tcBorders>
          </w:tcPr>
          <w:p w:rsidR="00140D5F" w:rsidRPr="009200F9" w:rsidRDefault="00140D5F" w:rsidP="001747A5">
            <w:pPr>
              <w:pStyle w:val="ab"/>
              <w:numPr>
                <w:ilvl w:val="2"/>
                <w:numId w:val="30"/>
              </w:numPr>
              <w:spacing w:after="0" w:line="240" w:lineRule="auto"/>
              <w:ind w:left="317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 xml:space="preserve">у =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140D5F" w:rsidRPr="009200F9" w:rsidRDefault="00140D5F" w:rsidP="001747A5">
            <w:pPr>
              <w:pStyle w:val="ab"/>
              <w:spacing w:after="0" w:line="240" w:lineRule="auto"/>
              <w:ind w:left="317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 xml:space="preserve">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</w:t>
            </w:r>
          </w:p>
          <w:tbl>
            <w:tblPr>
              <w:tblStyle w:val="aff3"/>
              <w:tblW w:w="7083" w:type="dxa"/>
              <w:tblInd w:w="317" w:type="dxa"/>
              <w:tblLook w:val="04A0" w:firstRow="1" w:lastRow="0" w:firstColumn="1" w:lastColumn="0" w:noHBand="0" w:noVBand="1"/>
            </w:tblPr>
            <w:tblGrid>
              <w:gridCol w:w="845"/>
              <w:gridCol w:w="356"/>
              <w:gridCol w:w="372"/>
              <w:gridCol w:w="5510"/>
            </w:tblGrid>
            <w:tr w:rsidR="005179F2" w:rsidRPr="009200F9" w:rsidTr="005C775F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jc w:val="center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M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1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0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8</w:t>
                  </w:r>
                </w:p>
              </w:tc>
              <w:tc>
                <w:tcPr>
                  <w:tcW w:w="5529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B = {0}</w:t>
                  </w:r>
                </w:p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C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{0010; 0100; 1000}</w:t>
                  </w:r>
                </w:p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W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0010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W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0100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W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1000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1</w:t>
                  </w:r>
                </w:p>
                <w:p w:rsidR="00CE728D" w:rsidRPr="009200F9" w:rsidRDefault="00CE728D" w:rsidP="001747A5">
                  <w:pPr>
                    <w:pStyle w:val="ab"/>
                    <w:spacing w:before="240"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K(a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8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) = 0010</w:t>
                  </w:r>
                </w:p>
              </w:tc>
            </w:tr>
            <w:tr w:rsidR="005179F2" w:rsidRPr="009200F9" w:rsidTr="005C775F">
              <w:tc>
                <w:tcPr>
                  <w:tcW w:w="846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2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8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5179F2" w:rsidRPr="009200F9" w:rsidTr="005C775F">
              <w:tc>
                <w:tcPr>
                  <w:tcW w:w="846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4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8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5179F2" w:rsidRPr="009200F9" w:rsidTr="005C775F">
              <w:tc>
                <w:tcPr>
                  <w:tcW w:w="846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7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8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5179F2" w:rsidRPr="009200F9" w:rsidTr="005C775F">
              <w:tc>
                <w:tcPr>
                  <w:tcW w:w="846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8</w:t>
                  </w:r>
                </w:p>
              </w:tc>
              <w:tc>
                <w:tcPr>
                  <w:tcW w:w="3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0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179F2" w:rsidRPr="009200F9" w:rsidRDefault="005179F2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</w:tbl>
          <w:p w:rsidR="00140D5F" w:rsidRPr="009200F9" w:rsidRDefault="00140D5F" w:rsidP="001747A5">
            <w:pPr>
              <w:pStyle w:val="ab"/>
              <w:spacing w:after="0" w:line="240" w:lineRule="auto"/>
              <w:ind w:left="317" w:firstLine="0"/>
              <w:rPr>
                <w:rFonts w:ascii="Times New Roman CYR" w:hAnsi="Times New Roman CYR" w:cs="Times New Roman CYR"/>
                <w:i/>
                <w:lang w:val="en-US"/>
              </w:rPr>
            </w:pPr>
          </w:p>
          <w:p w:rsidR="00CE728D" w:rsidRPr="009200F9" w:rsidRDefault="00CE728D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2) y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tbl>
            <w:tblPr>
              <w:tblStyle w:val="aff3"/>
              <w:tblW w:w="7083" w:type="dxa"/>
              <w:tblInd w:w="3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5"/>
              <w:gridCol w:w="356"/>
              <w:gridCol w:w="372"/>
              <w:gridCol w:w="5510"/>
            </w:tblGrid>
            <w:tr w:rsidR="00CE728D" w:rsidRPr="009200F9" w:rsidTr="00333FCC">
              <w:tc>
                <w:tcPr>
                  <w:tcW w:w="846" w:type="dxa"/>
                  <w:vMerge w:val="restart"/>
                  <w:tcBorders>
                    <w:righ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jc w:val="center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M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2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</w:t>
                  </w:r>
                </w:p>
              </w:tc>
              <w:tc>
                <w:tcPr>
                  <w:tcW w:w="336" w:type="dxa"/>
                  <w:tcBorders>
                    <w:lef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1</w:t>
                  </w:r>
                </w:p>
              </w:tc>
              <w:tc>
                <w:tcPr>
                  <w:tcW w:w="372" w:type="dxa"/>
                  <w:tcBorders>
                    <w:righ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2</w:t>
                  </w:r>
                </w:p>
              </w:tc>
              <w:tc>
                <w:tcPr>
                  <w:tcW w:w="5529" w:type="dxa"/>
                  <w:vMerge w:val="restart"/>
                  <w:tcBorders>
                    <w:lef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B = {1, 8}</w:t>
                  </w:r>
                </w:p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C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1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{0011; 0101; 1001}; C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8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{0110; 1010; 0011}</w:t>
                  </w:r>
                </w:p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D = {0011; 0101; 1001; </w:t>
                  </w:r>
                  <w:r w:rsidR="002C563F" w:rsidRPr="009200F9">
                    <w:rPr>
                      <w:rFonts w:ascii="Times New Roman CYR" w:hAnsi="Times New Roman CYR" w:cs="Times New Roman CYR"/>
                      <w:lang w:val="en-US"/>
                    </w:rPr>
                    <w:t>0110; 1010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}</w:t>
                  </w:r>
                </w:p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W</w:t>
                  </w:r>
                  <w:r w:rsidR="002C563F"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0011</w:t>
                  </w:r>
                  <w:r w:rsidR="002C563F" w:rsidRPr="009200F9">
                    <w:rPr>
                      <w:rFonts w:ascii="Times New Roman CYR" w:hAnsi="Times New Roman CYR" w:cs="Times New Roman CYR"/>
                    </w:rPr>
                    <w:t xml:space="preserve"> = 1 + 1 = 2</w:t>
                  </w:r>
                  <w:r w:rsidR="002C563F" w:rsidRPr="009200F9">
                    <w:rPr>
                      <w:rFonts w:ascii="Times New Roman CYR" w:hAnsi="Times New Roman CYR" w:cs="Times New Roman CYR"/>
                      <w:lang w:val="en-US"/>
                    </w:rPr>
                    <w:t>; W</w:t>
                  </w:r>
                  <w:r w:rsidR="002C563F"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0101</w:t>
                  </w:r>
                  <w:r w:rsidR="002C563F"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1 + 3 = 4;</w:t>
                  </w:r>
                </w:p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W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1001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1 + 3 = 4; W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0110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1 + 3 = 4;</w:t>
                  </w:r>
                </w:p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W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1010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1 + 3 = 4;</w:t>
                  </w:r>
                </w:p>
                <w:p w:rsidR="00CE728D" w:rsidRPr="009200F9" w:rsidRDefault="00CE728D" w:rsidP="001747A5">
                  <w:pPr>
                    <w:pStyle w:val="ab"/>
                    <w:spacing w:before="240"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K(a</w:t>
                  </w:r>
                  <w:r w:rsidR="002C563F"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2</w:t>
                  </w:r>
                  <w:r w:rsidR="002C563F" w:rsidRPr="009200F9">
                    <w:rPr>
                      <w:rFonts w:ascii="Times New Roman CYR" w:hAnsi="Times New Roman CYR" w:cs="Times New Roman CYR"/>
                      <w:lang w:val="en-US"/>
                    </w:rPr>
                    <w:t>) = 0011</w:t>
                  </w:r>
                </w:p>
              </w:tc>
            </w:tr>
            <w:tr w:rsidR="00CE728D" w:rsidRPr="009200F9" w:rsidTr="00333FCC">
              <w:tc>
                <w:tcPr>
                  <w:tcW w:w="846" w:type="dxa"/>
                  <w:vMerge/>
                  <w:tcBorders>
                    <w:righ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lef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2</w:t>
                  </w:r>
                </w:p>
              </w:tc>
              <w:tc>
                <w:tcPr>
                  <w:tcW w:w="372" w:type="dxa"/>
                  <w:tcBorders>
                    <w:righ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3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CE728D" w:rsidRPr="009200F9" w:rsidTr="00333FCC">
              <w:tc>
                <w:tcPr>
                  <w:tcW w:w="846" w:type="dxa"/>
                  <w:vMerge/>
                  <w:tcBorders>
                    <w:righ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lef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2</w:t>
                  </w:r>
                </w:p>
              </w:tc>
              <w:tc>
                <w:tcPr>
                  <w:tcW w:w="372" w:type="dxa"/>
                  <w:tcBorders>
                    <w:righ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8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CE728D" w:rsidRPr="009200F9" w:rsidTr="00333FCC">
              <w:tc>
                <w:tcPr>
                  <w:tcW w:w="846" w:type="dxa"/>
                  <w:vMerge/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72" w:type="dxa"/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5529" w:type="dxa"/>
                  <w:vMerge/>
                  <w:tcBorders>
                    <w:left w:val="nil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CE728D" w:rsidRPr="009200F9" w:rsidTr="00333FCC">
              <w:tc>
                <w:tcPr>
                  <w:tcW w:w="846" w:type="dxa"/>
                  <w:vMerge/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72" w:type="dxa"/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5529" w:type="dxa"/>
                  <w:vMerge/>
                  <w:tcBorders>
                    <w:left w:val="nil"/>
                  </w:tcBorders>
                </w:tcPr>
                <w:p w:rsidR="00CE728D" w:rsidRPr="009200F9" w:rsidRDefault="00CE728D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</w:tbl>
          <w:p w:rsidR="00CE728D" w:rsidRPr="009200F9" w:rsidRDefault="00CE728D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lang w:val="en-US"/>
              </w:rPr>
            </w:pPr>
          </w:p>
          <w:p w:rsidR="002C563F" w:rsidRPr="009200F9" w:rsidRDefault="002C563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3) y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tbl>
            <w:tblPr>
              <w:tblStyle w:val="aff3"/>
              <w:tblW w:w="7083" w:type="dxa"/>
              <w:tblInd w:w="3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5"/>
              <w:gridCol w:w="356"/>
              <w:gridCol w:w="372"/>
              <w:gridCol w:w="5510"/>
            </w:tblGrid>
            <w:tr w:rsidR="002C563F" w:rsidRPr="009200F9" w:rsidTr="00333FCC">
              <w:tc>
                <w:tcPr>
                  <w:tcW w:w="846" w:type="dxa"/>
                  <w:vMerge w:val="restart"/>
                  <w:tcBorders>
                    <w:righ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jc w:val="center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M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3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</w:t>
                  </w:r>
                </w:p>
              </w:tc>
              <w:tc>
                <w:tcPr>
                  <w:tcW w:w="336" w:type="dxa"/>
                  <w:tcBorders>
                    <w:lef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2</w:t>
                  </w:r>
                </w:p>
              </w:tc>
              <w:tc>
                <w:tcPr>
                  <w:tcW w:w="372" w:type="dxa"/>
                  <w:tcBorders>
                    <w:righ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3</w:t>
                  </w:r>
                </w:p>
              </w:tc>
              <w:tc>
                <w:tcPr>
                  <w:tcW w:w="5529" w:type="dxa"/>
                  <w:vMerge w:val="restart"/>
                  <w:tcBorders>
                    <w:lef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B = {2}</w:t>
                  </w:r>
                </w:p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C</w:t>
                  </w:r>
                  <w:r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2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{0111; 1011}</w:t>
                  </w:r>
                </w:p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W</w:t>
                  </w:r>
                  <w:r w:rsidR="008D5490"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0111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= W</w:t>
                  </w:r>
                  <w:r w:rsidR="008D5490" w:rsidRPr="009200F9">
                    <w:rPr>
                      <w:rFonts w:ascii="Times New Roman CYR" w:hAnsi="Times New Roman CYR" w:cs="Times New Roman CYR"/>
                      <w:vertAlign w:val="subscript"/>
                      <w:lang w:val="en-US"/>
                    </w:rPr>
                    <w:t>1011</w:t>
                  </w:r>
                  <w:r w:rsidR="008D5490" w:rsidRPr="009200F9">
                    <w:rPr>
                      <w:rFonts w:ascii="Times New Roman CYR" w:hAnsi="Times New Roman CYR" w:cs="Times New Roman CYR"/>
                      <w:lang w:val="en-US"/>
                    </w:rPr>
                    <w:t xml:space="preserve"> </w:t>
                  </w: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= 1</w:t>
                  </w:r>
                </w:p>
                <w:p w:rsidR="002C563F" w:rsidRPr="009200F9" w:rsidRDefault="002C563F" w:rsidP="001747A5">
                  <w:pPr>
                    <w:pStyle w:val="ab"/>
                    <w:spacing w:before="240"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K(a</w:t>
                  </w:r>
                  <w:r w:rsidR="008D5490" w:rsidRPr="009200F9">
                    <w:rPr>
                      <w:rFonts w:ascii="Times New Roman CYR" w:hAnsi="Times New Roman CYR" w:cs="Times New Roman CYR"/>
                      <w:vertAlign w:val="subscript"/>
                    </w:rPr>
                    <w:t>3</w:t>
                  </w:r>
                  <w:r w:rsidR="008D5490" w:rsidRPr="009200F9">
                    <w:rPr>
                      <w:rFonts w:ascii="Times New Roman CYR" w:hAnsi="Times New Roman CYR" w:cs="Times New Roman CYR"/>
                      <w:lang w:val="en-US"/>
                    </w:rPr>
                    <w:t>) = 0111</w:t>
                  </w:r>
                </w:p>
              </w:tc>
            </w:tr>
            <w:tr w:rsidR="002C563F" w:rsidRPr="009200F9" w:rsidTr="00333FCC">
              <w:tc>
                <w:tcPr>
                  <w:tcW w:w="846" w:type="dxa"/>
                  <w:vMerge/>
                  <w:tcBorders>
                    <w:righ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  <w:tcBorders>
                    <w:lef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  <w:r w:rsidRPr="009200F9">
                    <w:rPr>
                      <w:rFonts w:ascii="Times New Roman CYR" w:hAnsi="Times New Roman CYR" w:cs="Times New Roman CYR"/>
                    </w:rPr>
                    <w:t>3</w:t>
                  </w:r>
                </w:p>
              </w:tc>
              <w:tc>
                <w:tcPr>
                  <w:tcW w:w="372" w:type="dxa"/>
                  <w:tcBorders>
                    <w:righ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  <w:lang w:val="en-US"/>
                    </w:rPr>
                  </w:pPr>
                  <w:r w:rsidRPr="009200F9">
                    <w:rPr>
                      <w:rFonts w:ascii="Times New Roman CYR" w:hAnsi="Times New Roman CYR" w:cs="Times New Roman CYR"/>
                      <w:lang w:val="en-US"/>
                    </w:rPr>
                    <w:t>4</w:t>
                  </w:r>
                </w:p>
              </w:tc>
              <w:tc>
                <w:tcPr>
                  <w:tcW w:w="5529" w:type="dxa"/>
                  <w:vMerge/>
                  <w:tcBorders>
                    <w:left w:val="single" w:sz="4" w:space="0" w:color="auto"/>
                  </w:tcBorders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2C563F" w:rsidRPr="009200F9" w:rsidTr="00333FCC">
              <w:tc>
                <w:tcPr>
                  <w:tcW w:w="846" w:type="dxa"/>
                  <w:vMerge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72" w:type="dxa"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5529" w:type="dxa"/>
                  <w:vMerge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2C563F" w:rsidRPr="009200F9" w:rsidTr="00333FCC">
              <w:tc>
                <w:tcPr>
                  <w:tcW w:w="846" w:type="dxa"/>
                  <w:vMerge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72" w:type="dxa"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5529" w:type="dxa"/>
                  <w:vMerge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  <w:tr w:rsidR="002C563F" w:rsidRPr="009200F9" w:rsidTr="00333FCC">
              <w:tc>
                <w:tcPr>
                  <w:tcW w:w="846" w:type="dxa"/>
                  <w:vMerge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36" w:type="dxa"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372" w:type="dxa"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  <w:tc>
                <w:tcPr>
                  <w:tcW w:w="5529" w:type="dxa"/>
                  <w:vMerge/>
                </w:tcPr>
                <w:p w:rsidR="002C563F" w:rsidRPr="009200F9" w:rsidRDefault="002C563F" w:rsidP="001747A5">
                  <w:pPr>
                    <w:pStyle w:val="ab"/>
                    <w:spacing w:after="0" w:line="240" w:lineRule="auto"/>
                    <w:ind w:left="0" w:firstLine="0"/>
                    <w:rPr>
                      <w:rFonts w:ascii="Times New Roman CYR" w:hAnsi="Times New Roman CYR" w:cs="Times New Roman CYR"/>
                      <w:i/>
                    </w:rPr>
                  </w:pPr>
                </w:p>
              </w:tc>
            </w:tr>
          </w:tbl>
          <w:p w:rsidR="002C563F" w:rsidRPr="009200F9" w:rsidRDefault="002C563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2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3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5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6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5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7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  <w:tr w:rsidR="00140D5F" w:rsidRPr="009200F9" w:rsidTr="00140D5F">
        <w:tc>
          <w:tcPr>
            <w:tcW w:w="421" w:type="dxa"/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140D5F" w:rsidRPr="009200F9" w:rsidRDefault="00140D5F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</w:t>
            </w:r>
          </w:p>
        </w:tc>
        <w:tc>
          <w:tcPr>
            <w:tcW w:w="7513" w:type="dxa"/>
            <w:vMerge/>
            <w:tcBorders>
              <w:left w:val="single" w:sz="4" w:space="0" w:color="auto"/>
            </w:tcBorders>
          </w:tcPr>
          <w:p w:rsidR="00140D5F" w:rsidRPr="009200F9" w:rsidRDefault="00140D5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</w:rPr>
            </w:pPr>
          </w:p>
        </w:tc>
      </w:tr>
    </w:tbl>
    <w:p w:rsidR="00B74957" w:rsidRPr="009200F9" w:rsidRDefault="00B74957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E41297" w:rsidRPr="009200F9" w:rsidRDefault="00E41297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 xml:space="preserve">4) </w:t>
      </w:r>
      <w:proofErr w:type="gramStart"/>
      <w:r w:rsidRPr="009200F9">
        <w:rPr>
          <w:rFonts w:ascii="Times New Roman CYR" w:hAnsi="Times New Roman CYR" w:cs="Times New Roman CYR"/>
        </w:rPr>
        <w:t>у</w:t>
      </w:r>
      <w:proofErr w:type="gramEnd"/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4</w:t>
      </w:r>
    </w:p>
    <w:tbl>
      <w:tblPr>
        <w:tblStyle w:val="aff3"/>
        <w:tblW w:w="7083" w:type="dxa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"/>
        <w:gridCol w:w="369"/>
        <w:gridCol w:w="372"/>
        <w:gridCol w:w="5498"/>
      </w:tblGrid>
      <w:tr w:rsidR="00E41297" w:rsidRPr="009200F9" w:rsidTr="00333FCC">
        <w:tc>
          <w:tcPr>
            <w:tcW w:w="846" w:type="dxa"/>
            <w:vMerge w:val="restart"/>
            <w:tcBorders>
              <w:righ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3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4</w:t>
            </w:r>
          </w:p>
        </w:tc>
        <w:tc>
          <w:tcPr>
            <w:tcW w:w="5529" w:type="dxa"/>
            <w:vMerge w:val="restart"/>
            <w:tcBorders>
              <w:lef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 = {3, 8}</w:t>
            </w:r>
          </w:p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C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{0110; 0101; 1111}; C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{0110; 1010}</w:t>
            </w:r>
          </w:p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 = {0110; 0101; 1111; 1010}</w:t>
            </w:r>
          </w:p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0110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1 + 1 = 2; 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0101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1 + 3 = 4;</w:t>
            </w:r>
          </w:p>
          <w:p w:rsidR="00E41297" w:rsidRPr="009200F9" w:rsidRDefault="00E41297" w:rsidP="001747A5">
            <w:pPr>
              <w:pStyle w:val="ab"/>
              <w:spacing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1111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1 + 3 = 4; 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1010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3 + 1 = 4;</w:t>
            </w:r>
          </w:p>
          <w:p w:rsidR="00E41297" w:rsidRPr="009200F9" w:rsidRDefault="00E41297" w:rsidP="001747A5">
            <w:pPr>
              <w:pStyle w:val="ab"/>
              <w:spacing w:before="240" w:after="0" w:line="240" w:lineRule="auto"/>
              <w:ind w:left="0" w:firstLine="1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K(a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) = 0110</w:t>
            </w:r>
          </w:p>
        </w:tc>
      </w:tr>
      <w:tr w:rsidR="00E41297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8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41297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4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41297" w:rsidRPr="009200F9" w:rsidRDefault="00E41297" w:rsidP="001747A5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5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41297" w:rsidRPr="009200F9" w:rsidTr="00333FCC">
        <w:tc>
          <w:tcPr>
            <w:tcW w:w="846" w:type="dxa"/>
            <w:vMerge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41297" w:rsidRPr="009200F9" w:rsidTr="00333FCC">
        <w:tc>
          <w:tcPr>
            <w:tcW w:w="846" w:type="dxa"/>
            <w:vMerge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E41297" w:rsidRPr="009200F9" w:rsidRDefault="00E4129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</w:tbl>
    <w:p w:rsidR="008D09A0" w:rsidRPr="009200F9" w:rsidRDefault="008D09A0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8D09A0" w:rsidRPr="009200F9" w:rsidRDefault="008D09A0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5B4BD5" w:rsidRPr="009200F9" w:rsidRDefault="005B4BD5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9200F9">
        <w:rPr>
          <w:rFonts w:ascii="Times New Roman CYR" w:hAnsi="Times New Roman CYR" w:cs="Times New Roman CYR"/>
        </w:rPr>
        <w:lastRenderedPageBreak/>
        <w:t xml:space="preserve">5) </w:t>
      </w:r>
      <w:proofErr w:type="gramStart"/>
      <w:r w:rsidRPr="009200F9">
        <w:rPr>
          <w:rFonts w:ascii="Times New Roman CYR" w:hAnsi="Times New Roman CYR" w:cs="Times New Roman CYR"/>
        </w:rPr>
        <w:t>y</w:t>
      </w:r>
      <w:proofErr w:type="gramEnd"/>
      <w:r w:rsidRPr="009200F9">
        <w:rPr>
          <w:rFonts w:ascii="Times New Roman CYR" w:hAnsi="Times New Roman CYR" w:cs="Times New Roman CYR"/>
        </w:rPr>
        <w:t xml:space="preserve"> = a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19680" behindDoc="0" locked="1" layoutInCell="0" allowOverlap="1" wp14:anchorId="7E82CBD1" wp14:editId="7AD2177E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54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0C7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2CBD1" id="Группа 653" o:spid="_x0000_s1517" style="position:absolute;left:0;text-align:left;margin-left:56.95pt;margin-top:19.75pt;width:518.8pt;height:802.3pt;z-index:251719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" o:allowincell="f">
                <v:rect id="Rectangle 649" o:spid="_x0000_s151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tbsUA&#10;AADcAAAADwAAAGRycy9kb3ducmV2LnhtbESPzWrDMBCE74W8g9hAbo3c0IbEjRKcgqGn0jp5gMXa&#10;WCbWyrHkn/Tpq0Khx2FmvmF2h8k2YqDO144VPC0TEMSl0zVXCs6n/HEDwgdkjY1jUnAnD4f97GGH&#10;qXYjf9FQhEpECPsUFZgQ2lRKXxqy6JeuJY7exXUWQ5RdJXWHY4TbRq6SZC0t1hwXDLb0Zqi8Fr1V&#10;cA3T8JFVxXe+PR+35ecxG/tbptRiPmWvIAJN4T/8137XCtYv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y1uxQAAANwAAAAPAAAAAAAAAAAAAAAAAJgCAABkcnMv&#10;ZG93bnJldi54bWxQSwUGAAAAAAQABAD1AAAAigMAAAAA&#10;" filled="f" strokeweight="2pt"/>
                <v:line id="Line 650" o:spid="_x0000_s151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lN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1lNL8AAADcAAAADwAAAAAAAAAAAAAAAACh&#10;AgAAZHJzL2Rvd25yZXYueG1sUEsFBgAAAAAEAAQA+QAAAI0DAAAAAA==&#10;" strokeweight="2pt"/>
                <v:line id="Line 651" o:spid="_x0000_s152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7Q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/7Q78AAADcAAAADwAAAAAAAAAAAAAAAACh&#10;AgAAZHJzL2Rvd25yZXYueG1sUEsFBgAAAAAEAAQA+QAAAI0DAAAAAA==&#10;" strokeweight="2pt"/>
                <v:line id="Line 652" o:spid="_x0000_s152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e2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DXtjAAAAA3AAAAA8AAAAAAAAAAAAAAAAA&#10;oQIAAGRycy9kb3ducmV2LnhtbFBLBQYAAAAABAAEAPkAAACOAwAAAAA=&#10;" strokeweight="2pt"/>
                <v:line id="Line 653" o:spid="_x0000_s152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Kq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cyqq9AAAA3AAAAA8AAAAAAAAAAAAAAAAAoQIA&#10;AGRycy9kb3ducmV2LnhtbFBLBQYAAAAABAAEAPkAAACLAwAAAAA=&#10;" strokeweight="2pt"/>
                <v:line id="Line 654" o:spid="_x0000_s152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BvM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QbzHAAAAA3AAAAA8AAAAAAAAAAAAAAAAA&#10;oQIAAGRycy9kb3ducmV2LnhtbFBLBQYAAAAABAAEAPkAAACOAwAAAAA=&#10;" strokeweight="2pt"/>
                <v:line id="Line 655" o:spid="_x0000_s152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MEb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GDBG9AAAA3AAAAA8AAAAAAAAAAAAAAAAAoQIA&#10;AGRycy9kb3ducmV2LnhtbFBLBQYAAAAABAAEAPkAAACLAwAAAAA=&#10;" strokeweight="2pt"/>
                <v:line id="Line 656" o:spid="_x0000_s152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pi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qpir8AAADcAAAADwAAAAAAAAAAAAAAAACh&#10;AgAAZHJzL2Rvd25yZXYueG1sUEsFBgAAAAAEAAQA+QAAAI0DAAAAAA==&#10;" strokeweight="2pt"/>
                <v:line id="Line 657" o:spid="_x0000_s152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1Ts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IM+n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7VOxAAAANwAAAAPAAAAAAAAAAAA&#10;AAAAAKECAABkcnMvZG93bnJldi54bWxQSwUGAAAAAAQABAD5AAAAkgMAAAAA&#10;" strokeweight="1pt"/>
                <v:line id="Line 658" o:spid="_x0000_s152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659" o:spid="_x0000_s152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IocQAAADcAAAADwAAAGRycy9kb3ducmV2LnhtbESP0WoCMRRE3wv9h3ALvmlWkaVdjSKt&#10;BcWHUtsPuG6um9XNzZKkuvr1RhD6OMzMGWY672wjTuRD7VjBcJCBIC6drrlS8Pvz2X8FESKyxsYx&#10;KbhQgPns+WmKhXZn/qbTNlYiQTgUqMDE2BZShtKQxTBwLXHy9s5bjEn6SmqP5wS3jRxlWS4t1pwW&#10;DLb0bqg8bv+sgrXfbY7Da2Xkjtd+2Xx9vAV7UKr30i0mICJ18T/8aK+0gjwf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joihxAAAANwAAAAPAAAAAAAAAAAA&#10;AAAAAKECAABkcnMvZG93bnJldi54bWxQSwUGAAAAAAQABAD5AAAAkgMAAAAA&#10;" strokeweight="1pt"/>
                <v:rect id="Rectangle 660" o:spid="_x0000_s152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1" o:spid="_x0000_s153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2" o:spid="_x0000_s153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3" o:spid="_x0000_s153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64" o:spid="_x0000_s153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5" o:spid="_x0000_s15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7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0C7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rPr>
          <w:rFonts w:ascii="Times New Roman CYR" w:hAnsi="Times New Roman CYR" w:cs="Times New Roman CYR"/>
          <w:vertAlign w:val="subscript"/>
        </w:rPr>
        <w:t>5</w:t>
      </w:r>
    </w:p>
    <w:tbl>
      <w:tblPr>
        <w:tblStyle w:val="aff3"/>
        <w:tblW w:w="7083" w:type="dxa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356"/>
        <w:gridCol w:w="372"/>
        <w:gridCol w:w="5510"/>
      </w:tblGrid>
      <w:tr w:rsidR="008D09A0" w:rsidRPr="009200F9" w:rsidTr="00333FCC">
        <w:tc>
          <w:tcPr>
            <w:tcW w:w="846" w:type="dxa"/>
            <w:vMerge w:val="restart"/>
            <w:tcBorders>
              <w:righ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4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5</w:t>
            </w:r>
          </w:p>
        </w:tc>
        <w:tc>
          <w:tcPr>
            <w:tcW w:w="5529" w:type="dxa"/>
            <w:vMerge w:val="restart"/>
            <w:tcBorders>
              <w:lef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 = {4}</w:t>
            </w:r>
          </w:p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C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{0100; 1110}</w:t>
            </w:r>
          </w:p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 = {0100; 1110}</w:t>
            </w:r>
          </w:p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0100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1110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1;</w:t>
            </w:r>
          </w:p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K(a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) = 0100</w:t>
            </w:r>
          </w:p>
        </w:tc>
      </w:tr>
      <w:tr w:rsidR="008D09A0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5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6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8D09A0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6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8D09A0" w:rsidRPr="009200F9" w:rsidRDefault="008D09A0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5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8D09A0" w:rsidRPr="009200F9" w:rsidTr="00333FCC">
        <w:tc>
          <w:tcPr>
            <w:tcW w:w="846" w:type="dxa"/>
            <w:vMerge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8D09A0" w:rsidRPr="009200F9" w:rsidTr="00333FCC">
        <w:tc>
          <w:tcPr>
            <w:tcW w:w="846" w:type="dxa"/>
            <w:vMerge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8D09A0" w:rsidRPr="009200F9" w:rsidRDefault="008D09A0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</w:tbl>
    <w:p w:rsidR="008D09A0" w:rsidRPr="009200F9" w:rsidRDefault="008D09A0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EE71E7" w:rsidRPr="009200F9" w:rsidRDefault="00EE71E7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9200F9">
        <w:rPr>
          <w:rFonts w:ascii="Times New Roman CYR" w:hAnsi="Times New Roman CYR" w:cs="Times New Roman CYR"/>
        </w:rPr>
        <w:t xml:space="preserve">6) </w:t>
      </w:r>
      <w:proofErr w:type="gramStart"/>
      <w:r w:rsidRPr="009200F9">
        <w:rPr>
          <w:rFonts w:ascii="Times New Roman CYR" w:hAnsi="Times New Roman CYR" w:cs="Times New Roman CYR"/>
        </w:rPr>
        <w:t>y</w:t>
      </w:r>
      <w:proofErr w:type="gramEnd"/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6</w:t>
      </w:r>
    </w:p>
    <w:tbl>
      <w:tblPr>
        <w:tblStyle w:val="aff3"/>
        <w:tblW w:w="7083" w:type="dxa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"/>
        <w:gridCol w:w="369"/>
        <w:gridCol w:w="372"/>
        <w:gridCol w:w="5498"/>
      </w:tblGrid>
      <w:tr w:rsidR="00EE71E7" w:rsidRPr="009200F9" w:rsidTr="00333FCC">
        <w:tc>
          <w:tcPr>
            <w:tcW w:w="846" w:type="dxa"/>
            <w:vMerge w:val="restart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5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6</w:t>
            </w:r>
          </w:p>
        </w:tc>
        <w:tc>
          <w:tcPr>
            <w:tcW w:w="5529" w:type="dxa"/>
            <w:vMerge w:val="restart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 = {5}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C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{1100; 0101}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 = {1100;0101}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1100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0101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1;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K(a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) = 1100</w:t>
            </w:r>
          </w:p>
        </w:tc>
      </w:tr>
      <w:tr w:rsidR="00EE71E7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6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5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E71E7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6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7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E71E7" w:rsidRPr="009200F9" w:rsidTr="00333FCC">
        <w:tc>
          <w:tcPr>
            <w:tcW w:w="846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E71E7" w:rsidRPr="009200F9" w:rsidTr="00333FCC">
        <w:tc>
          <w:tcPr>
            <w:tcW w:w="846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</w:tbl>
    <w:p w:rsidR="00EE71E7" w:rsidRPr="009200F9" w:rsidRDefault="00EE71E7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EE71E7" w:rsidRPr="009200F9" w:rsidRDefault="00EE71E7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9200F9">
        <w:rPr>
          <w:rFonts w:ascii="Times New Roman CYR" w:hAnsi="Times New Roman CYR" w:cs="Times New Roman CYR"/>
        </w:rPr>
        <w:t xml:space="preserve">7) </w:t>
      </w:r>
      <w:proofErr w:type="gramStart"/>
      <w:r w:rsidRPr="009200F9">
        <w:rPr>
          <w:rFonts w:ascii="Times New Roman CYR" w:hAnsi="Times New Roman CYR" w:cs="Times New Roman CYR"/>
        </w:rPr>
        <w:t>y</w:t>
      </w:r>
      <w:proofErr w:type="gramEnd"/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7</w:t>
      </w:r>
    </w:p>
    <w:tbl>
      <w:tblPr>
        <w:tblStyle w:val="aff3"/>
        <w:tblW w:w="7083" w:type="dxa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"/>
        <w:gridCol w:w="369"/>
        <w:gridCol w:w="372"/>
        <w:gridCol w:w="5498"/>
      </w:tblGrid>
      <w:tr w:rsidR="00EE71E7" w:rsidRPr="009200F9" w:rsidTr="00333FCC">
        <w:tc>
          <w:tcPr>
            <w:tcW w:w="846" w:type="dxa"/>
            <w:vMerge w:val="restart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6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7</w:t>
            </w:r>
          </w:p>
        </w:tc>
        <w:tc>
          <w:tcPr>
            <w:tcW w:w="5529" w:type="dxa"/>
            <w:vMerge w:val="restart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 = {6, 8}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C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12650C" w:rsidRPr="009200F9">
              <w:rPr>
                <w:rFonts w:ascii="Times New Roman CYR" w:hAnsi="Times New Roman CYR" w:cs="Times New Roman CYR"/>
                <w:lang w:val="en-US"/>
              </w:rPr>
              <w:t xml:space="preserve"> = {1000; 1101; 1111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}</w:t>
            </w:r>
            <w:r w:rsidR="0012650C" w:rsidRPr="009200F9">
              <w:rPr>
                <w:rFonts w:ascii="Times New Roman CYR" w:hAnsi="Times New Roman CYR" w:cs="Times New Roman CYR"/>
                <w:lang w:val="en-US"/>
              </w:rPr>
              <w:t>; C</w:t>
            </w:r>
            <w:r w:rsidR="0012650C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="0012650C" w:rsidRPr="009200F9">
              <w:rPr>
                <w:rFonts w:ascii="Times New Roman CYR" w:hAnsi="Times New Roman CYR" w:cs="Times New Roman CYR"/>
                <w:lang w:val="en-US"/>
              </w:rPr>
              <w:t xml:space="preserve"> = {1010}</w:t>
            </w:r>
          </w:p>
          <w:p w:rsidR="00EE71E7" w:rsidRPr="009200F9" w:rsidRDefault="0012650C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D = {1000; 1101; 1111; 1010</w:t>
            </w:r>
            <w:r w:rsidR="00EE71E7" w:rsidRPr="009200F9">
              <w:rPr>
                <w:rFonts w:ascii="Times New Roman CYR" w:hAnsi="Times New Roman CYR" w:cs="Times New Roman CYR"/>
                <w:lang w:val="en-US"/>
              </w:rPr>
              <w:t>}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</w:t>
            </w:r>
            <w:r w:rsidR="0012650C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1000</w:t>
            </w:r>
            <w:r w:rsidR="0012650C" w:rsidRPr="009200F9">
              <w:rPr>
                <w:rFonts w:ascii="Times New Roman CYR" w:hAnsi="Times New Roman CYR" w:cs="Times New Roman CYR"/>
                <w:lang w:val="en-US"/>
              </w:rPr>
              <w:t xml:space="preserve"> = 1 + 2 = 3; W</w:t>
            </w:r>
            <w:r w:rsidR="0012650C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1101</w:t>
            </w:r>
            <w:r w:rsidR="0012650C" w:rsidRPr="009200F9">
              <w:rPr>
                <w:rFonts w:ascii="Times New Roman CYR" w:hAnsi="Times New Roman CYR" w:cs="Times New Roman CYR"/>
                <w:lang w:val="en-US"/>
              </w:rPr>
              <w:t xml:space="preserve"> = 1 + 4 = 5;</w:t>
            </w:r>
          </w:p>
          <w:p w:rsidR="0012650C" w:rsidRPr="009200F9" w:rsidRDefault="0012650C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1111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1 + 3 = 4; W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1010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2 + 1 = 3;</w:t>
            </w:r>
          </w:p>
          <w:p w:rsidR="00EE71E7" w:rsidRPr="009200F9" w:rsidRDefault="00EE71E7" w:rsidP="000A54C1">
            <w:pPr>
              <w:pStyle w:val="ab"/>
              <w:spacing w:after="0" w:line="240" w:lineRule="auto"/>
              <w:ind w:left="0" w:firstLine="0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K(a</w:t>
            </w:r>
            <w:r w:rsidR="00DD4732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) = </w:t>
            </w:r>
            <w:r w:rsidR="0012650C"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</w:tr>
      <w:tr w:rsidR="00EE71E7" w:rsidRPr="009200F9" w:rsidTr="00333FCC">
        <w:tc>
          <w:tcPr>
            <w:tcW w:w="846" w:type="dxa"/>
            <w:vMerge/>
            <w:tcBorders>
              <w:right w:val="single" w:sz="4" w:space="0" w:color="auto"/>
            </w:tcBorders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7</w:t>
            </w:r>
          </w:p>
        </w:tc>
        <w:tc>
          <w:tcPr>
            <w:tcW w:w="372" w:type="dxa"/>
            <w:tcBorders>
              <w:right w:val="single" w:sz="4" w:space="0" w:color="auto"/>
            </w:tcBorders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8</w:t>
            </w:r>
          </w:p>
        </w:tc>
        <w:tc>
          <w:tcPr>
            <w:tcW w:w="5529" w:type="dxa"/>
            <w:vMerge/>
            <w:tcBorders>
              <w:left w:val="single" w:sz="4" w:space="0" w:color="auto"/>
            </w:tcBorders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E71E7" w:rsidRPr="009200F9" w:rsidTr="00333FCC">
        <w:tc>
          <w:tcPr>
            <w:tcW w:w="846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372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5529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E71E7" w:rsidRPr="009200F9" w:rsidTr="00333FCC">
        <w:tc>
          <w:tcPr>
            <w:tcW w:w="846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  <w:tr w:rsidR="00EE71E7" w:rsidRPr="009200F9" w:rsidTr="00333FCC">
        <w:tc>
          <w:tcPr>
            <w:tcW w:w="846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36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372" w:type="dxa"/>
          </w:tcPr>
          <w:p w:rsidR="00EE71E7" w:rsidRPr="009200F9" w:rsidRDefault="00EE71E7" w:rsidP="000A54C1">
            <w:pPr>
              <w:pStyle w:val="ab"/>
              <w:spacing w:after="0" w:line="240" w:lineRule="auto"/>
              <w:ind w:left="0" w:firstLine="12"/>
              <w:rPr>
                <w:rFonts w:ascii="Times New Roman CYR" w:hAnsi="Times New Roman CYR" w:cs="Times New Roman CYR"/>
                <w:i/>
              </w:rPr>
            </w:pPr>
          </w:p>
        </w:tc>
        <w:tc>
          <w:tcPr>
            <w:tcW w:w="5529" w:type="dxa"/>
            <w:vMerge/>
          </w:tcPr>
          <w:p w:rsidR="00EE71E7" w:rsidRPr="009200F9" w:rsidRDefault="00EE71E7" w:rsidP="005B0ECF">
            <w:pPr>
              <w:pStyle w:val="ab"/>
              <w:spacing w:after="0" w:line="240" w:lineRule="auto"/>
              <w:ind w:left="0"/>
              <w:rPr>
                <w:rFonts w:ascii="Times New Roman CYR" w:hAnsi="Times New Roman CYR" w:cs="Times New Roman CYR"/>
                <w:i/>
              </w:rPr>
            </w:pPr>
          </w:p>
        </w:tc>
      </w:tr>
    </w:tbl>
    <w:p w:rsidR="00EE71E7" w:rsidRPr="009200F9" w:rsidRDefault="00EE71E7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DD4732" w:rsidRPr="009130C9" w:rsidRDefault="00DD4732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Таблица закодированных состояний представлена в таблице</w:t>
      </w:r>
    </w:p>
    <w:p w:rsidR="00DD4732" w:rsidRPr="009200F9" w:rsidRDefault="00DD4732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Таблица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D4732" w:rsidRPr="009200F9" w:rsidTr="00DD4732"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039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</w:tr>
      <w:tr w:rsidR="00DD4732" w:rsidRPr="009200F9" w:rsidTr="00DD4732"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0111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038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</w:tc>
        <w:tc>
          <w:tcPr>
            <w:tcW w:w="1039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1100</w:t>
            </w:r>
          </w:p>
        </w:tc>
        <w:tc>
          <w:tcPr>
            <w:tcW w:w="1039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039" w:type="dxa"/>
          </w:tcPr>
          <w:p w:rsidR="00DD4732" w:rsidRPr="009200F9" w:rsidRDefault="00DD4732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</w:tr>
    </w:tbl>
    <w:p w:rsidR="000B60AD" w:rsidRPr="009200F9" w:rsidRDefault="000B60AD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0B60AD" w:rsidRPr="009200F9" w:rsidRDefault="000B60AD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DD4732" w:rsidRPr="009200F9" w:rsidRDefault="000B60AD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lastRenderedPageBreak/>
        <w:t>Таблиц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21728" behindDoc="0" locked="1" layoutInCell="0" allowOverlap="1" wp14:anchorId="6D30590B" wp14:editId="72D4E8FD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74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0C760A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0590B" id="Группа 673" o:spid="_x0000_s1536" style="position:absolute;left:0;text-align:left;margin-left:56.95pt;margin-top:19.75pt;width:518.8pt;height:802.3pt;z-index:251721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" o:allowincell="f">
                <v:rect id="Rectangle 669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xDsUA&#10;AADcAAAADwAAAGRycy9kb3ducmV2LnhtbESPzWrDMBCE74W8g9hAbo3cUNLEjRKcgqGn0jp5gMXa&#10;WCbWyrHkn/Tpq0Khx2FmvmF2h8k2YqDO144VPC0TEMSl0zVXCs6n/HEDwgdkjY1jUnAnD4f97GGH&#10;qXYjf9FQhEpECPsUFZgQ2lRKXxqy6JeuJY7exXUWQ5RdJXWHY4TbRq6SZC0t1hwXDLb0Zqi8Fr1V&#10;cA3T8JFVxXe+PR+35ecxG/tbptRiPmWvIAJN4T/8137XCtYv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nEOxQAAANwAAAAPAAAAAAAAAAAAAAAAAJgCAABkcnMv&#10;ZG93bnJldi54bWxQSwUGAAAAAAQABAD1AAAAigMAAAAA&#10;" filled="f" strokeweight="2pt"/>
                <v:line id="Line 670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g5V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U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oOVTAAAAA3AAAAA8AAAAAAAAAAAAAAAAA&#10;oQIAAGRycy9kb3ducmV2LnhtbFBLBQYAAAAABAAEAPkAAACOAwAAAAA=&#10;" strokeweight="2pt"/>
                <v:line id="Line 671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nI8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6pyPDAAAA3AAAAA8AAAAAAAAAAAAA&#10;AAAAoQIAAGRycy9kb3ducmV2LnhtbFBLBQYAAAAABAAEAPkAAACRAwAAAAA=&#10;" strokeweight="2pt"/>
                <v:line id="Line 672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Cu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2ArjAAAAA3AAAAA8AAAAAAAAAAAAAAAAA&#10;oQIAAGRycy9kb3ducmV2LnhtbFBLBQYAAAAABAAEAPkAAACOAwAAAAA=&#10;" strokeweight="2pt"/>
                <v:line id="Line 673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Wy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plsq9AAAA3AAAAA8AAAAAAAAAAAAAAAAAoQIA&#10;AGRycy9kb3ducmV2LnhtbFBLBQYAAAAABAAEAPkAAACLAwAAAAA=&#10;" strokeweight="2pt"/>
                <v:line id="Line 674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zUc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rD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TNRxAAAANwAAAAPAAAAAAAAAAAA&#10;AAAAAKECAABkcnMvZG93bnJldi54bWxQSwUGAAAAAAQABAD5AAAAkgMAAAAA&#10;" strokeweight="2pt"/>
                <v:line id="Line 675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q6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kK6uu9AAAA3AAAAA8AAAAAAAAAAAAAAAAAoQIA&#10;AGRycy9kb3ducmV2LnhtbFBLBQYAAAAABAAEAPkAAACLAwAAAAA=&#10;" strokeweight="2pt"/>
                <v:line id="Line 676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Pc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GT3DAAAAA3AAAAA8AAAAAAAAAAAAAAAAA&#10;oQIAAGRycy9kb3ducmV2LnhtbFBLBQYAAAAABAAEAPkAAACOAwAAAAA=&#10;" strokeweight="2pt"/>
                <v:line id="Line 677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TtM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Qe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1O0xAAAANwAAAAPAAAAAAAAAAAA&#10;AAAAAKECAABkcnMvZG93bnJldi54bWxQSwUGAAAAAAQABAD5AAAAkgMAAAAA&#10;" strokeweight="1pt"/>
                <v:line id="Line 678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h0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YdJzAAAAA3AAAAA8AAAAAAAAAAAAAAAAA&#10;oQIAAGRycy9kb3ducmV2LnhtbFBLBQYAAAAABAAEAPkAAACOAwAAAAA=&#10;" strokeweight="2pt"/>
                <v:line id="Line 679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JuW8QAAADcAAAADwAAAGRycy9kb3ducmV2LnhtbESP0WoCMRRE34X+Q7iFvmlWKWJXo5Ta&#10;QsUH0foB1811s7q5WZJUV7/eCIKPw8ycYSaz1tbiRD5UjhX0exkI4sLpiksF27+f7ghEiMgaa8ek&#10;4EIBZtOXzgRz7c68ptMmliJBOOSowMTY5FKGwpDF0HMNcfL2zluMSfpSao/nBLe1HGTZUFqsOC0Y&#10;bOjLUHHc/FsFC79bHvvX0sgdL/x3vZp/BHtQ6u21/RyDiNTGZ/jR/tUKhq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gm5bxAAAANwAAAAPAAAAAAAAAAAA&#10;AAAAAKECAABkcnMvZG93bnJldi54bWxQSwUGAAAAAAQABAD5AAAAkgMAAAAA&#10;" strokeweight="1pt"/>
                <v:rect id="Rectangle 680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1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2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3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r0r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G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+vS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4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5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xCb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5HEJ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7" o:spid="_x0000_s155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0C760A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rPr>
          <w:rFonts w:ascii="Times New Roman CYR" w:hAnsi="Times New Roman CYR" w:cs="Times New Roman CYR"/>
        </w:rPr>
        <w:t>а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420"/>
        <w:gridCol w:w="917"/>
        <w:gridCol w:w="1512"/>
        <w:gridCol w:w="918"/>
        <w:gridCol w:w="1303"/>
        <w:gridCol w:w="1505"/>
        <w:gridCol w:w="1770"/>
      </w:tblGrid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Исходное состояние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Код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а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m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 xml:space="preserve">Состояние перехода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s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Код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s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Входной сигнал Х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Выходные сигналы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Функции возбуждения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0000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0001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0010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X1X2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</w:rPr>
              <w:t>-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S2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S2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S3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R1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R1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0110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R2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R3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R3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1100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S4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1100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0100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-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R4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R3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R3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1000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R4S2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R4S2</w:t>
            </w:r>
          </w:p>
          <w:p w:rsidR="000B60AD" w:rsidRPr="009200F9" w:rsidRDefault="000B60AD" w:rsidP="000C760A">
            <w:pPr>
              <w:spacing w:after="0" w:line="240" w:lineRule="auto"/>
              <w:ind w:firstLine="29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R4S2</w:t>
            </w:r>
          </w:p>
        </w:tc>
      </w:tr>
      <w:tr w:rsidR="000B60AD" w:rsidRPr="009200F9" w:rsidTr="00F66ED5"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0B60AD" w:rsidRPr="009200F9" w:rsidRDefault="000B60AD" w:rsidP="001747A5">
            <w:pPr>
              <w:spacing w:after="0" w:line="240" w:lineRule="auto"/>
              <w:ind w:firstLine="0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</w:tc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0010</w:t>
            </w:r>
          </w:p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0000</w:t>
            </w:r>
          </w:p>
        </w:tc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  <w:tc>
          <w:tcPr>
            <w:tcW w:w="1335" w:type="dxa"/>
          </w:tcPr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-</w:t>
            </w:r>
          </w:p>
          <w:p w:rsidR="000B60AD" w:rsidRPr="009200F9" w:rsidRDefault="000B60AD" w:rsidP="001747A5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R2</w:t>
            </w:r>
          </w:p>
        </w:tc>
      </w:tr>
    </w:tbl>
    <w:p w:rsidR="000B60AD" w:rsidRPr="009200F9" w:rsidRDefault="000B60AD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91349E" w:rsidRPr="009200F9" w:rsidRDefault="0091349E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Полученные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функции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возбуждения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F66ED5" w:rsidRPr="009200F9" w:rsidRDefault="00F66ED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S1 = a</w:t>
      </w:r>
      <w:r w:rsidRPr="009200F9">
        <w:rPr>
          <w:rFonts w:ascii="Times New Roman CYR" w:hAnsi="Times New Roman CYR" w:cs="Times New Roman CYR"/>
          <w:vertAlign w:val="subscript"/>
        </w:rPr>
        <w:t>0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2</w:t>
      </w:r>
    </w:p>
    <w:p w:rsidR="00F66ED5" w:rsidRPr="009200F9" w:rsidRDefault="00F66ED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S2 = a</w:t>
      </w:r>
      <w:r w:rsidRPr="009200F9">
        <w:rPr>
          <w:rFonts w:ascii="Times New Roman CYR" w:hAnsi="Times New Roman CYR" w:cs="Times New Roman CYR"/>
          <w:vertAlign w:val="subscript"/>
        </w:rPr>
        <w:t>0</w:t>
      </w:r>
      <w:r w:rsidR="00342FD6" w:rsidRPr="009200F9">
        <w:rPr>
          <w:rFonts w:ascii="Times New Roman CYR" w:hAnsi="Times New Roman CYR" w:cs="Times New Roman CYR"/>
        </w:rPr>
        <w:t>X</w:t>
      </w:r>
      <w:r w:rsidR="00342FD6"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 xml:space="preserve"> v a</w:t>
      </w:r>
      <w:r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 xml:space="preserve"> v a</w:t>
      </w:r>
      <w:r w:rsidRPr="009200F9">
        <w:rPr>
          <w:rFonts w:ascii="Times New Roman CYR" w:hAnsi="Times New Roman CYR" w:cs="Times New Roman CYR"/>
          <w:vertAlign w:val="subscript"/>
        </w:rPr>
        <w:t>7</w:t>
      </w:r>
    </w:p>
    <w:p w:rsidR="00F66ED5" w:rsidRPr="009200F9" w:rsidRDefault="00F66ED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S3 = a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2</w:t>
      </w:r>
    </w:p>
    <w:p w:rsidR="00F66ED5" w:rsidRPr="009200F9" w:rsidRDefault="00F66ED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S4 = a</w:t>
      </w:r>
      <w:r w:rsidRPr="009200F9">
        <w:rPr>
          <w:rFonts w:ascii="Times New Roman CYR" w:hAnsi="Times New Roman CYR" w:cs="Times New Roman CYR"/>
          <w:vertAlign w:val="subscript"/>
        </w:rPr>
        <w:t>5</w:t>
      </w:r>
    </w:p>
    <w:p w:rsidR="00F66ED5" w:rsidRPr="009200F9" w:rsidRDefault="00F66ED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R1 = a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 xml:space="preserve"> v a</w:t>
      </w:r>
      <w:r w:rsidRPr="009200F9">
        <w:rPr>
          <w:rFonts w:ascii="Times New Roman CYR" w:hAnsi="Times New Roman CYR" w:cs="Times New Roman CYR"/>
          <w:vertAlign w:val="subscript"/>
        </w:rPr>
        <w:t>3</w:t>
      </w:r>
    </w:p>
    <w:p w:rsidR="00F66ED5" w:rsidRPr="009200F9" w:rsidRDefault="00F66ED5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R2 = a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="00A16371" w:rsidRPr="009200F9">
        <w:rPr>
          <w:rFonts w:ascii="Times New Roman CYR" w:hAnsi="Times New Roman CYR" w:cs="Times New Roman CYR"/>
          <w:vertAlign w:val="subscript"/>
        </w:rPr>
        <w:t xml:space="preserve"> </w:t>
      </w:r>
      <w:r w:rsidR="00A16371" w:rsidRPr="009200F9">
        <w:rPr>
          <w:rFonts w:ascii="Times New Roman CYR" w:hAnsi="Times New Roman CYR" w:cs="Times New Roman CYR"/>
        </w:rPr>
        <w:t>v a</w:t>
      </w:r>
      <w:r w:rsidR="00A16371" w:rsidRPr="009200F9">
        <w:rPr>
          <w:rFonts w:ascii="Times New Roman CYR" w:hAnsi="Times New Roman CYR" w:cs="Times New Roman CYR"/>
          <w:vertAlign w:val="subscript"/>
        </w:rPr>
        <w:t>8</w:t>
      </w:r>
      <w:r w:rsidR="00A16371" w:rsidRPr="009200F9">
        <w:rPr>
          <w:rFonts w:ascii="Times New Roman CYR" w:hAnsi="Times New Roman CYR" w:cs="Times New Roman CYR"/>
        </w:rPr>
        <w:t>X</w:t>
      </w:r>
      <w:r w:rsidR="00A16371" w:rsidRPr="009200F9">
        <w:rPr>
          <w:rFonts w:ascii="Times New Roman CYR" w:hAnsi="Times New Roman CYR" w:cs="Times New Roman CYR"/>
          <w:vertAlign w:val="subscript"/>
        </w:rPr>
        <w:t>8</w:t>
      </w:r>
    </w:p>
    <w:p w:rsidR="00A16371" w:rsidRPr="009200F9" w:rsidRDefault="00A16371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R3 = a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 xml:space="preserve"> v a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 xml:space="preserve"> v a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5</w:t>
      </w:r>
    </w:p>
    <w:p w:rsidR="001747A5" w:rsidRDefault="00A16371" w:rsidP="005B0ECF">
      <w:pPr>
        <w:spacing w:after="0" w:line="240" w:lineRule="auto"/>
        <w:rPr>
          <w:rFonts w:ascii="Times New Roman CYR" w:hAnsi="Times New Roman CYR" w:cs="Times New Roman CYR"/>
          <w:vertAlign w:val="subscript"/>
        </w:rPr>
      </w:pPr>
      <w:r w:rsidRPr="009200F9">
        <w:rPr>
          <w:rFonts w:ascii="Times New Roman CYR" w:hAnsi="Times New Roman CYR" w:cs="Times New Roman CYR"/>
        </w:rPr>
        <w:t>R4 = a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5</w:t>
      </w:r>
      <w:r w:rsidRPr="009200F9">
        <w:rPr>
          <w:rFonts w:ascii="Times New Roman CYR" w:hAnsi="Times New Roman CYR" w:cs="Times New Roman CYR"/>
        </w:rPr>
        <w:t xml:space="preserve"> v a</w:t>
      </w:r>
      <w:r w:rsidRPr="009200F9">
        <w:rPr>
          <w:rFonts w:ascii="Times New Roman CYR" w:hAnsi="Times New Roman CYR" w:cs="Times New Roman CYR"/>
          <w:vertAlign w:val="subscript"/>
        </w:rPr>
        <w:t>7</w:t>
      </w:r>
    </w:p>
    <w:p w:rsidR="001747A5" w:rsidRDefault="001747A5" w:rsidP="001747A5">
      <w:pPr>
        <w:rPr>
          <w:vertAlign w:val="subscript"/>
        </w:rPr>
      </w:pPr>
      <w:r>
        <w:rPr>
          <w:vertAlign w:val="subscript"/>
        </w:rPr>
        <w:br w:type="page"/>
      </w:r>
    </w:p>
    <w:p w:rsidR="0091349E" w:rsidRPr="009200F9" w:rsidRDefault="00EE29FF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0" allowOverlap="1" wp14:anchorId="47DFC372" wp14:editId="6E59D02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8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EE29FF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 w:rsidP="00EE29FF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FC372" id="Группа 27" o:spid="_x0000_s1555" style="position:absolute;left:0;text-align:left;margin-left:0;margin-top:0;width:518.8pt;height:802.3pt;z-index:25174835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" o:allowincell="f">
                <v:rect id="Rectangle 669" o:spid="_x0000_s155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Om8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tj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jOm8AAAADbAAAADwAAAAAAAAAAAAAAAACYAgAAZHJzL2Rvd25y&#10;ZXYueG1sUEsFBgAAAAAEAAQA9QAAAIUDAAAAAA==&#10;" filled="f" strokeweight="2pt"/>
                <v:line id="Line 670" o:spid="_x0000_s155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71" o:spid="_x0000_s155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672" o:spid="_x0000_s155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73" o:spid="_x0000_s156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674" o:spid="_x0000_s156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675" o:spid="_x0000_s156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676" o:spid="_x0000_s156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677" o:spid="_x0000_s156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line id="Line 678" o:spid="_x0000_s156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<v:line id="Line 679" o:spid="_x0000_s156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rect id="Rectangle 680" o:spid="_x0000_s156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 w:rsidP="00EE29F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1" o:spid="_x0000_s156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 w:rsidP="00EE29F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2" o:spid="_x0000_s156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 w:rsidP="00EE29F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3" o:spid="_x0000_s157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 w:rsidP="00EE29F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4" o:spid="_x0000_s157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 w:rsidP="00EE29F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5" o:spid="_x0000_s157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 w:rsidP="00EE29FF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7" o:spid="_x0000_s157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EE29FF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 w:rsidP="00EE29FF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spellStart"/>
      <w:r w:rsidR="0091349E" w:rsidRPr="009200F9">
        <w:rPr>
          <w:rFonts w:ascii="Times New Roman CYR" w:hAnsi="Times New Roman CYR" w:cs="Times New Roman CYR"/>
        </w:rPr>
        <w:t>Полученные</w:t>
      </w:r>
      <w:proofErr w:type="spellEnd"/>
      <w:r w:rsidR="0091349E" w:rsidRPr="009200F9">
        <w:rPr>
          <w:rFonts w:ascii="Times New Roman CYR" w:hAnsi="Times New Roman CYR" w:cs="Times New Roman CYR"/>
        </w:rPr>
        <w:t xml:space="preserve"> </w:t>
      </w:r>
      <w:proofErr w:type="spellStart"/>
      <w:r w:rsidR="0091349E" w:rsidRPr="009200F9">
        <w:rPr>
          <w:rFonts w:ascii="Times New Roman CYR" w:hAnsi="Times New Roman CYR" w:cs="Times New Roman CYR"/>
        </w:rPr>
        <w:t>выходные</w:t>
      </w:r>
      <w:proofErr w:type="spellEnd"/>
      <w:r w:rsidR="0091349E" w:rsidRPr="009200F9">
        <w:rPr>
          <w:rFonts w:ascii="Times New Roman CYR" w:hAnsi="Times New Roman CYR" w:cs="Times New Roman CYR"/>
        </w:rPr>
        <w:t xml:space="preserve"> </w:t>
      </w:r>
      <w:proofErr w:type="spellStart"/>
      <w:r w:rsidR="0091349E" w:rsidRPr="009200F9">
        <w:rPr>
          <w:rFonts w:ascii="Times New Roman CYR" w:hAnsi="Times New Roman CYR" w:cs="Times New Roman CYR"/>
        </w:rPr>
        <w:t>сигналы</w:t>
      </w:r>
      <w:proofErr w:type="spellEnd"/>
      <w:r w:rsidR="0091349E" w:rsidRPr="009200F9">
        <w:rPr>
          <w:rFonts w:ascii="Times New Roman CYR" w:hAnsi="Times New Roman CYR" w:cs="Times New Roman CYR"/>
        </w:rPr>
        <w:t>: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6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2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4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 xml:space="preserve">6 </w:t>
      </w:r>
      <w:r w:rsidRPr="001508E7">
        <w:rPr>
          <w:rFonts w:ascii="Times New Roman CYR" w:hAnsi="Times New Roman CYR" w:cs="Times New Roman CYR"/>
        </w:rPr>
        <w:t xml:space="preserve"> =</w:t>
      </w:r>
      <w:proofErr w:type="gramEnd"/>
      <w:r w:rsidRPr="001508E7">
        <w:rPr>
          <w:rFonts w:ascii="Times New Roman CYR" w:hAnsi="Times New Roman CYR" w:cs="Times New Roman CYR"/>
        </w:rPr>
        <w:t xml:space="preserve"> a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= a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342FD6" w:rsidRPr="009200F9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</w:p>
    <w:p w:rsidR="003475B4" w:rsidRPr="009200F9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Y</w:t>
      </w:r>
      <w:r w:rsidRPr="009200F9">
        <w:rPr>
          <w:rFonts w:ascii="Times New Roman CYR" w:hAnsi="Times New Roman CYR" w:cs="Times New Roman CYR"/>
          <w:vertAlign w:val="subscript"/>
        </w:rPr>
        <w:t>9</w:t>
      </w:r>
      <w:r w:rsidRPr="009200F9">
        <w:rPr>
          <w:rFonts w:ascii="Times New Roman CYR" w:hAnsi="Times New Roman CYR" w:cs="Times New Roman CYR"/>
        </w:rPr>
        <w:t xml:space="preserve"> = a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8</w:t>
      </w:r>
    </w:p>
    <w:p w:rsidR="003475B4" w:rsidRPr="009200F9" w:rsidRDefault="003475B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342FD6" w:rsidRPr="009200F9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42FD6" w:rsidRPr="009200F9" w:rsidTr="005B0ECF">
        <w:tc>
          <w:tcPr>
            <w:tcW w:w="4672" w:type="dxa"/>
          </w:tcPr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I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C05CF2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J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C05CF2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C05CF2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N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95FC9" w:rsidRDefault="00395FC9" w:rsidP="005B0ECF">
            <w:pPr>
              <w:spacing w:after="0" w:line="240" w:lineRule="auto"/>
              <w:rPr>
                <w:rFonts w:ascii="Times New Roman CYR" w:hAnsi="Times New Roman CYR" w:cs="Times New Roman CYR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V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5B0ECF" w:rsidRPr="009200F9" w:rsidRDefault="005B0ECF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</w:p>
        </w:tc>
        <w:tc>
          <w:tcPr>
            <w:tcW w:w="4673" w:type="dxa"/>
          </w:tcPr>
          <w:p w:rsidR="00342FD6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K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C05CF2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M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C05CF2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O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395FC9" w:rsidRPr="009200F9" w:rsidRDefault="00395FC9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H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</w:tc>
      </w:tr>
      <w:tr w:rsidR="00342FD6" w:rsidRPr="001508E7" w:rsidTr="005B0ECF">
        <w:tc>
          <w:tcPr>
            <w:tcW w:w="4672" w:type="dxa"/>
          </w:tcPr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I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 v K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(6)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 = J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 = N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(4)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 = M v O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6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24023B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 xml:space="preserve"> 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>(0)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395FC9" w:rsidRPr="009200F9">
              <w:rPr>
                <w:rFonts w:ascii="Times New Roman CYR" w:hAnsi="Times New Roman CYR" w:cs="Times New Roman CYR"/>
                <w:lang w:val="en-US"/>
              </w:rPr>
              <w:t xml:space="preserve"> = V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</w:rPr>
              <w:t>Y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9</w:t>
            </w:r>
            <w:r w:rsidR="00C05CF2" w:rsidRPr="009200F9">
              <w:rPr>
                <w:rFonts w:ascii="Times New Roman CYR" w:hAnsi="Times New Roman CYR" w:cs="Times New Roman CYR"/>
              </w:rPr>
              <w:t xml:space="preserve"> = S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</w:tc>
        <w:tc>
          <w:tcPr>
            <w:tcW w:w="4673" w:type="dxa"/>
          </w:tcPr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S1 = I~X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342FD6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S2 = I</w:t>
            </w:r>
            <w:r w:rsidR="00342FD6" w:rsidRPr="009200F9">
              <w:rPr>
                <w:rFonts w:ascii="Times New Roman CYR" w:hAnsi="Times New Roman CYR" w:cs="Times New Roman CYR"/>
                <w:lang w:val="en-US"/>
              </w:rPr>
              <w:t>X</w:t>
            </w:r>
            <w:r w:rsidR="00342FD6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="00342FD6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342FD6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  <w:r w:rsidR="00342FD6" w:rsidRPr="009200F9">
              <w:rPr>
                <w:rFonts w:ascii="Times New Roman CYR" w:hAnsi="Times New Roman CYR" w:cs="Times New Roman CYR"/>
                <w:lang w:val="en-US"/>
              </w:rPr>
              <w:t xml:space="preserve"> v a</w:t>
            </w:r>
            <w:r w:rsidR="00342FD6"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(5)</w:t>
            </w:r>
          </w:p>
          <w:p w:rsidR="00342FD6" w:rsidRPr="009200F9" w:rsidRDefault="00C05CF2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S3 = J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S4 =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(0)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R1 = 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K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R2 = 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M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v 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>S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R3 = 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N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v</w:t>
            </w:r>
            <w:r w:rsidR="00395FC9" w:rsidRPr="009200F9">
              <w:rPr>
                <w:rFonts w:ascii="Times New Roman CYR" w:hAnsi="Times New Roman CYR" w:cs="Times New Roman CYR"/>
                <w:lang w:val="en-US"/>
              </w:rPr>
              <w:t xml:space="preserve"> H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 v </w:t>
            </w:r>
            <w:proofErr w:type="spellStart"/>
            <w:r w:rsidR="00395FC9" w:rsidRPr="009200F9">
              <w:rPr>
                <w:rFonts w:ascii="Times New Roman CYR" w:hAnsi="Times New Roman CYR" w:cs="Times New Roman CYR"/>
                <w:lang w:val="en-US"/>
              </w:rPr>
              <w:t>V</w:t>
            </w:r>
            <w:proofErr w:type="spellEnd"/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(3)</w:t>
            </w:r>
          </w:p>
          <w:p w:rsidR="00342FD6" w:rsidRPr="009200F9" w:rsidRDefault="00342FD6" w:rsidP="005B0ECF">
            <w:pPr>
              <w:spacing w:after="0" w:line="240" w:lineRule="auto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 xml:space="preserve">R4 = </w:t>
            </w:r>
            <w:r w:rsidR="00C05CF2" w:rsidRPr="009200F9">
              <w:rPr>
                <w:rFonts w:ascii="Times New Roman CYR" w:hAnsi="Times New Roman CYR" w:cs="Times New Roman CYR"/>
                <w:lang w:val="en-US"/>
              </w:rPr>
              <w:t xml:space="preserve">O 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v a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="0024023B" w:rsidRPr="009200F9">
              <w:rPr>
                <w:rFonts w:ascii="Times New Roman CYR" w:hAnsi="Times New Roman CYR" w:cs="Times New Roman CYR"/>
                <w:lang w:val="en-US"/>
              </w:rPr>
              <w:t xml:space="preserve"> (2)</w:t>
            </w:r>
          </w:p>
        </w:tc>
      </w:tr>
    </w:tbl>
    <w:p w:rsidR="00342FD6" w:rsidRPr="001508E7" w:rsidRDefault="00342FD6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7B5E9D" w:rsidRPr="009130C9" w:rsidRDefault="007B5E9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C</w:t>
      </w:r>
      <w:r w:rsidRPr="009130C9">
        <w:rPr>
          <w:rFonts w:ascii="Times New Roman CYR" w:hAnsi="Times New Roman CYR" w:cs="Times New Roman CYR"/>
          <w:lang w:val="ru-RU"/>
        </w:rPr>
        <w:t xml:space="preserve"> = 62 </w:t>
      </w:r>
      <w:r w:rsidR="001A190D"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25824" behindDoc="0" locked="1" layoutInCell="0" allowOverlap="1" wp14:anchorId="691893CE" wp14:editId="6EEB28F7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713" name="Группа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14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Line 7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7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Line 7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" name="Line 7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Line 7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Line 7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5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BC4EDB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893CE" id="Группа 713" o:spid="_x0000_s1574" style="position:absolute;left:0;text-align:left;margin-left:56.95pt;margin-top:19.75pt;width:518.8pt;height:802.3pt;z-index:251725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" o:allowincell="f">
                <v:rect id="Rectangle 709" o:spid="_x0000_s157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bM8QA&#10;AADcAAAADwAAAGRycy9kb3ducmV2LnhtbESP0YrCMBRE34X9h3AXfNNUEVe7RqmC4JPsVj/g0lzb&#10;YnPTbWJb/XqzIPg4zMwZZrXpTSVaalxpWcFkHIEgzqwuOVdwPu1HCxDOI2usLJOCOznYrD8GK4y1&#10;7fiX2tTnIkDYxaig8L6OpXRZQQbd2NbEwbvYxqAPssmlbrALcFPJaRTNpcGSw0KBNe0Kyq7pzSi4&#10;+r49Jnn62C/P22X2s02621+i1PCzT75BeOr9O/xqH7SCr8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gmzPEAAAA3AAAAA8AAAAAAAAAAAAAAAAAmAIAAGRycy9k&#10;b3ducmV2LnhtbFBLBQYAAAAABAAEAPUAAACJAwAAAAA=&#10;" filled="f" strokeweight="2pt"/>
                <v:line id="Line 710" o:spid="_x0000_s157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bTa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W02nAAAAA3AAAAA8AAAAAAAAAAAAAAAAA&#10;oQIAAGRycy9kb3ducmV2LnhtbFBLBQYAAAAABAAEAPkAAACOAwAAAAA=&#10;" strokeweight="2pt"/>
                <v:line id="Line 711" o:spid="_x0000_s157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RN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ETR7AAAAA3AAAAA8AAAAAAAAAAAAAAAAA&#10;oQIAAGRycy9kb3ducmV2LnhtbFBLBQYAAAAABAAEAPkAAACOAwAAAAA=&#10;" strokeweight="2pt"/>
                <v:line id="Line 712" o:spid="_x0000_s157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o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I6IXAAAAA3AAAAA8AAAAAAAAAAAAAAAAA&#10;oQIAAGRycy9kb3ducmV2LnhtbFBLBQYAAAAABAAEAPkAAACOAwAAAAA=&#10;" strokeweight="2pt"/>
                <v:line id="Line 713" o:spid="_x0000_s157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89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l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XfPe9AAAA3AAAAA8AAAAAAAAAAAAAAAAAoQIA&#10;AGRycy9kb3ducmV2LnhtbFBLBQYAAAAABAAEAPkAAACLAwAAAAA=&#10;" strokeweight="2pt"/>
                <v:line id="Line 714" o:spid="_x0000_s158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ZbMMAAADcAAAADwAAAGRycy9kb3ducmV2LnhtbESPT4vCMBTE74LfITzBm00V/FeNIkKX&#10;vS1WL95em2dbbF5Kk9Xut98IgsdhZn7DbPe9acSDOldbVjCNYhDEhdU1lwou53SyAuE8ssbGMin4&#10;Iwf73XCwxUTbJ5/okflSBAi7BBVU3reJlK6oyKCLbEscvJvtDPogu1LqDp8Bbho5i+OFNFhzWKiw&#10;pWNFxT37NQru18s8/fo56nOTHXRepv6a37RS41F/2IDw1PtP+N3+1gqW0z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b2WzDAAAA3AAAAA8AAAAAAAAAAAAA&#10;AAAAoQIAAGRycy9kb3ducmV2LnhtbFBLBQYAAAAABAAEAPkAAACRAwAAAAA=&#10;" strokeweight="2pt"/>
                <v:line id="Line 715" o:spid="_x0000_s158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6T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3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Nuky9AAAA3AAAAA8AAAAAAAAAAAAAAAAAoQIA&#10;AGRycy9kb3ducmV2LnhtbFBLBQYAAAAABAAEAPkAAACLAwAAAAA=&#10;" strokeweight="2pt"/>
                <v:line id="Line 716" o:spid="_x0000_s158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f1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BH9fAAAAA3AAAAA8AAAAAAAAAAAAAAAAA&#10;oQIAAGRycy9kb3ducmV2LnhtbFBLBQYAAAAABAAEAPkAAACOAwAAAAA=&#10;" strokeweight="2pt"/>
                <v:line id="Line 717" o:spid="_x0000_s158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DE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ADE8UAAADcAAAADwAAAAAAAAAA&#10;AAAAAAChAgAAZHJzL2Rvd25yZXYueG1sUEsFBgAAAAAEAAQA+QAAAJMDAAAAAA==&#10;" strokeweight="1pt"/>
                <v:line id="Line 718" o:spid="_x0000_s158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kO8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WMU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yQ7xAAAANwAAAAPAAAAAAAAAAAA&#10;AAAAAKECAABkcnMvZG93bnJldi54bWxQSwUGAAAAAAQABAD5AAAAkgMAAAAA&#10;" strokeweight="2pt"/>
                <v:line id="Line 719" o:spid="_x0000_s158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U+/M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tH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U+/MUAAADcAAAADwAAAAAAAAAA&#10;AAAAAAChAgAAZHJzL2Rvd25yZXYueG1sUEsFBgAAAAAEAAQA+QAAAJMDAAAAAA==&#10;" strokeweight="1pt"/>
                <v:rect id="Rectangle 720" o:spid="_x0000_s158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1" o:spid="_x0000_s158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22" o:spid="_x0000_s158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3" o:spid="_x0000_s158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7dc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7dc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24" o:spid="_x0000_s159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25" o:spid="_x0000_s159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27" o:spid="_x0000_s1592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BC4EDB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130C9">
        <w:rPr>
          <w:rFonts w:ascii="Times New Roman CYR" w:hAnsi="Times New Roman CYR" w:cs="Times New Roman CYR"/>
          <w:lang w:val="ru-RU"/>
        </w:rPr>
        <w:t xml:space="preserve">+ </w:t>
      </w:r>
      <w:r w:rsidR="00BB6F5F">
        <w:rPr>
          <w:rFonts w:ascii="Times New Roman CYR" w:hAnsi="Times New Roman CYR" w:cs="Times New Roman CYR"/>
          <w:lang w:val="ru-RU"/>
        </w:rPr>
        <w:t>12</w:t>
      </w:r>
      <w:r w:rsidR="008179A7" w:rsidRPr="009130C9">
        <w:rPr>
          <w:rFonts w:ascii="Times New Roman CYR" w:hAnsi="Times New Roman CYR" w:cs="Times New Roman CYR"/>
          <w:lang w:val="ru-RU"/>
        </w:rPr>
        <w:t xml:space="preserve"> (ЭП) + 4 (дешифратор) +</w:t>
      </w:r>
      <w:r w:rsidR="001D419D">
        <w:rPr>
          <w:rFonts w:ascii="Times New Roman CYR" w:hAnsi="Times New Roman CYR" w:cs="Times New Roman CYR"/>
          <w:lang w:val="ru-RU"/>
        </w:rPr>
        <w:t xml:space="preserve"> 7 + 17(начальная установка) = 102</w:t>
      </w:r>
    </w:p>
    <w:p w:rsidR="00342FD6" w:rsidRPr="009130C9" w:rsidRDefault="00342FD6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</w:p>
    <w:p w:rsidR="00BF3D74" w:rsidRPr="009130C9" w:rsidRDefault="00BF3D74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884F64" w:rsidRPr="009130C9" w:rsidRDefault="009C1576" w:rsidP="005B0ECF">
      <w:pPr>
        <w:pStyle w:val="1"/>
        <w:spacing w:line="240" w:lineRule="auto"/>
        <w:rPr>
          <w:rFonts w:ascii="Times New Roman CYR" w:hAnsi="Times New Roman CYR" w:cs="Times New Roman CYR"/>
          <w:lang w:val="ru-RU"/>
        </w:rPr>
      </w:pPr>
      <w:bookmarkStart w:id="25" w:name="_Toc451890052"/>
      <w:r w:rsidRPr="009130C9">
        <w:rPr>
          <w:rFonts w:ascii="Times New Roman CYR" w:hAnsi="Times New Roman CYR" w:cs="Times New Roman CYR"/>
          <w:lang w:val="ru-RU"/>
        </w:rPr>
        <w:lastRenderedPageBreak/>
        <w:t>Си</w:t>
      </w:r>
      <w:r w:rsidR="001A190D" w:rsidRPr="009200F9">
        <w:rPr>
          <w:rFonts w:ascii="Times New Roman CYR" w:hAnsi="Times New Roman CYR" w:cs="Times New Roman CYR"/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27872" behindDoc="0" locked="1" layoutInCell="0" allowOverlap="1" wp14:anchorId="4E8F717C" wp14:editId="70016F4C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733" name="Группа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34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7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Line 7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2" name="Line 7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3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4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6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7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0" name="Rectangle 7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BC4EDB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F717C" id="Группа 733" o:spid="_x0000_s1593" style="position:absolute;left:0;text-align:left;margin-left:56.95pt;margin-top:19.75pt;width:518.8pt;height:802.3pt;z-index:251727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" o:allowincell="f">
                <v:rect id="Rectangle 729" o:spid="_x0000_s159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HU8UA&#10;AADcAAAADwAAAGRycy9kb3ducmV2LnhtbESP0WrCQBRE34X+w3ILfTMbW7EaXSUWhD6Jpn7AJXtN&#10;gtm7aXZN0n69Kwg+DjNzhlltBlOLjlpXWVYwiWIQxLnVFRcKTj+78RyE88gaa8uk4I8cbNYvoxUm&#10;2vZ8pC7zhQgQdgkqKL1vEildXpJBF9mGOHhn2xr0QbaF1C32AW5q+R7HM2mw4rBQYkNfJeWX7GoU&#10;XPzQ7dMi+98tTttFftim/fU3VertdUiXIDwN/hl+tL+1gs+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cdTxQAAANwAAAAPAAAAAAAAAAAAAAAAAJgCAABkcnMv&#10;ZG93bnJldi54bWxQSwUGAAAAAAQABAD1AAAAigMAAAAA&#10;" filled="f" strokeweight="2pt"/>
                <v:line id="Line 730" o:spid="_x0000_s159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PCc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48JxAAAANwAAAAPAAAAAAAAAAAA&#10;AAAAAKECAABkcnMvZG93bnJldi54bWxQSwUGAAAAAAQABAD5AAAAkgMAAAAA&#10;" strokeweight="2pt"/>
                <v:line id="Line 731" o:spid="_x0000_s159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Rfs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RfsIAAADcAAAADwAAAAAAAAAAAAAA&#10;AAChAgAAZHJzL2Rvd25yZXYueG1sUEsFBgAAAAAEAAQA+QAAAJADAAAAAA==&#10;" strokeweight="2pt"/>
                <v:line id="Line 732" o:spid="_x0000_s1597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05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L9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tOXDAAAA3AAAAA8AAAAAAAAAAAAA&#10;AAAAoQIAAGRycy9kb3ducmV2LnhtbFBLBQYAAAAABAAEAPkAAACRAwAAAAA=&#10;" strokeweight="2pt"/>
                <v:line id="Line 733" o:spid="_x0000_s1598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gl7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fBL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IiIJe9AAAA3AAAAA8AAAAAAAAAAAAAAAAAoQIA&#10;AGRycy9kb3ducmV2LnhtbFBLBQYAAAAABAAEAPkAAACLAwAAAAA=&#10;" strokeweight="2pt"/>
                <v:line id="Line 734" o:spid="_x0000_s1599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FDM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uhQzDAAAA3AAAAA8AAAAAAAAAAAAA&#10;AAAAoQIAAGRycy9kb3ducmV2LnhtbFBLBQYAAAAABAAEAPkAAACRAwAAAAA=&#10;" strokeweight="2pt"/>
                <v:line id="Line 735" o:spid="_x0000_s160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7L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SX+y9AAAA3AAAAA8AAAAAAAAAAAAAAAAAoQIA&#10;AGRycy9kb3ducmV2LnhtbFBLBQYAAAAABAAEAPkAAACLAwAAAAA=&#10;" strokeweight="2pt"/>
                <v:line id="Line 736" o:spid="_x0000_s160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6d8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8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e+nfDAAAA3AAAAA8AAAAAAAAAAAAA&#10;AAAAoQIAAGRycy9kb3ducmV2LnhtbFBLBQYAAAAABAAEAPkAAACRAwAAAAA=&#10;" strokeweight="2pt"/>
                <v:line id="Line 737" o:spid="_x0000_s160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/ms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tH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/ms8UAAADcAAAADwAAAAAAAAAA&#10;AAAAAAChAgAAZHJzL2Rvd25yZXYueG1sUEsFBgAAAAAEAAQA+QAAAJMDAAAAAA==&#10;" strokeweight="1pt"/>
                <v:line id="Line 738" o:spid="_x0000_s160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  <v:line id="Line 739" o:spid="_x0000_s160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rbXM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rbXMUAAADcAAAADwAAAAAAAAAA&#10;AAAAAAChAgAAZHJzL2Rvd25yZXYueG1sUEsFBgAAAAAEAAQA+QAAAJMDAAAAAA==&#10;" strokeweight="1pt"/>
                <v:rect id="Rectangle 740" o:spid="_x0000_s160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1" o:spid="_x0000_s1606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42" o:spid="_x0000_s160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3" o:spid="_x0000_s1608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e1c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Ne1c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44" o:spid="_x0000_s1609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45" o:spid="_x0000_s161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47" o:spid="_x0000_s161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Pr="003148FB" w:rsidRDefault="003D2670" w:rsidP="00BC4EDB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130C9">
        <w:rPr>
          <w:rFonts w:ascii="Times New Roman CYR" w:hAnsi="Times New Roman CYR" w:cs="Times New Roman CYR"/>
          <w:lang w:val="ru-RU"/>
        </w:rPr>
        <w:t>нтез МПА в соответствии с моделью графа Мура</w:t>
      </w:r>
      <w:bookmarkEnd w:id="25"/>
    </w:p>
    <w:p w:rsidR="00AD3417" w:rsidRPr="009130C9" w:rsidRDefault="00AD3417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На основе отмеченной ГСА построен граф автомата для модели Мура</w:t>
      </w:r>
      <w:r w:rsidR="006E6530" w:rsidRPr="009130C9">
        <w:rPr>
          <w:rFonts w:ascii="Times New Roman CYR" w:hAnsi="Times New Roman CYR" w:cs="Times New Roman CYR"/>
          <w:lang w:val="ru-RU"/>
        </w:rPr>
        <w:t>.</w:t>
      </w:r>
    </w:p>
    <w:p w:rsidR="00AD3417" w:rsidRPr="009130C9" w:rsidRDefault="00AD3417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Граф автомата Мура</w:t>
      </w:r>
      <w:r w:rsidR="006E6530" w:rsidRPr="009130C9">
        <w:rPr>
          <w:rFonts w:ascii="Times New Roman CYR" w:hAnsi="Times New Roman CYR" w:cs="Times New Roman CYR"/>
          <w:lang w:val="ru-RU"/>
        </w:rPr>
        <w:t xml:space="preserve"> имеет 13</w:t>
      </w:r>
      <w:r w:rsidRPr="009130C9">
        <w:rPr>
          <w:rFonts w:ascii="Times New Roman CYR" w:hAnsi="Times New Roman CYR" w:cs="Times New Roman CYR"/>
          <w:lang w:val="ru-RU"/>
        </w:rPr>
        <w:t xml:space="preserve"> вершин, соответствующих состояниям автомата </w:t>
      </w:r>
      <w:r w:rsidRPr="009200F9">
        <w:rPr>
          <w:rFonts w:ascii="Times New Roman CYR" w:hAnsi="Times New Roman CYR" w:cs="Times New Roman CYR"/>
        </w:rPr>
        <w:t>b</w:t>
      </w:r>
      <w:proofErr w:type="gramStart"/>
      <w:r w:rsidRPr="009130C9">
        <w:rPr>
          <w:rFonts w:ascii="Times New Roman CYR" w:hAnsi="Times New Roman CYR" w:cs="Times New Roman CYR"/>
          <w:vertAlign w:val="subscript"/>
          <w:lang w:val="ru-RU"/>
        </w:rPr>
        <w:t>0</w:t>
      </w:r>
      <w:r w:rsidRPr="009130C9">
        <w:rPr>
          <w:rFonts w:ascii="Times New Roman CYR" w:hAnsi="Times New Roman CYR" w:cs="Times New Roman CYR"/>
          <w:lang w:val="ru-RU"/>
        </w:rPr>
        <w:t>,…</w:t>
      </w:r>
      <w:proofErr w:type="gramEnd"/>
      <w:r w:rsidRPr="009130C9">
        <w:rPr>
          <w:rFonts w:ascii="Times New Roman CYR" w:hAnsi="Times New Roman CYR" w:cs="Times New Roman CYR"/>
          <w:lang w:val="ru-RU"/>
        </w:rPr>
        <w:t>,</w:t>
      </w:r>
      <w:r w:rsidRPr="009200F9">
        <w:rPr>
          <w:rFonts w:ascii="Times New Roman CYR" w:hAnsi="Times New Roman CYR" w:cs="Times New Roman CYR"/>
        </w:rPr>
        <w:t>b</w:t>
      </w:r>
      <w:r w:rsidR="006E6530" w:rsidRPr="009130C9">
        <w:rPr>
          <w:rFonts w:ascii="Times New Roman CYR" w:hAnsi="Times New Roman CYR" w:cs="Times New Roman CYR"/>
          <w:vertAlign w:val="subscript"/>
          <w:lang w:val="ru-RU"/>
        </w:rPr>
        <w:t>12</w:t>
      </w:r>
      <w:r w:rsidRPr="009130C9">
        <w:rPr>
          <w:rFonts w:ascii="Times New Roman CYR" w:hAnsi="Times New Roman CYR" w:cs="Times New Roman CYR"/>
          <w:lang w:val="ru-RU"/>
        </w:rPr>
        <w:t xml:space="preserve">, каждая из которых определяет наборы выходных сигналов </w:t>
      </w: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0</w:t>
      </w:r>
      <w:r w:rsidRPr="009130C9">
        <w:rPr>
          <w:rFonts w:ascii="Times New Roman CYR" w:hAnsi="Times New Roman CYR" w:cs="Times New Roman CYR"/>
          <w:lang w:val="ru-RU"/>
        </w:rPr>
        <w:t>,…,</w:t>
      </w:r>
      <w:r w:rsidRPr="009200F9">
        <w:rPr>
          <w:rFonts w:ascii="Times New Roman CYR" w:hAnsi="Times New Roman CYR" w:cs="Times New Roman CYR"/>
        </w:rPr>
        <w:t>y</w:t>
      </w:r>
      <w:r w:rsidR="006E6530" w:rsidRPr="009130C9">
        <w:rPr>
          <w:rFonts w:ascii="Times New Roman CYR" w:hAnsi="Times New Roman CYR" w:cs="Times New Roman CYR"/>
          <w:vertAlign w:val="subscript"/>
          <w:lang w:val="ru-RU"/>
        </w:rPr>
        <w:t>9</w:t>
      </w:r>
      <w:r w:rsidRPr="009130C9">
        <w:rPr>
          <w:rFonts w:ascii="Times New Roman CYR" w:hAnsi="Times New Roman CYR" w:cs="Times New Roman CYR"/>
          <w:lang w:val="ru-RU"/>
        </w:rPr>
        <w:t xml:space="preserve"> УА, а дуги графа отмечены входными сигналами, действующими на данном переходе.</w:t>
      </w:r>
    </w:p>
    <w:p w:rsidR="009F421B" w:rsidRPr="009130C9" w:rsidRDefault="009F421B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Для кодирования состояний для модели Мура потребуется четыре разряда, т.е. при реализации структурной схемы для автомата Мура потребуется дешифратор на четыре входа и четыре триггера. Для реализации модели Мура можно использовать вариант на основе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 xml:space="preserve"> и </w:t>
      </w:r>
      <w:r w:rsidRPr="009200F9">
        <w:rPr>
          <w:rFonts w:ascii="Times New Roman CYR" w:hAnsi="Times New Roman CYR" w:cs="Times New Roman CYR"/>
        </w:rPr>
        <w:t>RS</w:t>
      </w:r>
      <w:r w:rsidRPr="009130C9">
        <w:rPr>
          <w:rFonts w:ascii="Times New Roman CYR" w:hAnsi="Times New Roman CYR" w:cs="Times New Roman CYR"/>
          <w:lang w:val="ru-RU"/>
        </w:rPr>
        <w:t xml:space="preserve"> триггеров и дешифратора.</w:t>
      </w:r>
      <w:r w:rsidR="009231A7" w:rsidRPr="009130C9">
        <w:rPr>
          <w:rFonts w:ascii="Times New Roman CYR" w:hAnsi="Times New Roman CYR" w:cs="Times New Roman CYR"/>
          <w:lang w:val="ru-RU"/>
        </w:rPr>
        <w:t xml:space="preserve"> Кодирование на сдвиговом регистре не целесообразно, так как автомат мура имеет 13 состояний, что заметно увеличит цену по </w:t>
      </w:r>
      <w:proofErr w:type="spellStart"/>
      <w:r w:rsidR="009231A7" w:rsidRPr="009130C9">
        <w:rPr>
          <w:rFonts w:ascii="Times New Roman CYR" w:hAnsi="Times New Roman CYR" w:cs="Times New Roman CYR"/>
          <w:lang w:val="ru-RU"/>
        </w:rPr>
        <w:t>квайну</w:t>
      </w:r>
      <w:proofErr w:type="spellEnd"/>
      <w:r w:rsidR="009231A7" w:rsidRPr="009130C9">
        <w:rPr>
          <w:rFonts w:ascii="Times New Roman CYR" w:hAnsi="Times New Roman CYR" w:cs="Times New Roman CYR"/>
          <w:lang w:val="ru-RU"/>
        </w:rPr>
        <w:t>.</w:t>
      </w:r>
    </w:p>
    <w:p w:rsidR="007F4049" w:rsidRPr="009130C9" w:rsidRDefault="007F4049" w:rsidP="00F72E6B">
      <w:pPr>
        <w:pStyle w:val="2"/>
        <w:rPr>
          <w:lang w:val="ru-RU"/>
        </w:rPr>
      </w:pPr>
      <w:bookmarkStart w:id="26" w:name="_Toc451890053"/>
      <w:r w:rsidRPr="009130C9">
        <w:rPr>
          <w:lang w:val="ru-RU"/>
        </w:rPr>
        <w:t xml:space="preserve">Синтез управляющего устройства на основе </w:t>
      </w:r>
      <w:r w:rsidRPr="009200F9">
        <w:t>D</w:t>
      </w:r>
      <w:r w:rsidRPr="009130C9">
        <w:rPr>
          <w:lang w:val="ru-RU"/>
        </w:rPr>
        <w:t>-триггера</w:t>
      </w:r>
      <w:bookmarkEnd w:id="26"/>
    </w:p>
    <w:p w:rsidR="00952D45" w:rsidRPr="009130C9" w:rsidRDefault="00952D45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В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таблице(</w:t>
      </w:r>
      <w:proofErr w:type="gramEnd"/>
      <w:r w:rsidRPr="009130C9">
        <w:rPr>
          <w:rFonts w:ascii="Times New Roman CYR" w:hAnsi="Times New Roman CYR" w:cs="Times New Roman CYR"/>
          <w:lang w:val="ru-RU"/>
        </w:rPr>
        <w:t>см. таблицу 10) представлена прямая структурная таблица переходов и выходов для автомата Мура. Так как каждому состоянию автомата Мура соответствует свой набор выходных сигналов, то столбец выходных сигналов в таблице помещен следом за столбцом исходных с</w:t>
      </w:r>
      <w:bookmarkStart w:id="27" w:name="OCRUncertain186"/>
      <w:r w:rsidRPr="009130C9">
        <w:rPr>
          <w:rFonts w:ascii="Times New Roman CYR" w:hAnsi="Times New Roman CYR" w:cs="Times New Roman CYR"/>
          <w:lang w:val="ru-RU"/>
        </w:rPr>
        <w:t>о</w:t>
      </w:r>
      <w:bookmarkEnd w:id="27"/>
      <w:r w:rsidRPr="009130C9">
        <w:rPr>
          <w:rFonts w:ascii="Times New Roman CYR" w:hAnsi="Times New Roman CYR" w:cs="Times New Roman CYR"/>
          <w:lang w:val="ru-RU"/>
        </w:rPr>
        <w:t>с</w:t>
      </w:r>
      <w:bookmarkStart w:id="28" w:name="OCRUncertain187"/>
      <w:r w:rsidRPr="009130C9">
        <w:rPr>
          <w:rFonts w:ascii="Times New Roman CYR" w:hAnsi="Times New Roman CYR" w:cs="Times New Roman CYR"/>
          <w:lang w:val="ru-RU"/>
        </w:rPr>
        <w:t>тоян</w:t>
      </w:r>
      <w:bookmarkEnd w:id="28"/>
      <w:r w:rsidRPr="009130C9">
        <w:rPr>
          <w:rFonts w:ascii="Times New Roman CYR" w:hAnsi="Times New Roman CYR" w:cs="Times New Roman CYR"/>
          <w:lang w:val="ru-RU"/>
        </w:rPr>
        <w:t>ий автомата</w:t>
      </w:r>
      <w:bookmarkStart w:id="29" w:name="OCRUncertain188"/>
      <w:r w:rsidRPr="009130C9">
        <w:rPr>
          <w:rFonts w:ascii="Times New Roman CYR" w:hAnsi="Times New Roman CYR" w:cs="Times New Roman CYR"/>
          <w:lang w:val="ru-RU"/>
        </w:rPr>
        <w:t>.</w:t>
      </w:r>
      <w:bookmarkEnd w:id="29"/>
      <w:r w:rsidRPr="009130C9">
        <w:rPr>
          <w:rFonts w:ascii="Times New Roman CYR" w:hAnsi="Times New Roman CYR" w:cs="Times New Roman CYR"/>
          <w:lang w:val="ru-RU"/>
        </w:rPr>
        <w:t xml:space="preserve"> </w:t>
      </w:r>
      <w:bookmarkStart w:id="30" w:name="OCRUncertain189"/>
      <w:proofErr w:type="gramStart"/>
      <w:r w:rsidRPr="009130C9">
        <w:rPr>
          <w:rFonts w:ascii="Times New Roman CYR" w:hAnsi="Times New Roman CYR" w:cs="Times New Roman CYR"/>
          <w:lang w:val="ru-RU"/>
        </w:rPr>
        <w:t>П</w:t>
      </w:r>
      <w:bookmarkEnd w:id="30"/>
      <w:r w:rsidRPr="009130C9">
        <w:rPr>
          <w:rFonts w:ascii="Times New Roman CYR" w:hAnsi="Times New Roman CYR" w:cs="Times New Roman CYR"/>
          <w:lang w:val="ru-RU"/>
        </w:rPr>
        <w:t>роа</w:t>
      </w:r>
      <w:bookmarkStart w:id="31" w:name="OCRUncertain190"/>
      <w:r w:rsidRPr="009130C9">
        <w:rPr>
          <w:rFonts w:ascii="Times New Roman CYR" w:hAnsi="Times New Roman CYR" w:cs="Times New Roman CYR"/>
          <w:lang w:val="ru-RU"/>
        </w:rPr>
        <w:t>на</w:t>
      </w:r>
      <w:bookmarkEnd w:id="31"/>
      <w:r w:rsidRPr="009130C9">
        <w:rPr>
          <w:rFonts w:ascii="Times New Roman CYR" w:hAnsi="Times New Roman CYR" w:cs="Times New Roman CYR"/>
          <w:lang w:val="ru-RU"/>
        </w:rPr>
        <w:t>л</w:t>
      </w:r>
      <w:bookmarkStart w:id="32" w:name="OCRUncertain191"/>
      <w:r w:rsidRPr="009130C9">
        <w:rPr>
          <w:rFonts w:ascii="Times New Roman CYR" w:hAnsi="Times New Roman CYR" w:cs="Times New Roman CYR"/>
          <w:lang w:val="ru-RU"/>
        </w:rPr>
        <w:t>и</w:t>
      </w:r>
      <w:bookmarkEnd w:id="32"/>
      <w:r w:rsidRPr="009130C9">
        <w:rPr>
          <w:rFonts w:ascii="Times New Roman CYR" w:hAnsi="Times New Roman CYR" w:cs="Times New Roman CYR"/>
          <w:lang w:val="ru-RU"/>
        </w:rPr>
        <w:t>з</w:t>
      </w:r>
      <w:bookmarkStart w:id="33" w:name="OCRUncertain192"/>
      <w:r w:rsidRPr="009130C9">
        <w:rPr>
          <w:rFonts w:ascii="Times New Roman CYR" w:hAnsi="Times New Roman CYR" w:cs="Times New Roman CYR"/>
          <w:lang w:val="ru-RU"/>
        </w:rPr>
        <w:t>и</w:t>
      </w:r>
      <w:bookmarkEnd w:id="33"/>
      <w:r w:rsidRPr="009130C9">
        <w:rPr>
          <w:rFonts w:ascii="Times New Roman CYR" w:hAnsi="Times New Roman CYR" w:cs="Times New Roman CYR"/>
          <w:lang w:val="ru-RU"/>
        </w:rPr>
        <w:t>руем  вари</w:t>
      </w:r>
      <w:bookmarkStart w:id="34" w:name="OCRUncertain193"/>
      <w:r w:rsidRPr="009130C9">
        <w:rPr>
          <w:rFonts w:ascii="Times New Roman CYR" w:hAnsi="Times New Roman CYR" w:cs="Times New Roman CYR"/>
          <w:lang w:val="ru-RU"/>
        </w:rPr>
        <w:t>ант</w:t>
      </w:r>
      <w:bookmarkEnd w:id="34"/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</w:t>
      </w:r>
      <w:bookmarkStart w:id="35" w:name="OCRUncertain194"/>
      <w:r w:rsidRPr="009130C9">
        <w:rPr>
          <w:rFonts w:ascii="Times New Roman CYR" w:hAnsi="Times New Roman CYR" w:cs="Times New Roman CYR"/>
          <w:lang w:val="ru-RU"/>
        </w:rPr>
        <w:t>си</w:t>
      </w:r>
      <w:bookmarkEnd w:id="35"/>
      <w:r w:rsidRPr="009130C9">
        <w:rPr>
          <w:rFonts w:ascii="Times New Roman CYR" w:hAnsi="Times New Roman CYR" w:cs="Times New Roman CYR"/>
          <w:lang w:val="ru-RU"/>
        </w:rPr>
        <w:t>н</w:t>
      </w:r>
      <w:bookmarkStart w:id="36" w:name="OCRUncertain195"/>
      <w:r w:rsidRPr="009130C9">
        <w:rPr>
          <w:rFonts w:ascii="Times New Roman CYR" w:hAnsi="Times New Roman CYR" w:cs="Times New Roman CYR"/>
          <w:lang w:val="ru-RU"/>
        </w:rPr>
        <w:t>т</w:t>
      </w:r>
      <w:bookmarkEnd w:id="36"/>
      <w:r w:rsidRPr="009130C9">
        <w:rPr>
          <w:rFonts w:ascii="Times New Roman CYR" w:hAnsi="Times New Roman CYR" w:cs="Times New Roman CYR"/>
          <w:lang w:val="ru-RU"/>
        </w:rPr>
        <w:t xml:space="preserve">еза </w:t>
      </w:r>
      <w:bookmarkStart w:id="37" w:name="OCRUncertain196"/>
      <w:r w:rsidRPr="009130C9">
        <w:rPr>
          <w:rFonts w:ascii="Times New Roman CYR" w:hAnsi="Times New Roman CYR" w:cs="Times New Roman CYR"/>
          <w:lang w:val="ru-RU"/>
        </w:rPr>
        <w:t>авто</w:t>
      </w:r>
      <w:bookmarkEnd w:id="37"/>
      <w:r w:rsidRPr="009130C9">
        <w:rPr>
          <w:rFonts w:ascii="Times New Roman CYR" w:hAnsi="Times New Roman CYR" w:cs="Times New Roman CYR"/>
          <w:lang w:val="ru-RU"/>
        </w:rPr>
        <w:t>м</w:t>
      </w:r>
      <w:bookmarkStart w:id="38" w:name="OCRUncertain197"/>
      <w:r w:rsidRPr="009130C9">
        <w:rPr>
          <w:rFonts w:ascii="Times New Roman CYR" w:hAnsi="Times New Roman CYR" w:cs="Times New Roman CYR"/>
          <w:lang w:val="ru-RU"/>
        </w:rPr>
        <w:t>ата</w:t>
      </w:r>
      <w:bookmarkEnd w:id="38"/>
      <w:r w:rsidRPr="009130C9">
        <w:rPr>
          <w:rFonts w:ascii="Times New Roman CYR" w:hAnsi="Times New Roman CYR" w:cs="Times New Roman CYR"/>
          <w:lang w:val="ru-RU"/>
        </w:rPr>
        <w:t xml:space="preserve"> Му</w:t>
      </w:r>
      <w:bookmarkStart w:id="39" w:name="OCRUncertain198"/>
      <w:r w:rsidRPr="009130C9">
        <w:rPr>
          <w:rFonts w:ascii="Times New Roman CYR" w:hAnsi="Times New Roman CYR" w:cs="Times New Roman CYR"/>
          <w:lang w:val="ru-RU"/>
        </w:rPr>
        <w:t>ра</w:t>
      </w:r>
      <w:bookmarkEnd w:id="39"/>
      <w:r w:rsidRPr="009130C9">
        <w:rPr>
          <w:rFonts w:ascii="Times New Roman CYR" w:hAnsi="Times New Roman CYR" w:cs="Times New Roman CYR"/>
          <w:lang w:val="ru-RU"/>
        </w:rPr>
        <w:t xml:space="preserve"> н</w:t>
      </w:r>
      <w:bookmarkStart w:id="40" w:name="OCRUncertain199"/>
      <w:r w:rsidRPr="009130C9">
        <w:rPr>
          <w:rFonts w:ascii="Times New Roman CYR" w:hAnsi="Times New Roman CYR" w:cs="Times New Roman CYR"/>
          <w:lang w:val="ru-RU"/>
        </w:rPr>
        <w:t xml:space="preserve">а </w:t>
      </w:r>
      <w:bookmarkEnd w:id="40"/>
      <w:r w:rsidRPr="009130C9">
        <w:rPr>
          <w:rFonts w:ascii="Times New Roman CYR" w:hAnsi="Times New Roman CYR" w:cs="Times New Roman CYR"/>
          <w:lang w:val="ru-RU"/>
        </w:rPr>
        <w:t xml:space="preserve">4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>-триггерах.</w:t>
      </w:r>
    </w:p>
    <w:p w:rsidR="00952D45" w:rsidRPr="009130C9" w:rsidRDefault="00952D45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 При кодировании состояний автомата, в качестве элементов памяти которого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 xml:space="preserve">выбраны  </w:t>
      </w:r>
      <w:r w:rsidRPr="009200F9">
        <w:rPr>
          <w:rFonts w:ascii="Times New Roman CYR" w:hAnsi="Times New Roman CYR" w:cs="Times New Roman CYR"/>
        </w:rPr>
        <w:t>D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-триггеры, следует стремиться использовать коды с меньшим числом "1" в кодовом слове. Для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кодирования  13</w:t>
      </w:r>
      <w:proofErr w:type="gramEnd"/>
      <w:r w:rsidRPr="009130C9">
        <w:rPr>
          <w:rFonts w:ascii="Times New Roman CYR" w:hAnsi="Times New Roman CYR" w:cs="Times New Roman CYR"/>
          <w:lang w:val="ru-RU"/>
        </w:rPr>
        <w:t xml:space="preserve">  состояний (</w:t>
      </w:r>
      <w:r w:rsidRPr="009200F9">
        <w:rPr>
          <w:rFonts w:ascii="Times New Roman CYR" w:hAnsi="Times New Roman CYR" w:cs="Times New Roman CYR"/>
        </w:rPr>
        <w:t>b</w:t>
      </w:r>
      <w:r w:rsidRPr="009130C9">
        <w:rPr>
          <w:rFonts w:ascii="Times New Roman CYR" w:hAnsi="Times New Roman CYR" w:cs="Times New Roman CYR"/>
          <w:lang w:val="ru-RU"/>
        </w:rPr>
        <w:t xml:space="preserve">0, </w:t>
      </w:r>
      <w:r w:rsidRPr="009200F9">
        <w:rPr>
          <w:rFonts w:ascii="Times New Roman CYR" w:hAnsi="Times New Roman CYR" w:cs="Times New Roman CYR"/>
        </w:rPr>
        <w:t>b</w:t>
      </w:r>
      <w:r w:rsidRPr="009130C9">
        <w:rPr>
          <w:rFonts w:ascii="Times New Roman CYR" w:hAnsi="Times New Roman CYR" w:cs="Times New Roman CYR"/>
          <w:lang w:val="ru-RU"/>
        </w:rPr>
        <w:t xml:space="preserve">1, ... , </w:t>
      </w:r>
      <w:r w:rsidRPr="009200F9">
        <w:rPr>
          <w:rFonts w:ascii="Times New Roman CYR" w:hAnsi="Times New Roman CYR" w:cs="Times New Roman CYR"/>
        </w:rPr>
        <w:t>b</w:t>
      </w:r>
      <w:r w:rsidRPr="009130C9">
        <w:rPr>
          <w:rFonts w:ascii="Times New Roman CYR" w:hAnsi="Times New Roman CYR" w:cs="Times New Roman CYR"/>
          <w:lang w:val="ru-RU"/>
        </w:rPr>
        <w:t>12) необходимо  4  элемента памяти и из множества 4-разрядных двоичных слов надо выбрать код каждого состояния, ориентируясь на граф и обратную таблицу переходов: чем чаще в какое-либо состояние происходят переходы из других состояний, тем меньше «1» должно быть в его коде. Обратная таблица переходов и коды состояний отображены в таблице 9</w:t>
      </w:r>
    </w:p>
    <w:p w:rsidR="00A869AD" w:rsidRPr="009130C9" w:rsidRDefault="00A869AD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Таблица 9</w:t>
      </w:r>
    </w:p>
    <w:tbl>
      <w:tblPr>
        <w:tblStyle w:val="aff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32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C600E" w:rsidRPr="009200F9" w:rsidTr="005F3133">
        <w:tc>
          <w:tcPr>
            <w:tcW w:w="704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732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12</w:t>
            </w:r>
          </w:p>
        </w:tc>
      </w:tr>
      <w:tr w:rsidR="004C600E" w:rsidRPr="009200F9" w:rsidTr="005F3133">
        <w:tc>
          <w:tcPr>
            <w:tcW w:w="704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12</w:t>
            </w:r>
          </w:p>
        </w:tc>
        <w:tc>
          <w:tcPr>
            <w:tcW w:w="732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</w:rPr>
              <w:t>4</w:t>
            </w:r>
            <w:r w:rsidRPr="009200F9">
              <w:rPr>
                <w:rFonts w:ascii="Times New Roman CYR" w:hAnsi="Times New Roman CYR" w:cs="Times New Roman CYR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0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2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9</w:t>
            </w:r>
            <w:r w:rsidRPr="009200F9">
              <w:rPr>
                <w:rFonts w:ascii="Times New Roman CYR" w:hAnsi="Times New Roman CYR" w:cs="Times New Roman CYR"/>
                <w:lang w:val="en-US"/>
              </w:rPr>
              <w:t>, 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1E700A" w:rsidRPr="009200F9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vertAlign w:val="subscript"/>
                <w:lang w:val="en-US"/>
              </w:rPr>
            </w:pPr>
            <w:r w:rsidRPr="009200F9">
              <w:rPr>
                <w:rFonts w:ascii="Times New Roman CYR" w:hAnsi="Times New Roman CYR" w:cs="Times New Roman CYR"/>
                <w:lang w:val="en-US"/>
              </w:rPr>
              <w:t>b</w:t>
            </w:r>
            <w:r w:rsidRPr="009200F9">
              <w:rPr>
                <w:rFonts w:ascii="Times New Roman CYR" w:hAnsi="Times New Roman CYR" w:cs="Times New Roman CYR"/>
                <w:vertAlign w:val="subscript"/>
                <w:lang w:val="en-US"/>
              </w:rPr>
              <w:t>11</w:t>
            </w:r>
          </w:p>
        </w:tc>
      </w:tr>
      <w:tr w:rsidR="004C600E" w:rsidRPr="009200F9" w:rsidTr="005F3133">
        <w:tc>
          <w:tcPr>
            <w:tcW w:w="704" w:type="dxa"/>
          </w:tcPr>
          <w:p w:rsidR="001E700A" w:rsidRPr="005F3133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32" w:type="dxa"/>
          </w:tcPr>
          <w:p w:rsidR="001E700A" w:rsidRPr="005F3133" w:rsidRDefault="00B21B11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19" w:type="dxa"/>
          </w:tcPr>
          <w:p w:rsidR="001E700A" w:rsidRPr="005F3133" w:rsidRDefault="00B21B11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0101</w:t>
            </w:r>
          </w:p>
        </w:tc>
        <w:tc>
          <w:tcPr>
            <w:tcW w:w="719" w:type="dxa"/>
          </w:tcPr>
          <w:p w:rsidR="001E700A" w:rsidRPr="005F3133" w:rsidRDefault="00B21B11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0110</w:t>
            </w:r>
          </w:p>
        </w:tc>
        <w:tc>
          <w:tcPr>
            <w:tcW w:w="719" w:type="dxa"/>
          </w:tcPr>
          <w:p w:rsidR="001E700A" w:rsidRPr="005F3133" w:rsidRDefault="00B21B11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1010</w:t>
            </w:r>
          </w:p>
        </w:tc>
        <w:tc>
          <w:tcPr>
            <w:tcW w:w="719" w:type="dxa"/>
          </w:tcPr>
          <w:p w:rsidR="001E700A" w:rsidRPr="005F3133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19" w:type="dxa"/>
          </w:tcPr>
          <w:p w:rsidR="001E700A" w:rsidRPr="005F3133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19" w:type="dxa"/>
          </w:tcPr>
          <w:p w:rsidR="001E700A" w:rsidRPr="005F3133" w:rsidRDefault="00862A73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1100</w:t>
            </w:r>
          </w:p>
        </w:tc>
        <w:tc>
          <w:tcPr>
            <w:tcW w:w="719" w:type="dxa"/>
          </w:tcPr>
          <w:p w:rsidR="001E700A" w:rsidRPr="005F3133" w:rsidRDefault="002324B4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100</w:t>
            </w:r>
            <w:r w:rsidR="00862A73"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:rsidR="001E700A" w:rsidRPr="005F3133" w:rsidRDefault="004C600E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011</w:t>
            </w:r>
            <w:r w:rsidR="00862A73"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:rsidR="001E700A" w:rsidRPr="005F3133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19" w:type="dxa"/>
          </w:tcPr>
          <w:p w:rsidR="001E700A" w:rsidRPr="005F3133" w:rsidRDefault="001E700A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0010</w:t>
            </w:r>
          </w:p>
        </w:tc>
        <w:tc>
          <w:tcPr>
            <w:tcW w:w="719" w:type="dxa"/>
          </w:tcPr>
          <w:p w:rsidR="001E700A" w:rsidRPr="005F3133" w:rsidRDefault="00862A73" w:rsidP="005F3133">
            <w:pPr>
              <w:spacing w:after="0" w:line="240" w:lineRule="auto"/>
              <w:ind w:firstLine="0"/>
              <w:jc w:val="center"/>
              <w:rPr>
                <w:rFonts w:ascii="Times New Roman CYR" w:hAnsi="Times New Roman CYR" w:cs="Times New Roman CYR"/>
                <w:i/>
                <w:sz w:val="24"/>
                <w:szCs w:val="24"/>
                <w:lang w:val="en-US"/>
              </w:rPr>
            </w:pPr>
            <w:r w:rsidRPr="005F313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1110</w:t>
            </w:r>
          </w:p>
        </w:tc>
      </w:tr>
    </w:tbl>
    <w:p w:rsidR="00952D45" w:rsidRPr="009200F9" w:rsidRDefault="00952D45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</w:rPr>
      </w:pPr>
    </w:p>
    <w:p w:rsidR="00A869AD" w:rsidRPr="009130C9" w:rsidRDefault="00A869AD" w:rsidP="005B0ECF">
      <w:pPr>
        <w:pStyle w:val="33"/>
        <w:spacing w:after="0" w:line="240" w:lineRule="auto"/>
        <w:ind w:firstLine="567"/>
        <w:rPr>
          <w:rFonts w:ascii="Times New Roman CYR" w:hAnsi="Times New Roman CYR" w:cs="Times New Roman CYR"/>
          <w:i/>
          <w:sz w:val="22"/>
          <w:szCs w:val="22"/>
          <w:lang w:val="ru-RU"/>
        </w:rPr>
      </w:pPr>
      <w:r w:rsidRPr="009130C9">
        <w:rPr>
          <w:rFonts w:ascii="Times New Roman CYR" w:hAnsi="Times New Roman CYR" w:cs="Times New Roman CYR"/>
          <w:sz w:val="24"/>
          <w:szCs w:val="24"/>
          <w:lang w:val="ru-RU"/>
        </w:rPr>
        <w:t xml:space="preserve">Далее составляем прямую структурную таблицу </w:t>
      </w:r>
      <w:proofErr w:type="gramStart"/>
      <w:r w:rsidRPr="009130C9">
        <w:rPr>
          <w:rFonts w:ascii="Times New Roman CYR" w:hAnsi="Times New Roman CYR" w:cs="Times New Roman CYR"/>
          <w:sz w:val="24"/>
          <w:szCs w:val="24"/>
          <w:lang w:val="ru-RU"/>
        </w:rPr>
        <w:t>переходов(</w:t>
      </w:r>
      <w:proofErr w:type="gramEnd"/>
      <w:r w:rsidRPr="009130C9">
        <w:rPr>
          <w:rFonts w:ascii="Times New Roman CYR" w:hAnsi="Times New Roman CYR" w:cs="Times New Roman CYR"/>
          <w:sz w:val="24"/>
          <w:szCs w:val="24"/>
          <w:lang w:val="ru-RU"/>
        </w:rPr>
        <w:t>см. таблицу 10) и выходов автомата модели Мура и формируем логические  выражения для функций возбуждения</w:t>
      </w:r>
      <w:r w:rsidRPr="009130C9">
        <w:rPr>
          <w:rFonts w:ascii="Times New Roman CYR" w:hAnsi="Times New Roman CYR" w:cs="Times New Roman CYR"/>
          <w:sz w:val="22"/>
          <w:szCs w:val="22"/>
          <w:lang w:val="ru-RU"/>
        </w:rPr>
        <w:t>.</w:t>
      </w:r>
    </w:p>
    <w:p w:rsidR="00A869AD" w:rsidRPr="009130C9" w:rsidRDefault="00A869AD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A869AD" w:rsidRPr="009200F9" w:rsidRDefault="00A869AD" w:rsidP="005B0ECF">
      <w:pPr>
        <w:pStyle w:val="33"/>
        <w:spacing w:after="0" w:line="240" w:lineRule="auto"/>
        <w:ind w:firstLine="567"/>
        <w:rPr>
          <w:rFonts w:ascii="Times New Roman CYR" w:hAnsi="Times New Roman CYR" w:cs="Times New Roman CYR"/>
          <w:i/>
          <w:sz w:val="22"/>
          <w:szCs w:val="22"/>
        </w:rPr>
      </w:pPr>
      <w:proofErr w:type="spellStart"/>
      <w:r w:rsidRPr="009200F9">
        <w:rPr>
          <w:rFonts w:ascii="Times New Roman CYR" w:hAnsi="Times New Roman CYR" w:cs="Times New Roman CYR"/>
          <w:sz w:val="22"/>
          <w:szCs w:val="22"/>
        </w:rPr>
        <w:lastRenderedPageBreak/>
        <w:t>Т</w:t>
      </w:r>
      <w:r w:rsidR="001A190D" w:rsidRPr="009200F9">
        <w:rPr>
          <w:rFonts w:ascii="Times New Roman CYR" w:hAnsi="Times New Roman CYR" w:cs="Times New Roman CYR"/>
          <w:i/>
          <w:noProof/>
          <w:sz w:val="20"/>
          <w:szCs w:val="22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29920" behindDoc="0" locked="1" layoutInCell="0" allowOverlap="1" wp14:anchorId="02179ADE" wp14:editId="5E9CEB9F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753" name="Группа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54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75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Line 75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8" name="Line 75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9" name="Line 75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0" name="Line 75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1" name="Line 75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2" name="Line 7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3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4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5" name="Rectangle 76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76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76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2C76D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79ADE" id="Группа 753" o:spid="_x0000_s1612" style="position:absolute;left:0;text-align:left;margin-left:56.95pt;margin-top:19.75pt;width:518.8pt;height:802.3pt;z-index:2517299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" o:allowincell="f">
                <v:rect id="Rectangle 749" o:spid="_x0000_s161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i88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s/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iLzxQAAANwAAAAPAAAAAAAAAAAAAAAAAJgCAABkcnMv&#10;ZG93bnJldi54bWxQSwUGAAAAAAQABAD1AAAAigMAAAAA&#10;" filled="f" strokeweight="2pt"/>
                <v:line id="Line 750" o:spid="_x0000_s161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qqc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aqnDAAAA3AAAAA8AAAAAAAAAAAAA&#10;AAAAoQIAAGRycy9kb3ducmV2LnhtbFBLBQYAAAAABAAEAPkAAACRAwAAAAA=&#10;" strokeweight="2pt"/>
                <v:line id="Line 751" o:spid="_x0000_s161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03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u9N7AAAAA3AAAAA8AAAAAAAAAAAAAAAAA&#10;oQIAAGRycy9kb3ducmV2LnhtbFBLBQYAAAAABAAEAPkAAACOAwAAAAA=&#10;" strokeweight="2pt"/>
                <v:line id="Line 752" o:spid="_x0000_s161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RR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iUUXAAAAA3AAAAA8AAAAAAAAAAAAAAAAA&#10;oQIAAGRycy9kb3ducmV2LnhtbFBLBQYAAAAABAAEAPkAAACOAwAAAAA=&#10;" strokeweight="2pt"/>
                <v:line id="Line 753" o:spid="_x0000_s161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754" o:spid="_x0000_s161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755" o:spid="_x0000_s161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756" o:spid="_x0000_s162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757" o:spid="_x0000_s162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    <v:line id="Line 758" o:spid="_x0000_s162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759" o:spid="_x0000_s162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HPM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+HPMUAAADcAAAADwAAAAAAAAAA&#10;AAAAAAChAgAAZHJzL2Rvd25yZXYueG1sUEsFBgAAAAAEAAQA+QAAAJMDAAAAAA==&#10;" strokeweight="1pt"/>
                <v:rect id="Rectangle 760" o:spid="_x0000_s162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61" o:spid="_x0000_s162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2" o:spid="_x0000_s162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63" o:spid="_x0000_s162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64" o:spid="_x0000_s162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65" o:spid="_x0000_s162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7" o:spid="_x0000_s163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2C76D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rPr>
          <w:rFonts w:ascii="Times New Roman CYR" w:hAnsi="Times New Roman CYR" w:cs="Times New Roman CYR"/>
          <w:sz w:val="22"/>
          <w:szCs w:val="22"/>
        </w:rPr>
        <w:t>аблица</w:t>
      </w:r>
      <w:proofErr w:type="spellEnd"/>
      <w:r w:rsidRPr="009200F9">
        <w:rPr>
          <w:rFonts w:ascii="Times New Roman CYR" w:hAnsi="Times New Roman CYR" w:cs="Times New Roman CYR"/>
          <w:sz w:val="22"/>
          <w:szCs w:val="22"/>
        </w:rPr>
        <w:t xml:space="preserve"> 10</w:t>
      </w:r>
    </w:p>
    <w:tbl>
      <w:tblPr>
        <w:tblStyle w:val="1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63"/>
        <w:gridCol w:w="1218"/>
        <w:gridCol w:w="949"/>
        <w:gridCol w:w="1424"/>
        <w:gridCol w:w="1216"/>
        <w:gridCol w:w="1369"/>
        <w:gridCol w:w="1698"/>
      </w:tblGrid>
      <w:tr w:rsidR="00A869AD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 xml:space="preserve">состояние </w:t>
            </w:r>
            <w:proofErr w:type="spellStart"/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Выходные сигналы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 xml:space="preserve">Код </w:t>
            </w:r>
            <w:proofErr w:type="spellStart"/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 xml:space="preserve">Состояние перехода </w:t>
            </w:r>
            <w:proofErr w:type="spellStart"/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Входной сигнал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 xml:space="preserve">Код состояния перехода </w:t>
            </w:r>
            <w:proofErr w:type="spellStart"/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m</w:t>
            </w:r>
            <w:proofErr w:type="spellEnd"/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Функции возбуждения D-триггеров</w:t>
            </w:r>
          </w:p>
        </w:tc>
      </w:tr>
      <w:tr w:rsidR="00A869AD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0100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softHyphen/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0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</w:rPr>
              <w:t>1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softHyphen/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0100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0011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D3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D2, D1</w:t>
            </w:r>
          </w:p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-</w:t>
            </w:r>
          </w:p>
        </w:tc>
      </w:tr>
      <w:tr w:rsidR="00A869AD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A869A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0101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9AD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D3, D1</w:t>
            </w:r>
          </w:p>
        </w:tc>
      </w:tr>
      <w:tr w:rsidR="003A02DF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0101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3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0110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D3, D2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-</w:t>
            </w:r>
          </w:p>
        </w:tc>
      </w:tr>
      <w:tr w:rsidR="003A02DF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0110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1010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4, D2</w:t>
            </w:r>
          </w:p>
        </w:tc>
      </w:tr>
      <w:tr w:rsidR="003A02DF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1010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7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7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0001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1000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D1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D4</w:t>
            </w:r>
          </w:p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-</w:t>
            </w:r>
          </w:p>
        </w:tc>
      </w:tr>
      <w:tr w:rsidR="003A02DF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D2</w:t>
            </w:r>
          </w:p>
        </w:tc>
      </w:tr>
      <w:tr w:rsidR="003A02DF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3A02DF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DA3B43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1000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1100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2DF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4, D3</w:t>
            </w:r>
          </w:p>
        </w:tc>
      </w:tr>
      <w:tr w:rsidR="00DA3B43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DA3B43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1100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</w:p>
          <w:p w:rsidR="00DA3B43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  <w:p w:rsidR="00DA3B43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8</w:t>
            </w:r>
          </w:p>
          <w:p w:rsidR="00DA3B43" w:rsidRPr="009200F9" w:rsidRDefault="00DA3B43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A26A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4</w:t>
            </w:r>
          </w:p>
          <w:p w:rsidR="00A26A3D" w:rsidRPr="009200F9" w:rsidRDefault="00A26A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</w:p>
          <w:p w:rsidR="00A26A3D" w:rsidRPr="009200F9" w:rsidRDefault="00A26A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3</w:t>
            </w:r>
          </w:p>
          <w:p w:rsidR="00A26A3D" w:rsidRPr="009200F9" w:rsidRDefault="00A26A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3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0001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1000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1001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3B43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D1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D4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D4, D1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-</w:t>
            </w:r>
          </w:p>
        </w:tc>
      </w:tr>
      <w:tr w:rsidR="00033337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033337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1001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5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9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4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4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  <w:p w:rsidR="00033337" w:rsidRPr="009200F9" w:rsidRDefault="00033337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0001</w:t>
            </w:r>
          </w:p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0111</w:t>
            </w:r>
          </w:p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3337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D1</w:t>
            </w:r>
          </w:p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D3, D2, D1</w:t>
            </w:r>
          </w:p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-</w:t>
            </w:r>
          </w:p>
        </w:tc>
      </w:tr>
      <w:tr w:rsidR="007E21A5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0111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D2</w:t>
            </w:r>
          </w:p>
        </w:tc>
      </w:tr>
      <w:tr w:rsidR="007E21A5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0000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D2</w:t>
            </w:r>
          </w:p>
        </w:tc>
      </w:tr>
      <w:tr w:rsidR="007E21A5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-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0010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12</w:t>
            </w:r>
          </w:p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7E21A5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8</w:t>
            </w:r>
          </w:p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vertAlign w:val="subscript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~X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0111</w:t>
            </w:r>
          </w:p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0010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21A5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</w:rPr>
              <w:t>3, D2, D1</w:t>
            </w:r>
          </w:p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D2</w:t>
            </w:r>
          </w:p>
        </w:tc>
      </w:tr>
      <w:tr w:rsidR="0014623D" w:rsidRPr="009200F9" w:rsidTr="00F9518A"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Y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0111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b</w:t>
            </w:r>
            <w:r w:rsidRPr="009200F9">
              <w:rPr>
                <w:rFonts w:ascii="Times New Roman CYR" w:eastAsia="TimesNewRomanPSMT" w:hAnsi="Times New Roman CYR" w:cs="Times New Roman CYR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1</w:t>
            </w:r>
          </w:p>
        </w:tc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3D" w:rsidRPr="009200F9" w:rsidRDefault="0014623D" w:rsidP="005B0ECF">
            <w:pPr>
              <w:ind w:firstLine="0"/>
              <w:jc w:val="center"/>
              <w:rPr>
                <w:rFonts w:ascii="Times New Roman CYR" w:eastAsia="TimesNewRomanPSMT" w:hAnsi="Times New Roman CYR" w:cs="Times New Roman CYR"/>
                <w:i/>
                <w:szCs w:val="24"/>
                <w:lang w:val="en-US"/>
              </w:rPr>
            </w:pPr>
            <w:r w:rsidRPr="009200F9">
              <w:rPr>
                <w:rFonts w:ascii="Times New Roman CYR" w:eastAsia="TimesNewRomanPSMT" w:hAnsi="Times New Roman CYR" w:cs="Times New Roman CYR"/>
                <w:szCs w:val="24"/>
                <w:lang w:val="en-US"/>
              </w:rPr>
              <w:t>D3</w:t>
            </w:r>
          </w:p>
        </w:tc>
      </w:tr>
    </w:tbl>
    <w:p w:rsidR="00A869AD" w:rsidRPr="009200F9" w:rsidRDefault="00A869AD" w:rsidP="005B0ECF">
      <w:pPr>
        <w:pStyle w:val="33"/>
        <w:spacing w:after="0" w:line="240" w:lineRule="auto"/>
        <w:ind w:firstLine="567"/>
        <w:rPr>
          <w:rFonts w:ascii="Times New Roman CYR" w:hAnsi="Times New Roman CYR" w:cs="Times New Roman CYR"/>
          <w:i/>
          <w:sz w:val="22"/>
          <w:szCs w:val="22"/>
        </w:rPr>
      </w:pPr>
    </w:p>
    <w:p w:rsidR="00541517" w:rsidRPr="009200F9" w:rsidRDefault="00541517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spellStart"/>
      <w:r w:rsidRPr="009200F9">
        <w:rPr>
          <w:rFonts w:ascii="Times New Roman CYR" w:hAnsi="Times New Roman CYR" w:cs="Times New Roman CYR"/>
        </w:rPr>
        <w:t>Полученные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функции</w:t>
      </w:r>
      <w:proofErr w:type="spellEnd"/>
      <w:r w:rsidRPr="009200F9">
        <w:rPr>
          <w:rFonts w:ascii="Times New Roman CYR" w:hAnsi="Times New Roman CYR" w:cs="Times New Roman CYR"/>
        </w:rPr>
        <w:t xml:space="preserve"> </w:t>
      </w:r>
      <w:proofErr w:type="spellStart"/>
      <w:r w:rsidRPr="009200F9">
        <w:rPr>
          <w:rFonts w:ascii="Times New Roman CYR" w:hAnsi="Times New Roman CYR" w:cs="Times New Roman CYR"/>
        </w:rPr>
        <w:t>возбуждения</w:t>
      </w:r>
      <w:proofErr w:type="spellEnd"/>
      <w:r w:rsidRPr="009200F9">
        <w:rPr>
          <w:rFonts w:ascii="Times New Roman CYR" w:hAnsi="Times New Roman CYR" w:cs="Times New Roman CYR"/>
        </w:rPr>
        <w:t>:</w:t>
      </w:r>
    </w:p>
    <w:p w:rsidR="00A869AD" w:rsidRPr="009200F9" w:rsidRDefault="00F27817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9200F9">
        <w:rPr>
          <w:rFonts w:ascii="Times New Roman CYR" w:hAnsi="Times New Roman CYR" w:cs="Times New Roman CYR"/>
        </w:rPr>
        <w:t>D</w:t>
      </w:r>
      <w:r w:rsidRPr="009200F9">
        <w:rPr>
          <w:rFonts w:ascii="Times New Roman CYR" w:hAnsi="Times New Roman CYR" w:cs="Times New Roman CYR"/>
          <w:vertAlign w:val="subscript"/>
        </w:rPr>
        <w:t xml:space="preserve">1 </w:t>
      </w:r>
      <w:r w:rsidRPr="009200F9">
        <w:rPr>
          <w:rFonts w:ascii="Times New Roman CYR" w:hAnsi="Times New Roman CYR" w:cs="Times New Roman CYR"/>
        </w:rPr>
        <w:t xml:space="preserve"> =</w:t>
      </w:r>
      <w:proofErr w:type="gramEnd"/>
      <w:r w:rsidRPr="009200F9">
        <w:rPr>
          <w:rFonts w:ascii="Times New Roman CYR" w:hAnsi="Times New Roman CYR" w:cs="Times New Roman CYR"/>
        </w:rPr>
        <w:t xml:space="preserve"> </w:t>
      </w:r>
      <w:r w:rsidR="00B5256E" w:rsidRPr="009200F9">
        <w:rPr>
          <w:rFonts w:ascii="Times New Roman CYR" w:hAnsi="Times New Roman CYR" w:cs="Times New Roman CYR"/>
        </w:rPr>
        <w:t>b</w:t>
      </w:r>
      <w:r w:rsidR="00B5256E" w:rsidRPr="009200F9">
        <w:rPr>
          <w:rFonts w:ascii="Times New Roman CYR" w:hAnsi="Times New Roman CYR" w:cs="Times New Roman CYR"/>
          <w:vertAlign w:val="subscript"/>
        </w:rPr>
        <w:t>0</w:t>
      </w:r>
      <w:r w:rsidR="00B5256E" w:rsidRPr="009200F9">
        <w:rPr>
          <w:rFonts w:ascii="Times New Roman CYR" w:hAnsi="Times New Roman CYR" w:cs="Times New Roman CYR"/>
        </w:rPr>
        <w:t>X</w:t>
      </w:r>
      <w:r w:rsidR="00B5256E" w:rsidRPr="009200F9">
        <w:rPr>
          <w:rFonts w:ascii="Times New Roman CYR" w:hAnsi="Times New Roman CYR" w:cs="Times New Roman CYR"/>
          <w:vertAlign w:val="subscript"/>
        </w:rPr>
        <w:t>1</w:t>
      </w:r>
      <w:r w:rsidR="00B5256E" w:rsidRPr="009200F9">
        <w:rPr>
          <w:rFonts w:ascii="Times New Roman CYR" w:hAnsi="Times New Roman CYR" w:cs="Times New Roman CYR"/>
        </w:rPr>
        <w:t>~X</w:t>
      </w:r>
      <w:r w:rsidR="00B5256E" w:rsidRPr="009200F9">
        <w:rPr>
          <w:rFonts w:ascii="Times New Roman CYR" w:hAnsi="Times New Roman CYR" w:cs="Times New Roman CYR"/>
          <w:vertAlign w:val="subscript"/>
        </w:rPr>
        <w:t>2</w:t>
      </w:r>
      <w:r w:rsidR="00B5256E" w:rsidRPr="009200F9">
        <w:rPr>
          <w:rFonts w:ascii="Times New Roman CYR" w:hAnsi="Times New Roman CYR" w:cs="Times New Roman CYR"/>
        </w:rPr>
        <w:t xml:space="preserve"> v b</w:t>
      </w:r>
      <w:r w:rsidR="00B5256E" w:rsidRPr="009200F9">
        <w:rPr>
          <w:rFonts w:ascii="Times New Roman CYR" w:hAnsi="Times New Roman CYR" w:cs="Times New Roman CYR"/>
          <w:vertAlign w:val="subscript"/>
        </w:rPr>
        <w:t>1</w:t>
      </w:r>
      <w:r w:rsidR="00B5256E" w:rsidRPr="009200F9">
        <w:rPr>
          <w:rFonts w:ascii="Times New Roman CYR" w:hAnsi="Times New Roman CYR" w:cs="Times New Roman CYR"/>
        </w:rPr>
        <w:t xml:space="preserve"> v b</w:t>
      </w:r>
      <w:r w:rsidR="00B5256E" w:rsidRPr="009200F9">
        <w:rPr>
          <w:rFonts w:ascii="Times New Roman CYR" w:hAnsi="Times New Roman CYR" w:cs="Times New Roman CYR"/>
          <w:vertAlign w:val="subscript"/>
        </w:rPr>
        <w:t>4</w:t>
      </w:r>
      <w:r w:rsidR="00B5256E" w:rsidRPr="009200F9">
        <w:rPr>
          <w:rFonts w:ascii="Times New Roman CYR" w:hAnsi="Times New Roman CYR" w:cs="Times New Roman CYR"/>
        </w:rPr>
        <w:t>X</w:t>
      </w:r>
      <w:r w:rsidR="00B5256E" w:rsidRPr="009200F9">
        <w:rPr>
          <w:rFonts w:ascii="Times New Roman CYR" w:hAnsi="Times New Roman CYR" w:cs="Times New Roman CYR"/>
          <w:vertAlign w:val="subscript"/>
        </w:rPr>
        <w:t>7</w:t>
      </w:r>
      <w:r w:rsidR="00B5256E" w:rsidRPr="009200F9">
        <w:rPr>
          <w:rFonts w:ascii="Times New Roman CYR" w:hAnsi="Times New Roman CYR" w:cs="Times New Roman CYR"/>
        </w:rPr>
        <w:t xml:space="preserve"> v b</w:t>
      </w:r>
      <w:r w:rsidR="00B5256E" w:rsidRPr="009200F9">
        <w:rPr>
          <w:rFonts w:ascii="Times New Roman CYR" w:hAnsi="Times New Roman CYR" w:cs="Times New Roman CYR"/>
          <w:vertAlign w:val="subscript"/>
        </w:rPr>
        <w:t>7</w:t>
      </w:r>
      <w:r w:rsidR="00B5256E" w:rsidRPr="009200F9">
        <w:rPr>
          <w:rFonts w:ascii="Times New Roman CYR" w:hAnsi="Times New Roman CYR" w:cs="Times New Roman CYR"/>
        </w:rPr>
        <w:t>X</w:t>
      </w:r>
      <w:r w:rsidR="00B5256E" w:rsidRPr="009200F9">
        <w:rPr>
          <w:rFonts w:ascii="Times New Roman CYR" w:hAnsi="Times New Roman CYR" w:cs="Times New Roman CYR"/>
          <w:vertAlign w:val="subscript"/>
        </w:rPr>
        <w:t>5</w:t>
      </w:r>
      <w:r w:rsidR="00B5256E" w:rsidRPr="009200F9">
        <w:rPr>
          <w:rFonts w:ascii="Times New Roman CYR" w:hAnsi="Times New Roman CYR" w:cs="Times New Roman CYR"/>
        </w:rPr>
        <w:t>X</w:t>
      </w:r>
      <w:r w:rsidR="00B5256E" w:rsidRPr="009200F9">
        <w:rPr>
          <w:rFonts w:ascii="Times New Roman CYR" w:hAnsi="Times New Roman CYR" w:cs="Times New Roman CYR"/>
          <w:vertAlign w:val="subscript"/>
        </w:rPr>
        <w:t>4</w:t>
      </w:r>
      <w:r w:rsidR="005D4C48" w:rsidRPr="009200F9">
        <w:rPr>
          <w:rFonts w:ascii="Times New Roman CYR" w:hAnsi="Times New Roman CYR" w:cs="Times New Roman CYR"/>
        </w:rPr>
        <w:t>X</w:t>
      </w:r>
      <w:r w:rsidR="005D4C48" w:rsidRPr="009200F9">
        <w:rPr>
          <w:rFonts w:ascii="Times New Roman CYR" w:hAnsi="Times New Roman CYR" w:cs="Times New Roman CYR"/>
          <w:vertAlign w:val="subscript"/>
        </w:rPr>
        <w:t>3</w:t>
      </w:r>
      <w:r w:rsidR="00B5256E" w:rsidRPr="009200F9">
        <w:rPr>
          <w:rFonts w:ascii="Times New Roman CYR" w:hAnsi="Times New Roman CYR" w:cs="Times New Roman CYR"/>
        </w:rPr>
        <w:t xml:space="preserve"> v b</w:t>
      </w:r>
      <w:r w:rsidR="00B5256E" w:rsidRPr="009200F9">
        <w:rPr>
          <w:rFonts w:ascii="Times New Roman CYR" w:hAnsi="Times New Roman CYR" w:cs="Times New Roman CYR"/>
          <w:vertAlign w:val="subscript"/>
        </w:rPr>
        <w:t>7</w:t>
      </w:r>
      <w:r w:rsidR="00B5256E" w:rsidRPr="009200F9">
        <w:rPr>
          <w:rFonts w:ascii="Times New Roman CYR" w:hAnsi="Times New Roman CYR" w:cs="Times New Roman CYR"/>
        </w:rPr>
        <w:t>X</w:t>
      </w:r>
      <w:r w:rsidR="00B5256E" w:rsidRPr="009200F9">
        <w:rPr>
          <w:rFonts w:ascii="Times New Roman CYR" w:hAnsi="Times New Roman CYR" w:cs="Times New Roman CYR"/>
          <w:vertAlign w:val="subscript"/>
        </w:rPr>
        <w:t>5</w:t>
      </w:r>
      <w:r w:rsidR="005D4C48" w:rsidRPr="009200F9">
        <w:rPr>
          <w:rFonts w:ascii="Times New Roman CYR" w:hAnsi="Times New Roman CYR" w:cs="Times New Roman CYR"/>
        </w:rPr>
        <w:t>~X</w:t>
      </w:r>
      <w:r w:rsidR="005D4C48" w:rsidRPr="009200F9">
        <w:rPr>
          <w:rFonts w:ascii="Times New Roman CYR" w:hAnsi="Times New Roman CYR" w:cs="Times New Roman CYR"/>
          <w:vertAlign w:val="subscript"/>
        </w:rPr>
        <w:t>3</w:t>
      </w:r>
      <w:r w:rsidR="005D4C48" w:rsidRPr="009200F9">
        <w:rPr>
          <w:rFonts w:ascii="Times New Roman CYR" w:hAnsi="Times New Roman CYR" w:cs="Times New Roman CYR"/>
        </w:rPr>
        <w:t xml:space="preserve"> v b</w:t>
      </w:r>
      <w:r w:rsidR="005D4C48" w:rsidRPr="009200F9">
        <w:rPr>
          <w:rFonts w:ascii="Times New Roman CYR" w:hAnsi="Times New Roman CYR" w:cs="Times New Roman CYR"/>
          <w:vertAlign w:val="subscript"/>
        </w:rPr>
        <w:t>8</w:t>
      </w:r>
      <w:r w:rsidR="005D4C48" w:rsidRPr="009200F9">
        <w:rPr>
          <w:rFonts w:ascii="Times New Roman CYR" w:hAnsi="Times New Roman CYR" w:cs="Times New Roman CYR"/>
        </w:rPr>
        <w:t>X</w:t>
      </w:r>
      <w:r w:rsidR="005D4C48" w:rsidRPr="009200F9">
        <w:rPr>
          <w:rFonts w:ascii="Times New Roman CYR" w:hAnsi="Times New Roman CYR" w:cs="Times New Roman CYR"/>
          <w:vertAlign w:val="subscript"/>
        </w:rPr>
        <w:t>4</w:t>
      </w:r>
      <w:r w:rsidR="005D4C48" w:rsidRPr="009200F9">
        <w:rPr>
          <w:rFonts w:ascii="Times New Roman CYR" w:hAnsi="Times New Roman CYR" w:cs="Times New Roman CYR"/>
        </w:rPr>
        <w:t xml:space="preserve"> v b</w:t>
      </w:r>
      <w:r w:rsidR="005D4C48" w:rsidRPr="009200F9">
        <w:rPr>
          <w:rFonts w:ascii="Times New Roman CYR" w:hAnsi="Times New Roman CYR" w:cs="Times New Roman CYR"/>
          <w:vertAlign w:val="subscript"/>
        </w:rPr>
        <w:t>8</w:t>
      </w:r>
      <w:r w:rsidR="005D4C48" w:rsidRPr="009200F9">
        <w:rPr>
          <w:rFonts w:ascii="Times New Roman CYR" w:hAnsi="Times New Roman CYR" w:cs="Times New Roman CYR"/>
        </w:rPr>
        <w:t>~X</w:t>
      </w:r>
      <w:r w:rsidR="005D4C48" w:rsidRPr="009200F9">
        <w:rPr>
          <w:rFonts w:ascii="Times New Roman CYR" w:hAnsi="Times New Roman CYR" w:cs="Times New Roman CYR"/>
          <w:vertAlign w:val="subscript"/>
        </w:rPr>
        <w:t>6</w:t>
      </w:r>
      <w:r w:rsidR="005D4C48" w:rsidRPr="009200F9">
        <w:rPr>
          <w:rFonts w:ascii="Times New Roman CYR" w:hAnsi="Times New Roman CYR" w:cs="Times New Roman CYR"/>
        </w:rPr>
        <w:t xml:space="preserve"> v b</w:t>
      </w:r>
      <w:r w:rsidR="005D4C48" w:rsidRPr="009200F9">
        <w:rPr>
          <w:rFonts w:ascii="Times New Roman CYR" w:hAnsi="Times New Roman CYR" w:cs="Times New Roman CYR"/>
          <w:vertAlign w:val="subscript"/>
        </w:rPr>
        <w:t>11</w:t>
      </w:r>
      <w:r w:rsidR="005D4C48" w:rsidRPr="009200F9">
        <w:rPr>
          <w:rFonts w:ascii="Times New Roman CYR" w:hAnsi="Times New Roman CYR" w:cs="Times New Roman CYR"/>
        </w:rPr>
        <w:t>X</w:t>
      </w:r>
      <w:r w:rsidR="005D4C48" w:rsidRPr="009200F9">
        <w:rPr>
          <w:rFonts w:ascii="Times New Roman CYR" w:hAnsi="Times New Roman CYR" w:cs="Times New Roman CYR"/>
          <w:vertAlign w:val="subscript"/>
        </w:rPr>
        <w:t>8</w:t>
      </w:r>
    </w:p>
    <w:p w:rsidR="005D4C48" w:rsidRPr="009200F9" w:rsidRDefault="005D4C48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D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 xml:space="preserve"> = b</w:t>
      </w:r>
      <w:r w:rsidRPr="009200F9">
        <w:rPr>
          <w:rFonts w:ascii="Times New Roman CYR" w:hAnsi="Times New Roman CYR" w:cs="Times New Roman CYR"/>
          <w:vertAlign w:val="subscript"/>
        </w:rPr>
        <w:t>0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3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5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9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10</w:t>
      </w:r>
      <w:r w:rsidR="006B10C3" w:rsidRPr="009200F9">
        <w:rPr>
          <w:rFonts w:ascii="Times New Roman CYR" w:hAnsi="Times New Roman CYR" w:cs="Times New Roman CYR"/>
        </w:rPr>
        <w:t xml:space="preserve"> v b</w:t>
      </w:r>
      <w:r w:rsidR="006B10C3" w:rsidRPr="009200F9">
        <w:rPr>
          <w:rFonts w:ascii="Times New Roman CYR" w:hAnsi="Times New Roman CYR" w:cs="Times New Roman CYR"/>
          <w:vertAlign w:val="subscript"/>
        </w:rPr>
        <w:t>11</w:t>
      </w:r>
    </w:p>
    <w:p w:rsidR="006B10C3" w:rsidRPr="009200F9" w:rsidRDefault="006B10C3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D</w:t>
      </w:r>
      <w:r w:rsidRPr="009200F9">
        <w:rPr>
          <w:rFonts w:ascii="Times New Roman CYR" w:hAnsi="Times New Roman CYR" w:cs="Times New Roman CYR"/>
          <w:vertAlign w:val="subscript"/>
        </w:rPr>
        <w:t>3</w:t>
      </w:r>
      <w:r w:rsidRPr="009200F9">
        <w:rPr>
          <w:rFonts w:ascii="Times New Roman CYR" w:hAnsi="Times New Roman CYR" w:cs="Times New Roman CYR"/>
        </w:rPr>
        <w:t xml:space="preserve"> = b</w:t>
      </w:r>
      <w:r w:rsidRPr="009200F9">
        <w:rPr>
          <w:rFonts w:ascii="Times New Roman CYR" w:hAnsi="Times New Roman CYR" w:cs="Times New Roman CYR"/>
          <w:vertAlign w:val="subscript"/>
        </w:rPr>
        <w:t>0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1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2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11</w:t>
      </w:r>
      <w:r w:rsidRPr="009200F9">
        <w:rPr>
          <w:rFonts w:ascii="Times New Roman CYR" w:hAnsi="Times New Roman CYR" w:cs="Times New Roman CYR"/>
        </w:rPr>
        <w:t>X</w:t>
      </w:r>
      <w:r w:rsidRPr="009200F9">
        <w:rPr>
          <w:rFonts w:ascii="Times New Roman CYR" w:hAnsi="Times New Roman CYR" w:cs="Times New Roman CYR"/>
          <w:vertAlign w:val="subscript"/>
        </w:rPr>
        <w:t>8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12</w:t>
      </w:r>
    </w:p>
    <w:p w:rsidR="00852243" w:rsidRPr="009200F9" w:rsidRDefault="006B10C3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t>D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 xml:space="preserve"> = b</w:t>
      </w:r>
      <w:r w:rsidRPr="009200F9">
        <w:rPr>
          <w:rFonts w:ascii="Times New Roman CYR" w:hAnsi="Times New Roman CYR" w:cs="Times New Roman CYR"/>
          <w:vertAlign w:val="subscript"/>
        </w:rPr>
        <w:t>3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4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6</w:t>
      </w:r>
      <w:r w:rsidRPr="009200F9">
        <w:rPr>
          <w:rFonts w:ascii="Times New Roman CYR" w:hAnsi="Times New Roman CYR" w:cs="Times New Roman CYR"/>
        </w:rPr>
        <w:t xml:space="preserve"> v</w:t>
      </w:r>
      <w:r w:rsidR="003325D9" w:rsidRPr="009200F9">
        <w:rPr>
          <w:rFonts w:ascii="Times New Roman CYR" w:hAnsi="Times New Roman CYR" w:cs="Times New Roman CYR"/>
        </w:rPr>
        <w:t xml:space="preserve"> b</w:t>
      </w:r>
      <w:r w:rsidR="003325D9" w:rsidRPr="009200F9">
        <w:rPr>
          <w:rFonts w:ascii="Times New Roman CYR" w:hAnsi="Times New Roman CYR" w:cs="Times New Roman CYR"/>
          <w:vertAlign w:val="subscript"/>
        </w:rPr>
        <w:t>7</w:t>
      </w:r>
      <w:r w:rsidR="003325D9" w:rsidRPr="009200F9">
        <w:rPr>
          <w:rFonts w:ascii="Times New Roman CYR" w:hAnsi="Times New Roman CYR" w:cs="Times New Roman CYR"/>
        </w:rPr>
        <w:t>X</w:t>
      </w:r>
      <w:r w:rsidR="003325D9" w:rsidRPr="009200F9">
        <w:rPr>
          <w:rFonts w:ascii="Times New Roman CYR" w:hAnsi="Times New Roman CYR" w:cs="Times New Roman CYR"/>
          <w:vertAlign w:val="subscript"/>
        </w:rPr>
        <w:t>5</w:t>
      </w:r>
      <w:r w:rsidR="003325D9" w:rsidRPr="009200F9">
        <w:rPr>
          <w:rFonts w:ascii="Times New Roman CYR" w:hAnsi="Times New Roman CYR" w:cs="Times New Roman CYR"/>
        </w:rPr>
        <w:t>~X</w:t>
      </w:r>
      <w:r w:rsidR="003325D9" w:rsidRPr="009200F9">
        <w:rPr>
          <w:rFonts w:ascii="Times New Roman CYR" w:hAnsi="Times New Roman CYR" w:cs="Times New Roman CYR"/>
          <w:vertAlign w:val="subscript"/>
        </w:rPr>
        <w:t>3</w:t>
      </w:r>
      <w:r w:rsidR="003325D9" w:rsidRPr="009200F9">
        <w:rPr>
          <w:rFonts w:ascii="Times New Roman CYR" w:hAnsi="Times New Roman CYR" w:cs="Times New Roman CYR"/>
        </w:rPr>
        <w:t xml:space="preserve"> v</w:t>
      </w:r>
      <w:r w:rsidRPr="009200F9">
        <w:rPr>
          <w:rFonts w:ascii="Times New Roman CYR" w:hAnsi="Times New Roman CYR" w:cs="Times New Roman CYR"/>
        </w:rPr>
        <w:t xml:space="preserve"> b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5</w:t>
      </w:r>
      <w:r w:rsidRPr="009200F9">
        <w:rPr>
          <w:rFonts w:ascii="Times New Roman CYR" w:hAnsi="Times New Roman CYR" w:cs="Times New Roman CYR"/>
        </w:rPr>
        <w:t xml:space="preserve"> v b</w:t>
      </w:r>
      <w:r w:rsidRPr="009200F9">
        <w:rPr>
          <w:rFonts w:ascii="Times New Roman CYR" w:hAnsi="Times New Roman CYR" w:cs="Times New Roman CYR"/>
          <w:vertAlign w:val="subscript"/>
        </w:rPr>
        <w:t>7</w:t>
      </w:r>
      <w:r w:rsidRPr="009200F9">
        <w:rPr>
          <w:rFonts w:ascii="Times New Roman CYR" w:hAnsi="Times New Roman CYR" w:cs="Times New Roman CYR"/>
        </w:rPr>
        <w:t>~X</w:t>
      </w:r>
      <w:r w:rsidRPr="009200F9">
        <w:rPr>
          <w:rFonts w:ascii="Times New Roman CYR" w:hAnsi="Times New Roman CYR" w:cs="Times New Roman CYR"/>
          <w:vertAlign w:val="subscript"/>
        </w:rPr>
        <w:t>3</w:t>
      </w:r>
    </w:p>
    <w:p w:rsidR="00F9518A" w:rsidRPr="009200F9" w:rsidRDefault="00F9518A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9200F9">
        <w:rPr>
          <w:rFonts w:ascii="Times New Roman CYR" w:hAnsi="Times New Roman CYR" w:cs="Times New Roman CYR"/>
        </w:rPr>
        <w:br w:type="page"/>
      </w:r>
    </w:p>
    <w:p w:rsidR="00541517" w:rsidRPr="009130C9" w:rsidRDefault="00541517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lastRenderedPageBreak/>
        <w:t>Полученные выходные сигналы:</w:t>
      </w:r>
    </w:p>
    <w:p w:rsidR="00852243" w:rsidRPr="009130C9" w:rsidRDefault="00852243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Y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 xml:space="preserve"> = </w:t>
      </w:r>
      <w:r w:rsidRPr="009200F9">
        <w:rPr>
          <w:rFonts w:ascii="Times New Roman CYR" w:hAnsi="Times New Roman CYR" w:cs="Times New Roman CYR"/>
        </w:rPr>
        <w:t>b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v</w:t>
      </w:r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Pr="009200F9">
        <w:rPr>
          <w:rFonts w:ascii="Times New Roman CYR" w:hAnsi="Times New Roman CYR" w:cs="Times New Roman CYR"/>
        </w:rPr>
        <w:t>b</w:t>
      </w:r>
      <w:r w:rsidRPr="009130C9">
        <w:rPr>
          <w:rFonts w:ascii="Times New Roman CYR" w:hAnsi="Times New Roman CYR" w:cs="Times New Roman CYR"/>
          <w:vertAlign w:val="subscript"/>
          <w:lang w:val="ru-RU"/>
        </w:rPr>
        <w:t>10</w:t>
      </w:r>
      <w:r w:rsidR="000F5717" w:rsidRPr="009130C9">
        <w:rPr>
          <w:rFonts w:ascii="Times New Roman CYR" w:hAnsi="Times New Roman CYR" w:cs="Times New Roman CYR"/>
          <w:lang w:val="ru-RU"/>
        </w:rPr>
        <w:t xml:space="preserve"> (2)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="000F5717" w:rsidRPr="001508E7">
        <w:rPr>
          <w:rFonts w:ascii="Times New Roman CYR" w:hAnsi="Times New Roman CYR" w:cs="Times New Roman CYR"/>
        </w:rPr>
        <w:t xml:space="preserve"> (2)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3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5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="001A190D" w:rsidRPr="009200F9">
        <w:rPr>
          <w:rFonts w:ascii="Times New Roman CYR" w:hAnsi="Times New Roman CYR" w:cs="Times New Roman CYR"/>
          <w:i/>
          <w:noProof/>
          <w:sz w:val="20"/>
          <w:vertAlign w:val="subscript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31968" behindDoc="0" locked="1" layoutInCell="0" allowOverlap="1" wp14:anchorId="45081CB6" wp14:editId="63425CD0">
                <wp:simplePos x="0" y="0"/>
                <wp:positionH relativeFrom="page">
                  <wp:posOffset>723265</wp:posOffset>
                </wp:positionH>
                <wp:positionV relativeFrom="page">
                  <wp:posOffset>250825</wp:posOffset>
                </wp:positionV>
                <wp:extent cx="6588760" cy="10189210"/>
                <wp:effectExtent l="0" t="0" r="21590" b="21590"/>
                <wp:wrapNone/>
                <wp:docPr id="773" name="Группа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74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77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77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77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77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77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Rectangle 78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2C76D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81CB6" id="Группа 773" o:spid="_x0000_s1631" style="position:absolute;left:0;text-align:left;margin-left:56.95pt;margin-top:19.75pt;width:518.8pt;height:802.3pt;z-index:2517319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" o:allowincell="f">
                <v:rect id="Rectangle 769" o:spid="_x0000_s16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+k8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azX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36TxQAAANwAAAAPAAAAAAAAAAAAAAAAAJgCAABkcnMv&#10;ZG93bnJldi54bWxQSwUGAAAAAAQABAD1AAAAigMAAAAA&#10;" filled="f" strokeweight="2pt"/>
                <v:line id="Line 770" o:spid="_x0000_s163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771" o:spid="_x0000_s163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772" o:spid="_x0000_s163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      <v:line id="Line 773" o:spid="_x0000_s163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      <v:line id="Line 774" o:spid="_x0000_s163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      <v:line id="Line 775" o:spid="_x0000_s163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      <v:line id="Line 776" o:spid="_x0000_s163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      <v:line id="Line 777" o:spid="_x0000_s16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cK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vA8m8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ZcKcUAAADcAAAADwAAAAAAAAAA&#10;AAAAAAChAgAAZHJzL2Rvd25yZXYueG1sUEsFBgAAAAAEAAQA+QAAAJMDAAAAAA==&#10;" strokeweight="1pt"/>
                <v:line id="Line 778" o:spid="_x0000_s16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      <v:line id="Line 779" o:spid="_x0000_s164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      <v:rect id="Rectangle 780" o:spid="_x0000_s164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1" o:spid="_x0000_s164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2" o:spid="_x0000_s164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3" o:spid="_x0000_s164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784" o:spid="_x0000_s164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85" o:spid="_x0000_s164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7" o:spid="_x0000_s16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Pr="003148FB" w:rsidRDefault="003D2670" w:rsidP="002C76D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7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8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8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9</w:t>
      </w:r>
    </w:p>
    <w:p w:rsidR="00852243" w:rsidRPr="001508E7" w:rsidRDefault="00852243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  <w:r w:rsidRPr="001508E7">
        <w:rPr>
          <w:rFonts w:ascii="Times New Roman CYR" w:hAnsi="Times New Roman CYR" w:cs="Times New Roman CYR"/>
        </w:rPr>
        <w:t>Y</w:t>
      </w:r>
      <w:r w:rsidRPr="001508E7">
        <w:rPr>
          <w:rFonts w:ascii="Times New Roman CYR" w:hAnsi="Times New Roman CYR" w:cs="Times New Roman CYR"/>
          <w:vertAlign w:val="subscript"/>
        </w:rPr>
        <w:t>9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12</w:t>
      </w: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  <w:vertAlign w:val="subscript"/>
        </w:rPr>
      </w:pP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I = b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="000F5717" w:rsidRPr="001508E7">
        <w:rPr>
          <w:rFonts w:ascii="Times New Roman CYR" w:hAnsi="Times New Roman CYR" w:cs="Times New Roman CYR"/>
        </w:rPr>
        <w:t xml:space="preserve"> (4)</w:t>
      </w: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J = b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="000F5717" w:rsidRPr="001508E7">
        <w:rPr>
          <w:rFonts w:ascii="Times New Roman CYR" w:hAnsi="Times New Roman CYR" w:cs="Times New Roman CYR"/>
        </w:rPr>
        <w:t xml:space="preserve"> (3)</w:t>
      </w:r>
    </w:p>
    <w:p w:rsidR="00476004" w:rsidRPr="001508E7" w:rsidRDefault="0047600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K = b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="000F5717" w:rsidRPr="001508E7">
        <w:rPr>
          <w:rFonts w:ascii="Times New Roman CYR" w:hAnsi="Times New Roman CYR" w:cs="Times New Roman CYR"/>
        </w:rPr>
        <w:t xml:space="preserve"> (4)</w:t>
      </w:r>
    </w:p>
    <w:p w:rsidR="00476004" w:rsidRPr="001508E7" w:rsidRDefault="0047600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M = b</w:t>
      </w:r>
      <w:r w:rsidRPr="001508E7">
        <w:rPr>
          <w:rFonts w:ascii="Times New Roman CYR" w:hAnsi="Times New Roman CYR" w:cs="Times New Roman CYR"/>
          <w:vertAlign w:val="subscript"/>
        </w:rPr>
        <w:t>8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="000F5717" w:rsidRPr="001508E7">
        <w:rPr>
          <w:rFonts w:ascii="Times New Roman CYR" w:hAnsi="Times New Roman CYR" w:cs="Times New Roman CYR"/>
        </w:rPr>
        <w:t xml:space="preserve"> (5)</w:t>
      </w:r>
    </w:p>
    <w:p w:rsidR="00476004" w:rsidRPr="001508E7" w:rsidRDefault="00476004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O = b</w:t>
      </w:r>
      <w:r w:rsidRPr="001508E7">
        <w:rPr>
          <w:rFonts w:ascii="Times New Roman CYR" w:hAnsi="Times New Roman CYR" w:cs="Times New Roman CYR"/>
          <w:vertAlign w:val="subscript"/>
        </w:rPr>
        <w:t>11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8</w:t>
      </w:r>
      <w:r w:rsidR="000F5717" w:rsidRPr="001508E7">
        <w:rPr>
          <w:rFonts w:ascii="Times New Roman CYR" w:hAnsi="Times New Roman CYR" w:cs="Times New Roman CYR"/>
        </w:rPr>
        <w:t xml:space="preserve"> (2)</w:t>
      </w: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proofErr w:type="gramStart"/>
      <w:r w:rsidRPr="001508E7">
        <w:rPr>
          <w:rFonts w:ascii="Times New Roman CYR" w:hAnsi="Times New Roman CYR" w:cs="Times New Roman CYR"/>
        </w:rPr>
        <w:t>D</w:t>
      </w:r>
      <w:r w:rsidRPr="001508E7">
        <w:rPr>
          <w:rFonts w:ascii="Times New Roman CYR" w:hAnsi="Times New Roman CYR" w:cs="Times New Roman CYR"/>
          <w:vertAlign w:val="subscript"/>
        </w:rPr>
        <w:t xml:space="preserve">1 </w:t>
      </w:r>
      <w:r w:rsidRPr="001508E7">
        <w:rPr>
          <w:rFonts w:ascii="Times New Roman CYR" w:hAnsi="Times New Roman CYR" w:cs="Times New Roman CYR"/>
        </w:rPr>
        <w:t xml:space="preserve"> =</w:t>
      </w:r>
      <w:proofErr w:type="gramEnd"/>
      <w:r w:rsidRPr="001508E7">
        <w:rPr>
          <w:rFonts w:ascii="Times New Roman CYR" w:hAnsi="Times New Roman CYR" w:cs="Times New Roman CYR"/>
        </w:rPr>
        <w:t xml:space="preserve"> I v b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v</w:t>
      </w:r>
      <w:r w:rsidR="000F5717" w:rsidRPr="001508E7">
        <w:rPr>
          <w:rFonts w:ascii="Times New Roman CYR" w:hAnsi="Times New Roman CYR" w:cs="Times New Roman CYR"/>
        </w:rPr>
        <w:t xml:space="preserve"> K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8</w:t>
      </w:r>
      <w:r w:rsidRPr="001508E7">
        <w:rPr>
          <w:rFonts w:ascii="Times New Roman CYR" w:hAnsi="Times New Roman CYR" w:cs="Times New Roman CYR"/>
        </w:rPr>
        <w:t>X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8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</w:t>
      </w:r>
      <w:r w:rsidR="00476004" w:rsidRPr="001508E7">
        <w:rPr>
          <w:rFonts w:ascii="Times New Roman CYR" w:hAnsi="Times New Roman CYR" w:cs="Times New Roman CYR"/>
        </w:rPr>
        <w:t>O</w:t>
      </w:r>
      <w:r w:rsidR="000F5717" w:rsidRPr="001508E7">
        <w:rPr>
          <w:rFonts w:ascii="Times New Roman CYR" w:hAnsi="Times New Roman CYR" w:cs="Times New Roman CYR"/>
        </w:rPr>
        <w:t xml:space="preserve"> (18)</w:t>
      </w: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D</w:t>
      </w:r>
      <w:r w:rsidRPr="001508E7">
        <w:rPr>
          <w:rFonts w:ascii="Times New Roman CYR" w:hAnsi="Times New Roman CYR" w:cs="Times New Roman CYR"/>
          <w:vertAlign w:val="subscript"/>
        </w:rPr>
        <w:t>2</w:t>
      </w:r>
      <w:r w:rsidRPr="001508E7">
        <w:rPr>
          <w:rFonts w:ascii="Times New Roman CYR" w:hAnsi="Times New Roman CYR" w:cs="Times New Roman CYR"/>
        </w:rPr>
        <w:t xml:space="preserve"> = I v J v b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v </w:t>
      </w:r>
      <w:r w:rsidR="00476004" w:rsidRPr="001508E7">
        <w:rPr>
          <w:rFonts w:ascii="Times New Roman CYR" w:hAnsi="Times New Roman CYR" w:cs="Times New Roman CYR"/>
        </w:rPr>
        <w:t>M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9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10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11</w:t>
      </w:r>
      <w:r w:rsidR="000F5717" w:rsidRPr="001508E7">
        <w:rPr>
          <w:rFonts w:ascii="Times New Roman CYR" w:hAnsi="Times New Roman CYR" w:cs="Times New Roman CYR"/>
        </w:rPr>
        <w:t xml:space="preserve"> (8)</w:t>
      </w: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D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0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1</w:t>
      </w:r>
      <w:r w:rsidRPr="001508E7">
        <w:rPr>
          <w:rFonts w:ascii="Times New Roman CYR" w:hAnsi="Times New Roman CYR" w:cs="Times New Roman CYR"/>
        </w:rPr>
        <w:t xml:space="preserve"> v J v b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</w:t>
      </w:r>
      <w:r w:rsidR="00476004" w:rsidRPr="001508E7">
        <w:rPr>
          <w:rFonts w:ascii="Times New Roman CYR" w:hAnsi="Times New Roman CYR" w:cs="Times New Roman CYR"/>
        </w:rPr>
        <w:t xml:space="preserve">M </w:t>
      </w:r>
      <w:r w:rsidRPr="001508E7">
        <w:rPr>
          <w:rFonts w:ascii="Times New Roman CYR" w:hAnsi="Times New Roman CYR" w:cs="Times New Roman CYR"/>
        </w:rPr>
        <w:t xml:space="preserve">v </w:t>
      </w:r>
      <w:r w:rsidR="00476004" w:rsidRPr="001508E7">
        <w:rPr>
          <w:rFonts w:ascii="Times New Roman CYR" w:hAnsi="Times New Roman CYR" w:cs="Times New Roman CYR"/>
        </w:rPr>
        <w:t>O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12</w:t>
      </w:r>
      <w:r w:rsidR="000F5717" w:rsidRPr="001508E7">
        <w:rPr>
          <w:rFonts w:ascii="Times New Roman CYR" w:hAnsi="Times New Roman CYR" w:cs="Times New Roman CYR"/>
        </w:rPr>
        <w:t xml:space="preserve"> (10)</w:t>
      </w:r>
    </w:p>
    <w:p w:rsidR="000B194B" w:rsidRPr="001508E7" w:rsidRDefault="000B194B" w:rsidP="005B0ECF">
      <w:pPr>
        <w:spacing w:after="0" w:line="240" w:lineRule="auto"/>
        <w:rPr>
          <w:rFonts w:ascii="Times New Roman CYR" w:hAnsi="Times New Roman CYR" w:cs="Times New Roman CYR"/>
          <w:i/>
        </w:rPr>
      </w:pPr>
      <w:r w:rsidRPr="001508E7">
        <w:rPr>
          <w:rFonts w:ascii="Times New Roman CYR" w:hAnsi="Times New Roman CYR" w:cs="Times New Roman CYR"/>
        </w:rPr>
        <w:t>D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 xml:space="preserve"> = b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4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6</w:t>
      </w:r>
      <w:r w:rsidRPr="001508E7">
        <w:rPr>
          <w:rFonts w:ascii="Times New Roman CYR" w:hAnsi="Times New Roman CYR" w:cs="Times New Roman CYR"/>
        </w:rPr>
        <w:t xml:space="preserve"> v</w:t>
      </w:r>
      <w:r w:rsidR="00476004" w:rsidRPr="001508E7">
        <w:rPr>
          <w:rFonts w:ascii="Times New Roman CYR" w:hAnsi="Times New Roman CYR" w:cs="Times New Roman CYR"/>
        </w:rPr>
        <w:t xml:space="preserve"> K</w:t>
      </w:r>
      <w:r w:rsidR="00476004" w:rsidRPr="001508E7">
        <w:rPr>
          <w:rFonts w:ascii="Times New Roman CYR" w:hAnsi="Times New Roman CYR" w:cs="Times New Roman CYR"/>
          <w:vertAlign w:val="subscript"/>
        </w:rPr>
        <w:t xml:space="preserve"> </w:t>
      </w:r>
      <w:r w:rsidR="00476004" w:rsidRPr="001508E7">
        <w:rPr>
          <w:rFonts w:ascii="Times New Roman CYR" w:hAnsi="Times New Roman CYR" w:cs="Times New Roman CYR"/>
        </w:rPr>
        <w:t>v</w:t>
      </w:r>
      <w:r w:rsidRPr="001508E7">
        <w:rPr>
          <w:rFonts w:ascii="Times New Roman CYR" w:hAnsi="Times New Roman CYR" w:cs="Times New Roman CYR"/>
        </w:rPr>
        <w:t xml:space="preserve"> b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5</w:t>
      </w:r>
      <w:r w:rsidRPr="001508E7">
        <w:rPr>
          <w:rFonts w:ascii="Times New Roman CYR" w:hAnsi="Times New Roman CYR" w:cs="Times New Roman CYR"/>
        </w:rPr>
        <w:t xml:space="preserve"> v b</w:t>
      </w:r>
      <w:r w:rsidRPr="001508E7">
        <w:rPr>
          <w:rFonts w:ascii="Times New Roman CYR" w:hAnsi="Times New Roman CYR" w:cs="Times New Roman CYR"/>
          <w:vertAlign w:val="subscript"/>
        </w:rPr>
        <w:t>7</w:t>
      </w:r>
      <w:r w:rsidRPr="001508E7">
        <w:rPr>
          <w:rFonts w:ascii="Times New Roman CYR" w:hAnsi="Times New Roman CYR" w:cs="Times New Roman CYR"/>
        </w:rPr>
        <w:t>~X</w:t>
      </w:r>
      <w:r w:rsidRPr="001508E7">
        <w:rPr>
          <w:rFonts w:ascii="Times New Roman CYR" w:hAnsi="Times New Roman CYR" w:cs="Times New Roman CYR"/>
          <w:vertAlign w:val="subscript"/>
        </w:rPr>
        <w:t>3</w:t>
      </w:r>
      <w:r w:rsidR="000F5717" w:rsidRPr="001508E7">
        <w:rPr>
          <w:rFonts w:ascii="Times New Roman CYR" w:hAnsi="Times New Roman CYR" w:cs="Times New Roman CYR"/>
        </w:rPr>
        <w:t xml:space="preserve"> (17)</w:t>
      </w:r>
    </w:p>
    <w:p w:rsidR="00C62F05" w:rsidRPr="001508E7" w:rsidRDefault="00C62F05" w:rsidP="005B0ECF">
      <w:pPr>
        <w:spacing w:after="0" w:line="240" w:lineRule="auto"/>
        <w:rPr>
          <w:rFonts w:ascii="Times New Roman CYR" w:hAnsi="Times New Roman CYR" w:cs="Times New Roman CYR"/>
          <w:i/>
        </w:rPr>
      </w:pPr>
    </w:p>
    <w:p w:rsidR="00541517" w:rsidRPr="009130C9" w:rsidRDefault="00541517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Итоговая цена по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квайну</w:t>
      </w:r>
      <w:proofErr w:type="spellEnd"/>
      <w:r w:rsidRPr="009130C9">
        <w:rPr>
          <w:rFonts w:ascii="Times New Roman CYR" w:hAnsi="Times New Roman CYR" w:cs="Times New Roman CYR"/>
          <w:lang w:val="ru-RU"/>
        </w:rPr>
        <w:t>:</w:t>
      </w:r>
    </w:p>
    <w:p w:rsidR="004E7182" w:rsidRPr="009130C9" w:rsidRDefault="00C62F05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</w:rPr>
        <w:t>C</w:t>
      </w:r>
      <w:r w:rsidRPr="009130C9">
        <w:rPr>
          <w:rFonts w:ascii="Times New Roman CYR" w:hAnsi="Times New Roman CYR" w:cs="Times New Roman CYR"/>
          <w:lang w:val="ru-RU"/>
        </w:rPr>
        <w:t xml:space="preserve"> = 75 + 8(триггеры) + 4(дешифратор) + 2(Начальная установка) = 89</w:t>
      </w:r>
    </w:p>
    <w:p w:rsidR="004E7182" w:rsidRPr="009130C9" w:rsidRDefault="004E7182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682D90" w:rsidRPr="009200F9" w:rsidRDefault="004E7182" w:rsidP="00F72E6B">
      <w:pPr>
        <w:pStyle w:val="1"/>
      </w:pPr>
      <w:bookmarkStart w:id="41" w:name="_Toc451890054"/>
      <w:proofErr w:type="spellStart"/>
      <w:r w:rsidRPr="009200F9">
        <w:lastRenderedPageBreak/>
        <w:t>По</w:t>
      </w:r>
      <w:r w:rsidR="001A190D" w:rsidRPr="009200F9">
        <w:rPr>
          <w:noProof/>
          <w:sz w:val="20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34016" behindDoc="0" locked="1" layoutInCell="0" allowOverlap="1" wp14:anchorId="03EF8A95" wp14:editId="17A422A4">
                <wp:simplePos x="0" y="0"/>
                <wp:positionH relativeFrom="page">
                  <wp:posOffset>718185</wp:posOffset>
                </wp:positionH>
                <wp:positionV relativeFrom="page">
                  <wp:posOffset>250190</wp:posOffset>
                </wp:positionV>
                <wp:extent cx="6588760" cy="10189210"/>
                <wp:effectExtent l="0" t="0" r="21590" b="21590"/>
                <wp:wrapNone/>
                <wp:docPr id="793" name="Группа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94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79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Line 79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8" name="Line 79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9" name="Line 79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0" name="Line 79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1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" name="Line 79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3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4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6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7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8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9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2" name="Rectangle 80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2C76D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8A95" id="Группа 793" o:spid="_x0000_s1650" style="position:absolute;left:0;text-align:left;margin-left:56.55pt;margin-top:19.7pt;width:518.8pt;height:802.3pt;z-index:251734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" o:allowincell="f">
                <v:rect id="Rectangle 789" o:spid="_x0000_s16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Yac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+Ig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zmGnEAAAA3AAAAA8AAAAAAAAAAAAAAAAAmAIAAGRycy9k&#10;b3ducmV2LnhtbFBLBQYAAAAABAAEAPUAAACJAwAAAAA=&#10;" filled="f" strokeweight="2pt"/>
                <v:line id="Line 790" o:spid="_x0000_s16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line id="Line 791" o:spid="_x0000_s16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RM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05ExAAAANwAAAAPAAAAAAAAAAAA&#10;AAAAAKECAABkcnMvZG93bnJldi54bWxQSwUGAAAAAAQABAD5AAAAkgMAAAAA&#10;" strokeweight="2pt"/>
                <v:line id="Line 792" o:spid="_x0000_s16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  <v:line id="Line 793" o:spid="_x0000_s16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794" o:spid="_x0000_s16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  <v:line id="Line 795" o:spid="_x0000_s16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  <v:line id="Line 796" o:spid="_x0000_s16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  <v:line id="Line 797" o:spid="_x0000_s16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HLJcQAAADcAAAADwAAAGRycy9kb3ducmV2LnhtbESP3WoCMRSE74W+QziF3rlZvSi6GqW0&#10;FSpeiD8PcNwcN6ubkyWJuvXpTaHg5TAz3zDTeWcbcSUfascKBlkOgrh0uuZKwX636I9AhIissXFM&#10;Cn4pwHz20ptiod2NN3TdxkokCIcCFZgY20LKUBqyGDLXEifv6LzFmKSvpPZ4S3DbyGGev0uLNacF&#10;gy19GirP24tVsPSH1Xlwr4w88NJ/N+uvcbAnpd5eu48JiEhdfIb/2z9awSgfwt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cslxAAAANwAAAAPAAAAAAAAAAAA&#10;AAAAAKECAABkcnMvZG93bnJldi54bWxQSwUGAAAAAAQABAD5AAAAkgMAAAAA&#10;" strokeweight="1pt"/>
                <v:line id="Line 798" o:spid="_x0000_s16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7s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e7A3AAAAA3AAAAA8AAAAAAAAAAAAAAAAA&#10;oQIAAGRycy9kb3ducmV2LnhtbFBLBQYAAAAABAAEAPkAAACOAwAAAAA=&#10;" strokeweight="2pt"/>
                <v:line id="Line 799" o:spid="_x0000_s16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T2ysQAAADc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PbKxAAAANwAAAAPAAAAAAAAAAAA&#10;AAAAAKECAABkcnMvZG93bnJldi54bWxQSwUGAAAAAAQABAD5AAAAkgMAAAAA&#10;" strokeweight="1pt"/>
                <v:rect id="Rectangle 800" o:spid="_x0000_s16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1" o:spid="_x0000_s16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02" o:spid="_x0000_s16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3" o:spid="_x0000_s16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4" o:spid="_x0000_s16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05" o:spid="_x0000_s16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07" o:spid="_x0000_s166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2C76D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200F9">
        <w:t>строение</w:t>
      </w:r>
      <w:proofErr w:type="spellEnd"/>
      <w:r w:rsidRPr="009200F9">
        <w:t xml:space="preserve"> </w:t>
      </w:r>
      <w:proofErr w:type="spellStart"/>
      <w:r w:rsidRPr="009200F9">
        <w:t>функциональной</w:t>
      </w:r>
      <w:proofErr w:type="spellEnd"/>
      <w:r w:rsidRPr="009200F9">
        <w:t xml:space="preserve"> </w:t>
      </w:r>
      <w:proofErr w:type="spellStart"/>
      <w:r w:rsidRPr="009200F9">
        <w:t>схемы</w:t>
      </w:r>
      <w:proofErr w:type="spellEnd"/>
      <w:r w:rsidRPr="009200F9">
        <w:t xml:space="preserve"> </w:t>
      </w:r>
      <w:proofErr w:type="spellStart"/>
      <w:r w:rsidRPr="009200F9">
        <w:t>управляющего</w:t>
      </w:r>
      <w:proofErr w:type="spellEnd"/>
      <w:r w:rsidRPr="009200F9">
        <w:t xml:space="preserve"> </w:t>
      </w:r>
      <w:proofErr w:type="spellStart"/>
      <w:r w:rsidRPr="009200F9">
        <w:t>автомата</w:t>
      </w:r>
      <w:bookmarkEnd w:id="41"/>
      <w:proofErr w:type="spellEnd"/>
    </w:p>
    <w:p w:rsidR="004E7182" w:rsidRPr="009130C9" w:rsidRDefault="004E7182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Наиболее оптимальной по аппаратурным затратам и стоимости является модель Мили на сдвиговом регистр, поэтому функциональная схема МПА будет строиться для этой модели.</w:t>
      </w:r>
    </w:p>
    <w:p w:rsidR="004E7182" w:rsidRPr="009130C9" w:rsidRDefault="004E7182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szCs w:val="24"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 В приложении Е приведена</w:t>
      </w:r>
      <w:r w:rsidRPr="009130C9">
        <w:rPr>
          <w:rFonts w:ascii="Times New Roman CYR" w:hAnsi="Times New Roman CYR" w:cs="Times New Roman CYR"/>
          <w:b/>
          <w:lang w:val="ru-RU"/>
        </w:rPr>
        <w:t xml:space="preserve"> </w:t>
      </w:r>
      <w:r w:rsidRPr="009130C9">
        <w:rPr>
          <w:rFonts w:ascii="Times New Roman CYR" w:hAnsi="Times New Roman CYR" w:cs="Times New Roman CYR"/>
          <w:lang w:val="ru-RU"/>
        </w:rPr>
        <w:t xml:space="preserve">функциональная схема проектируемого МПА, управляющего операцией умножения двоичных чисел с ПЗ в ДК 2 способом с автоматической коррекцией и порядками. Функциональная схема построена в основном логическом базисе </w:t>
      </w:r>
      <w:proofErr w:type="gramStart"/>
      <w:r w:rsidRPr="009130C9">
        <w:rPr>
          <w:rFonts w:ascii="Times New Roman CYR" w:hAnsi="Times New Roman CYR" w:cs="Times New Roman CYR"/>
          <w:lang w:val="ru-RU"/>
        </w:rPr>
        <w:t>И</w:t>
      </w:r>
      <w:proofErr w:type="gramEnd"/>
      <w:r w:rsidRPr="009130C9">
        <w:rPr>
          <w:rFonts w:ascii="Times New Roman CYR" w:hAnsi="Times New Roman CYR" w:cs="Times New Roman CYR"/>
          <w:lang w:val="ru-RU"/>
        </w:rPr>
        <w:t>, ИЛИ, НЕ в полном соответствии с приведенной для модели Мили системой логических уравнений для функций возбуждения элементов памяти.</w:t>
      </w:r>
    </w:p>
    <w:p w:rsidR="004E7182" w:rsidRPr="009130C9" w:rsidRDefault="004E7182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</w:p>
    <w:p w:rsidR="00682D90" w:rsidRPr="009130C9" w:rsidRDefault="00682D90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p w:rsidR="00C62F05" w:rsidRDefault="00682D90" w:rsidP="00F72E6B">
      <w:pPr>
        <w:pStyle w:val="1"/>
      </w:pPr>
      <w:bookmarkStart w:id="42" w:name="_Toc451890055"/>
      <w:proofErr w:type="spellStart"/>
      <w:r w:rsidRPr="00F72E6B">
        <w:lastRenderedPageBreak/>
        <w:t>Зак</w:t>
      </w:r>
      <w:r w:rsidR="001A190D" w:rsidRPr="00F72E6B"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36064" behindDoc="0" locked="1" layoutInCell="0" allowOverlap="1" wp14:anchorId="0ED19D03" wp14:editId="1A812EBE">
                <wp:simplePos x="0" y="0"/>
                <wp:positionH relativeFrom="page">
                  <wp:posOffset>718185</wp:posOffset>
                </wp:positionH>
                <wp:positionV relativeFrom="page">
                  <wp:posOffset>250190</wp:posOffset>
                </wp:positionV>
                <wp:extent cx="6588760" cy="10189210"/>
                <wp:effectExtent l="0" t="0" r="21590" b="21590"/>
                <wp:wrapNone/>
                <wp:docPr id="813" name="Группа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14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8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0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1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2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3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4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2C76D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19D03" id="Группа 813" o:spid="_x0000_s1669" style="position:absolute;left:0;text-align:left;margin-left:56.55pt;margin-top:19.7pt;width:518.8pt;height:802.3pt;z-index:2517360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" o:allowincell="f">
                <v:rect id="Rectangle 809" o:spid="_x0000_s167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QPZcUA&#10;AADcAAAADwAAAGRycy9kb3ducmV2LnhtbESP0WqDQBRE3wv9h+UW8lZXQyiJySZoIJCn0ho/4OLe&#10;qMS9a9yN2n59t1Do4zAzZ5jdYTadGGlwrWUFSRSDIK6sbrlWUF5Or2sQziNr7CyTgi9ycNg/P+0w&#10;1XbiTxoLX4sAYZeigsb7PpXSVQ0ZdJHtiYN3tYNBH+RQSz3gFOCmk8s4fpMGWw4LDfZ0bKi6FQ+j&#10;4Obn8T2ri+/Tpsw31UeeTY97ptTiZc62IDzN/j/81z5rBetkBb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A9lxQAAANwAAAAPAAAAAAAAAAAAAAAAAJgCAABkcnMv&#10;ZG93bnJldi54bWxQSwUGAAAAAAQABAD1AAAAigMAAAAA&#10;" filled="f" strokeweight="2pt"/>
                <v:line id="Line 810" o:spid="_x0000_s167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JHP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iRz/AAAAA3AAAAA8AAAAAAAAAAAAAAAAA&#10;oQIAAGRycy9kb3ducmV2LnhtbFBLBQYAAAAABAAEAPkAAACOAwAAAAA=&#10;" strokeweight="2pt"/>
                <v:line id="Line 811" o:spid="_x0000_s167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ZS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w2UjAAAAA3AAAAA8AAAAAAAAAAAAAAAAA&#10;oQIAAGRycy9kb3ducmV2LnhtbFBLBQYAAAAABAAEAPkAAACOAwAAAAA=&#10;" strokeweight="2pt"/>
                <v:line id="Line 812" o:spid="_x0000_s167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x80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8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8fNPAAAAA3AAAAA8AAAAAAAAAAAAAAAAA&#10;oQIAAGRycy9kb3ducmV2LnhtbFBLBQYAAAAABAAEAPkAAACOAwAAAAA=&#10;" strokeweight="2pt"/>
                <v:line id="Line 813" o:spid="_x0000_s167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oo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8j6KG9AAAA3AAAAA8AAAAAAAAAAAAAAAAAoQIA&#10;AGRycy9kb3ducmV2LnhtbFBLBQYAAAAABAAEAPkAAACLAwAAAAA=&#10;" strokeweight="2pt"/>
                <v:line id="Line 814" o:spid="_x0000_s167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NO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vTTrAAAAA3AAAAA8AAAAAAAAAAAAAAAAA&#10;oQIAAGRycy9kb3ducmV2LnhtbFBLBQYAAAAABAAEAPkAAACOAwAAAAA=&#10;" strokeweight="2pt"/>
                <v:line id="Line 815" o:spid="_x0000_s167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uG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85Lhq9AAAA3AAAAA8AAAAAAAAAAAAAAAAAoQIA&#10;AGRycy9kb3ducmV2LnhtbFBLBQYAAAAABAAEAPkAAACLAwAAAAA=&#10;" strokeweight="2pt"/>
                <v:line id="Line 816" o:spid="_x0000_s167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L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1i4HAAAAA3AAAAA8AAAAAAAAAAAAAAAAA&#10;oQIAAGRycy9kb3ducmV2LnhtbFBLBQYAAAAABAAEAPkAAACOAwAAAAA=&#10;" strokeweight="2pt"/>
                <v:line id="Line 817" o:spid="_x0000_s167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X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5jl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SXRcUAAADcAAAADwAAAAAAAAAA&#10;AAAAAAChAgAAZHJzL2Rvd25yZXYueG1sUEsFBgAAAAAEAAQA+QAAAJMDAAAAAA==&#10;" strokeweight="1pt"/>
                <v:line id="Line 818" o:spid="_x0000_s167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uwb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rsG3AAAAA3AAAAA8AAAAAAAAAAAAAAAAA&#10;oQIAAGRycy9kb3ducmV2LnhtbFBLBQYAAAAABAAEAPkAAACOAwAAAAA=&#10;" strokeweight="2pt"/>
                <v:line id="Line 819" o:spid="_x0000_s168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q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hNn+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qqsUAAADcAAAADwAAAAAAAAAA&#10;AAAAAAChAgAAZHJzL2Rvd25yZXYueG1sUEsFBgAAAAAEAAQA+QAAAJMDAAAAAA==&#10;" strokeweight="1pt"/>
                <v:rect id="Rectangle 820" o:spid="_x0000_s168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21" o:spid="_x0000_s168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ey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TZ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rHsr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2" o:spid="_x0000_s168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23" o:spid="_x0000_s168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24" o:spid="_x0000_s168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K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T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Ku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25" o:spid="_x0000_s168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7" o:spid="_x0000_s168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2C76D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72E6B">
        <w:t>лючение</w:t>
      </w:r>
      <w:bookmarkEnd w:id="42"/>
      <w:proofErr w:type="spellEnd"/>
    </w:p>
    <w:p w:rsidR="00682D90" w:rsidRPr="009130C9" w:rsidRDefault="00682D90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>В ходе выполнения курсового проекта были разрабо</w:t>
      </w:r>
      <w:r w:rsidR="00115E84" w:rsidRPr="009130C9">
        <w:rPr>
          <w:rFonts w:ascii="Times New Roman CYR" w:hAnsi="Times New Roman CYR" w:cs="Times New Roman CYR"/>
          <w:lang w:val="ru-RU"/>
        </w:rPr>
        <w:t>та</w:t>
      </w:r>
      <w:r w:rsidRPr="009130C9">
        <w:rPr>
          <w:rFonts w:ascii="Times New Roman CYR" w:hAnsi="Times New Roman CYR" w:cs="Times New Roman CYR"/>
          <w:lang w:val="ru-RU"/>
        </w:rPr>
        <w:t xml:space="preserve">ны операционный и управляющий автоматы, выполняющие функцию умножения чисел с плавающей запятой </w:t>
      </w:r>
      <w:r w:rsidRPr="009200F9">
        <w:rPr>
          <w:rFonts w:ascii="Times New Roman CYR" w:hAnsi="Times New Roman CYR" w:cs="Times New Roman CYR"/>
        </w:rPr>
        <w:t>II</w:t>
      </w:r>
      <w:r w:rsidRPr="009130C9">
        <w:rPr>
          <w:rFonts w:ascii="Times New Roman CYR" w:hAnsi="Times New Roman CYR" w:cs="Times New Roman CYR"/>
          <w:lang w:val="ru-RU"/>
        </w:rPr>
        <w:t xml:space="preserve">-м способом с автоматической коррекцией. Для корректной работы автомата входные данные должны быть представлены в формате с плавающей запятой, в дополнительном коде с использованием порядков. </w:t>
      </w:r>
    </w:p>
    <w:p w:rsidR="00865198" w:rsidRPr="00D32B5E" w:rsidRDefault="00865198" w:rsidP="005B0ECF">
      <w:pPr>
        <w:spacing w:after="0" w:line="240" w:lineRule="auto"/>
        <w:ind w:firstLine="567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t xml:space="preserve">При синтезе МПА была рассмотрена модель Мили и модель Мура. В результате проделанной работы оказалось, что наименьшие аппаратурные затраты даёт модель Мили с использованием </w:t>
      </w:r>
      <w:r w:rsidR="000B3CC4" w:rsidRPr="009130C9">
        <w:rPr>
          <w:rFonts w:ascii="Times New Roman CYR" w:hAnsi="Times New Roman CYR" w:cs="Times New Roman CYR"/>
          <w:lang w:val="ru-RU"/>
        </w:rPr>
        <w:t>сдвигового регистра</w:t>
      </w:r>
      <w:r w:rsidRPr="009130C9">
        <w:rPr>
          <w:rFonts w:ascii="Times New Roman CYR" w:hAnsi="Times New Roman CYR" w:cs="Times New Roman CYR"/>
          <w:lang w:val="ru-RU"/>
        </w:rPr>
        <w:t xml:space="preserve"> в качестве </w:t>
      </w:r>
      <w:r w:rsidR="000B3CC4" w:rsidRPr="009130C9">
        <w:rPr>
          <w:rFonts w:ascii="Times New Roman CYR" w:hAnsi="Times New Roman CYR" w:cs="Times New Roman CYR"/>
          <w:lang w:val="ru-RU"/>
        </w:rPr>
        <w:t>элемента</w:t>
      </w:r>
      <w:r w:rsidRPr="009130C9">
        <w:rPr>
          <w:rFonts w:ascii="Times New Roman CYR" w:hAnsi="Times New Roman CYR" w:cs="Times New Roman CYR"/>
          <w:lang w:val="ru-RU"/>
        </w:rPr>
        <w:t xml:space="preserve"> памяти, т.к. её цена по </w:t>
      </w:r>
      <w:proofErr w:type="spellStart"/>
      <w:r w:rsidRPr="009130C9">
        <w:rPr>
          <w:rFonts w:ascii="Times New Roman CYR" w:hAnsi="Times New Roman CYR" w:cs="Times New Roman CYR"/>
          <w:lang w:val="ru-RU"/>
        </w:rPr>
        <w:t>Квайну</w:t>
      </w:r>
      <w:proofErr w:type="spellEnd"/>
      <w:r w:rsidRPr="009130C9">
        <w:rPr>
          <w:rFonts w:ascii="Times New Roman CYR" w:hAnsi="Times New Roman CYR" w:cs="Times New Roman CYR"/>
          <w:lang w:val="ru-RU"/>
        </w:rPr>
        <w:t xml:space="preserve"> </w:t>
      </w:r>
      <w:r w:rsidR="000B3CC4" w:rsidRPr="009130C9">
        <w:rPr>
          <w:rFonts w:ascii="Times New Roman CYR" w:hAnsi="Times New Roman CYR" w:cs="Times New Roman CYR"/>
          <w:lang w:val="ru-RU"/>
        </w:rPr>
        <w:t>78</w:t>
      </w:r>
      <w:r w:rsidRPr="009130C9">
        <w:rPr>
          <w:rFonts w:ascii="Times New Roman CYR" w:hAnsi="Times New Roman CYR" w:cs="Times New Roman CYR"/>
          <w:lang w:val="ru-RU"/>
        </w:rPr>
        <w:t xml:space="preserve">, цена же на </w:t>
      </w:r>
      <w:r w:rsidRPr="009200F9">
        <w:rPr>
          <w:rFonts w:ascii="Times New Roman CYR" w:hAnsi="Times New Roman CYR" w:cs="Times New Roman CYR"/>
        </w:rPr>
        <w:t>D</w:t>
      </w:r>
      <w:r w:rsidRPr="009130C9">
        <w:rPr>
          <w:rFonts w:ascii="Times New Roman CYR" w:hAnsi="Times New Roman CYR" w:cs="Times New Roman CYR"/>
          <w:lang w:val="ru-RU"/>
        </w:rPr>
        <w:t xml:space="preserve">-триггерах и </w:t>
      </w:r>
      <w:r w:rsidRPr="009200F9">
        <w:rPr>
          <w:rFonts w:ascii="Times New Roman CYR" w:hAnsi="Times New Roman CYR" w:cs="Times New Roman CYR"/>
        </w:rPr>
        <w:t>RS</w:t>
      </w:r>
      <w:r w:rsidRPr="009130C9">
        <w:rPr>
          <w:rFonts w:ascii="Times New Roman CYR" w:hAnsi="Times New Roman CYR" w:cs="Times New Roman CYR"/>
          <w:lang w:val="ru-RU"/>
        </w:rPr>
        <w:t xml:space="preserve">-триггерах больше. </w:t>
      </w:r>
      <w:r w:rsidRPr="00D32B5E">
        <w:rPr>
          <w:rFonts w:ascii="Times New Roman CYR" w:hAnsi="Times New Roman CYR" w:cs="Times New Roman CYR"/>
          <w:lang w:val="ru-RU"/>
        </w:rPr>
        <w:t xml:space="preserve">Модель Мура так же имеет большую цену по </w:t>
      </w:r>
      <w:proofErr w:type="spellStart"/>
      <w:r w:rsidRPr="00D32B5E">
        <w:rPr>
          <w:rFonts w:ascii="Times New Roman CYR" w:hAnsi="Times New Roman CYR" w:cs="Times New Roman CYR"/>
          <w:lang w:val="ru-RU"/>
        </w:rPr>
        <w:t>Квайну</w:t>
      </w:r>
      <w:proofErr w:type="spellEnd"/>
      <w:r w:rsidRPr="00D32B5E">
        <w:rPr>
          <w:rFonts w:ascii="Times New Roman CYR" w:hAnsi="Times New Roman CYR" w:cs="Times New Roman CYR"/>
          <w:lang w:val="ru-RU"/>
        </w:rPr>
        <w:t>.</w:t>
      </w:r>
    </w:p>
    <w:p w:rsidR="009C1576" w:rsidRPr="00D32B5E" w:rsidRDefault="009C1576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</w:p>
    <w:p w:rsidR="00754577" w:rsidRPr="00D32B5E" w:rsidRDefault="00754577" w:rsidP="005B0ECF">
      <w:pPr>
        <w:spacing w:after="0" w:line="240" w:lineRule="auto"/>
        <w:rPr>
          <w:rFonts w:ascii="Times New Roman CYR" w:hAnsi="Times New Roman CYR" w:cs="Times New Roman CYR"/>
          <w:i/>
          <w:lang w:val="ru-RU"/>
        </w:rPr>
      </w:pPr>
      <w:r w:rsidRPr="00D32B5E">
        <w:rPr>
          <w:rFonts w:ascii="Times New Roman CYR" w:hAnsi="Times New Roman CYR" w:cs="Times New Roman CYR"/>
          <w:lang w:val="ru-RU"/>
        </w:rPr>
        <w:br w:type="page"/>
      </w:r>
    </w:p>
    <w:p w:rsidR="00E638A1" w:rsidRPr="00D32B5E" w:rsidRDefault="001A190D" w:rsidP="005B0ECF">
      <w:pPr>
        <w:spacing w:after="0" w:line="240" w:lineRule="auto"/>
        <w:jc w:val="center"/>
        <w:rPr>
          <w:rFonts w:ascii="Times New Roman CYR" w:hAnsi="Times New Roman CYR" w:cs="Times New Roman CYR"/>
          <w:i/>
          <w:lang w:val="ru-RU"/>
        </w:rPr>
      </w:pPr>
      <w:r w:rsidRPr="009200F9">
        <w:rPr>
          <w:rFonts w:ascii="Times New Roman CYR" w:hAnsi="Times New Roman CYR" w:cs="Times New Roman CYR"/>
          <w:i/>
          <w:noProof/>
          <w:sz w:val="20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1" layoutInCell="0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250190</wp:posOffset>
                </wp:positionV>
                <wp:extent cx="6588760" cy="10189210"/>
                <wp:effectExtent l="0" t="0" r="21590" b="21590"/>
                <wp:wrapNone/>
                <wp:docPr id="833" name="Группа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4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8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1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2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4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7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8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" name="Rectangle 8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0" name="Rectangle 8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Default="003D267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2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2670" w:rsidRPr="003148FB" w:rsidRDefault="003D2670" w:rsidP="002C76D1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3D2670" w:rsidRDefault="003D2670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3" o:spid="_x0000_s1688" style="position:absolute;left:0;text-align:left;margin-left:56.55pt;margin-top:19.7pt;width:518.8pt;height:802.3pt;z-index:2517381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" o:allowincell="f">
                <v:rect id="Rectangle 829" o:spid="_x0000_s168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TBc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8+kM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hUwXEAAAA3AAAAA8AAAAAAAAAAAAAAAAAmAIAAGRycy9k&#10;b3ducmV2LnhtbFBLBQYAAAAABAAEAPUAAACJAwAAAAA=&#10;" filled="f" strokeweight="2pt"/>
                <v:line id="Line 830" o:spid="_x0000_s169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  <v:line id="Line 831" o:spid="_x0000_s169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  <v:line id="Line 832" o:spid="_x0000_s169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gs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L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ILPDAAAA3AAAAA8AAAAAAAAAAAAA&#10;AAAAoQIAAGRycy9kb3ducmV2LnhtbFBLBQYAAAAABAAEAPkAAACRAwAAAAA=&#10;" strokeweight="2pt"/>
                <v:line id="Line 833" o:spid="_x0000_s169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0w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WtMG9AAAA3AAAAA8AAAAAAAAAAAAAAAAAoQIA&#10;AGRycy9kb3ducmV2LnhtbFBLBQYAAAAABAAEAPkAAACLAwAAAAA=&#10;" strokeweight="2pt"/>
                <v:line id="Line 834" o:spid="_x0000_s169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oRW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aEVrDAAAA3AAAAA8AAAAAAAAAAAAA&#10;AAAAoQIAAGRycy9kb3ducmV2LnhtbFBLBQYAAAAABAAEAPkAAACRAwAAAAA=&#10;" strokeweight="2pt"/>
                <v:line id="Line 835" o:spid="_x0000_s169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  <v:line id="Line 836" o:spid="_x0000_s169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  <v:line id="Line 837" o:spid="_x0000_s169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ty5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g9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ty5cUAAADcAAAADwAAAAAAAAAA&#10;AAAAAAChAgAAZHJzL2Rvd25yZXYueG1sUEsFBgAAAAAEAAQA+QAAAJMDAAAAAA==&#10;" strokeweight="1pt"/>
                <v:line id="Line 838" o:spid="_x0000_s169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  <v:line id="Line 839" o:spid="_x0000_s169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5PCsUAAADcAAAADwAAAGRycy9kb3ducmV2LnhtbESP0WoCMRRE34X+Q7gF32rWIsWuZpfS&#10;KlR8KFo/4Lq5blY3N0sSdduvN4WCj8PMnGHmZW9bcSEfGscKxqMMBHHldMO1gt338mkKIkRkja1j&#10;UvBDAcriYTDHXLsrb+iyjbVIEA45KjAxdrmUoTJkMYxcR5y8g/MWY5K+ltrjNcFtK5+z7EVabDgt&#10;GOzo3VB12p6tgpXfr0/j39rIPa/8ov36eA32qNTwsX+bgYjUx3v4v/2pFUwn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5PCsUAAADcAAAADwAAAAAAAAAA&#10;AAAAAAChAgAAZHJzL2Rvd25yZXYueG1sUEsFBgAAAAAEAAQA+QAAAJMDAAAAAA==&#10;" strokeweight="1pt"/>
                <v:rect id="Rectangle 840" o:spid="_x0000_s170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1" o:spid="_x0000_s170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2" o:spid="_x0000_s170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e8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4XvH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3" o:spid="_x0000_s170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Kg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KfKg70AAADcAAAADwAAAAAAAAAAAAAAAACYAgAAZHJzL2Rvd25yZXYu&#10;eG1sUEsFBgAAAAAEAAQA9QAAAII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44" o:spid="_x0000_s170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vG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nSR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rbxjBAAAA3AAAAA8AAAAAAAAAAAAAAAAAmAIAAGRycy9kb3du&#10;cmV2LnhtbFBLBQYAAAAABAAEAPUAAACGAwAAAAA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45" o:spid="_x0000_s170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QW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X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hQWMAAAADcAAAADwAAAAAAAAAAAAAAAACYAgAAZHJzL2Rvd25y&#10;ZXYueG1sUEsFBgAAAAAEAAQA9QAAAIUDAAAAAA==&#10;" filled="f" stroked="f" strokeweight=".25pt">
                  <v:textbox inset="1pt,1pt,1pt,1pt">
                    <w:txbxContent>
                      <w:p w:rsidR="003D2670" w:rsidRDefault="003D267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7" o:spid="_x0000_s170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rt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7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ZrtMMAAADcAAAADwAAAAAAAAAAAAAAAACYAgAAZHJzL2Rv&#10;d25yZXYueG1sUEsFBgAAAAAEAAQA9QAAAIgDAAAAAA==&#10;" filled="f" stroked="f" strokeweight=".25pt">
                  <v:textbox inset="1pt,1pt,1pt,1pt">
                    <w:txbxContent>
                      <w:p w:rsidR="003D2670" w:rsidRPr="003148FB" w:rsidRDefault="003D2670" w:rsidP="002C76D1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3D2670" w:rsidRDefault="003D2670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638A1" w:rsidRPr="00D32B5E">
        <w:rPr>
          <w:rFonts w:ascii="Times New Roman CYR" w:hAnsi="Times New Roman CYR" w:cs="Times New Roman CYR"/>
          <w:lang w:val="ru-RU"/>
        </w:rPr>
        <w:t>Библиографический список</w:t>
      </w:r>
    </w:p>
    <w:p w:rsidR="00BD4869" w:rsidRPr="009130C9" w:rsidRDefault="00BD4869" w:rsidP="005B0ECF">
      <w:pPr>
        <w:pStyle w:val="ab"/>
        <w:numPr>
          <w:ilvl w:val="0"/>
          <w:numId w:val="27"/>
        </w:numPr>
        <w:spacing w:after="0" w:line="240" w:lineRule="auto"/>
        <w:ind w:left="284" w:hanging="283"/>
        <w:rPr>
          <w:rFonts w:ascii="Times New Roman CYR" w:eastAsia="Calibri" w:hAnsi="Times New Roman CYR" w:cs="Times New Roman CYR"/>
          <w:i/>
          <w:lang w:val="ru-RU"/>
        </w:rPr>
      </w:pPr>
      <w:r w:rsidRPr="009130C9">
        <w:rPr>
          <w:rFonts w:ascii="Times New Roman CYR" w:eastAsia="Calibri" w:hAnsi="Times New Roman CYR" w:cs="Times New Roman CYR"/>
          <w:lang w:val="ru-RU"/>
        </w:rPr>
        <w:t xml:space="preserve">Ростовцев В.С. Оформление курсовых и дипломных проектов для студентов специальности 230101 [Текст] / В.С. Ростовцев, С.Д.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Блинова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 xml:space="preserve">. – Киров: Изд-во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ВятГТУ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>, 2006. – 39 с.</w:t>
      </w:r>
    </w:p>
    <w:p w:rsidR="00EC0EC3" w:rsidRPr="009130C9" w:rsidRDefault="00EC0EC3" w:rsidP="005B0ECF">
      <w:pPr>
        <w:pStyle w:val="ab"/>
        <w:numPr>
          <w:ilvl w:val="0"/>
          <w:numId w:val="27"/>
        </w:numPr>
        <w:spacing w:after="0" w:line="240" w:lineRule="auto"/>
        <w:ind w:left="284" w:hanging="283"/>
        <w:rPr>
          <w:rFonts w:ascii="Times New Roman CYR" w:eastAsia="Calibri" w:hAnsi="Times New Roman CYR" w:cs="Times New Roman CYR"/>
          <w:i/>
          <w:lang w:val="ru-RU"/>
        </w:rPr>
      </w:pP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Мельцов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 xml:space="preserve"> В.Ю. Синтез микропрограммных управляющих автоматов [Текст] / В.Ю.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Мельцов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 xml:space="preserve">, Т.Р. Фадеева. – Киров: Изд-во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ВятГТУ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>, 2000. – 54 с.</w:t>
      </w:r>
    </w:p>
    <w:p w:rsidR="003F4B68" w:rsidRPr="009130C9" w:rsidRDefault="003F4B68" w:rsidP="005B0ECF">
      <w:pPr>
        <w:pStyle w:val="ab"/>
        <w:numPr>
          <w:ilvl w:val="0"/>
          <w:numId w:val="27"/>
        </w:numPr>
        <w:spacing w:after="0" w:line="240" w:lineRule="auto"/>
        <w:ind w:left="284" w:hanging="283"/>
        <w:rPr>
          <w:rFonts w:ascii="Times New Roman CYR" w:eastAsia="Calibri" w:hAnsi="Times New Roman CYR" w:cs="Times New Roman CYR"/>
          <w:i/>
          <w:lang w:val="ru-RU"/>
        </w:rPr>
      </w:pP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Мельцов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 xml:space="preserve"> В.Ю. Теория автоматов. Учебно-методическое пособие для самостоятельной работы студентов направления 230100 (09.03.01) – информатика и вычислительная техника [Текст] / В.Ю.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Мельцов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 xml:space="preserve">. – Киров: Изд-во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ВятГТУ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>, 2014. – 142 с.</w:t>
      </w:r>
    </w:p>
    <w:p w:rsidR="009D5164" w:rsidRPr="004B2098" w:rsidRDefault="009D5164" w:rsidP="005B0ECF">
      <w:pPr>
        <w:pStyle w:val="ab"/>
        <w:numPr>
          <w:ilvl w:val="0"/>
          <w:numId w:val="27"/>
        </w:numPr>
        <w:spacing w:after="0" w:line="240" w:lineRule="auto"/>
        <w:ind w:left="284" w:hanging="283"/>
        <w:rPr>
          <w:rFonts w:ascii="Times New Roman CYR" w:eastAsia="Calibri" w:hAnsi="Times New Roman CYR" w:cs="Times New Roman CYR"/>
          <w:i/>
          <w:lang w:val="ru-RU"/>
        </w:rPr>
      </w:pPr>
      <w:r w:rsidRPr="009130C9">
        <w:rPr>
          <w:rFonts w:ascii="Times New Roman CYR" w:eastAsia="Calibri" w:hAnsi="Times New Roman CYR" w:cs="Times New Roman CYR"/>
          <w:lang w:val="ru-RU"/>
        </w:rPr>
        <w:t xml:space="preserve">Фадеева Т.Р. Арифметические основы цифровых автоматов [Текст] / Фадеева Т.Р., Матвеева Л.И. – Киров: Издательство </w:t>
      </w:r>
      <w:proofErr w:type="spellStart"/>
      <w:r w:rsidRPr="009130C9">
        <w:rPr>
          <w:rFonts w:ascii="Times New Roman CYR" w:eastAsia="Calibri" w:hAnsi="Times New Roman CYR" w:cs="Times New Roman CYR"/>
          <w:lang w:val="ru-RU"/>
        </w:rPr>
        <w:t>ВятГТУ</w:t>
      </w:r>
      <w:proofErr w:type="spellEnd"/>
      <w:r w:rsidRPr="009130C9">
        <w:rPr>
          <w:rFonts w:ascii="Times New Roman CYR" w:eastAsia="Calibri" w:hAnsi="Times New Roman CYR" w:cs="Times New Roman CYR"/>
          <w:lang w:val="ru-RU"/>
        </w:rPr>
        <w:t>, 2013. – 86 с.</w:t>
      </w:r>
    </w:p>
    <w:p w:rsidR="004B2098" w:rsidRDefault="004B2098">
      <w:pPr>
        <w:ind w:firstLine="0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br w:type="page"/>
      </w:r>
    </w:p>
    <w:p w:rsidR="00FB42C5" w:rsidRDefault="00FB42C5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  <w:sectPr w:rsidR="00FB42C5" w:rsidSect="00553971">
          <w:footerReference w:type="default" r:id="rId8"/>
          <w:pgSz w:w="11906" w:h="16838"/>
          <w:pgMar w:top="1134" w:right="850" w:bottom="1134" w:left="1701" w:header="850" w:footer="283" w:gutter="0"/>
          <w:cols w:space="708"/>
          <w:titlePg/>
          <w:docGrid w:linePitch="381"/>
        </w:sectPr>
      </w:pPr>
    </w:p>
    <w:p w:rsidR="004B2098" w:rsidRDefault="004B2098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lastRenderedPageBreak/>
        <w:t>Приложение</w:t>
      </w:r>
      <w:r w:rsidR="00FB42C5">
        <w:rPr>
          <w:rFonts w:ascii="Times New Roman CYR" w:eastAsia="Calibri" w:hAnsi="Times New Roman CYR" w:cs="Times New Roman CYR"/>
          <w:lang w:val="ru-RU"/>
        </w:rPr>
        <w:t xml:space="preserve"> А</w:t>
      </w:r>
    </w:p>
    <w:p w:rsidR="00FB42C5" w:rsidRDefault="00FB42C5" w:rsidP="004B2098">
      <w:pPr>
        <w:spacing w:after="0" w:line="240" w:lineRule="auto"/>
      </w:pPr>
    </w:p>
    <w:p w:rsidR="00947F8D" w:rsidRDefault="00947F8D" w:rsidP="004B2098">
      <w:pPr>
        <w:spacing w:after="0" w:line="240" w:lineRule="auto"/>
        <w:sectPr w:rsidR="00947F8D" w:rsidSect="00FB42C5">
          <w:pgSz w:w="16838" w:h="11906" w:orient="landscape"/>
          <w:pgMar w:top="851" w:right="1134" w:bottom="1701" w:left="1134" w:header="851" w:footer="284" w:gutter="0"/>
          <w:cols w:space="708"/>
          <w:titlePg/>
          <w:docGrid w:linePitch="381"/>
        </w:sectPr>
      </w:pPr>
      <w:r>
        <w:object w:dxaOrig="24391" w:dyaOrig="1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25pt;height:402pt" o:ole="">
            <v:imagedata r:id="rId9" o:title=""/>
          </v:shape>
          <o:OLEObject Type="Embed" ProgID="Visio.Drawing.15" ShapeID="_x0000_i1025" DrawAspect="Content" ObjectID="_1525633622" r:id="rId10"/>
        </w:object>
      </w:r>
    </w:p>
    <w:p w:rsidR="00FB42C5" w:rsidRDefault="00947F8D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lastRenderedPageBreak/>
        <w:t>Приложение Б</w:t>
      </w:r>
    </w:p>
    <w:p w:rsidR="00947F8D" w:rsidRDefault="00947F8D" w:rsidP="005E4B66">
      <w:pPr>
        <w:spacing w:after="0" w:line="240" w:lineRule="auto"/>
        <w:ind w:firstLine="0"/>
        <w:jc w:val="center"/>
      </w:pPr>
      <w:r>
        <w:object w:dxaOrig="15181" w:dyaOrig="21856">
          <v:shape id="_x0000_i1026" type="#_x0000_t75" style="width:468pt;height:673.5pt" o:ole="">
            <v:imagedata r:id="rId11" o:title=""/>
          </v:shape>
          <o:OLEObject Type="Embed" ProgID="Visio.Drawing.15" ShapeID="_x0000_i1026" DrawAspect="Content" ObjectID="_1525633623" r:id="rId12"/>
        </w:object>
      </w:r>
    </w:p>
    <w:p w:rsidR="00947F8D" w:rsidRDefault="00947F8D">
      <w:pPr>
        <w:ind w:firstLine="0"/>
      </w:pPr>
      <w:r>
        <w:br w:type="page"/>
      </w:r>
    </w:p>
    <w:p w:rsidR="00947F8D" w:rsidRDefault="00947F8D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lastRenderedPageBreak/>
        <w:t>Приложение В</w:t>
      </w:r>
    </w:p>
    <w:p w:rsidR="00947F8D" w:rsidRDefault="00947F8D" w:rsidP="005E4B66">
      <w:pPr>
        <w:spacing w:after="0" w:line="240" w:lineRule="auto"/>
        <w:ind w:firstLine="0"/>
        <w:jc w:val="center"/>
      </w:pPr>
      <w:r>
        <w:object w:dxaOrig="15466" w:dyaOrig="21856">
          <v:shape id="_x0000_i1027" type="#_x0000_t75" style="width:467.25pt;height:660pt" o:ole="">
            <v:imagedata r:id="rId13" o:title=""/>
          </v:shape>
          <o:OLEObject Type="Embed" ProgID="Visio.Drawing.15" ShapeID="_x0000_i1027" DrawAspect="Content" ObjectID="_1525633624" r:id="rId14"/>
        </w:object>
      </w:r>
    </w:p>
    <w:p w:rsidR="00947F8D" w:rsidRDefault="00947F8D">
      <w:pPr>
        <w:ind w:firstLine="0"/>
      </w:pPr>
      <w:r>
        <w:br w:type="page"/>
      </w:r>
    </w:p>
    <w:p w:rsidR="00947F8D" w:rsidRDefault="00947F8D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  <w:sectPr w:rsidR="00947F8D" w:rsidSect="00553971">
          <w:pgSz w:w="11906" w:h="16838"/>
          <w:pgMar w:top="1134" w:right="850" w:bottom="1134" w:left="1701" w:header="850" w:footer="283" w:gutter="0"/>
          <w:cols w:space="708"/>
          <w:titlePg/>
          <w:docGrid w:linePitch="381"/>
        </w:sectPr>
      </w:pPr>
    </w:p>
    <w:p w:rsidR="00947F8D" w:rsidRDefault="00947F8D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lastRenderedPageBreak/>
        <w:t>Приложение Г</w:t>
      </w:r>
    </w:p>
    <w:p w:rsidR="00947F8D" w:rsidRDefault="00947F8D" w:rsidP="004B2098">
      <w:pPr>
        <w:spacing w:after="0" w:line="240" w:lineRule="auto"/>
        <w:rPr>
          <w:rFonts w:ascii="Times New Roman CYR" w:eastAsia="Calibri" w:hAnsi="Times New Roman CYR" w:cs="Times New Roman CYR"/>
        </w:rPr>
      </w:pPr>
      <w:r>
        <w:object w:dxaOrig="13111" w:dyaOrig="10471">
          <v:shape id="_x0000_i1028" type="#_x0000_t75" style="width:552pt;height:441.75pt" o:ole="">
            <v:imagedata r:id="rId15" o:title=""/>
          </v:shape>
          <o:OLEObject Type="Embed" ProgID="Visio.Drawing.15" ShapeID="_x0000_i1028" DrawAspect="Content" ObjectID="_1525633625" r:id="rId16"/>
        </w:object>
      </w:r>
    </w:p>
    <w:p w:rsidR="00947F8D" w:rsidRDefault="00947F8D" w:rsidP="004B2098">
      <w:pPr>
        <w:spacing w:after="0" w:line="240" w:lineRule="auto"/>
        <w:rPr>
          <w:rFonts w:ascii="Times New Roman CYR" w:eastAsia="Calibri" w:hAnsi="Times New Roman CYR" w:cs="Times New Roman CYR"/>
        </w:rPr>
        <w:sectPr w:rsidR="00947F8D" w:rsidSect="00947F8D">
          <w:pgSz w:w="16838" w:h="11906" w:orient="landscape"/>
          <w:pgMar w:top="851" w:right="1134" w:bottom="1701" w:left="1134" w:header="851" w:footer="284" w:gutter="0"/>
          <w:cols w:space="708"/>
          <w:titlePg/>
          <w:docGrid w:linePitch="381"/>
        </w:sectPr>
      </w:pPr>
    </w:p>
    <w:p w:rsidR="00947F8D" w:rsidRDefault="002153F3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lastRenderedPageBreak/>
        <w:t>Приложение Д</w:t>
      </w:r>
    </w:p>
    <w:p w:rsidR="002153F3" w:rsidRDefault="002153F3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object w:dxaOrig="16051" w:dyaOrig="9615">
          <v:shape id="_x0000_i1029" type="#_x0000_t75" style="width:706.5pt;height:423pt" o:ole="">
            <v:imagedata r:id="rId17" o:title=""/>
          </v:shape>
          <o:OLEObject Type="Embed" ProgID="Visio.Drawing.15" ShapeID="_x0000_i1029" DrawAspect="Content" ObjectID="_1525633626" r:id="rId18"/>
        </w:object>
      </w:r>
    </w:p>
    <w:p w:rsidR="002153F3" w:rsidRDefault="002153F3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  <w:sectPr w:rsidR="002153F3" w:rsidSect="002153F3">
          <w:pgSz w:w="16838" w:h="11906" w:orient="landscape"/>
          <w:pgMar w:top="851" w:right="1134" w:bottom="1701" w:left="1134" w:header="851" w:footer="284" w:gutter="0"/>
          <w:cols w:space="708"/>
          <w:titlePg/>
          <w:docGrid w:linePitch="381"/>
        </w:sectPr>
      </w:pPr>
    </w:p>
    <w:p w:rsidR="002153F3" w:rsidRDefault="005F55A6" w:rsidP="004B2098">
      <w:pPr>
        <w:spacing w:after="0" w:line="240" w:lineRule="auto"/>
        <w:rPr>
          <w:rFonts w:ascii="Times New Roman CYR" w:eastAsia="Calibri" w:hAnsi="Times New Roman CYR" w:cs="Times New Roman CYR"/>
          <w:lang w:val="ru-RU"/>
        </w:rPr>
      </w:pPr>
      <w:r>
        <w:rPr>
          <w:rFonts w:ascii="Times New Roman CYR" w:eastAsia="Calibri" w:hAnsi="Times New Roman CYR" w:cs="Times New Roman CYR"/>
          <w:lang w:val="ru-RU"/>
        </w:rPr>
        <w:lastRenderedPageBreak/>
        <w:t>Приложение Е</w:t>
      </w:r>
    </w:p>
    <w:p w:rsidR="005E4B66" w:rsidRPr="002153F3" w:rsidRDefault="005E4B66" w:rsidP="005E4B66">
      <w:pPr>
        <w:spacing w:after="0" w:line="240" w:lineRule="auto"/>
        <w:ind w:firstLine="0"/>
        <w:jc w:val="center"/>
        <w:rPr>
          <w:rFonts w:ascii="Times New Roman CYR" w:eastAsia="Calibri" w:hAnsi="Times New Roman CYR" w:cs="Times New Roman CYR"/>
          <w:lang w:val="ru-RU"/>
        </w:rPr>
      </w:pPr>
      <w:r>
        <w:object w:dxaOrig="11476" w:dyaOrig="16366">
          <v:shape id="_x0000_i1030" type="#_x0000_t75" style="width:468pt;height:666.75pt" o:ole="">
            <v:imagedata r:id="rId19" o:title=""/>
          </v:shape>
          <o:OLEObject Type="Embed" ProgID="Visio.Drawing.15" ShapeID="_x0000_i1030" DrawAspect="Content" ObjectID="_1525633627" r:id="rId20"/>
        </w:object>
      </w:r>
    </w:p>
    <w:sectPr w:rsidR="005E4B66" w:rsidRPr="002153F3" w:rsidSect="00553971">
      <w:pgSz w:w="11906" w:h="16838"/>
      <w:pgMar w:top="1134" w:right="850" w:bottom="1134" w:left="1701" w:header="85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01" w:rsidRDefault="00991F01" w:rsidP="00124199">
      <w:r>
        <w:separator/>
      </w:r>
    </w:p>
  </w:endnote>
  <w:endnote w:type="continuationSeparator" w:id="0">
    <w:p w:rsidR="00991F01" w:rsidRDefault="00991F01" w:rsidP="0012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04673"/>
    </w:sdtPr>
    <w:sdtContent>
      <w:p w:rsidR="003D2670" w:rsidRDefault="003D2670" w:rsidP="004E11E3">
        <w:pPr>
          <w:pStyle w:val="afd"/>
          <w:tabs>
            <w:tab w:val="right" w:pos="8364"/>
          </w:tabs>
          <w:ind w:right="-284"/>
          <w:jc w:val="right"/>
        </w:pPr>
        <w:r>
          <w:ptab w:relativeTo="margin" w:alignment="right" w:leader="none"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DB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D2670" w:rsidRDefault="003D2670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01" w:rsidRDefault="00991F01" w:rsidP="00124199">
      <w:r>
        <w:separator/>
      </w:r>
    </w:p>
  </w:footnote>
  <w:footnote w:type="continuationSeparator" w:id="0">
    <w:p w:rsidR="00991F01" w:rsidRDefault="00991F01" w:rsidP="0012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2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2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5"/>
  </w:num>
  <w:num w:numId="4">
    <w:abstractNumId w:val="14"/>
  </w:num>
  <w:num w:numId="5">
    <w:abstractNumId w:val="23"/>
  </w:num>
  <w:num w:numId="6">
    <w:abstractNumId w:val="1"/>
  </w:num>
  <w:num w:numId="7">
    <w:abstractNumId w:val="24"/>
  </w:num>
  <w:num w:numId="8">
    <w:abstractNumId w:val="30"/>
  </w:num>
  <w:num w:numId="9">
    <w:abstractNumId w:val="3"/>
  </w:num>
  <w:num w:numId="10">
    <w:abstractNumId w:val="33"/>
  </w:num>
  <w:num w:numId="11">
    <w:abstractNumId w:val="34"/>
  </w:num>
  <w:num w:numId="12">
    <w:abstractNumId w:val="6"/>
  </w:num>
  <w:num w:numId="13">
    <w:abstractNumId w:val="26"/>
  </w:num>
  <w:num w:numId="14">
    <w:abstractNumId w:val="28"/>
  </w:num>
  <w:num w:numId="15">
    <w:abstractNumId w:val="29"/>
  </w:num>
  <w:num w:numId="16">
    <w:abstractNumId w:val="4"/>
  </w:num>
  <w:num w:numId="17">
    <w:abstractNumId w:val="7"/>
  </w:num>
  <w:num w:numId="18">
    <w:abstractNumId w:val="13"/>
  </w:num>
  <w:num w:numId="19">
    <w:abstractNumId w:val="22"/>
  </w:num>
  <w:num w:numId="20">
    <w:abstractNumId w:val="10"/>
  </w:num>
  <w:num w:numId="21">
    <w:abstractNumId w:val="9"/>
  </w:num>
  <w:num w:numId="22">
    <w:abstractNumId w:val="11"/>
  </w:num>
  <w:num w:numId="23">
    <w:abstractNumId w:val="31"/>
  </w:num>
  <w:num w:numId="24">
    <w:abstractNumId w:val="0"/>
  </w:num>
  <w:num w:numId="25">
    <w:abstractNumId w:val="21"/>
  </w:num>
  <w:num w:numId="26">
    <w:abstractNumId w:val="18"/>
  </w:num>
  <w:num w:numId="27">
    <w:abstractNumId w:val="16"/>
  </w:num>
  <w:num w:numId="28">
    <w:abstractNumId w:val="27"/>
  </w:num>
  <w:num w:numId="29">
    <w:abstractNumId w:val="2"/>
  </w:num>
  <w:num w:numId="30">
    <w:abstractNumId w:val="17"/>
  </w:num>
  <w:num w:numId="31">
    <w:abstractNumId w:val="12"/>
  </w:num>
  <w:num w:numId="32">
    <w:abstractNumId w:val="32"/>
  </w:num>
  <w:num w:numId="33">
    <w:abstractNumId w:val="20"/>
  </w:num>
  <w:num w:numId="34">
    <w:abstractNumId w:val="15"/>
  </w:num>
  <w:num w:numId="35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AB"/>
    <w:rsid w:val="00001D6C"/>
    <w:rsid w:val="000055DB"/>
    <w:rsid w:val="00007BBE"/>
    <w:rsid w:val="0001244D"/>
    <w:rsid w:val="00023954"/>
    <w:rsid w:val="00024028"/>
    <w:rsid w:val="0003047D"/>
    <w:rsid w:val="00031B3D"/>
    <w:rsid w:val="00033337"/>
    <w:rsid w:val="000422D3"/>
    <w:rsid w:val="00042834"/>
    <w:rsid w:val="00042E9C"/>
    <w:rsid w:val="000435A2"/>
    <w:rsid w:val="00043A75"/>
    <w:rsid w:val="00044B5F"/>
    <w:rsid w:val="000457EB"/>
    <w:rsid w:val="0004686B"/>
    <w:rsid w:val="00053CA9"/>
    <w:rsid w:val="00055781"/>
    <w:rsid w:val="00056A8D"/>
    <w:rsid w:val="000613A7"/>
    <w:rsid w:val="00074916"/>
    <w:rsid w:val="00081E24"/>
    <w:rsid w:val="00082DC2"/>
    <w:rsid w:val="00082E1D"/>
    <w:rsid w:val="000A0F04"/>
    <w:rsid w:val="000A230D"/>
    <w:rsid w:val="000A37D5"/>
    <w:rsid w:val="000A54C1"/>
    <w:rsid w:val="000B1866"/>
    <w:rsid w:val="000B194B"/>
    <w:rsid w:val="000B2536"/>
    <w:rsid w:val="000B3CC4"/>
    <w:rsid w:val="000B60AD"/>
    <w:rsid w:val="000B6D3D"/>
    <w:rsid w:val="000C638E"/>
    <w:rsid w:val="000C760A"/>
    <w:rsid w:val="000D05FA"/>
    <w:rsid w:val="000D15A2"/>
    <w:rsid w:val="000D25E5"/>
    <w:rsid w:val="000D296C"/>
    <w:rsid w:val="000D4A38"/>
    <w:rsid w:val="000D5D2B"/>
    <w:rsid w:val="000F2A4B"/>
    <w:rsid w:val="000F2D28"/>
    <w:rsid w:val="000F2F78"/>
    <w:rsid w:val="000F36B2"/>
    <w:rsid w:val="000F4532"/>
    <w:rsid w:val="000F5717"/>
    <w:rsid w:val="000F5852"/>
    <w:rsid w:val="001002A8"/>
    <w:rsid w:val="0010224F"/>
    <w:rsid w:val="001028D9"/>
    <w:rsid w:val="00115E84"/>
    <w:rsid w:val="001177D5"/>
    <w:rsid w:val="001219F6"/>
    <w:rsid w:val="00123B92"/>
    <w:rsid w:val="00124199"/>
    <w:rsid w:val="0012650C"/>
    <w:rsid w:val="00132217"/>
    <w:rsid w:val="0013704A"/>
    <w:rsid w:val="00140466"/>
    <w:rsid w:val="00140D5F"/>
    <w:rsid w:val="0014120A"/>
    <w:rsid w:val="00144800"/>
    <w:rsid w:val="00144FFB"/>
    <w:rsid w:val="0014623D"/>
    <w:rsid w:val="00147665"/>
    <w:rsid w:val="001508E7"/>
    <w:rsid w:val="001604BD"/>
    <w:rsid w:val="001616AA"/>
    <w:rsid w:val="001626C6"/>
    <w:rsid w:val="00163755"/>
    <w:rsid w:val="00164752"/>
    <w:rsid w:val="00166E7C"/>
    <w:rsid w:val="00167AB2"/>
    <w:rsid w:val="0017386D"/>
    <w:rsid w:val="001747A5"/>
    <w:rsid w:val="00175909"/>
    <w:rsid w:val="00176701"/>
    <w:rsid w:val="00176961"/>
    <w:rsid w:val="00176F46"/>
    <w:rsid w:val="00187B3E"/>
    <w:rsid w:val="00192BBE"/>
    <w:rsid w:val="00194F98"/>
    <w:rsid w:val="001A190D"/>
    <w:rsid w:val="001A2B6B"/>
    <w:rsid w:val="001A58C5"/>
    <w:rsid w:val="001A5B62"/>
    <w:rsid w:val="001B2DC8"/>
    <w:rsid w:val="001B7ABE"/>
    <w:rsid w:val="001C4B86"/>
    <w:rsid w:val="001D05A7"/>
    <w:rsid w:val="001D1503"/>
    <w:rsid w:val="001D2B63"/>
    <w:rsid w:val="001D36AE"/>
    <w:rsid w:val="001D38C5"/>
    <w:rsid w:val="001D3928"/>
    <w:rsid w:val="001D419D"/>
    <w:rsid w:val="001D6027"/>
    <w:rsid w:val="001E262B"/>
    <w:rsid w:val="001E4F22"/>
    <w:rsid w:val="001E700A"/>
    <w:rsid w:val="001F07EC"/>
    <w:rsid w:val="001F5BA1"/>
    <w:rsid w:val="002052BB"/>
    <w:rsid w:val="00206859"/>
    <w:rsid w:val="002101F5"/>
    <w:rsid w:val="00210708"/>
    <w:rsid w:val="00210D01"/>
    <w:rsid w:val="002117A6"/>
    <w:rsid w:val="002132E2"/>
    <w:rsid w:val="00214346"/>
    <w:rsid w:val="002153F3"/>
    <w:rsid w:val="00215961"/>
    <w:rsid w:val="00220E8A"/>
    <w:rsid w:val="002221B4"/>
    <w:rsid w:val="0022582A"/>
    <w:rsid w:val="00231F80"/>
    <w:rsid w:val="002324B4"/>
    <w:rsid w:val="002340D7"/>
    <w:rsid w:val="0024023B"/>
    <w:rsid w:val="00243555"/>
    <w:rsid w:val="00243E10"/>
    <w:rsid w:val="00245698"/>
    <w:rsid w:val="00253697"/>
    <w:rsid w:val="00255B85"/>
    <w:rsid w:val="00260E89"/>
    <w:rsid w:val="0026242D"/>
    <w:rsid w:val="00262D72"/>
    <w:rsid w:val="0026372B"/>
    <w:rsid w:val="00263B8D"/>
    <w:rsid w:val="00263CF0"/>
    <w:rsid w:val="00263F17"/>
    <w:rsid w:val="002667F2"/>
    <w:rsid w:val="00267637"/>
    <w:rsid w:val="00271F02"/>
    <w:rsid w:val="0027214D"/>
    <w:rsid w:val="002744DA"/>
    <w:rsid w:val="00275E81"/>
    <w:rsid w:val="00276C1A"/>
    <w:rsid w:val="00282B2A"/>
    <w:rsid w:val="00285C52"/>
    <w:rsid w:val="00291EDC"/>
    <w:rsid w:val="00292A8E"/>
    <w:rsid w:val="00292D4F"/>
    <w:rsid w:val="0029612D"/>
    <w:rsid w:val="00296F70"/>
    <w:rsid w:val="002A17F5"/>
    <w:rsid w:val="002A25E4"/>
    <w:rsid w:val="002A6773"/>
    <w:rsid w:val="002B1D34"/>
    <w:rsid w:val="002B688A"/>
    <w:rsid w:val="002C2D5F"/>
    <w:rsid w:val="002C2E55"/>
    <w:rsid w:val="002C563F"/>
    <w:rsid w:val="002C5D60"/>
    <w:rsid w:val="002C6AB5"/>
    <w:rsid w:val="002C76D1"/>
    <w:rsid w:val="002D1485"/>
    <w:rsid w:val="002D3434"/>
    <w:rsid w:val="002D5D74"/>
    <w:rsid w:val="002E08B7"/>
    <w:rsid w:val="002E1D8F"/>
    <w:rsid w:val="002E5DA1"/>
    <w:rsid w:val="002F0919"/>
    <w:rsid w:val="002F10DD"/>
    <w:rsid w:val="00300B5D"/>
    <w:rsid w:val="003015D7"/>
    <w:rsid w:val="00304E41"/>
    <w:rsid w:val="00307F8B"/>
    <w:rsid w:val="003148FB"/>
    <w:rsid w:val="0032675C"/>
    <w:rsid w:val="00327D04"/>
    <w:rsid w:val="003325D9"/>
    <w:rsid w:val="0033290C"/>
    <w:rsid w:val="00333699"/>
    <w:rsid w:val="00333FCC"/>
    <w:rsid w:val="003371F5"/>
    <w:rsid w:val="0033757A"/>
    <w:rsid w:val="00337F9D"/>
    <w:rsid w:val="00340423"/>
    <w:rsid w:val="00341F50"/>
    <w:rsid w:val="0034295C"/>
    <w:rsid w:val="00342FD6"/>
    <w:rsid w:val="003432C1"/>
    <w:rsid w:val="003475B4"/>
    <w:rsid w:val="003477B9"/>
    <w:rsid w:val="00354137"/>
    <w:rsid w:val="00356F5D"/>
    <w:rsid w:val="003576BC"/>
    <w:rsid w:val="00365155"/>
    <w:rsid w:val="003657BA"/>
    <w:rsid w:val="003672A9"/>
    <w:rsid w:val="003711B7"/>
    <w:rsid w:val="00371286"/>
    <w:rsid w:val="003713CB"/>
    <w:rsid w:val="00373BAB"/>
    <w:rsid w:val="0037720D"/>
    <w:rsid w:val="00384666"/>
    <w:rsid w:val="0039061D"/>
    <w:rsid w:val="0039096D"/>
    <w:rsid w:val="00391FDC"/>
    <w:rsid w:val="00395FC9"/>
    <w:rsid w:val="00396E0A"/>
    <w:rsid w:val="00397BAB"/>
    <w:rsid w:val="003A02DF"/>
    <w:rsid w:val="003A1499"/>
    <w:rsid w:val="003A5ACD"/>
    <w:rsid w:val="003A6138"/>
    <w:rsid w:val="003A68F5"/>
    <w:rsid w:val="003B0AA5"/>
    <w:rsid w:val="003B60F9"/>
    <w:rsid w:val="003B6A65"/>
    <w:rsid w:val="003C2779"/>
    <w:rsid w:val="003C69B5"/>
    <w:rsid w:val="003C77C8"/>
    <w:rsid w:val="003D05BB"/>
    <w:rsid w:val="003D1CE8"/>
    <w:rsid w:val="003D2670"/>
    <w:rsid w:val="003D358C"/>
    <w:rsid w:val="003D6F2F"/>
    <w:rsid w:val="003D71BF"/>
    <w:rsid w:val="003E39D0"/>
    <w:rsid w:val="003F0266"/>
    <w:rsid w:val="003F1EAC"/>
    <w:rsid w:val="003F2750"/>
    <w:rsid w:val="003F4B68"/>
    <w:rsid w:val="00402CF6"/>
    <w:rsid w:val="00402ECF"/>
    <w:rsid w:val="00410AA0"/>
    <w:rsid w:val="00411040"/>
    <w:rsid w:val="0041239E"/>
    <w:rsid w:val="00413AE9"/>
    <w:rsid w:val="00417556"/>
    <w:rsid w:val="00417954"/>
    <w:rsid w:val="00420B0E"/>
    <w:rsid w:val="004243D1"/>
    <w:rsid w:val="0043213A"/>
    <w:rsid w:val="00433D1B"/>
    <w:rsid w:val="00434E62"/>
    <w:rsid w:val="0044236B"/>
    <w:rsid w:val="00443AA6"/>
    <w:rsid w:val="0045083F"/>
    <w:rsid w:val="00455430"/>
    <w:rsid w:val="00463394"/>
    <w:rsid w:val="00470209"/>
    <w:rsid w:val="0047117C"/>
    <w:rsid w:val="004747CB"/>
    <w:rsid w:val="00476004"/>
    <w:rsid w:val="004809F6"/>
    <w:rsid w:val="00483D4F"/>
    <w:rsid w:val="00483EE4"/>
    <w:rsid w:val="004906C4"/>
    <w:rsid w:val="00494CA2"/>
    <w:rsid w:val="004A264F"/>
    <w:rsid w:val="004A3840"/>
    <w:rsid w:val="004B2098"/>
    <w:rsid w:val="004B4F8D"/>
    <w:rsid w:val="004B61F1"/>
    <w:rsid w:val="004C1468"/>
    <w:rsid w:val="004C1825"/>
    <w:rsid w:val="004C3AD5"/>
    <w:rsid w:val="004C46D4"/>
    <w:rsid w:val="004C5097"/>
    <w:rsid w:val="004C5537"/>
    <w:rsid w:val="004C600E"/>
    <w:rsid w:val="004D5045"/>
    <w:rsid w:val="004D67E7"/>
    <w:rsid w:val="004D6E94"/>
    <w:rsid w:val="004D7C70"/>
    <w:rsid w:val="004E0F1C"/>
    <w:rsid w:val="004E11E3"/>
    <w:rsid w:val="004E7182"/>
    <w:rsid w:val="004F0924"/>
    <w:rsid w:val="004F2D90"/>
    <w:rsid w:val="004F6898"/>
    <w:rsid w:val="004F7588"/>
    <w:rsid w:val="00500D46"/>
    <w:rsid w:val="005064A7"/>
    <w:rsid w:val="0051063D"/>
    <w:rsid w:val="005179F2"/>
    <w:rsid w:val="00522530"/>
    <w:rsid w:val="00524832"/>
    <w:rsid w:val="00526A75"/>
    <w:rsid w:val="00537DEA"/>
    <w:rsid w:val="00541517"/>
    <w:rsid w:val="00545640"/>
    <w:rsid w:val="00553971"/>
    <w:rsid w:val="00565814"/>
    <w:rsid w:val="005710C4"/>
    <w:rsid w:val="00571192"/>
    <w:rsid w:val="005724C3"/>
    <w:rsid w:val="0058065E"/>
    <w:rsid w:val="00583F2F"/>
    <w:rsid w:val="00586DCD"/>
    <w:rsid w:val="00586F60"/>
    <w:rsid w:val="00591AC9"/>
    <w:rsid w:val="00592A98"/>
    <w:rsid w:val="005937EC"/>
    <w:rsid w:val="005970B7"/>
    <w:rsid w:val="0059722D"/>
    <w:rsid w:val="005B0539"/>
    <w:rsid w:val="005B0ECF"/>
    <w:rsid w:val="005B2719"/>
    <w:rsid w:val="005B2766"/>
    <w:rsid w:val="005B3452"/>
    <w:rsid w:val="005B4BD5"/>
    <w:rsid w:val="005B6E25"/>
    <w:rsid w:val="005C0A68"/>
    <w:rsid w:val="005C175D"/>
    <w:rsid w:val="005C1C3E"/>
    <w:rsid w:val="005C2D32"/>
    <w:rsid w:val="005C4E4E"/>
    <w:rsid w:val="005C521E"/>
    <w:rsid w:val="005C726D"/>
    <w:rsid w:val="005C775F"/>
    <w:rsid w:val="005D0824"/>
    <w:rsid w:val="005D2F1B"/>
    <w:rsid w:val="005D30D9"/>
    <w:rsid w:val="005D4C48"/>
    <w:rsid w:val="005D65AC"/>
    <w:rsid w:val="005E23BA"/>
    <w:rsid w:val="005E2AD1"/>
    <w:rsid w:val="005E4B66"/>
    <w:rsid w:val="005F2ABA"/>
    <w:rsid w:val="005F3133"/>
    <w:rsid w:val="005F3769"/>
    <w:rsid w:val="005F38B9"/>
    <w:rsid w:val="005F3968"/>
    <w:rsid w:val="005F55A6"/>
    <w:rsid w:val="005F67D7"/>
    <w:rsid w:val="005F6BE3"/>
    <w:rsid w:val="00611AB9"/>
    <w:rsid w:val="00613BA1"/>
    <w:rsid w:val="006151DA"/>
    <w:rsid w:val="00615D76"/>
    <w:rsid w:val="0061663E"/>
    <w:rsid w:val="00624542"/>
    <w:rsid w:val="00636CFE"/>
    <w:rsid w:val="006422A9"/>
    <w:rsid w:val="006450D9"/>
    <w:rsid w:val="00647296"/>
    <w:rsid w:val="00647F17"/>
    <w:rsid w:val="0065122C"/>
    <w:rsid w:val="00651DA2"/>
    <w:rsid w:val="00652607"/>
    <w:rsid w:val="00656AE8"/>
    <w:rsid w:val="0065773A"/>
    <w:rsid w:val="00661E1A"/>
    <w:rsid w:val="006654BA"/>
    <w:rsid w:val="00665C0A"/>
    <w:rsid w:val="0066661F"/>
    <w:rsid w:val="00666D2F"/>
    <w:rsid w:val="00675FB3"/>
    <w:rsid w:val="00682C89"/>
    <w:rsid w:val="00682D90"/>
    <w:rsid w:val="00690801"/>
    <w:rsid w:val="00691468"/>
    <w:rsid w:val="00692BEB"/>
    <w:rsid w:val="0069450B"/>
    <w:rsid w:val="00696B0A"/>
    <w:rsid w:val="006A03EC"/>
    <w:rsid w:val="006B10C3"/>
    <w:rsid w:val="006B5129"/>
    <w:rsid w:val="006B5498"/>
    <w:rsid w:val="006B5C8E"/>
    <w:rsid w:val="006B6146"/>
    <w:rsid w:val="006C206F"/>
    <w:rsid w:val="006C4530"/>
    <w:rsid w:val="006D0839"/>
    <w:rsid w:val="006D0A25"/>
    <w:rsid w:val="006D5302"/>
    <w:rsid w:val="006E2FDA"/>
    <w:rsid w:val="006E3B5B"/>
    <w:rsid w:val="006E6530"/>
    <w:rsid w:val="006F73CA"/>
    <w:rsid w:val="00702FCD"/>
    <w:rsid w:val="00711DE8"/>
    <w:rsid w:val="007131F5"/>
    <w:rsid w:val="007132AA"/>
    <w:rsid w:val="007139EF"/>
    <w:rsid w:val="00713CF8"/>
    <w:rsid w:val="007227B9"/>
    <w:rsid w:val="007232C3"/>
    <w:rsid w:val="00723C58"/>
    <w:rsid w:val="00723D05"/>
    <w:rsid w:val="007247EB"/>
    <w:rsid w:val="00730591"/>
    <w:rsid w:val="00730612"/>
    <w:rsid w:val="00731C82"/>
    <w:rsid w:val="00733874"/>
    <w:rsid w:val="00737312"/>
    <w:rsid w:val="00742665"/>
    <w:rsid w:val="00746A3D"/>
    <w:rsid w:val="00746BDE"/>
    <w:rsid w:val="00746EA5"/>
    <w:rsid w:val="0074752F"/>
    <w:rsid w:val="0075214E"/>
    <w:rsid w:val="00753F2D"/>
    <w:rsid w:val="00754577"/>
    <w:rsid w:val="00757E4E"/>
    <w:rsid w:val="00760462"/>
    <w:rsid w:val="0076062B"/>
    <w:rsid w:val="00761A99"/>
    <w:rsid w:val="00771E2A"/>
    <w:rsid w:val="0077317A"/>
    <w:rsid w:val="0077674A"/>
    <w:rsid w:val="00780127"/>
    <w:rsid w:val="00782971"/>
    <w:rsid w:val="00783BE6"/>
    <w:rsid w:val="0078428F"/>
    <w:rsid w:val="0078474F"/>
    <w:rsid w:val="007863F9"/>
    <w:rsid w:val="00787FAE"/>
    <w:rsid w:val="007A16CA"/>
    <w:rsid w:val="007A2B43"/>
    <w:rsid w:val="007A6E6D"/>
    <w:rsid w:val="007B00C6"/>
    <w:rsid w:val="007B156E"/>
    <w:rsid w:val="007B2203"/>
    <w:rsid w:val="007B3B1C"/>
    <w:rsid w:val="007B4E29"/>
    <w:rsid w:val="007B5E9D"/>
    <w:rsid w:val="007B7B2E"/>
    <w:rsid w:val="007C31FD"/>
    <w:rsid w:val="007C4D53"/>
    <w:rsid w:val="007D020D"/>
    <w:rsid w:val="007D1048"/>
    <w:rsid w:val="007D599B"/>
    <w:rsid w:val="007D5F2C"/>
    <w:rsid w:val="007E21A5"/>
    <w:rsid w:val="007E2F17"/>
    <w:rsid w:val="007E58C0"/>
    <w:rsid w:val="007E627C"/>
    <w:rsid w:val="007F4049"/>
    <w:rsid w:val="007F4854"/>
    <w:rsid w:val="00800990"/>
    <w:rsid w:val="00813C4C"/>
    <w:rsid w:val="00814C1A"/>
    <w:rsid w:val="008179A7"/>
    <w:rsid w:val="00820163"/>
    <w:rsid w:val="00822FD8"/>
    <w:rsid w:val="00825A21"/>
    <w:rsid w:val="00835EEC"/>
    <w:rsid w:val="00841E2D"/>
    <w:rsid w:val="00844B8C"/>
    <w:rsid w:val="00844E02"/>
    <w:rsid w:val="00847461"/>
    <w:rsid w:val="00852243"/>
    <w:rsid w:val="00854ADD"/>
    <w:rsid w:val="00860D06"/>
    <w:rsid w:val="00862A73"/>
    <w:rsid w:val="00863EC4"/>
    <w:rsid w:val="00864C99"/>
    <w:rsid w:val="00865198"/>
    <w:rsid w:val="00873235"/>
    <w:rsid w:val="00874561"/>
    <w:rsid w:val="00877FA4"/>
    <w:rsid w:val="008821B7"/>
    <w:rsid w:val="00884F64"/>
    <w:rsid w:val="00884FAE"/>
    <w:rsid w:val="00884FDE"/>
    <w:rsid w:val="0088610C"/>
    <w:rsid w:val="008877C2"/>
    <w:rsid w:val="0089181F"/>
    <w:rsid w:val="00894077"/>
    <w:rsid w:val="008961FC"/>
    <w:rsid w:val="00896FBA"/>
    <w:rsid w:val="008A05C9"/>
    <w:rsid w:val="008A0AA7"/>
    <w:rsid w:val="008B34FD"/>
    <w:rsid w:val="008B4D79"/>
    <w:rsid w:val="008C0E3F"/>
    <w:rsid w:val="008C166D"/>
    <w:rsid w:val="008C30CB"/>
    <w:rsid w:val="008C5DE7"/>
    <w:rsid w:val="008C723F"/>
    <w:rsid w:val="008C7480"/>
    <w:rsid w:val="008D02C0"/>
    <w:rsid w:val="008D09A0"/>
    <w:rsid w:val="008D5490"/>
    <w:rsid w:val="008D5B4A"/>
    <w:rsid w:val="008E0F50"/>
    <w:rsid w:val="008E1390"/>
    <w:rsid w:val="008E794E"/>
    <w:rsid w:val="008F19F6"/>
    <w:rsid w:val="008F3F8D"/>
    <w:rsid w:val="008F4FB9"/>
    <w:rsid w:val="008F7A1E"/>
    <w:rsid w:val="00900B6A"/>
    <w:rsid w:val="009038F2"/>
    <w:rsid w:val="0090615A"/>
    <w:rsid w:val="00910063"/>
    <w:rsid w:val="00912C3A"/>
    <w:rsid w:val="009130C9"/>
    <w:rsid w:val="0091349E"/>
    <w:rsid w:val="0091530F"/>
    <w:rsid w:val="00915557"/>
    <w:rsid w:val="009200F9"/>
    <w:rsid w:val="00920227"/>
    <w:rsid w:val="00920AD5"/>
    <w:rsid w:val="009231A7"/>
    <w:rsid w:val="0093133B"/>
    <w:rsid w:val="009423AF"/>
    <w:rsid w:val="00947F8D"/>
    <w:rsid w:val="00950EAD"/>
    <w:rsid w:val="009518DA"/>
    <w:rsid w:val="009528A3"/>
    <w:rsid w:val="00952D45"/>
    <w:rsid w:val="009541FC"/>
    <w:rsid w:val="00955E89"/>
    <w:rsid w:val="00955FCD"/>
    <w:rsid w:val="009579BB"/>
    <w:rsid w:val="00957AE5"/>
    <w:rsid w:val="00960B65"/>
    <w:rsid w:val="00960D0C"/>
    <w:rsid w:val="00960E04"/>
    <w:rsid w:val="009614E3"/>
    <w:rsid w:val="0096218B"/>
    <w:rsid w:val="00962410"/>
    <w:rsid w:val="0096621D"/>
    <w:rsid w:val="00976593"/>
    <w:rsid w:val="00980FB8"/>
    <w:rsid w:val="0098316F"/>
    <w:rsid w:val="00985D4E"/>
    <w:rsid w:val="00987E4E"/>
    <w:rsid w:val="0099057C"/>
    <w:rsid w:val="00991F01"/>
    <w:rsid w:val="009933F6"/>
    <w:rsid w:val="0099542C"/>
    <w:rsid w:val="009962CB"/>
    <w:rsid w:val="00996C68"/>
    <w:rsid w:val="00996FC7"/>
    <w:rsid w:val="009A35EE"/>
    <w:rsid w:val="009A37CE"/>
    <w:rsid w:val="009A6369"/>
    <w:rsid w:val="009A646A"/>
    <w:rsid w:val="009A6CEC"/>
    <w:rsid w:val="009A747D"/>
    <w:rsid w:val="009A7C4B"/>
    <w:rsid w:val="009B133E"/>
    <w:rsid w:val="009B7494"/>
    <w:rsid w:val="009C1576"/>
    <w:rsid w:val="009C1889"/>
    <w:rsid w:val="009C44E6"/>
    <w:rsid w:val="009D5164"/>
    <w:rsid w:val="009D5D20"/>
    <w:rsid w:val="009E16C3"/>
    <w:rsid w:val="009E28AD"/>
    <w:rsid w:val="009F421B"/>
    <w:rsid w:val="009F6EF8"/>
    <w:rsid w:val="009F7E4D"/>
    <w:rsid w:val="00A06EDD"/>
    <w:rsid w:val="00A10726"/>
    <w:rsid w:val="00A16371"/>
    <w:rsid w:val="00A21074"/>
    <w:rsid w:val="00A220FA"/>
    <w:rsid w:val="00A244D6"/>
    <w:rsid w:val="00A26A3D"/>
    <w:rsid w:val="00A312E8"/>
    <w:rsid w:val="00A448AB"/>
    <w:rsid w:val="00A463E5"/>
    <w:rsid w:val="00A4726D"/>
    <w:rsid w:val="00A47866"/>
    <w:rsid w:val="00A53023"/>
    <w:rsid w:val="00A60D14"/>
    <w:rsid w:val="00A65F8D"/>
    <w:rsid w:val="00A675BE"/>
    <w:rsid w:val="00A7134C"/>
    <w:rsid w:val="00A74D25"/>
    <w:rsid w:val="00A75C76"/>
    <w:rsid w:val="00A86060"/>
    <w:rsid w:val="00A869AD"/>
    <w:rsid w:val="00A904ED"/>
    <w:rsid w:val="00A91482"/>
    <w:rsid w:val="00A94627"/>
    <w:rsid w:val="00A94769"/>
    <w:rsid w:val="00A96C9F"/>
    <w:rsid w:val="00AA0F8D"/>
    <w:rsid w:val="00AA127D"/>
    <w:rsid w:val="00AB03DF"/>
    <w:rsid w:val="00AB3BD1"/>
    <w:rsid w:val="00AB44BA"/>
    <w:rsid w:val="00AB660A"/>
    <w:rsid w:val="00AC0709"/>
    <w:rsid w:val="00AC389B"/>
    <w:rsid w:val="00AC7971"/>
    <w:rsid w:val="00AD0637"/>
    <w:rsid w:val="00AD3417"/>
    <w:rsid w:val="00AE018D"/>
    <w:rsid w:val="00AE1855"/>
    <w:rsid w:val="00AE3866"/>
    <w:rsid w:val="00AE3E76"/>
    <w:rsid w:val="00AE75EC"/>
    <w:rsid w:val="00AF1C3C"/>
    <w:rsid w:val="00AF258F"/>
    <w:rsid w:val="00B00E1B"/>
    <w:rsid w:val="00B02DB8"/>
    <w:rsid w:val="00B04369"/>
    <w:rsid w:val="00B1470E"/>
    <w:rsid w:val="00B157FA"/>
    <w:rsid w:val="00B15B79"/>
    <w:rsid w:val="00B16D25"/>
    <w:rsid w:val="00B20FCE"/>
    <w:rsid w:val="00B21B11"/>
    <w:rsid w:val="00B24354"/>
    <w:rsid w:val="00B309C4"/>
    <w:rsid w:val="00B32777"/>
    <w:rsid w:val="00B32855"/>
    <w:rsid w:val="00B4038A"/>
    <w:rsid w:val="00B42172"/>
    <w:rsid w:val="00B423D6"/>
    <w:rsid w:val="00B46FE3"/>
    <w:rsid w:val="00B5083F"/>
    <w:rsid w:val="00B5256E"/>
    <w:rsid w:val="00B661B5"/>
    <w:rsid w:val="00B7241C"/>
    <w:rsid w:val="00B74957"/>
    <w:rsid w:val="00B77052"/>
    <w:rsid w:val="00B77558"/>
    <w:rsid w:val="00B87399"/>
    <w:rsid w:val="00B92EAE"/>
    <w:rsid w:val="00B94855"/>
    <w:rsid w:val="00B9634D"/>
    <w:rsid w:val="00B963FB"/>
    <w:rsid w:val="00BA0802"/>
    <w:rsid w:val="00BA521F"/>
    <w:rsid w:val="00BA5739"/>
    <w:rsid w:val="00BB2FEB"/>
    <w:rsid w:val="00BB6F5F"/>
    <w:rsid w:val="00BB7793"/>
    <w:rsid w:val="00BC4893"/>
    <w:rsid w:val="00BC4EDB"/>
    <w:rsid w:val="00BC6D44"/>
    <w:rsid w:val="00BD25B5"/>
    <w:rsid w:val="00BD3E67"/>
    <w:rsid w:val="00BD4869"/>
    <w:rsid w:val="00BF0E45"/>
    <w:rsid w:val="00BF3CC3"/>
    <w:rsid w:val="00BF3D74"/>
    <w:rsid w:val="00BF625F"/>
    <w:rsid w:val="00BF7D36"/>
    <w:rsid w:val="00C01D11"/>
    <w:rsid w:val="00C05CF2"/>
    <w:rsid w:val="00C064A0"/>
    <w:rsid w:val="00C112F7"/>
    <w:rsid w:val="00C14EE0"/>
    <w:rsid w:val="00C15A72"/>
    <w:rsid w:val="00C27FCE"/>
    <w:rsid w:val="00C30318"/>
    <w:rsid w:val="00C304A6"/>
    <w:rsid w:val="00C338E4"/>
    <w:rsid w:val="00C34393"/>
    <w:rsid w:val="00C36885"/>
    <w:rsid w:val="00C41477"/>
    <w:rsid w:val="00C448C5"/>
    <w:rsid w:val="00C50662"/>
    <w:rsid w:val="00C5472A"/>
    <w:rsid w:val="00C552AB"/>
    <w:rsid w:val="00C5537A"/>
    <w:rsid w:val="00C57A3B"/>
    <w:rsid w:val="00C57C66"/>
    <w:rsid w:val="00C60C1E"/>
    <w:rsid w:val="00C62AB6"/>
    <w:rsid w:val="00C62F05"/>
    <w:rsid w:val="00C70E9E"/>
    <w:rsid w:val="00C76F43"/>
    <w:rsid w:val="00C82453"/>
    <w:rsid w:val="00C82907"/>
    <w:rsid w:val="00C8613A"/>
    <w:rsid w:val="00C903E4"/>
    <w:rsid w:val="00C90FAF"/>
    <w:rsid w:val="00C9106C"/>
    <w:rsid w:val="00C97EB0"/>
    <w:rsid w:val="00CA206E"/>
    <w:rsid w:val="00CA2528"/>
    <w:rsid w:val="00CA3512"/>
    <w:rsid w:val="00CB19B7"/>
    <w:rsid w:val="00CB4781"/>
    <w:rsid w:val="00CC1A31"/>
    <w:rsid w:val="00CD4CF6"/>
    <w:rsid w:val="00CD5600"/>
    <w:rsid w:val="00CD6316"/>
    <w:rsid w:val="00CD6B68"/>
    <w:rsid w:val="00CD756C"/>
    <w:rsid w:val="00CE3F00"/>
    <w:rsid w:val="00CE43B7"/>
    <w:rsid w:val="00CE728D"/>
    <w:rsid w:val="00CE7A11"/>
    <w:rsid w:val="00CF33F2"/>
    <w:rsid w:val="00D0260C"/>
    <w:rsid w:val="00D02B7D"/>
    <w:rsid w:val="00D1664D"/>
    <w:rsid w:val="00D26A9C"/>
    <w:rsid w:val="00D27DF0"/>
    <w:rsid w:val="00D3119C"/>
    <w:rsid w:val="00D3263B"/>
    <w:rsid w:val="00D3290A"/>
    <w:rsid w:val="00D32B5E"/>
    <w:rsid w:val="00D3618C"/>
    <w:rsid w:val="00D37D46"/>
    <w:rsid w:val="00D400F5"/>
    <w:rsid w:val="00D46220"/>
    <w:rsid w:val="00D503D4"/>
    <w:rsid w:val="00D50F10"/>
    <w:rsid w:val="00D53D86"/>
    <w:rsid w:val="00D556A6"/>
    <w:rsid w:val="00D57894"/>
    <w:rsid w:val="00D6061E"/>
    <w:rsid w:val="00D64736"/>
    <w:rsid w:val="00D65BB0"/>
    <w:rsid w:val="00D671D9"/>
    <w:rsid w:val="00D67C57"/>
    <w:rsid w:val="00D704D6"/>
    <w:rsid w:val="00D720F6"/>
    <w:rsid w:val="00D81AC4"/>
    <w:rsid w:val="00D928BA"/>
    <w:rsid w:val="00D93641"/>
    <w:rsid w:val="00D93DC8"/>
    <w:rsid w:val="00D94625"/>
    <w:rsid w:val="00D96374"/>
    <w:rsid w:val="00DA020E"/>
    <w:rsid w:val="00DA1E12"/>
    <w:rsid w:val="00DA3A13"/>
    <w:rsid w:val="00DA3B43"/>
    <w:rsid w:val="00DA5692"/>
    <w:rsid w:val="00DA595A"/>
    <w:rsid w:val="00DA7EE8"/>
    <w:rsid w:val="00DB4563"/>
    <w:rsid w:val="00DB7212"/>
    <w:rsid w:val="00DC7F55"/>
    <w:rsid w:val="00DD1EEC"/>
    <w:rsid w:val="00DD3111"/>
    <w:rsid w:val="00DD4732"/>
    <w:rsid w:val="00DD4A8B"/>
    <w:rsid w:val="00DD541D"/>
    <w:rsid w:val="00DD6594"/>
    <w:rsid w:val="00DE268D"/>
    <w:rsid w:val="00DE2DB9"/>
    <w:rsid w:val="00DE478E"/>
    <w:rsid w:val="00DE4BFA"/>
    <w:rsid w:val="00DF1FCD"/>
    <w:rsid w:val="00DF7129"/>
    <w:rsid w:val="00E0125F"/>
    <w:rsid w:val="00E01541"/>
    <w:rsid w:val="00E04E7A"/>
    <w:rsid w:val="00E066A5"/>
    <w:rsid w:val="00E210E6"/>
    <w:rsid w:val="00E22E2D"/>
    <w:rsid w:val="00E22E52"/>
    <w:rsid w:val="00E24041"/>
    <w:rsid w:val="00E25176"/>
    <w:rsid w:val="00E27BE2"/>
    <w:rsid w:val="00E3094C"/>
    <w:rsid w:val="00E34AC6"/>
    <w:rsid w:val="00E34AD6"/>
    <w:rsid w:val="00E35534"/>
    <w:rsid w:val="00E41297"/>
    <w:rsid w:val="00E4199B"/>
    <w:rsid w:val="00E43D6D"/>
    <w:rsid w:val="00E44D5F"/>
    <w:rsid w:val="00E46928"/>
    <w:rsid w:val="00E47027"/>
    <w:rsid w:val="00E4709C"/>
    <w:rsid w:val="00E476CC"/>
    <w:rsid w:val="00E54983"/>
    <w:rsid w:val="00E55F72"/>
    <w:rsid w:val="00E56014"/>
    <w:rsid w:val="00E60EA6"/>
    <w:rsid w:val="00E62C31"/>
    <w:rsid w:val="00E638A1"/>
    <w:rsid w:val="00E65BBC"/>
    <w:rsid w:val="00E66BD1"/>
    <w:rsid w:val="00E7066F"/>
    <w:rsid w:val="00E72CA8"/>
    <w:rsid w:val="00E755E0"/>
    <w:rsid w:val="00E75E8E"/>
    <w:rsid w:val="00E76C13"/>
    <w:rsid w:val="00E80046"/>
    <w:rsid w:val="00E83069"/>
    <w:rsid w:val="00E92230"/>
    <w:rsid w:val="00EA52A9"/>
    <w:rsid w:val="00EA5B86"/>
    <w:rsid w:val="00EA6ECF"/>
    <w:rsid w:val="00EB5714"/>
    <w:rsid w:val="00EC0EC3"/>
    <w:rsid w:val="00EC4367"/>
    <w:rsid w:val="00EC7BBC"/>
    <w:rsid w:val="00ED48F5"/>
    <w:rsid w:val="00EE10CB"/>
    <w:rsid w:val="00EE29FF"/>
    <w:rsid w:val="00EE5A0E"/>
    <w:rsid w:val="00EE71E7"/>
    <w:rsid w:val="00EF0631"/>
    <w:rsid w:val="00EF2307"/>
    <w:rsid w:val="00EF7D07"/>
    <w:rsid w:val="00F00812"/>
    <w:rsid w:val="00F0266C"/>
    <w:rsid w:val="00F0700B"/>
    <w:rsid w:val="00F07AFB"/>
    <w:rsid w:val="00F146A9"/>
    <w:rsid w:val="00F15FC1"/>
    <w:rsid w:val="00F216CE"/>
    <w:rsid w:val="00F217DA"/>
    <w:rsid w:val="00F27357"/>
    <w:rsid w:val="00F27817"/>
    <w:rsid w:val="00F41636"/>
    <w:rsid w:val="00F436A5"/>
    <w:rsid w:val="00F4447D"/>
    <w:rsid w:val="00F445D3"/>
    <w:rsid w:val="00F44AC7"/>
    <w:rsid w:val="00F51FA7"/>
    <w:rsid w:val="00F5611C"/>
    <w:rsid w:val="00F57BE6"/>
    <w:rsid w:val="00F64766"/>
    <w:rsid w:val="00F65991"/>
    <w:rsid w:val="00F660EC"/>
    <w:rsid w:val="00F66ED5"/>
    <w:rsid w:val="00F72E6B"/>
    <w:rsid w:val="00F81B95"/>
    <w:rsid w:val="00F846A4"/>
    <w:rsid w:val="00F877D3"/>
    <w:rsid w:val="00F913F7"/>
    <w:rsid w:val="00F94ECD"/>
    <w:rsid w:val="00F9518A"/>
    <w:rsid w:val="00FA0363"/>
    <w:rsid w:val="00FA2EE9"/>
    <w:rsid w:val="00FB42B8"/>
    <w:rsid w:val="00FB42C5"/>
    <w:rsid w:val="00FB7AE5"/>
    <w:rsid w:val="00FC0706"/>
    <w:rsid w:val="00FD4F95"/>
    <w:rsid w:val="00FE1B6C"/>
    <w:rsid w:val="00FE1D92"/>
    <w:rsid w:val="00FE5AC8"/>
    <w:rsid w:val="00FF0BCB"/>
    <w:rsid w:val="00FF3C25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181AB0-A00D-4672-B7DB-789AA58B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AD1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!Заголовок 1"/>
    <w:basedOn w:val="a"/>
    <w:next w:val="a"/>
    <w:link w:val="10"/>
    <w:qFormat/>
    <w:rsid w:val="005E2AD1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"/>
    <w:link w:val="20"/>
    <w:unhideWhenUsed/>
    <w:qFormat/>
    <w:rsid w:val="005E2AD1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nhideWhenUsed/>
    <w:qFormat/>
    <w:rsid w:val="005E2A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E2A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A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A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A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A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A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Заголовок 1 Знак"/>
    <w:basedOn w:val="a0"/>
    <w:link w:val="1"/>
    <w:rsid w:val="005E2AD1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!Подзаголовок 1 Знак"/>
    <w:basedOn w:val="a0"/>
    <w:link w:val="2"/>
    <w:rsid w:val="005E2AD1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5E2AD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rsid w:val="005E2A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2AD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E2AD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E2AD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E2A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E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qFormat/>
    <w:rsid w:val="005E2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5E2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E2A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E2A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5E2AD1"/>
    <w:rPr>
      <w:b/>
      <w:bCs/>
      <w:sz w:val="28"/>
    </w:rPr>
  </w:style>
  <w:style w:type="character" w:styleId="a8">
    <w:name w:val="Emphasis"/>
    <w:basedOn w:val="a0"/>
    <w:uiPriority w:val="20"/>
    <w:qFormat/>
    <w:rsid w:val="005E2AD1"/>
    <w:rPr>
      <w:i/>
      <w:iCs/>
    </w:rPr>
  </w:style>
  <w:style w:type="paragraph" w:styleId="a9">
    <w:name w:val="No Spacing"/>
    <w:link w:val="aa"/>
    <w:uiPriority w:val="1"/>
    <w:qFormat/>
    <w:rsid w:val="005E2AD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E2A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E2A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E2AD1"/>
    <w:rPr>
      <w:rFonts w:ascii="Times New Roman" w:hAnsi="Times New Roman"/>
      <w:i/>
      <w:iCs/>
      <w:color w:val="000000" w:themeColor="text1"/>
      <w:sz w:val="28"/>
    </w:rPr>
  </w:style>
  <w:style w:type="paragraph" w:styleId="ac">
    <w:name w:val="Intense Quote"/>
    <w:basedOn w:val="a"/>
    <w:next w:val="a"/>
    <w:link w:val="ad"/>
    <w:uiPriority w:val="30"/>
    <w:qFormat/>
    <w:rsid w:val="005E2A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E2AD1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e">
    <w:name w:val="Subtle Emphasis"/>
    <w:basedOn w:val="a0"/>
    <w:uiPriority w:val="19"/>
    <w:qFormat/>
    <w:rsid w:val="005E2AD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E2AD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E2AD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E2AD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E2AD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5E2AD1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5E2A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5E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2AD1"/>
    <w:rPr>
      <w:rFonts w:ascii="Tahoma" w:hAnsi="Tahoma" w:cs="Tahoma"/>
      <w:sz w:val="16"/>
      <w:szCs w:val="16"/>
    </w:rPr>
  </w:style>
  <w:style w:type="paragraph" w:styleId="af7">
    <w:name w:val="Body Text"/>
    <w:basedOn w:val="a"/>
    <w:link w:val="af8"/>
    <w:rsid w:val="005E2AD1"/>
    <w:pPr>
      <w:spacing w:after="0" w:line="240" w:lineRule="auto"/>
      <w:jc w:val="both"/>
    </w:pPr>
    <w:rPr>
      <w:rFonts w:eastAsia="Times New Roman" w:cs="Times New Roman"/>
      <w:szCs w:val="20"/>
      <w:lang w:val="ru-RU" w:eastAsia="ru-RU" w:bidi="ar-SA"/>
    </w:rPr>
  </w:style>
  <w:style w:type="character" w:customStyle="1" w:styleId="af8">
    <w:name w:val="Основной текст Знак"/>
    <w:basedOn w:val="a0"/>
    <w:link w:val="af7"/>
    <w:rsid w:val="005E2AD1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a">
    <w:name w:val="Без интервала Знак"/>
    <w:basedOn w:val="a0"/>
    <w:link w:val="a9"/>
    <w:uiPriority w:val="1"/>
    <w:rsid w:val="005E2AD1"/>
  </w:style>
  <w:style w:type="paragraph" w:customStyle="1" w:styleId="MTDisplayEquation">
    <w:name w:val="MTDisplayEquation"/>
    <w:basedOn w:val="a"/>
    <w:next w:val="a"/>
    <w:rsid w:val="005E2AD1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5E2AD1"/>
  </w:style>
  <w:style w:type="character" w:styleId="af9">
    <w:name w:val="Placeholder Text"/>
    <w:basedOn w:val="a0"/>
    <w:uiPriority w:val="99"/>
    <w:semiHidden/>
    <w:rsid w:val="005E2AD1"/>
    <w:rPr>
      <w:color w:val="808080"/>
    </w:rPr>
  </w:style>
  <w:style w:type="paragraph" w:styleId="afa">
    <w:name w:val="Body Text Indent"/>
    <w:basedOn w:val="a"/>
    <w:link w:val="afb"/>
    <w:rsid w:val="005E2AD1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b">
    <w:name w:val="Основной текст с отступом Знак"/>
    <w:basedOn w:val="a0"/>
    <w:link w:val="afa"/>
    <w:rsid w:val="005E2AD1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5E2AD1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0"/>
    <w:link w:val="31"/>
    <w:rsid w:val="005E2AD1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afc">
    <w:name w:val="List"/>
    <w:basedOn w:val="a"/>
    <w:rsid w:val="005E2AD1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rsid w:val="005E2AD1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5E2AD1"/>
    <w:rPr>
      <w:rFonts w:ascii="Times New Roman" w:eastAsia="Times New Roman" w:hAnsi="Times New Roman" w:cs="Times New Roman"/>
      <w:b/>
      <w:sz w:val="24"/>
      <w:szCs w:val="24"/>
      <w:lang w:val="ru-RU" w:eastAsia="ru-RU" w:bidi="ar-SA"/>
    </w:rPr>
  </w:style>
  <w:style w:type="paragraph" w:styleId="25">
    <w:name w:val="Body Text 2"/>
    <w:basedOn w:val="a"/>
    <w:link w:val="26"/>
    <w:rsid w:val="005E2AD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0"/>
    <w:link w:val="25"/>
    <w:rsid w:val="005E2AD1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Default">
    <w:name w:val="Default"/>
    <w:rsid w:val="005E2AD1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val="ru-RU" w:eastAsia="ru-RU" w:bidi="ar-SA"/>
    </w:rPr>
  </w:style>
  <w:style w:type="paragraph" w:styleId="afd">
    <w:name w:val="footer"/>
    <w:basedOn w:val="a"/>
    <w:link w:val="afe"/>
    <w:uiPriority w:val="99"/>
    <w:rsid w:val="005E2AD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e">
    <w:name w:val="Нижний колонтитул Знак"/>
    <w:basedOn w:val="a0"/>
    <w:link w:val="afd"/>
    <w:uiPriority w:val="99"/>
    <w:rsid w:val="005E2AD1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f">
    <w:name w:val="page number"/>
    <w:basedOn w:val="a0"/>
    <w:rsid w:val="005E2AD1"/>
  </w:style>
  <w:style w:type="paragraph" w:styleId="aff0">
    <w:name w:val="Block Text"/>
    <w:basedOn w:val="a"/>
    <w:rsid w:val="005E2AD1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paragraph" w:styleId="aff1">
    <w:name w:val="header"/>
    <w:basedOn w:val="a"/>
    <w:link w:val="aff2"/>
    <w:rsid w:val="005E2AD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2">
    <w:name w:val="Верхний колонтитул Знак"/>
    <w:basedOn w:val="a0"/>
    <w:link w:val="aff1"/>
    <w:rsid w:val="005E2AD1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2">
    <w:name w:val="Без интервала1"/>
    <w:rsid w:val="005E2AD1"/>
    <w:pPr>
      <w:spacing w:after="0" w:line="240" w:lineRule="auto"/>
    </w:pPr>
    <w:rPr>
      <w:rFonts w:ascii="Calibri" w:eastAsia="Times New Roman" w:hAnsi="Calibri" w:cs="Times New Roman"/>
      <w:lang w:val="ru-RU" w:bidi="ar-SA"/>
    </w:rPr>
  </w:style>
  <w:style w:type="table" w:styleId="aff3">
    <w:name w:val="Table Grid"/>
    <w:basedOn w:val="a1"/>
    <w:rsid w:val="005E2AD1"/>
    <w:rPr>
      <w:rFonts w:ascii="Calibri" w:eastAsia="Calibri" w:hAnsi="Calibri" w:cs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5E2AD1"/>
  </w:style>
  <w:style w:type="paragraph" w:styleId="aff4">
    <w:name w:val="Normal (Web)"/>
    <w:basedOn w:val="a"/>
    <w:uiPriority w:val="99"/>
    <w:semiHidden/>
    <w:unhideWhenUsed/>
    <w:rsid w:val="005E2A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5E2AD1"/>
  </w:style>
  <w:style w:type="character" w:styleId="aff5">
    <w:name w:val="Hyperlink"/>
    <w:basedOn w:val="a0"/>
    <w:uiPriority w:val="99"/>
    <w:unhideWhenUsed/>
    <w:rsid w:val="005E2AD1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E2AD1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"/>
    <w:next w:val="a"/>
    <w:autoRedefine/>
    <w:uiPriority w:val="39"/>
    <w:unhideWhenUsed/>
    <w:rsid w:val="005E2AD1"/>
    <w:pPr>
      <w:spacing w:after="100"/>
      <w:ind w:left="280"/>
    </w:pPr>
  </w:style>
  <w:style w:type="table" w:styleId="-1">
    <w:name w:val="Grid Table 1 Light"/>
    <w:basedOn w:val="a1"/>
    <w:uiPriority w:val="46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1"/>
    <w:uiPriority w:val="42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6">
    <w:name w:val="заголовки больше больших"/>
    <w:basedOn w:val="a"/>
    <w:link w:val="aff7"/>
    <w:qFormat/>
    <w:rsid w:val="00C34393"/>
    <w:pPr>
      <w:ind w:right="-1"/>
    </w:pPr>
    <w:rPr>
      <w:b/>
      <w:i/>
    </w:rPr>
  </w:style>
  <w:style w:type="character" w:customStyle="1" w:styleId="aff7">
    <w:name w:val="заголовки больше больших Знак"/>
    <w:basedOn w:val="a0"/>
    <w:link w:val="aff6"/>
    <w:rsid w:val="00C34393"/>
    <w:rPr>
      <w:b/>
      <w:i/>
      <w:sz w:val="24"/>
      <w:lang w:val="ru-RU" w:eastAsia="ru-RU" w:bidi="ar-SA"/>
    </w:rPr>
  </w:style>
  <w:style w:type="paragraph" w:styleId="33">
    <w:name w:val="Body Text 3"/>
    <w:basedOn w:val="a"/>
    <w:link w:val="34"/>
    <w:uiPriority w:val="99"/>
    <w:semiHidden/>
    <w:unhideWhenUsed/>
    <w:rsid w:val="00A869A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869AD"/>
    <w:rPr>
      <w:rFonts w:ascii="Times New Roman" w:hAnsi="Times New Roman"/>
      <w:sz w:val="16"/>
      <w:szCs w:val="16"/>
    </w:rPr>
  </w:style>
  <w:style w:type="table" w:customStyle="1" w:styleId="14">
    <w:name w:val="Сетка таблицы1"/>
    <w:basedOn w:val="a1"/>
    <w:next w:val="aff3"/>
    <w:uiPriority w:val="59"/>
    <w:rsid w:val="00A869AD"/>
    <w:pPr>
      <w:spacing w:after="0" w:line="240" w:lineRule="auto"/>
    </w:pPr>
    <w:rPr>
      <w:rFonts w:ascii="Calibri" w:eastAsia="Times New Roman" w:hAnsi="Calibri" w:cs="Times New Roman"/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Чертежный"/>
    <w:rsid w:val="000B18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  <w:style w:type="paragraph" w:styleId="35">
    <w:name w:val="toc 3"/>
    <w:basedOn w:val="a"/>
    <w:next w:val="a"/>
    <w:autoRedefine/>
    <w:semiHidden/>
    <w:rsid w:val="000B1866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0B1866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9">
    <w:name w:val="Переменные"/>
    <w:basedOn w:val="af7"/>
    <w:rsid w:val="000B1866"/>
    <w:pPr>
      <w:tabs>
        <w:tab w:val="left" w:pos="482"/>
      </w:tabs>
      <w:ind w:left="482" w:hanging="482"/>
    </w:pPr>
  </w:style>
  <w:style w:type="paragraph" w:styleId="affa">
    <w:name w:val="Document Map"/>
    <w:basedOn w:val="a"/>
    <w:link w:val="affb"/>
    <w:semiHidden/>
    <w:rsid w:val="000B1866"/>
    <w:pPr>
      <w:shd w:val="clear" w:color="auto" w:fill="000080"/>
    </w:pPr>
    <w:rPr>
      <w:sz w:val="24"/>
    </w:rPr>
  </w:style>
  <w:style w:type="character" w:customStyle="1" w:styleId="affb">
    <w:name w:val="Схема документа Знак"/>
    <w:basedOn w:val="a0"/>
    <w:link w:val="affa"/>
    <w:semiHidden/>
    <w:rsid w:val="003475B4"/>
    <w:rPr>
      <w:rFonts w:ascii="ISOCPEUR" w:eastAsia="Times New Roman" w:hAnsi="ISOCPEUR" w:cs="Times New Roman"/>
      <w:i/>
      <w:sz w:val="24"/>
      <w:szCs w:val="28"/>
      <w:shd w:val="clear" w:color="auto" w:fill="000080"/>
      <w:lang w:val="uk-UA" w:eastAsia="ru-RU" w:bidi="ar-SA"/>
    </w:rPr>
  </w:style>
  <w:style w:type="paragraph" w:customStyle="1" w:styleId="affc">
    <w:name w:val="Формула"/>
    <w:basedOn w:val="af7"/>
    <w:rsid w:val="000B1866"/>
    <w:pPr>
      <w:tabs>
        <w:tab w:val="center" w:pos="4536"/>
        <w:tab w:val="right" w:pos="9356"/>
      </w:tabs>
      <w:ind w:firstLine="0"/>
    </w:pPr>
  </w:style>
  <w:style w:type="paragraph" w:customStyle="1" w:styleId="affd">
    <w:name w:val="Листинг программы"/>
    <w:rsid w:val="000B18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 w:bidi="ar-SA"/>
    </w:rPr>
  </w:style>
  <w:style w:type="paragraph" w:styleId="affe">
    <w:name w:val="annotation text"/>
    <w:basedOn w:val="a"/>
    <w:link w:val="afff"/>
    <w:semiHidden/>
    <w:rsid w:val="000B1866"/>
    <w:rPr>
      <w:rFonts w:ascii="Journal" w:hAnsi="Journal"/>
      <w:sz w:val="24"/>
    </w:rPr>
  </w:style>
  <w:style w:type="character" w:customStyle="1" w:styleId="afff">
    <w:name w:val="Текст примечания Знак"/>
    <w:basedOn w:val="a0"/>
    <w:link w:val="affe"/>
    <w:semiHidden/>
    <w:rsid w:val="003475B4"/>
    <w:rPr>
      <w:rFonts w:ascii="Journal" w:eastAsia="Times New Roman" w:hAnsi="Journal" w:cs="Times New Roman"/>
      <w:i/>
      <w:sz w:val="24"/>
      <w:szCs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503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831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Desktop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6A3D7-FF22-45CC-97DA-F14A17B8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1482</TotalTime>
  <Pages>41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Shchesnyak</cp:lastModifiedBy>
  <cp:revision>356</cp:revision>
  <cp:lastPrinted>2016-05-24T18:16:00Z</cp:lastPrinted>
  <dcterms:created xsi:type="dcterms:W3CDTF">2016-02-18T17:22:00Z</dcterms:created>
  <dcterms:modified xsi:type="dcterms:W3CDTF">2016-05-24T18:20:00Z</dcterms:modified>
</cp:coreProperties>
</file>