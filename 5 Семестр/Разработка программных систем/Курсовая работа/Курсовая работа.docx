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4"/>
          <w:lang w:val="ru-RU"/>
        </w:rPr>
      </w:pPr>
      <w:r w:rsidRPr="009130C9">
        <w:rPr>
          <w:rFonts w:ascii="Times New Roman CYR" w:hAnsi="Times New Roman CYR" w:cs="Times New Roman CYR"/>
          <w:szCs w:val="24"/>
          <w:lang w:val="ru-RU"/>
        </w:rPr>
        <w:t>МИНИСТЕРСТВО ОБРАЗОВАНИЯ И НАУКИ РОССИЙСКОЙ ФЕДЕРАЦИИ</w:t>
      </w:r>
    </w:p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Федеральное государственное бюджетное обр</w:t>
      </w:r>
      <w:r w:rsidR="0033757A" w:rsidRPr="009130C9">
        <w:rPr>
          <w:rFonts w:ascii="Times New Roman CYR" w:hAnsi="Times New Roman CYR" w:cs="Times New Roman CYR"/>
          <w:lang w:val="ru-RU"/>
        </w:rPr>
        <w:t xml:space="preserve">азовательное учреждение высшего </w:t>
      </w:r>
      <w:r w:rsidRPr="009130C9">
        <w:rPr>
          <w:rFonts w:ascii="Times New Roman CYR" w:hAnsi="Times New Roman CYR" w:cs="Times New Roman CYR"/>
          <w:lang w:val="ru-RU"/>
        </w:rPr>
        <w:t>образования</w:t>
      </w:r>
    </w:p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b/>
          <w:i/>
          <w:lang w:val="ru-RU"/>
        </w:rPr>
      </w:pPr>
      <w:r w:rsidRPr="009130C9">
        <w:rPr>
          <w:rFonts w:ascii="Times New Roman CYR" w:hAnsi="Times New Roman CYR" w:cs="Times New Roman CYR"/>
          <w:b/>
          <w:lang w:val="ru-RU"/>
        </w:rPr>
        <w:t>«Вятский государственный университет»</w:t>
      </w:r>
    </w:p>
    <w:p w:rsidR="00397BAB" w:rsidRPr="009130C9" w:rsidRDefault="00854ADD" w:rsidP="006C5C67">
      <w:pPr>
        <w:spacing w:after="0" w:line="240" w:lineRule="auto"/>
        <w:jc w:val="center"/>
        <w:rPr>
          <w:rFonts w:ascii="Times New Roman CYR" w:hAnsi="Times New Roman CYR" w:cs="Times New Roman CYR"/>
          <w:b/>
          <w:i/>
          <w:lang w:val="ru-RU"/>
        </w:rPr>
      </w:pPr>
      <w:r w:rsidRPr="009130C9">
        <w:rPr>
          <w:rFonts w:ascii="Times New Roman CYR" w:hAnsi="Times New Roman CYR" w:cs="Times New Roman CYR"/>
          <w:b/>
          <w:lang w:val="ru-RU"/>
        </w:rPr>
        <w:t>(</w:t>
      </w:r>
      <w:r w:rsidR="00397BAB" w:rsidRPr="009130C9">
        <w:rPr>
          <w:rFonts w:ascii="Times New Roman CYR" w:hAnsi="Times New Roman CYR" w:cs="Times New Roman CYR"/>
          <w:b/>
          <w:lang w:val="ru-RU"/>
        </w:rPr>
        <w:t>«ВятГУ»)</w:t>
      </w:r>
    </w:p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Факультет автоматики и вычислительной техники</w:t>
      </w:r>
    </w:p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Кафедра электронных вычислительных машин</w:t>
      </w:r>
    </w:p>
    <w:p w:rsidR="00397BAB" w:rsidRPr="00CD378C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397BAB" w:rsidRPr="009130C9" w:rsidRDefault="00397BAB" w:rsidP="006C5C67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Допущено к защите</w:t>
      </w:r>
    </w:p>
    <w:p w:rsidR="00397BAB" w:rsidRPr="009130C9" w:rsidRDefault="00397BAB" w:rsidP="006C5C67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Руководитель проекта</w:t>
      </w:r>
    </w:p>
    <w:p w:rsidR="00397BAB" w:rsidRPr="009130C9" w:rsidRDefault="00C97EB0" w:rsidP="006C5C67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________/</w:t>
      </w:r>
      <w:r w:rsidR="00323F98">
        <w:rPr>
          <w:rFonts w:ascii="Times New Roman CYR" w:hAnsi="Times New Roman CYR" w:cs="Times New Roman CYR"/>
          <w:lang w:val="ru-RU"/>
        </w:rPr>
        <w:t>Чистяков Г. А</w:t>
      </w:r>
      <w:r w:rsidR="0093133B" w:rsidRPr="009130C9">
        <w:rPr>
          <w:rFonts w:ascii="Times New Roman CYR" w:hAnsi="Times New Roman CYR" w:cs="Times New Roman CYR"/>
          <w:lang w:val="ru-RU"/>
        </w:rPr>
        <w:t>./</w:t>
      </w:r>
    </w:p>
    <w:p w:rsidR="00397BAB" w:rsidRPr="009130C9" w:rsidRDefault="00397BAB" w:rsidP="006C5C67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(подпись) (Ф.И.О)</w:t>
      </w:r>
    </w:p>
    <w:p w:rsidR="00397BAB" w:rsidRPr="009130C9" w:rsidRDefault="0093133B" w:rsidP="006C5C67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«__»__________2016</w:t>
      </w:r>
      <w:r w:rsidR="00397BAB" w:rsidRPr="009130C9">
        <w:rPr>
          <w:rFonts w:ascii="Times New Roman CYR" w:hAnsi="Times New Roman CYR" w:cs="Times New Roman CYR"/>
          <w:lang w:val="ru-RU"/>
        </w:rPr>
        <w:t>г.</w:t>
      </w:r>
    </w:p>
    <w:p w:rsidR="00397BAB" w:rsidRPr="009130C9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397BAB" w:rsidRPr="009130C9" w:rsidRDefault="005265D5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caps/>
          <w:szCs w:val="28"/>
          <w:lang w:val="ru-RU"/>
        </w:rPr>
      </w:pPr>
      <w:r>
        <w:rPr>
          <w:rFonts w:ascii="Times New Roman CYR" w:hAnsi="Times New Roman CYR" w:cs="Times New Roman CYR"/>
          <w:caps/>
          <w:szCs w:val="28"/>
          <w:lang w:val="ru-RU"/>
        </w:rPr>
        <w:t>РАЗРАБОТКа Серверной чаСТИ приложенИЯ «МобильНЫй ВЯТГУ»</w:t>
      </w:r>
    </w:p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caps/>
          <w:szCs w:val="28"/>
          <w:lang w:val="ru-RU"/>
        </w:rPr>
      </w:pPr>
    </w:p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Пояснительная записка</w:t>
      </w:r>
    </w:p>
    <w:p w:rsidR="00397BAB" w:rsidRPr="009130C9" w:rsidRDefault="00397BA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Курсовая работа по дисциплине</w:t>
      </w:r>
    </w:p>
    <w:p w:rsidR="00397BAB" w:rsidRPr="009130C9" w:rsidRDefault="0065773A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«</w:t>
      </w:r>
      <w:r w:rsidR="00323F98">
        <w:rPr>
          <w:rFonts w:ascii="Times New Roman CYR" w:hAnsi="Times New Roman CYR" w:cs="Times New Roman CYR"/>
          <w:szCs w:val="28"/>
          <w:lang w:val="ru-RU"/>
        </w:rPr>
        <w:t>Разработка программных систем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»</w:t>
      </w:r>
    </w:p>
    <w:p w:rsidR="00397BAB" w:rsidRPr="009130C9" w:rsidRDefault="00ED48F5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ТПЖА 09.03.01</w:t>
      </w:r>
      <w:r w:rsidR="00FB7AE5" w:rsidRPr="009130C9">
        <w:rPr>
          <w:rFonts w:ascii="Times New Roman CYR" w:hAnsi="Times New Roman CYR" w:cs="Times New Roman CYR"/>
          <w:szCs w:val="28"/>
          <w:lang w:val="ru-RU"/>
        </w:rPr>
        <w:t>.024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 xml:space="preserve"> ПЗ</w:t>
      </w:r>
    </w:p>
    <w:p w:rsidR="00397BAB" w:rsidRPr="009130C9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397BAB" w:rsidRPr="009130C9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AC7971" w:rsidRPr="00553971" w:rsidRDefault="00D94625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553971">
        <w:rPr>
          <w:rFonts w:ascii="Times New Roman CYR" w:hAnsi="Times New Roman CYR" w:cs="Times New Roman CYR"/>
          <w:szCs w:val="28"/>
          <w:lang w:val="ru-RU"/>
        </w:rPr>
        <w:t>Разработал студент</w:t>
      </w:r>
      <w:r w:rsidR="00323F98">
        <w:rPr>
          <w:rFonts w:ascii="Times New Roman CYR" w:hAnsi="Times New Roman CYR" w:cs="Times New Roman CYR"/>
          <w:szCs w:val="28"/>
          <w:lang w:val="ru-RU"/>
        </w:rPr>
        <w:t xml:space="preserve"> группы ИВТ-32</w:t>
      </w:r>
      <w:r w:rsidR="00397BAB" w:rsidRPr="00553971">
        <w:rPr>
          <w:rFonts w:ascii="Times New Roman CYR" w:hAnsi="Times New Roman CYR" w:cs="Times New Roman CYR"/>
          <w:szCs w:val="28"/>
          <w:lang w:val="ru-RU"/>
        </w:rPr>
        <w:t xml:space="preserve"> ___</w:t>
      </w:r>
      <w:r w:rsidRPr="00553971">
        <w:rPr>
          <w:rFonts w:ascii="Times New Roman CYR" w:hAnsi="Times New Roman CYR" w:cs="Times New Roman CYR"/>
          <w:szCs w:val="28"/>
          <w:lang w:val="ru-RU"/>
        </w:rPr>
        <w:t>__</w:t>
      </w:r>
      <w:r w:rsidR="00D64736" w:rsidRPr="00553971">
        <w:rPr>
          <w:rFonts w:ascii="Times New Roman CYR" w:hAnsi="Times New Roman CYR" w:cs="Times New Roman CYR"/>
          <w:szCs w:val="28"/>
          <w:lang w:val="ru-RU"/>
        </w:rPr>
        <w:t>___</w:t>
      </w:r>
      <w:r w:rsidR="00553971">
        <w:rPr>
          <w:rFonts w:ascii="Times New Roman CYR" w:hAnsi="Times New Roman CYR" w:cs="Times New Roman CYR"/>
          <w:szCs w:val="28"/>
          <w:lang w:val="ru-RU"/>
        </w:rPr>
        <w:t>___</w:t>
      </w:r>
      <w:r w:rsidR="00D64736" w:rsidRPr="00553971">
        <w:rPr>
          <w:rFonts w:ascii="Times New Roman CYR" w:hAnsi="Times New Roman CYR" w:cs="Times New Roman CYR"/>
          <w:szCs w:val="28"/>
          <w:lang w:val="ru-RU"/>
        </w:rPr>
        <w:t>____</w:t>
      </w:r>
      <w:r w:rsidR="00397BAB" w:rsidRPr="00553971">
        <w:rPr>
          <w:rFonts w:ascii="Times New Roman CYR" w:hAnsi="Times New Roman CYR" w:cs="Times New Roman CYR"/>
          <w:szCs w:val="28"/>
          <w:lang w:val="ru-RU"/>
        </w:rPr>
        <w:t>__/</w:t>
      </w:r>
      <w:r w:rsidR="00DB4563" w:rsidRPr="00553971">
        <w:rPr>
          <w:rFonts w:ascii="Times New Roman CYR" w:hAnsi="Times New Roman CYR" w:cs="Times New Roman CYR"/>
          <w:szCs w:val="28"/>
          <w:lang w:val="ru-RU"/>
        </w:rPr>
        <w:t>Щесняк Д.С./</w:t>
      </w:r>
    </w:p>
    <w:p w:rsidR="00397BAB" w:rsidRPr="00553971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553971">
        <w:rPr>
          <w:rFonts w:ascii="Times New Roman CYR" w:hAnsi="Times New Roman CYR" w:cs="Times New Roman CYR"/>
          <w:szCs w:val="28"/>
          <w:lang w:val="ru-RU"/>
        </w:rPr>
        <w:t>Руководите</w:t>
      </w:r>
      <w:r w:rsidR="00D64736" w:rsidRPr="00553971">
        <w:rPr>
          <w:rFonts w:ascii="Times New Roman CYR" w:hAnsi="Times New Roman CYR" w:cs="Times New Roman CYR"/>
          <w:szCs w:val="28"/>
          <w:lang w:val="ru-RU"/>
        </w:rPr>
        <w:t>л</w:t>
      </w:r>
      <w:r w:rsidR="008B41F3">
        <w:rPr>
          <w:rFonts w:ascii="Times New Roman CYR" w:hAnsi="Times New Roman CYR" w:cs="Times New Roman CYR"/>
          <w:szCs w:val="28"/>
          <w:lang w:val="ru-RU"/>
        </w:rPr>
        <w:t>ь доцент кафедры ЭВМ_______________</w:t>
      </w:r>
      <w:r w:rsidRPr="00553971">
        <w:rPr>
          <w:rFonts w:ascii="Times New Roman CYR" w:hAnsi="Times New Roman CYR" w:cs="Times New Roman CYR"/>
          <w:szCs w:val="28"/>
          <w:lang w:val="ru-RU"/>
        </w:rPr>
        <w:t>/</w:t>
      </w:r>
      <w:r w:rsidR="00323F98">
        <w:rPr>
          <w:rFonts w:ascii="Times New Roman CYR" w:hAnsi="Times New Roman CYR" w:cs="Times New Roman CYR"/>
          <w:szCs w:val="28"/>
          <w:lang w:val="ru-RU"/>
        </w:rPr>
        <w:t>Чистяков Г.А</w:t>
      </w:r>
      <w:r w:rsidR="0093133B" w:rsidRPr="00553971">
        <w:rPr>
          <w:rFonts w:ascii="Times New Roman CYR" w:hAnsi="Times New Roman CYR" w:cs="Times New Roman CYR"/>
          <w:szCs w:val="28"/>
          <w:lang w:val="ru-RU"/>
        </w:rPr>
        <w:t>.</w:t>
      </w:r>
      <w:r w:rsidR="00DB4563" w:rsidRPr="00553971">
        <w:rPr>
          <w:rFonts w:ascii="Times New Roman CYR" w:hAnsi="Times New Roman CYR" w:cs="Times New Roman CYR"/>
          <w:szCs w:val="28"/>
          <w:lang w:val="ru-RU"/>
        </w:rPr>
        <w:t>/</w:t>
      </w:r>
    </w:p>
    <w:p w:rsidR="00397BAB" w:rsidRPr="00553971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397BAB" w:rsidRPr="009130C9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Проект защищен с оценкой   «____________» _______________</w:t>
      </w:r>
    </w:p>
    <w:p w:rsidR="00397BAB" w:rsidRPr="009130C9" w:rsidRDefault="00692BE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  <w:t xml:space="preserve">    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(оценка)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  <w:t>(дата)</w:t>
      </w:r>
    </w:p>
    <w:p w:rsidR="00397BAB" w:rsidRPr="009130C9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397BAB" w:rsidRPr="009130C9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Члены комиссии</w:t>
      </w:r>
      <w:r w:rsidRPr="009130C9">
        <w:rPr>
          <w:rFonts w:ascii="Times New Roman CYR" w:hAnsi="Times New Roman CYR" w:cs="Times New Roman CYR"/>
          <w:szCs w:val="28"/>
          <w:lang w:val="ru-RU"/>
        </w:rPr>
        <w:tab/>
        <w:t xml:space="preserve">   __________________/ ________________</w:t>
      </w:r>
      <w:r w:rsidR="008C7480" w:rsidRPr="009130C9">
        <w:rPr>
          <w:rFonts w:ascii="Times New Roman CYR" w:hAnsi="Times New Roman CYR" w:cs="Times New Roman CYR"/>
          <w:szCs w:val="28"/>
          <w:lang w:val="ru-RU"/>
        </w:rPr>
        <w:t>_</w:t>
      </w:r>
      <w:r w:rsidRPr="009130C9">
        <w:rPr>
          <w:rFonts w:ascii="Times New Roman CYR" w:hAnsi="Times New Roman CYR" w:cs="Times New Roman CYR"/>
          <w:szCs w:val="28"/>
          <w:lang w:val="ru-RU"/>
        </w:rPr>
        <w:t>/</w:t>
      </w:r>
    </w:p>
    <w:p w:rsidR="00397BAB" w:rsidRPr="009130C9" w:rsidRDefault="00EE10C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(подпись)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  <w:t xml:space="preserve">    </w:t>
      </w:r>
      <w:r w:rsidRPr="00EE10CB">
        <w:rPr>
          <w:rFonts w:ascii="Times New Roman CYR" w:hAnsi="Times New Roman CYR" w:cs="Times New Roman CYR"/>
          <w:szCs w:val="28"/>
          <w:lang w:val="ru-RU"/>
        </w:rPr>
        <w:t xml:space="preserve">     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(Ф.И.О)</w:t>
      </w:r>
    </w:p>
    <w:p w:rsidR="00397BAB" w:rsidRPr="009130C9" w:rsidRDefault="00397BAB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397BAB" w:rsidRPr="00D32B5E" w:rsidRDefault="00EE10CB" w:rsidP="007132FD">
      <w:pPr>
        <w:spacing w:after="0" w:line="240" w:lineRule="auto"/>
        <w:ind w:firstLine="851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D32B5E">
        <w:rPr>
          <w:rFonts w:ascii="Times New Roman CYR" w:hAnsi="Times New Roman CYR" w:cs="Times New Roman CYR"/>
          <w:szCs w:val="28"/>
          <w:lang w:val="ru-RU"/>
        </w:rPr>
        <w:t>_________________  /_________________</w:t>
      </w:r>
      <w:r w:rsidR="008C7480" w:rsidRPr="00D32B5E">
        <w:rPr>
          <w:rFonts w:ascii="Times New Roman CYR" w:hAnsi="Times New Roman CYR" w:cs="Times New Roman CYR"/>
          <w:szCs w:val="28"/>
          <w:lang w:val="ru-RU"/>
        </w:rPr>
        <w:t>_</w:t>
      </w:r>
      <w:r w:rsidR="00397BAB" w:rsidRPr="00D32B5E">
        <w:rPr>
          <w:rFonts w:ascii="Times New Roman CYR" w:hAnsi="Times New Roman CYR" w:cs="Times New Roman CYR"/>
          <w:szCs w:val="28"/>
          <w:lang w:val="ru-RU"/>
        </w:rPr>
        <w:t>/</w:t>
      </w:r>
    </w:p>
    <w:p w:rsidR="00124199" w:rsidRPr="00D32B5E" w:rsidRDefault="00124199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AC7971" w:rsidRPr="00D32B5E" w:rsidRDefault="00AC7971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1D38C5" w:rsidRDefault="001D38C5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Pr="00D32B5E" w:rsidRDefault="00B02DB8" w:rsidP="007132FD">
      <w:pPr>
        <w:spacing w:after="0" w:line="240" w:lineRule="auto"/>
        <w:jc w:val="both"/>
        <w:rPr>
          <w:rFonts w:ascii="Times New Roman CYR" w:hAnsi="Times New Roman CYR" w:cs="Times New Roman CYR"/>
          <w:i/>
          <w:szCs w:val="28"/>
          <w:lang w:val="ru-RU"/>
        </w:rPr>
      </w:pPr>
    </w:p>
    <w:p w:rsidR="0075214E" w:rsidRPr="00EE10CB" w:rsidRDefault="0093133B" w:rsidP="006C5C67">
      <w:pPr>
        <w:spacing w:after="0" w:line="240" w:lineRule="auto"/>
        <w:jc w:val="center"/>
        <w:rPr>
          <w:rFonts w:ascii="Times New Roman CYR" w:hAnsi="Times New Roman CYR" w:cs="Times New Roman CYR"/>
          <w:i/>
          <w:sz w:val="32"/>
          <w:szCs w:val="32"/>
          <w:lang w:val="ru-RU"/>
        </w:rPr>
      </w:pPr>
      <w:r w:rsidRPr="00EE10CB">
        <w:rPr>
          <w:rFonts w:ascii="Times New Roman CYR" w:hAnsi="Times New Roman CYR" w:cs="Times New Roman CYR"/>
          <w:szCs w:val="28"/>
          <w:lang w:val="ru-RU"/>
        </w:rPr>
        <w:t>Киров 2016</w:t>
      </w:r>
      <w:r w:rsidR="0075214E" w:rsidRPr="00EE10CB">
        <w:rPr>
          <w:rFonts w:ascii="Times New Roman CYR" w:hAnsi="Times New Roman CYR" w:cs="Times New Roman CYR"/>
          <w:sz w:val="32"/>
          <w:szCs w:val="32"/>
          <w:lang w:val="ru-RU"/>
        </w:rPr>
        <w:br w:type="page"/>
      </w:r>
    </w:p>
    <w:p w:rsidR="00AC0709" w:rsidRPr="00EE10CB" w:rsidRDefault="00B84C09" w:rsidP="007132FD">
      <w:pPr>
        <w:spacing w:line="240" w:lineRule="auto"/>
        <w:jc w:val="both"/>
        <w:rPr>
          <w:rFonts w:ascii="Times New Roman CYR" w:hAnsi="Times New Roman CYR" w:cs="Times New Roman CYR"/>
          <w:i/>
          <w:lang w:val="ru-RU"/>
        </w:rPr>
      </w:pPr>
      <w:r w:rsidRPr="00B84C09">
        <w:rPr>
          <w:rFonts w:ascii="Times New Roman CYR" w:hAnsi="Times New Roman CYR" w:cs="Times New Roman CYR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6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6C2E7B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6C2E7B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5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</w:rPr>
                                  <w:t>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5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  <w:p w:rsidR="00887233" w:rsidRDefault="0088723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1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5" name="Group 40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6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7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8" name="Group 43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9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 CYR" w:hAnsi="Times New Roman CYR" w:cs="Times New Roman CYR"/>
                                  <w:caps/>
                                  <w:szCs w:val="28"/>
                                  <w:lang w:val="ru-RU"/>
                                </w:rPr>
                                <w:t>Разработка серверной части приложения «Мобильный ВЯТгу»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6C2E7B" w:rsidRDefault="00887233">
                              <w:pPr>
                                <w:pStyle w:val="aff8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ВятГУ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5" name="Group 61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1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7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7233" w:rsidRDefault="00887233">
                                <w:pPr>
                                  <w:pStyle w:val="aff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26" style="position:absolute;left:0;text-align:left;margin-left:56.7pt;margin-top:19.85pt;width:518.8pt;height:802.3pt;z-index:25175040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" o:allowincell="f">
                <v:rect id="Rectangle 9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3jKcQA&#10;AADbAAAADwAAAGRycy9kb3ducmV2LnhtbESPzWrDMBCE74W8g9hAbrWcHNLGjRLsQCCn0rp+gMXa&#10;2CbWyrHkn/Tpq0Khx2FmvmH2x9m0YqTeNZYVrKMYBHFpdcOVguLr/PwKwnlkja1lUvAgB8fD4mmP&#10;ibYTf9KY+0oECLsEFdTed4mUrqzJoItsRxy8q+0N+iD7SuoepwA3rdzE8VYabDgs1NjRqabylg9G&#10;wc3P43ta5d/nXZHtyo8snYZ7qtRqOadvIDzN/j/8175oBdsX+P0Sf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4ynEAAAA2wAAAA8AAAAAAAAAAAAAAAAAmAIAAGRycy9k&#10;b3ducmV2LnhtbFBLBQYAAAAABAAEAPUAAACJAwAAAAA=&#10;" filled="f" strokeweight="2pt"/>
                <v:line id="Line 10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11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12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13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14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15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16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line id="Line 17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rect id="Rectangle 18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2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Pr="006C2E7B" w:rsidRDefault="00887233">
                        <w:pPr>
                          <w:pStyle w:val="af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4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Pr="003148FB" w:rsidRDefault="00887233" w:rsidP="006C2E7B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887233" w:rsidRDefault="00887233">
                        <w:pPr>
                          <w:pStyle w:val="aff8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7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8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29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line id="Line 30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4Vvs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4VvsUAAADcAAAADwAAAAAAAAAA&#10;AAAAAAChAgAAZHJzL2Rvd25yZXYueG1sUEsFBgAAAAAEAAQA+QAAAJMDAAAAAA==&#10;" strokeweight="1pt"/>
                <v:group id="Group 31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32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33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8"/>
                            </w:rPr>
                            <w:t>И.О.</w:t>
                          </w:r>
                        </w:p>
                      </w:txbxContent>
                    </v:textbox>
                  </v:rect>
                </v:group>
                <v:group id="Group 34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<v:rect id="Rectangle 35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6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  <w:p w:rsidR="00887233" w:rsidRDefault="00887233"/>
                      </w:txbxContent>
                    </v:textbox>
                  </v:rect>
                </v:group>
                <v:group id="Group 37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<v:rect id="Rectangle 38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9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group id="Group 40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rect id="Rectangle 41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2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group id="Group 43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rect id="Rectangle 44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5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line id="Line 46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MuD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1jLgzAAAAA3AAAAA8AAAAAAAAAAAAAAAAA&#10;oQIAAGRycy9kb3ducmV2LnhtbFBLBQYAAAAABAAEAPkAAACOAwAAAAA=&#10;" strokeweight="2pt"/>
                <v:rect id="Rectangle 47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rPr>
                            <w:sz w:val="18"/>
                          </w:rPr>
                        </w:pPr>
                        <w:r>
                          <w:rPr>
                            <w:rFonts w:ascii="Times New Roman CYR" w:hAnsi="Times New Roman CYR" w:cs="Times New Roman CYR"/>
                            <w:caps/>
                            <w:szCs w:val="28"/>
                            <w:lang w:val="ru-RU"/>
                          </w:rPr>
                          <w:t>Разработка серверной части приложения «Мобильный ВЯТгу»</w:t>
                        </w:r>
                      </w:p>
                    </w:txbxContent>
                  </v:textbox>
                </v:rect>
                <v:line id="Line 48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49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50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rect id="Rectangle 51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27R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rDI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btH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52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3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E0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R7c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3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54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55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f+c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RZ/5wQAAANwAAAAPAAAAAAAAAAAAAAAA&#10;AKECAABkcnMvZG93bnJldi54bWxQSwUGAAAAAAQABAD5AAAAjwMAAAAA&#10;" strokeweight="1pt"/>
                <v:rect id="Rectangle 56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17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Bd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Nte7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Pr="006C2E7B" w:rsidRDefault="00887233">
                        <w:pPr>
                          <w:pStyle w:val="aff8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ВятГУ</w:t>
                        </w:r>
                      </w:p>
                    </w:txbxContent>
                  </v:textbox>
                </v:rect>
                <v:line id="Line 57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58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    <v:line id="Line 59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    <v:line id="Line 60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j73M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j73MUAAADcAAAADwAAAAAAAAAA&#10;AAAAAAChAgAAZHJzL2Rvd25yZXYueG1sUEsFBgAAAAAEAAQA+QAAAJMDAAAAAA==&#10;" strokeweight="1pt"/>
                <v:group id="Group 61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Rectangle 62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63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  <v:textbox inset="1pt,1pt,1pt,1pt">
                      <w:txbxContent>
                        <w:p w:rsidR="00887233" w:rsidRDefault="00887233">
                          <w:pPr>
                            <w:pStyle w:val="aff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line id="Line 64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Zza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92c2q9AAAA3AAAAA8AAAAAAAAAAAAAAAAAoQIA&#10;AGRycy9kb3ducmV2LnhtbFBLBQYAAAAABAAEAPkAAACLAwAAAAA=&#10;" strokeweight="2pt"/>
                <v:rect id="Rectangle 65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6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47r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47r0AAADc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7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QS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gEErAAAAA3AAAAA8AAAAAAAAAAAAAAAAA&#10;oQIAAGRycy9kb3ducmV2LnhtbFBLBQYAAAAABAAEAPkAAACOAwAAAAA=&#10;" strokeweight="2pt"/>
                <v:rect id="Rectangle 68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DAs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Vka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YMC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9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mm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z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kmmc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+7c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+7c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71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iU+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iO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iU+sUAAADcAAAADwAAAAAAAAAA&#10;AAAAAAChAgAAZHJzL2Rvd25yZXYueG1sUEsFBgAAAAAEAAQA+QAAAJMDAAAAAA==&#10;" strokeweight="1pt"/>
                <w10:wrap anchorx="page" anchory="page"/>
                <w10:anchorlock/>
              </v:group>
            </w:pict>
          </mc:Fallback>
        </mc:AlternateContent>
      </w:r>
      <w:r w:rsidR="00397BAB" w:rsidRPr="00EE10CB">
        <w:rPr>
          <w:rFonts w:ascii="Times New Roman CYR" w:hAnsi="Times New Roman CYR" w:cs="Times New Roman CYR"/>
          <w:lang w:val="ru-RU"/>
        </w:rPr>
        <w:t>Содержание</w:t>
      </w:r>
    </w:p>
    <w:sdt>
      <w:sdtPr>
        <w:rPr>
          <w:rFonts w:ascii="Times New Roman CYR" w:hAnsi="Times New Roman CYR" w:cs="Times New Roman CYR"/>
          <w:i/>
          <w:caps/>
        </w:rPr>
        <w:id w:val="-19375027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D2055D" w:rsidRDefault="00AC0709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 w:rsidRPr="009200F9">
            <w:rPr>
              <w:rFonts w:ascii="Times New Roman CYR" w:hAnsi="Times New Roman CYR" w:cs="Times New Roman CYR"/>
              <w:i/>
              <w:caps/>
            </w:rPr>
            <w:fldChar w:fldCharType="begin"/>
          </w:r>
          <w:r w:rsidRPr="009200F9">
            <w:rPr>
              <w:rFonts w:ascii="Times New Roman CYR" w:hAnsi="Times New Roman CYR" w:cs="Times New Roman CYR"/>
            </w:rPr>
            <w:instrText xml:space="preserve"> TOC \o "1-3" \h \z \u </w:instrText>
          </w:r>
          <w:r w:rsidRPr="009200F9">
            <w:rPr>
              <w:rFonts w:ascii="Times New Roman CYR" w:hAnsi="Times New Roman CYR" w:cs="Times New Roman CYR"/>
              <w:i/>
              <w:caps/>
            </w:rPr>
            <w:fldChar w:fldCharType="separate"/>
          </w:r>
          <w:hyperlink w:anchor="_Toc470524391" w:history="1">
            <w:r w:rsidR="00D2055D" w:rsidRPr="009F6C85">
              <w:rPr>
                <w:rStyle w:val="aff5"/>
                <w:noProof/>
                <w:lang w:val="ru-RU"/>
              </w:rPr>
              <w:t>Введение</w:t>
            </w:r>
            <w:r w:rsidR="00D2055D">
              <w:rPr>
                <w:noProof/>
                <w:webHidden/>
              </w:rPr>
              <w:tab/>
            </w:r>
            <w:r w:rsidR="00D2055D">
              <w:rPr>
                <w:noProof/>
                <w:webHidden/>
              </w:rPr>
              <w:fldChar w:fldCharType="begin"/>
            </w:r>
            <w:r w:rsidR="00D2055D">
              <w:rPr>
                <w:noProof/>
                <w:webHidden/>
              </w:rPr>
              <w:instrText xml:space="preserve"> PAGEREF _Toc470524391 \h </w:instrText>
            </w:r>
            <w:r w:rsidR="00D2055D">
              <w:rPr>
                <w:noProof/>
                <w:webHidden/>
              </w:rPr>
            </w:r>
            <w:r w:rsidR="00D2055D">
              <w:rPr>
                <w:noProof/>
                <w:webHidden/>
              </w:rPr>
              <w:fldChar w:fldCharType="separate"/>
            </w:r>
            <w:r w:rsidR="00D2055D">
              <w:rPr>
                <w:noProof/>
                <w:webHidden/>
              </w:rPr>
              <w:t>3</w:t>
            </w:r>
            <w:r w:rsidR="00D2055D"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2" w:history="1">
            <w:r w:rsidRPr="009F6C85">
              <w:rPr>
                <w:rStyle w:val="aff5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</w:rPr>
              <w:t>Постановка расширенного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3" w:history="1">
            <w:r w:rsidRPr="009F6C85">
              <w:rPr>
                <w:rStyle w:val="aff5"/>
                <w:noProof/>
                <w:lang w:val="ru-RU"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 xml:space="preserve">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4" w:history="1">
            <w:r w:rsidRPr="009F6C85">
              <w:rPr>
                <w:rStyle w:val="aff5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rFonts w:ascii="Times New Roman CYR" w:hAnsi="Times New Roman CYR" w:cs="Times New Roman CYR"/>
                <w:noProof/>
                <w:lang w:val="ru-RU"/>
              </w:rPr>
              <w:t xml:space="preserve"> </w:t>
            </w:r>
            <w:r w:rsidRPr="009F6C85">
              <w:rPr>
                <w:rStyle w:val="aff5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5" w:history="1">
            <w:r w:rsidRPr="009F6C85">
              <w:rPr>
                <w:rStyle w:val="aff5"/>
                <w:noProof/>
                <w:lang w:val="ru-RU"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6" w:history="1">
            <w:r w:rsidRPr="009F6C85">
              <w:rPr>
                <w:rStyle w:val="aff5"/>
                <w:noProof/>
                <w:lang w:val="ru-RU"/>
              </w:rPr>
              <w:t>1.4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7" w:history="1">
            <w:r w:rsidRPr="009F6C85">
              <w:rPr>
                <w:rStyle w:val="aff5"/>
                <w:noProof/>
                <w:lang w:val="ru-RU"/>
              </w:rPr>
              <w:t>1.5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8" w:history="1">
            <w:r w:rsidRPr="009F6C85">
              <w:rPr>
                <w:rStyle w:val="aff5"/>
                <w:noProof/>
                <w:lang w:val="ru-RU"/>
              </w:rPr>
              <w:t>1.6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399" w:history="1">
            <w:r w:rsidRPr="009F6C85">
              <w:rPr>
                <w:rStyle w:val="aff5"/>
                <w:noProof/>
                <w:lang w:val="ru-RU"/>
              </w:rPr>
              <w:t>1.7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0" w:history="1">
            <w:r w:rsidRPr="009F6C85">
              <w:rPr>
                <w:rStyle w:val="aff5"/>
                <w:noProof/>
                <w:lang w:val="ru-RU"/>
              </w:rPr>
              <w:t>1.8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1" w:history="1">
            <w:r w:rsidRPr="009F6C85">
              <w:rPr>
                <w:rStyle w:val="aff5"/>
                <w:noProof/>
                <w:lang w:val="ru-RU"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 xml:space="preserve"> Проектирование</w:t>
            </w:r>
            <w:r w:rsidRPr="009F6C85">
              <w:rPr>
                <w:rStyle w:val="aff5"/>
                <w:noProof/>
              </w:rPr>
              <w:t xml:space="preserve"> </w:t>
            </w:r>
            <w:r w:rsidRPr="009F6C85">
              <w:rPr>
                <w:rStyle w:val="aff5"/>
                <w:noProof/>
                <w:lang w:val="ru-RU"/>
              </w:rPr>
              <w:t>структуры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2" w:history="1">
            <w:r w:rsidRPr="009F6C85">
              <w:rPr>
                <w:rStyle w:val="aff5"/>
                <w:noProof/>
                <w:lang w:val="ru-RU"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3" w:history="1">
            <w:r w:rsidRPr="009F6C85">
              <w:rPr>
                <w:rStyle w:val="aff5"/>
                <w:noProof/>
                <w:lang w:val="ru-RU"/>
              </w:rPr>
              <w:t>2.2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4" w:history="1">
            <w:r w:rsidRPr="009F6C85">
              <w:rPr>
                <w:rStyle w:val="aff5"/>
                <w:noProof/>
                <w:lang w:val="ru-RU"/>
              </w:rPr>
              <w:t>2.3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5" w:history="1">
            <w:r w:rsidRPr="009F6C85">
              <w:rPr>
                <w:rStyle w:val="aff5"/>
                <w:noProof/>
                <w:lang w:val="ru-RU"/>
              </w:rPr>
              <w:t>2.4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Диаграмма модульной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6" w:history="1">
            <w:r w:rsidRPr="009F6C85">
              <w:rPr>
                <w:rStyle w:val="aff5"/>
                <w:noProof/>
                <w:lang w:val="ru-RU"/>
              </w:rPr>
              <w:t>2.5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7" w:history="1">
            <w:r w:rsidRPr="009F6C85">
              <w:rPr>
                <w:rStyle w:val="aff5"/>
                <w:noProof/>
                <w:lang w:val="ru-RU"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Реализация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8" w:history="1">
            <w:r w:rsidRPr="009F6C85">
              <w:rPr>
                <w:rStyle w:val="aff5"/>
                <w:noProof/>
                <w:lang w:val="ru-RU"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Выбор необходимых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09" w:history="1">
            <w:r w:rsidRPr="009F6C85">
              <w:rPr>
                <w:rStyle w:val="aff5"/>
                <w:noProof/>
                <w:lang w:val="ru-RU"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Разработка лексического анализатора для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10" w:history="1">
            <w:r w:rsidRPr="009F6C85">
              <w:rPr>
                <w:rStyle w:val="aff5"/>
                <w:noProof/>
                <w:lang w:val="ru-RU"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Разработка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11" w:history="1">
            <w:r w:rsidRPr="009F6C85">
              <w:rPr>
                <w:rStyle w:val="aff5"/>
                <w:noProof/>
                <w:lang w:val="ru-RU"/>
              </w:rPr>
              <w:t>3.4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Разработка пользовательской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12" w:history="1">
            <w:r w:rsidRPr="009F6C85">
              <w:rPr>
                <w:rStyle w:val="aff5"/>
                <w:rFonts w:ascii="Times New Roman CYR" w:hAnsi="Times New Roman CYR" w:cs="Times New Roman CYR"/>
                <w:noProof/>
                <w:lang w:val="ru-RU"/>
              </w:rPr>
              <w:t>3.5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rFonts w:ascii="Times New Roman CYR" w:hAnsi="Times New Roman CYR" w:cs="Times New Roman CYR"/>
                <w:noProof/>
                <w:lang w:val="ru-RU"/>
              </w:rPr>
              <w:t>Разработка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13" w:history="1">
            <w:r w:rsidRPr="009F6C85">
              <w:rPr>
                <w:rStyle w:val="aff5"/>
                <w:noProof/>
                <w:lang w:val="ru-RU"/>
              </w:rPr>
              <w:t>3.6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14" w:history="1">
            <w:r w:rsidRPr="009F6C85">
              <w:rPr>
                <w:rStyle w:val="aff5"/>
                <w:noProof/>
                <w:lang w:val="ru-RU"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15" w:history="1">
            <w:r w:rsidRPr="009F6C85">
              <w:rPr>
                <w:rStyle w:val="aff5"/>
                <w:noProof/>
                <w:lang w:val="ru-RU"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9F6C85">
              <w:rPr>
                <w:rStyle w:val="aff5"/>
                <w:noProof/>
                <w:lang w:val="ru-RU"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5D" w:rsidRDefault="00D2055D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70524416" w:history="1">
            <w:r w:rsidRPr="009F6C85">
              <w:rPr>
                <w:rStyle w:val="aff5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09" w:rsidRDefault="00AC0709" w:rsidP="007132FD">
          <w:pPr>
            <w:spacing w:line="240" w:lineRule="auto"/>
            <w:jc w:val="both"/>
            <w:rPr>
              <w:rFonts w:ascii="Times New Roman CYR" w:hAnsi="Times New Roman CYR" w:cs="Times New Roman CYR"/>
              <w:b/>
              <w:bCs/>
              <w:i/>
            </w:rPr>
          </w:pPr>
          <w:r w:rsidRPr="009200F9">
            <w:rPr>
              <w:rFonts w:ascii="Times New Roman CYR" w:hAnsi="Times New Roman CYR" w:cs="Times New Roman CYR"/>
              <w:i/>
            </w:rPr>
            <w:fldChar w:fldCharType="end"/>
          </w:r>
        </w:p>
      </w:sdtContent>
    </w:sdt>
    <w:p w:rsidR="00B84C09" w:rsidRDefault="00B84C09" w:rsidP="007132FD">
      <w:pPr>
        <w:ind w:firstLine="0"/>
        <w:jc w:val="both"/>
        <w:rPr>
          <w:rFonts w:ascii="Times New Roman CYR" w:hAnsi="Times New Roman CYR" w:cs="Times New Roman CYR"/>
          <w:b/>
          <w:bCs/>
          <w:i/>
        </w:rPr>
      </w:pPr>
      <w:r>
        <w:rPr>
          <w:rFonts w:ascii="Times New Roman CYR" w:hAnsi="Times New Roman CYR" w:cs="Times New Roman CYR"/>
          <w:b/>
          <w:bCs/>
          <w:i/>
        </w:rPr>
        <w:br w:type="page"/>
      </w:r>
    </w:p>
    <w:p w:rsidR="00614393" w:rsidRPr="00944572" w:rsidRDefault="00944572" w:rsidP="00614393">
      <w:pPr>
        <w:pStyle w:val="1"/>
        <w:numPr>
          <w:ilvl w:val="0"/>
          <w:numId w:val="0"/>
        </w:numPr>
        <w:ind w:left="360"/>
        <w:rPr>
          <w:rStyle w:val="a7"/>
          <w:b w:val="0"/>
          <w:bCs/>
          <w:lang w:val="ru-RU"/>
        </w:rPr>
      </w:pPr>
      <w:bookmarkStart w:id="0" w:name="_Toc470524391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0" allowOverlap="1" wp14:anchorId="55A2EC10" wp14:editId="6647059D">
                <wp:simplePos x="0" y="0"/>
                <wp:positionH relativeFrom="margin">
                  <wp:align>center</wp:align>
                </wp:positionH>
                <wp:positionV relativeFrom="margin">
                  <wp:posOffset>-466725</wp:posOffset>
                </wp:positionV>
                <wp:extent cx="6588760" cy="10189210"/>
                <wp:effectExtent l="0" t="0" r="21590" b="21590"/>
                <wp:wrapNone/>
                <wp:docPr id="918" name="Группа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Default="00944572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Default="00944572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Default="00944572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Default="00944572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Default="00944572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Default="00944572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Pr="0041239E" w:rsidRDefault="00944572" w:rsidP="0094457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572" w:rsidRPr="003148FB" w:rsidRDefault="00944572" w:rsidP="0094457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2EC10" id="Группа 918" o:spid="_x0000_s1090" style="position:absolute;left:0;text-align:left;margin-left:0;margin-top:-36.75pt;width:518.8pt;height:802.3pt;z-index:25179340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" o:allowincell="f">
                <v:rect id="Rectangle 43" o:spid="_x0000_s10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SvZsMA&#10;AADcAAAADwAAAGRycy9kb3ducmV2LnhtbESPQYvCMBSE78L+h/AWvGnqHsRWo9QFwZO43f6AR/Ns&#10;i81LbWJb/fVmQdjjMDPfMJvdaBrRU+dqywoW8wgEcWF1zaWC/PcwW4FwHlljY5kUPMjBbvsx2WCi&#10;7cA/1Ge+FAHCLkEFlfdtIqUrKjLo5rYlDt7FdgZ9kF0pdYdDgJtGfkXRUhqsOSxU2NJ3RcU1uxsF&#10;Vz/2p7TMnoc438fFeZ8O91uq1PRzTNcgPI3+P/xuH7WCeBHD35lw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SvZsMAAADcAAAADwAAAAAAAAAAAAAAAACYAgAAZHJzL2Rv&#10;d25yZXYueG1sUEsFBgAAAAAEAAQA9QAAAIgDAAAAAA==&#10;" filled="f" strokeweight="2pt"/>
                <v:line id="Line 44" o:spid="_x0000_s109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hh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YIYe9AAAA3AAAAA8AAAAAAAAAAAAAAAAAoQIA&#10;AGRycy9kb3ducmV2LnhtbFBLBQYAAAAABAAEAPkAAACLAwAAAAA=&#10;" strokeweight="2pt"/>
                <v:line id="Line 45" o:spid="_x0000_s109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EH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UhBzAAAAA3AAAAA8AAAAAAAAAAAAAAAAA&#10;oQIAAGRycy9kb3ducmV2LnhtbFBLBQYAAAAABAAEAPkAAACOAwAAAAA=&#10;" strokeweight="2pt"/>
                <v:line id="Line 46" o:spid="_x0000_s109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aa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d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GGmvDAAAA3AAAAA8AAAAAAAAAAAAA&#10;AAAAoQIAAGRycy9kb3ducmV2LnhtbFBLBQYAAAAABAAEAPkAAACRAwAAAAA=&#10;" strokeweight="2pt"/>
                <v:line id="Line 47" o:spid="_x0000_s109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q/8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M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r/wxAAAANwAAAAPAAAAAAAAAAAA&#10;AAAAAKECAABkcnMvZG93bnJldi54bWxQSwUGAAAAAAQABAD5AAAAkgMAAAAA&#10;" strokeweight="2pt"/>
                <v:line id="Line 48" o:spid="_x0000_s109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lq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awiW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XpajDAAAA3AAAAA8AAAAAAAAAAAAA&#10;AAAAoQIAAGRycy9kb3ducmV2LnhtbFBLBQYAAAAABAAEAPkAAACRAwAAAAA=&#10;" strokeweight="2pt"/>
                <v:line id="Line 49" o:spid="_x0000_s109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03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X03L8AAADdAAAADwAAAAAAAAAAAAAAAACh&#10;AgAAZHJzL2Rvd25yZXYueG1sUEsFBgAAAAAEAAQA+QAAAI0DAAAAAA==&#10;" strokeweight="2pt"/>
                <v:line id="Line 50" o:spid="_x0000_s109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grs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u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pgrsIAAADdAAAADwAAAAAAAAAAAAAA&#10;AAChAgAAZHJzL2Rvd25yZXYueG1sUEsFBgAAAAAEAAQA+QAAAJADAAAAAA==&#10;" strokeweight="2pt"/>
                <v:line id="Line 51" o:spid="_x0000_s109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Oj38MAAADdAAAADwAAAGRycy9kb3ducmV2LnhtbERPS27CMBDdI/UO1lTqjjiwqCDFiap+&#10;pKIuENADDPEQB+JxZLuQ9vQYCYndPL3vLKrBduJEPrSOFUyyHARx7XTLjYKf7ed4BiJEZI2dY1Lw&#10;RwGq8mG0wEK7M6/ptImNSCEcClRgYuwLKUNtyGLIXE+cuL3zFmOCvpHa4zmF205O8/xZWmw5NRjs&#10;6c1Qfdz8WgVLv/s+Tv4bI3e89B/d6n0e7EGpp8fh9QVEpCHexTf3l07z8+kcrt+kE2R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To9/DAAAA3QAAAA8AAAAAAAAAAAAA&#10;AAAAoQIAAGRycy9kb3ducmV2LnhtbFBLBQYAAAAABAAEAPkAAACRAwAAAAA=&#10;" strokeweight="1pt"/>
                <v:line id="Line 52" o:spid="_x0000_s110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6dc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1+nXDAAAA3QAAAA8AAAAAAAAAAAAA&#10;AAAAoQIAAGRycy9kb3ducmV2LnhtbFBLBQYAAAAABAAEAPkAAACRAwAAAAA=&#10;" strokeweight="2pt"/>
                <v:line id="Line 53" o:spid="_x0000_s110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5B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Z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8OQTDAAAA3QAAAA8AAAAAAAAAAAAA&#10;AAAAoQIAAGRycy9kb3ducmV2LnhtbFBLBQYAAAAABAAEAPkAAACRAwAAAAA=&#10;" strokeweight="1pt"/>
                <v:rect id="Rectangle 54" o:spid="_x0000_s110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i78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7M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ci78AAAADdAAAADwAAAAAAAAAAAAAAAACYAgAAZHJzL2Rvd25y&#10;ZXYueG1sUEsFBgAAAAAEAAQA9QAAAIUDAAAAAA==&#10;" filled="f" stroked="f" strokeweight=".25pt">
                  <v:textbox inset="1pt,1pt,1pt,1pt">
                    <w:txbxContent>
                      <w:p w:rsidR="00944572" w:rsidRDefault="00944572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0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HdM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vlos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rh3TBAAAA3QAAAA8AAAAAAAAAAAAAAAAAmAIAAGRycy9kb3du&#10;cmV2LnhtbFBLBQYAAAAABAAEAPUAAACGAwAAAAA=&#10;" filled="f" stroked="f" strokeweight=".25pt">
                  <v:textbox inset="1pt,1pt,1pt,1pt">
                    <w:txbxContent>
                      <w:p w:rsidR="00944572" w:rsidRDefault="00944572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fA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28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wDBAAAA3QAAAA8AAAAAAAAAAAAAAAAAmAIAAGRycy9kb3du&#10;cmV2LnhtbFBLBQYAAAAABAAEAPUAAACGAwAAAAA=&#10;" filled="f" stroked="f" strokeweight=".25pt">
                  <v:textbox inset="1pt,1pt,1pt,1pt">
                    <w:txbxContent>
                      <w:p w:rsidR="00944572" w:rsidRDefault="00944572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944572" w:rsidRDefault="00944572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k7M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9VL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cJOzBAAAA3QAAAA8AAAAAAAAAAAAAAAAAmAIAAGRycy9kb3du&#10;cmV2LnhtbFBLBQYAAAAABAAEAPUAAACGAwAAAAA=&#10;" filled="f" stroked="f" strokeweight=".25pt">
                  <v:textbox inset="1pt,1pt,1pt,1pt">
                    <w:txbxContent>
                      <w:p w:rsidR="00944572" w:rsidRDefault="00944572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944572" w:rsidRDefault="00944572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944572" w:rsidRPr="0041239E" w:rsidRDefault="00944572" w:rsidP="0094457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0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wns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fLVY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sJ7BAAAA3QAAAA8AAAAAAAAAAAAAAAAAmAIAAGRycy9kb3du&#10;cmV2LnhtbFBLBQYAAAAABAAEAPUAAACGAwAAAAA=&#10;" filled="f" stroked="f" strokeweight=".25pt">
                  <v:textbox inset="1pt,1pt,1pt,1pt">
                    <w:txbxContent>
                      <w:p w:rsidR="00944572" w:rsidRPr="003148FB" w:rsidRDefault="00944572" w:rsidP="0094457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14393">
        <w:rPr>
          <w:rStyle w:val="a7"/>
          <w:b w:val="0"/>
          <w:bCs/>
          <w:lang w:val="ru-RU"/>
        </w:rPr>
        <w:t>Введение</w:t>
      </w:r>
      <w:bookmarkEnd w:id="0"/>
    </w:p>
    <w:p w:rsidR="00944572" w:rsidRPr="00C106E4" w:rsidRDefault="00944572" w:rsidP="00944572">
      <w:pPr>
        <w:jc w:val="both"/>
        <w:rPr>
          <w:lang w:val="ru-RU"/>
        </w:rPr>
      </w:pPr>
      <w:r w:rsidRPr="00FB56C6">
        <w:rPr>
          <w:lang w:val="ru-RU"/>
        </w:rPr>
        <w:t xml:space="preserve">В век мобильных устройств человечество стремится, чтобы вся информация была под рукой и в удобном формате. </w:t>
      </w:r>
      <w:r w:rsidRPr="00C106E4">
        <w:rPr>
          <w:lang w:val="ru-RU"/>
        </w:rPr>
        <w:t>Иметь возможность узнать последние новости, посмотреть местоположение чего-либо, иметь возможность организовать свой день в соответствий с расписанием. Все это можно быстро делать имея под рукой такое устройство как смартфон и соответствующее приложение. Но что делать студенту, если такого приложения нет под рукой? Если каждый раз приходится загружать страницу с расписанием, чтобы узнать где пара. Если каждый раз нужно узнавать у других где будет тот или и</w:t>
      </w:r>
      <w:bookmarkStart w:id="1" w:name="_GoBack"/>
      <w:bookmarkEnd w:id="1"/>
      <w:r w:rsidRPr="00C106E4">
        <w:rPr>
          <w:lang w:val="ru-RU"/>
        </w:rPr>
        <w:t xml:space="preserve">ной преподаватель. </w:t>
      </w:r>
      <w:r w:rsidRPr="00402033">
        <w:rPr>
          <w:lang w:val="ru-RU"/>
        </w:rPr>
        <w:t>Если каждый раз необходимо выполнять массу операций, чтобы найти нужную информацию по поводу расположения корпусов, посещения пар,</w:t>
      </w:r>
      <w:r>
        <w:rPr>
          <w:lang w:val="ru-RU"/>
        </w:rPr>
        <w:t xml:space="preserve"> изменения в расписании</w:t>
      </w:r>
      <w:r w:rsidRPr="00402033">
        <w:rPr>
          <w:lang w:val="ru-RU"/>
        </w:rPr>
        <w:t xml:space="preserve"> и т</w:t>
      </w:r>
      <w:r>
        <w:rPr>
          <w:lang w:val="ru-RU"/>
        </w:rPr>
        <w:t>.</w:t>
      </w:r>
      <w:r w:rsidRPr="00402033">
        <w:rPr>
          <w:lang w:val="ru-RU"/>
        </w:rPr>
        <w:t xml:space="preserve">д. </w:t>
      </w:r>
      <w:r w:rsidRPr="00C106E4">
        <w:rPr>
          <w:lang w:val="ru-RU"/>
        </w:rPr>
        <w:t xml:space="preserve">На все эти вопросы приходит очевидный ответ – необходимо создать удобное приложение для мобильных устройств, которое выполняло бы все эти действия. </w:t>
      </w:r>
    </w:p>
    <w:p w:rsidR="00944572" w:rsidRPr="001B3C49" w:rsidRDefault="00944572" w:rsidP="00944572">
      <w:pPr>
        <w:jc w:val="both"/>
        <w:rPr>
          <w:rFonts w:ascii="Times New Roman CYR" w:hAnsi="Times New Roman CYR" w:cs="Times New Roman CYR"/>
          <w:lang w:val="ru-RU"/>
        </w:rPr>
      </w:pPr>
      <w:r w:rsidRPr="001B3C49">
        <w:rPr>
          <w:lang w:val="ru-RU"/>
        </w:rPr>
        <w:t>Данное приложение получило название «</w:t>
      </w:r>
      <w:r>
        <w:rPr>
          <w:lang w:val="ru-RU"/>
        </w:rPr>
        <w:t xml:space="preserve">Мобильный </w:t>
      </w:r>
      <w:r w:rsidRPr="001B3C49">
        <w:rPr>
          <w:lang w:val="ru-RU"/>
        </w:rPr>
        <w:t>ВятГУ». Оно направлено на упрощение доступа студентов к различным часто используемым вещам, таким как: расписание как студентов так и преподавателей, местоположение корпусов, справочная информация</w:t>
      </w:r>
    </w:p>
    <w:p w:rsidR="00944572" w:rsidRPr="00944572" w:rsidRDefault="00944572">
      <w:pPr>
        <w:ind w:firstLine="0"/>
        <w:rPr>
          <w:rStyle w:val="a7"/>
          <w:b w:val="0"/>
          <w:bCs w:val="0"/>
          <w:lang w:val="ru-RU"/>
        </w:rPr>
      </w:pPr>
    </w:p>
    <w:p w:rsidR="00614393" w:rsidRPr="00944572" w:rsidRDefault="00614393">
      <w:pPr>
        <w:ind w:firstLine="0"/>
        <w:rPr>
          <w:rStyle w:val="a7"/>
          <w:rFonts w:asciiTheme="majorHAnsi" w:eastAsiaTheme="majorEastAsia" w:hAnsiTheme="majorHAnsi" w:cstheme="majorBidi"/>
          <w:b w:val="0"/>
          <w:color w:val="000000" w:themeColor="text1"/>
          <w:szCs w:val="28"/>
          <w:lang w:val="ru-RU"/>
        </w:rPr>
      </w:pPr>
      <w:r w:rsidRPr="00944572">
        <w:rPr>
          <w:rStyle w:val="a7"/>
          <w:b w:val="0"/>
          <w:bCs w:val="0"/>
          <w:lang w:val="ru-RU"/>
        </w:rPr>
        <w:br w:type="page"/>
      </w:r>
    </w:p>
    <w:p w:rsidR="0029350C" w:rsidRPr="00E50DCD" w:rsidRDefault="0029350C" w:rsidP="007132FD">
      <w:pPr>
        <w:pStyle w:val="1"/>
        <w:jc w:val="both"/>
        <w:rPr>
          <w:rStyle w:val="a7"/>
          <w:b w:val="0"/>
          <w:bCs/>
        </w:rPr>
      </w:pPr>
      <w:bookmarkStart w:id="2" w:name="_Toc470524392"/>
      <w:r w:rsidRPr="00E50DCD">
        <w:rPr>
          <w:rStyle w:val="a7"/>
          <w:b w:val="0"/>
          <w:bCs/>
        </w:rPr>
        <w:lastRenderedPageBreak/>
        <w:t>Постановка расширенного технического задания</w:t>
      </w:r>
      <w:bookmarkEnd w:id="2"/>
    </w:p>
    <w:p w:rsidR="0029350C" w:rsidRPr="0029350C" w:rsidRDefault="0029350C" w:rsidP="007132FD">
      <w:pPr>
        <w:jc w:val="both"/>
        <w:rPr>
          <w:lang w:val="ru-RU"/>
        </w:rPr>
      </w:pPr>
    </w:p>
    <w:p w:rsidR="0029350C" w:rsidRDefault="0029350C" w:rsidP="007132FD">
      <w:pPr>
        <w:jc w:val="both"/>
        <w:rPr>
          <w:lang w:val="ru-RU"/>
        </w:rPr>
      </w:pPr>
      <w:r>
        <w:rPr>
          <w:lang w:val="ru-RU"/>
        </w:rPr>
        <w:t>В данной главе описываются требования, которые предъявляются к конечному продукту и на основе заданных требований составляется расширенное техническое задание.</w:t>
      </w:r>
    </w:p>
    <w:p w:rsidR="00FB56C6" w:rsidRPr="0029350C" w:rsidRDefault="00FB56C6" w:rsidP="007132FD">
      <w:pPr>
        <w:jc w:val="both"/>
        <w:rPr>
          <w:lang w:val="ru-RU"/>
        </w:rPr>
      </w:pPr>
    </w:p>
    <w:p w:rsidR="00FF3C25" w:rsidRDefault="003148FB" w:rsidP="007132FD">
      <w:pPr>
        <w:pStyle w:val="2"/>
        <w:jc w:val="both"/>
        <w:rPr>
          <w:rStyle w:val="a7"/>
          <w:b w:val="0"/>
          <w:bCs/>
          <w:lang w:val="ru-RU"/>
        </w:rPr>
      </w:pPr>
      <w:bookmarkStart w:id="3" w:name="_Toc470524393"/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666E1DF0" wp14:editId="297F7C7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E1DF0" id="Группа 47" o:spid="_x0000_s1110" style="position:absolute;left:0;text-align:left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Cjgc/gfBwAAZVUAAA4AAAAA&#10;AAAAAAAAAAAALgIAAGRycy9lMm9Eb2MueG1sUEsBAi0AFAAGAAgAAAAhAIxDtsrhAAAADAEAAA8A&#10;AAAAAAAAAAAAAAAAeQkAAGRycy9kb3ducmV2LnhtbFBLBQYAAAAABAAEAPMAAACHCgAAAAA=&#10;" o:allowincell="f">
                <v:rect id="Rectangle 43" o:spid="_x0000_s111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rO7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Nys7vwAAANsAAAAPAAAAAAAAAAAAAAAAAJgCAABkcnMvZG93bnJl&#10;di54bWxQSwUGAAAAAAQABAD1AAAAhAMAAAAA&#10;" filled="f" strokeweight="2pt"/>
                <v:line id="Line 44" o:spid="_x0000_s111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45" o:spid="_x0000_s111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46" o:spid="_x0000_s111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47" o:spid="_x0000_s111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48" o:spid="_x0000_s111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49" o:spid="_x0000_s111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0" o:spid="_x0000_s111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1" o:spid="_x0000_s111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52" o:spid="_x0000_s112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3" o:spid="_x0000_s112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rect id="Rectangle 54" o:spid="_x0000_s112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2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2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2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Pr="0041239E" w:rsidRDefault="0088723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2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Pr="003148FB" w:rsidRDefault="0088723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5C78">
        <w:rPr>
          <w:rStyle w:val="a7"/>
          <w:b w:val="0"/>
          <w:lang w:val="ru-RU"/>
        </w:rPr>
        <w:t xml:space="preserve"> </w:t>
      </w:r>
      <w:r w:rsidR="00944572">
        <w:rPr>
          <w:rStyle w:val="a7"/>
          <w:b w:val="0"/>
          <w:bCs/>
          <w:lang w:val="ru-RU"/>
        </w:rPr>
        <w:t>Анализ предметной области</w:t>
      </w:r>
      <w:bookmarkEnd w:id="3"/>
    </w:p>
    <w:p w:rsidR="00944572" w:rsidRPr="00944572" w:rsidRDefault="00944572" w:rsidP="00944572">
      <w:pPr>
        <w:rPr>
          <w:lang w:val="ru-RU"/>
        </w:rPr>
      </w:pPr>
    </w:p>
    <w:p w:rsidR="003148FB" w:rsidRPr="009130C9" w:rsidRDefault="003148FB" w:rsidP="007132FD">
      <w:pPr>
        <w:spacing w:line="240" w:lineRule="auto"/>
        <w:ind w:firstLine="567"/>
        <w:jc w:val="both"/>
        <w:rPr>
          <w:rFonts w:ascii="Times New Roman CYR" w:hAnsi="Times New Roman CYR" w:cs="Times New Roman CYR"/>
          <w:i/>
          <w:lang w:val="ru-RU"/>
        </w:rPr>
      </w:pPr>
    </w:p>
    <w:p w:rsidR="008C166D" w:rsidRPr="009130C9" w:rsidRDefault="008C166D" w:rsidP="007132FD">
      <w:pPr>
        <w:spacing w:line="240" w:lineRule="auto"/>
        <w:jc w:val="both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9B133E" w:rsidRPr="00E50DCD" w:rsidRDefault="001A190D" w:rsidP="007132FD">
      <w:pPr>
        <w:pStyle w:val="2"/>
        <w:jc w:val="both"/>
        <w:rPr>
          <w:rStyle w:val="a7"/>
          <w:b w:val="0"/>
          <w:bCs/>
        </w:rPr>
      </w:pPr>
      <w:bookmarkStart w:id="4" w:name="_Toc470524394"/>
      <w:r w:rsidRPr="001508E7">
        <w:rPr>
          <w:rStyle w:val="a7"/>
          <w:rFonts w:ascii="Times New Roman CYR" w:hAnsi="Times New Roman CYR" w:cs="Times New Roman CYR"/>
          <w:b w:val="0"/>
          <w:bCs/>
          <w:noProof/>
          <w:sz w:val="20"/>
          <w:highlight w:val="lightGray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5BE7868D" wp14:editId="5C21A61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E72CA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887233" w:rsidRDefault="00887233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7868D" id="Группа 87" o:spid="_x0000_s1130" style="position:absolute;left:0;text-align:left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N5gCcslBwAAblUA&#10;AA4AAAAAAAAAAAAAAAAALgIAAGRycy9lMm9Eb2MueG1sUEsBAi0AFAAGAAgAAAAhAIxDtsrhAAAA&#10;DAEAAA8AAAAAAAAAAAAAAAAAfwkAAGRycy9kb3ducmV2LnhtbFBLBQYAAAAABAAEAPMAAACNCgAA&#10;AAA=&#10;" o:allowincell="f">
                <v:rect id="Rectangle 83" o:spid="_x0000_s113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Rob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bP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2OkaG+AAAA2wAAAA8AAAAAAAAAAAAAAAAAmAIAAGRycy9kb3ducmV2&#10;LnhtbFBLBQYAAAAABAAEAPUAAACDAwAAAAA=&#10;" filled="f" strokeweight="2pt"/>
                <v:line id="Line 84" o:spid="_x0000_s113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85" o:spid="_x0000_s113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86" o:spid="_x0000_s113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87" o:spid="_x0000_s113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88" o:spid="_x0000_s113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89" o:spid="_x0000_s113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line id="Line 90" o:spid="_x0000_s113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91" o:spid="_x0000_s113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line id="Line 92" o:spid="_x0000_s114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93" o:spid="_x0000_s114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rect id="Rectangle 94" o:spid="_x0000_s114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4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4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4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4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4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4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1" o:spid="_x0000_s114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Pr="003148FB" w:rsidRDefault="00887233" w:rsidP="00E72CA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887233" w:rsidRDefault="00887233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05B5A">
        <w:rPr>
          <w:rStyle w:val="a7"/>
          <w:rFonts w:ascii="Times New Roman CYR" w:hAnsi="Times New Roman CYR" w:cs="Times New Roman CYR"/>
          <w:b w:val="0"/>
          <w:lang w:val="ru-RU"/>
        </w:rPr>
        <w:t xml:space="preserve"> </w:t>
      </w:r>
      <w:r w:rsidR="00105B5A" w:rsidRPr="00E50DCD">
        <w:rPr>
          <w:rStyle w:val="a7"/>
          <w:b w:val="0"/>
          <w:bCs/>
        </w:rPr>
        <w:t xml:space="preserve">Анализ </w:t>
      </w:r>
      <w:r w:rsidR="004B7619" w:rsidRPr="00E50DCD">
        <w:rPr>
          <w:rStyle w:val="a7"/>
          <w:b w:val="0"/>
          <w:bCs/>
        </w:rPr>
        <w:t>аналогов</w:t>
      </w:r>
      <w:bookmarkEnd w:id="4"/>
    </w:p>
    <w:p w:rsidR="0010395C" w:rsidRDefault="0010395C" w:rsidP="007132FD">
      <w:pPr>
        <w:jc w:val="both"/>
        <w:rPr>
          <w:lang w:val="ru-RU"/>
        </w:rPr>
      </w:pPr>
      <w:r>
        <w:rPr>
          <w:lang w:val="ru-RU"/>
        </w:rPr>
        <w:t>В данном разделе производится анализ аналогичных продуктов с целью выявления их недостатков и преимуществ.</w:t>
      </w:r>
    </w:p>
    <w:p w:rsidR="00E50DCD" w:rsidRPr="0010395C" w:rsidRDefault="00E50DCD" w:rsidP="007132FD">
      <w:pPr>
        <w:jc w:val="both"/>
        <w:rPr>
          <w:lang w:val="ru-RU"/>
        </w:rPr>
      </w:pPr>
    </w:p>
    <w:p w:rsidR="002117A6" w:rsidRPr="009461CE" w:rsidRDefault="005264FA" w:rsidP="007132FD">
      <w:pPr>
        <w:ind w:left="709" w:firstLine="0"/>
        <w:jc w:val="both"/>
        <w:rPr>
          <w:rStyle w:val="a7"/>
          <w:lang w:val="ru-RU"/>
        </w:rPr>
      </w:pPr>
      <w:r w:rsidRPr="009461CE">
        <w:rPr>
          <w:rStyle w:val="a7"/>
          <w:lang w:val="ru-RU"/>
        </w:rPr>
        <w:t>Мобильное приложение для просмотра расписания студентов ВятГУ</w:t>
      </w:r>
    </w:p>
    <w:p w:rsidR="00CE38F0" w:rsidRDefault="005264FA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Основная цель данного приложения – удобное получение информации студентам с помощью мобильных устройств.</w:t>
      </w:r>
    </w:p>
    <w:p w:rsidR="007B0FE6" w:rsidRDefault="007B0FE6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Основные возможности:</w:t>
      </w:r>
    </w:p>
    <w:p w:rsidR="007B0FE6" w:rsidRPr="007B0FE6" w:rsidRDefault="007B0FE6" w:rsidP="007132FD">
      <w:pPr>
        <w:pStyle w:val="ab"/>
        <w:numPr>
          <w:ilvl w:val="0"/>
          <w:numId w:val="37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7B0FE6">
        <w:rPr>
          <w:rFonts w:ascii="Times New Roman CYR" w:hAnsi="Times New Roman CYR" w:cs="Times New Roman CYR"/>
          <w:lang w:val="ru-RU"/>
        </w:rPr>
        <w:t>Демонстрация текущей и следующей пары для быстрого получения информации.</w:t>
      </w:r>
    </w:p>
    <w:p w:rsidR="007B0FE6" w:rsidRPr="007B0FE6" w:rsidRDefault="007B0FE6" w:rsidP="007132FD">
      <w:pPr>
        <w:pStyle w:val="ab"/>
        <w:numPr>
          <w:ilvl w:val="0"/>
          <w:numId w:val="37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7B0FE6">
        <w:rPr>
          <w:rFonts w:ascii="Times New Roman CYR" w:hAnsi="Times New Roman CYR" w:cs="Times New Roman CYR"/>
          <w:lang w:val="ru-RU"/>
        </w:rPr>
        <w:t>Вывод расписания для текущего и завтрашнего дня.</w:t>
      </w:r>
    </w:p>
    <w:p w:rsidR="007B0FE6" w:rsidRPr="007B0FE6" w:rsidRDefault="007B0FE6" w:rsidP="007132FD">
      <w:pPr>
        <w:pStyle w:val="ab"/>
        <w:numPr>
          <w:ilvl w:val="0"/>
          <w:numId w:val="37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7B0FE6">
        <w:rPr>
          <w:rFonts w:ascii="Times New Roman CYR" w:hAnsi="Times New Roman CYR" w:cs="Times New Roman CYR"/>
          <w:lang w:val="ru-RU"/>
        </w:rPr>
        <w:t>Представление информации о звонках — начало и конец каждой пары.</w:t>
      </w:r>
    </w:p>
    <w:p w:rsidR="007B0FE6" w:rsidRPr="007B0FE6" w:rsidRDefault="007B0FE6" w:rsidP="007132FD">
      <w:pPr>
        <w:pStyle w:val="ab"/>
        <w:numPr>
          <w:ilvl w:val="0"/>
          <w:numId w:val="37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7B0FE6">
        <w:rPr>
          <w:rFonts w:ascii="Times New Roman CYR" w:hAnsi="Times New Roman CYR" w:cs="Times New Roman CYR"/>
          <w:lang w:val="ru-RU"/>
        </w:rPr>
        <w:t>Таймер отсчета времени до конца текущей пары.</w:t>
      </w:r>
    </w:p>
    <w:p w:rsidR="004E2035" w:rsidRDefault="007B0FE6" w:rsidP="007132FD">
      <w:pPr>
        <w:pStyle w:val="ab"/>
        <w:numPr>
          <w:ilvl w:val="0"/>
          <w:numId w:val="37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7B0FE6">
        <w:rPr>
          <w:rFonts w:ascii="Times New Roman CYR" w:hAnsi="Times New Roman CYR" w:cs="Times New Roman CYR"/>
          <w:lang w:val="ru-RU"/>
        </w:rPr>
        <w:t>Публикация адреса для каждого корпуса.</w:t>
      </w:r>
    </w:p>
    <w:p w:rsidR="004E2035" w:rsidRPr="0027168A" w:rsidRDefault="009D38C3" w:rsidP="007132FD">
      <w:pPr>
        <w:spacing w:line="24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ru-RU"/>
        </w:rPr>
        <w:t>Основной интерфейс</w:t>
      </w:r>
      <w:r w:rsidR="004E2035">
        <w:rPr>
          <w:rFonts w:ascii="Times New Roman CYR" w:hAnsi="Times New Roman CYR" w:cs="Times New Roman CYR"/>
          <w:lang w:val="ru-RU"/>
        </w:rPr>
        <w:t xml:space="preserve">: </w:t>
      </w:r>
    </w:p>
    <w:p w:rsidR="004E2035" w:rsidRPr="004E2035" w:rsidRDefault="004E2035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4E2035">
        <w:rPr>
          <w:rFonts w:ascii="Times New Roman CYR" w:hAnsi="Times New Roman CYR" w:cs="Times New Roman CYR"/>
          <w:lang w:val="ru-RU"/>
        </w:rPr>
        <w:t xml:space="preserve">Блок «Общая информация», состоящий из 4 ключевых элементов: текущая, следующая, сегодняшние и завтрашние пары, адреса корпусов. </w:t>
      </w:r>
    </w:p>
    <w:p w:rsidR="004E2035" w:rsidRPr="004E2035" w:rsidRDefault="004E2035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4E2035">
        <w:rPr>
          <w:rFonts w:ascii="Times New Roman CYR" w:hAnsi="Times New Roman CYR" w:cs="Times New Roman CYR"/>
          <w:lang w:val="ru-RU"/>
        </w:rPr>
        <w:t xml:space="preserve">Блок «Расписание» - вывод текущей недели, демонстрация занятий каждого дня недели, расписание звонков. </w:t>
      </w:r>
    </w:p>
    <w:p w:rsidR="00580CB8" w:rsidRDefault="004E2035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4E2035">
        <w:rPr>
          <w:rFonts w:ascii="Times New Roman CYR" w:hAnsi="Times New Roman CYR" w:cs="Times New Roman CYR"/>
          <w:lang w:val="ru-RU"/>
        </w:rPr>
        <w:t>Блок «Мероприятия» - вывод информации из раздела официального веб-сайта с расписанием грядущих мероприятий.</w:t>
      </w:r>
    </w:p>
    <w:p w:rsidR="009D38C3" w:rsidRDefault="009D38C3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Недостатки:</w:t>
      </w:r>
    </w:p>
    <w:p w:rsidR="009D38C3" w:rsidRDefault="009D38C3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Нет расписаний преподавателей</w:t>
      </w:r>
    </w:p>
    <w:p w:rsidR="009D38C3" w:rsidRDefault="009D38C3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Долгая работа сервиса, так как он обращается к серверу университета для получения расписания</w:t>
      </w:r>
    </w:p>
    <w:p w:rsidR="005205D3" w:rsidRDefault="005205D3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Пример графического интерфейса приложения представлен на рисунке 1</w:t>
      </w:r>
    </w:p>
    <w:p w:rsidR="005205D3" w:rsidRPr="005205D3" w:rsidRDefault="005205D3" w:rsidP="001F065A">
      <w:pPr>
        <w:spacing w:line="240" w:lineRule="auto"/>
        <w:jc w:val="center"/>
        <w:rPr>
          <w:rFonts w:ascii="Times New Roman CYR" w:hAnsi="Times New Roman CYR" w:cs="Times New Roman CYR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0" allowOverlap="1" wp14:anchorId="0AAF920A" wp14:editId="0C824F78">
                <wp:simplePos x="0" y="0"/>
                <wp:positionH relativeFrom="margin">
                  <wp:posOffset>-334645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57" name="Группа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5205D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5205D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920A" id="Группа 857" o:spid="_x0000_s1150" style="position:absolute;left:0;text-align:left;margin-left:-26.35pt;margin-top:0;width:518.8pt;height:802.3pt;z-index:251754496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" o:allowincell="f">
                <v:rect id="Rectangle 43" o:spid="_x0000_s11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8oMIA&#10;AADcAAAADwAAAGRycy9kb3ducmV2LnhtbERPzWrCQBC+F/oOywi91Y2FikndSCwIPYnGPMCQnSYh&#10;2dk0uyapT+8eBI8f3/92N5tOjDS4xrKC1TICQVxa3XCloLgc3jcgnEfW2FkmBf/kYJe+vmwx0Xbi&#10;M425r0QIYZeggtr7PpHSlTUZdEvbEwfu1w4GfYBDJfWAUwg3nfyIorU02HBoqLGn75rKNr8aBa2f&#10;x2NW5bdDXOzj8rTPputfptTbYs6+QHia/VP8cP9oBZvPsDa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7ygwgAAANwAAAAPAAAAAAAAAAAAAAAAAJgCAABkcnMvZG93&#10;bnJldi54bWxQSwUGAAAAAAQABAD1AAAAhwMAAAAA&#10;" filled="f" strokeweight="2pt"/>
                <v:line id="Line 44" o:spid="_x0000_s115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  <v:line id="Line 45" o:spid="_x0000_s115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X2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lTl9q9AAAA3AAAAA8AAAAAAAAAAAAAAAAAoQIA&#10;AGRycy9kb3ducmV2LnhtbFBLBQYAAAAABAAEAPkAAACLAwAAAAA=&#10;" strokeweight="2pt"/>
                <v:line id="Line 46" o:spid="_x0000_s11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  <v:line id="Line 47" o:spid="_x0000_s11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s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rDbAAAAA3AAAAA8AAAAAAAAAAAAAAAAA&#10;oQIAAGRycy9kb3ducmV2LnhtbFBLBQYAAAAABAAEAPkAAACOAwAAAAA=&#10;" strokeweight="2pt"/>
                <v:line id="Line 48" o:spid="_x0000_s11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J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BCa3AAAAA3AAAAA8AAAAAAAAAAAAAAAAA&#10;oQIAAGRycy9kb3ducmV2LnhtbFBLBQYAAAAABAAEAPkAAACOAwAAAAA=&#10;" strokeweight="2pt"/>
                <v:line id="Line 49" o:spid="_x0000_s11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50" o:spid="_x0000_s11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0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kNELAAAAA3AAAAA8AAAAAAAAAAAAAAAAA&#10;oQIAAGRycy9kb3ducmV2LnhtbFBLBQYAAAAABAAEAPkAAACOAwAAAAA=&#10;" strokeweight="2pt"/>
                <v:line id="Line 51" o:spid="_x0000_s11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ohsUAAADcAAAADwAAAGRycy9kb3ducmV2LnhtbESPwW7CMBBE75X6D9ZW4lYcOEQ0xURV&#10;AamIAyr0A5Z4G6eJ15HtQuDrcaVKHEcz80YzLwfbiRP50DhWMBlnIIgrpxuuFXwd1s8zECEia+wc&#10;k4ILBSgXjw9zLLQ78yed9rEWCcKhQAUmxr6QMlSGLIax64mT9+28xZikr6X2eE5w28lpluXSYsNp&#10;wWBP74aqdv9rFWz8cdtOrrWRR974VbdbvgT7o9ToaXh7BRFpiPfwf/tDK5jlOfyd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UohsUAAADcAAAADwAAAAAAAAAA&#10;AAAAAAChAgAAZHJzL2Rvd25yZXYueG1sUEsFBgAAAAAEAAQA+QAAAJMDAAAAAA==&#10;" strokeweight="1pt"/>
                <v:line id="Line 52" o:spid="_x0000_s11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Pr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6D67AAAAA3AAAAA8AAAAAAAAAAAAAAAAA&#10;oQIAAGRycy9kb3ducmV2LnhtbFBLBQYAAAAABAAEAPkAAACOAwAAAAA=&#10;" strokeweight="2pt"/>
                <v:line id="Line 53" o:spid="_x0000_s11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Zb8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YZb8IAAADcAAAADwAAAAAAAAAAAAAA&#10;AAChAgAAZHJzL2Rvd25yZXYueG1sUEsFBgAAAAAEAAQA+QAAAJADAAAAAA==&#10;" strokeweight="1pt"/>
                <v:rect id="Rectangle 54" o:spid="_x0000_s11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po8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xqaP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31M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ry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31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T8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/I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5JP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KO8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Cjv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Pr="0041239E" w:rsidRDefault="00887233" w:rsidP="005205D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6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Pr="003148FB" w:rsidRDefault="00887233" w:rsidP="005205D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:lang w:val="ru-RU" w:eastAsia="ru-RU" w:bidi="ar-SA"/>
        </w:rPr>
        <w:drawing>
          <wp:inline distT="0" distB="0" distL="0" distR="0">
            <wp:extent cx="1674655" cy="3735238"/>
            <wp:effectExtent l="0" t="0" r="1905" b="0"/>
            <wp:docPr id="626" name="Рисунок 626" descr="http://nauchforum.ru/sites/default/files/illustrations/2016_02_17_StudTech/Mitloshuk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auchforum.ru/sites/default/files/illustrations/2016_02_17_StudTech/Mitloshuk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36" cy="374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D3" w:rsidRPr="005205D3" w:rsidRDefault="005205D3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Рисунок 1 – графический интерфейс мобильного приложения ВятГУ</w:t>
      </w:r>
    </w:p>
    <w:p w:rsidR="00580CB8" w:rsidRDefault="00580CB8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</w:p>
    <w:p w:rsidR="00580CB8" w:rsidRPr="00E50DCD" w:rsidRDefault="006339F8" w:rsidP="007132FD">
      <w:pPr>
        <w:pStyle w:val="afff0"/>
        <w:ind w:left="709"/>
        <w:rPr>
          <w:rStyle w:val="a7"/>
        </w:rPr>
      </w:pPr>
      <w:r w:rsidRPr="00E50DCD">
        <w:rPr>
          <w:rStyle w:val="a7"/>
        </w:rPr>
        <w:t>Newcastle University</w:t>
      </w:r>
    </w:p>
    <w:p w:rsidR="006339F8" w:rsidRDefault="006339F8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Данное приложение разработано для одноименного университета. Оно нацелено в основном на студентов и имеет следующие возможности:</w:t>
      </w:r>
    </w:p>
    <w:p w:rsidR="006339F8" w:rsidRDefault="006339F8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Доступ к библиотеке университета</w:t>
      </w:r>
    </w:p>
    <w:p w:rsidR="006339F8" w:rsidRDefault="006339F8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Удобный вывод расписания учебных пар</w:t>
      </w:r>
    </w:p>
    <w:p w:rsidR="003C0E13" w:rsidRDefault="003C0E13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Вывод расписания экзаменационной сессии</w:t>
      </w:r>
    </w:p>
    <w:p w:rsidR="003C0E13" w:rsidRDefault="003C0E13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Отображения количества свободных компьютеров</w:t>
      </w:r>
    </w:p>
    <w:p w:rsidR="006339F8" w:rsidRDefault="006339F8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Вывод новостей университета</w:t>
      </w:r>
    </w:p>
    <w:p w:rsidR="006339F8" w:rsidRDefault="006339F8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Наличие навигации по корпусам</w:t>
      </w:r>
    </w:p>
    <w:p w:rsidR="006339F8" w:rsidRDefault="006339F8" w:rsidP="007132FD">
      <w:pPr>
        <w:pStyle w:val="ab"/>
        <w:numPr>
          <w:ilvl w:val="0"/>
          <w:numId w:val="38"/>
        </w:num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Встроенная необходимая справочная информация для студентов</w:t>
      </w:r>
    </w:p>
    <w:p w:rsidR="005205D3" w:rsidRDefault="005205D3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Пример графического интерфейса представлен на рисунке 2</w:t>
      </w:r>
    </w:p>
    <w:p w:rsidR="005205D3" w:rsidRDefault="00B511F0" w:rsidP="001F065A">
      <w:pPr>
        <w:spacing w:line="240" w:lineRule="auto"/>
        <w:jc w:val="center"/>
        <w:rPr>
          <w:rFonts w:ascii="Times New Roman CYR" w:hAnsi="Times New Roman CYR" w:cs="Times New Roman CYR"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0" allowOverlap="1" wp14:anchorId="6E704F7B" wp14:editId="65A6252E">
                <wp:simplePos x="0" y="0"/>
                <wp:positionH relativeFrom="margin">
                  <wp:posOffset>-318566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925" name="Группа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B511F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B511F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04F7B" id="Группа 925" o:spid="_x0000_s1170" style="position:absolute;left:0;text-align:left;margin-left:-25.1pt;margin-top:0;width:518.8pt;height:802.3pt;z-index:251756544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" o:allowincell="f">
                <v:rect id="Rectangle 43" o:spid="_x0000_s11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xqcMA&#10;AADcAAAADwAAAGRycy9kb3ducmV2LnhtbESPQYvCMBSE78L+h/AWvGmqB9l2jVIFwdOitT/g0bxt&#10;i81LbWLb9dcbYcHjMDPfMOvtaBrRU+dqywoW8wgEcWF1zaWC/HKYfYFwHlljY5kU/JGD7eZjssZE&#10;24HP1Ge+FAHCLkEFlfdtIqUrKjLo5rYlDt6v7Qz6ILtS6g6HADeNXEbRShqsOSxU2NK+ouKa3Y2C&#10;qx/7n7TMHoc438XFaZcO91uq1PRzTL9BeBr9O/zfPmoF8XIFrzPh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fxqcMAAADcAAAADwAAAAAAAAAAAAAAAACYAgAAZHJzL2Rv&#10;d25yZXYueG1sUEsFBgAAAAAEAAQA9QAAAIgDAAAAAA==&#10;" filled="f" strokeweight="2pt"/>
                <v:line id="Line 44" o:spid="_x0000_s11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58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I6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bnzxAAAANwAAAAPAAAAAAAAAAAA&#10;AAAAAKECAABkcnMvZG93bnJldi54bWxQSwUGAAAAAAQABAD5AAAAkgMAAAAA&#10;" strokeweight="2pt"/>
                <v:line id="Line 45" o:spid="_x0000_s11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4tg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uLYG9AAAA3AAAAA8AAAAAAAAAAAAAAAAAoQIA&#10;AGRycy9kb3ducmV2LnhtbFBLBQYAAAAABAAEAPkAAACLAwAAAAA=&#10;" strokeweight="2pt"/>
                <v:line id="Line 46" o:spid="_x0000_s11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IG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iiBrAAAAA3AAAAA8AAAAAAAAAAAAAAAAA&#10;oQIAAGRycy9kb3ducmV2LnhtbFBLBQYAAAAABAAEAPkAAACOAwAAAAA=&#10;" strokeweight="2pt"/>
                <v:line id="Line 47" o:spid="_x0000_s11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W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wBt1q9AAAA3AAAAA8AAAAAAAAAAAAAAAAAoQIA&#10;AGRycy9kb3ducmV2LnhtbFBLBQYAAAAABAAEAPkAAACLAwAAAAA=&#10;" strokeweight="2pt"/>
                <v:line id="Line 48" o:spid="_x0000_s11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0Sw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EsHDAAAA3AAAAA8AAAAAAAAAAAAA&#10;AAAAoQIAAGRycy9kb3ducmV2LnhtbFBLBQYAAAAABAAEAPkAAACRAwAAAAA=&#10;" strokeweight="2pt"/>
                <v:line id="Line 49" o:spid="_x0000_s11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+Mt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4y2xAAAANwAAAAPAAAAAAAAAAAA&#10;AAAAAKECAABkcnMvZG93bnJldi54bWxQSwUGAAAAAAQABAD5AAAAkgMAAAAA&#10;" strokeweight="2pt"/>
                <v:line id="Line 50" o:spid="_x0000_s11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    <v:line id="Line 51" o:spid="_x0000_s11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kz6s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GL69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TPqxAAAANwAAAAPAAAAAAAAAAAA&#10;AAAAAKECAABkcnMvZG93bnJldi54bWxQSwUGAAAAAAQABAD5AAAAkgMAAAAA&#10;" strokeweight="1pt"/>
                <v:line id="Line 52" o:spid="_x0000_s11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    <v:line id="Line 53" o:spid="_x0000_s11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cIB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xu9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wgGxAAAANwAAAAPAAAAAAAAAAAA&#10;AAAAAKECAABkcnMvZG93bnJldi54bWxQSwUGAAAAAAQABAD5AAAAkgMAAAAA&#10;" strokeweight="1pt"/>
                <v:rect id="Rectangle 54" o:spid="_x0000_s11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T+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Xkr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wT+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JG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XLW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DDJGL0AAADc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Default="00887233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xsg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tU8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8bIP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y9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A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vL0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Xb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aL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4ldv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Pr="0041239E" w:rsidRDefault="00887233" w:rsidP="00B511F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8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PG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W7N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PG8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Pr="003148FB" w:rsidRDefault="00887233" w:rsidP="00B511F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:lang w:val="ru-RU" w:eastAsia="ru-RU" w:bidi="ar-SA"/>
        </w:rPr>
        <w:drawing>
          <wp:inline distT="0" distB="0" distL="0" distR="0">
            <wp:extent cx="1853250" cy="3295291"/>
            <wp:effectExtent l="0" t="0" r="0" b="635"/>
            <wp:docPr id="924" name="Рисунок 924" descr="https://pp.vk.me/c626624/v626624693/3e875/q39jLKACG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p.vk.me/c626624/v626624693/3e875/q39jLKACG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111" cy="331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D3" w:rsidRPr="00C106E4" w:rsidRDefault="005205D3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Рисунок 2 – Графический интерфейс приложения </w:t>
      </w:r>
      <w:r>
        <w:rPr>
          <w:rFonts w:ascii="Times New Roman CYR" w:hAnsi="Times New Roman CYR" w:cs="Times New Roman CYR"/>
        </w:rPr>
        <w:t>Newcastle</w:t>
      </w:r>
      <w:r w:rsidRPr="005205D3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University</w:t>
      </w:r>
    </w:p>
    <w:p w:rsidR="000337C1" w:rsidRPr="005205D3" w:rsidRDefault="000337C1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</w:p>
    <w:p w:rsidR="006339F8" w:rsidRPr="00E50DCD" w:rsidRDefault="001051CB" w:rsidP="007132FD">
      <w:pPr>
        <w:pStyle w:val="afff0"/>
        <w:ind w:left="709"/>
        <w:rPr>
          <w:rStyle w:val="a7"/>
        </w:rPr>
      </w:pPr>
      <w:r w:rsidRPr="00E50DCD">
        <w:rPr>
          <w:rStyle w:val="a7"/>
        </w:rPr>
        <w:t>University of Florida</w:t>
      </w:r>
    </w:p>
    <w:p w:rsidR="001051CB" w:rsidRDefault="00D5012E" w:rsidP="007132FD">
      <w:pPr>
        <w:jc w:val="both"/>
        <w:rPr>
          <w:lang w:val="ru-RU"/>
        </w:rPr>
      </w:pPr>
      <w:r>
        <w:rPr>
          <w:lang w:val="ru-RU"/>
        </w:rPr>
        <w:t xml:space="preserve">Официальное мобильное приложение разработанное для студентов, преподавателей и другого персонала университета. Данное приложение предоставляет навигацию по учебным корпусам, доступ к свежим новостям и событиям университета, </w:t>
      </w:r>
      <w:r w:rsidR="00C94EC5">
        <w:rPr>
          <w:lang w:val="ru-RU"/>
        </w:rPr>
        <w:t xml:space="preserve">доступ к различным </w:t>
      </w:r>
      <w:r>
        <w:rPr>
          <w:lang w:val="ru-RU"/>
        </w:rPr>
        <w:t>ресурсам университета</w:t>
      </w:r>
    </w:p>
    <w:p w:rsidR="00D5012E" w:rsidRDefault="00D5012E" w:rsidP="007132FD">
      <w:pPr>
        <w:jc w:val="both"/>
        <w:rPr>
          <w:lang w:val="ru-RU"/>
        </w:rPr>
      </w:pPr>
      <w:r>
        <w:rPr>
          <w:lang w:val="ru-RU"/>
        </w:rPr>
        <w:t>Основные возможности:</w:t>
      </w:r>
    </w:p>
    <w:p w:rsidR="00D5012E" w:rsidRDefault="00D5012E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Лента новостей, которая рассказывает о последних событиях университета</w:t>
      </w:r>
    </w:p>
    <w:p w:rsidR="00D5012E" w:rsidRDefault="00D5012E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Календарь последних университетских событий</w:t>
      </w:r>
    </w:p>
    <w:p w:rsidR="00D5012E" w:rsidRDefault="00D5012E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Карта кампуса для удобного поиска учебных аудиторий</w:t>
      </w:r>
    </w:p>
    <w:p w:rsidR="00D5012E" w:rsidRDefault="00D5012E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Доступ к библиотечным ресурсам</w:t>
      </w:r>
    </w:p>
    <w:p w:rsidR="00D5012E" w:rsidRDefault="00D5012E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Расписание учебных пар студентов</w:t>
      </w:r>
    </w:p>
    <w:p w:rsidR="00D5012E" w:rsidRDefault="0075716F" w:rsidP="007132FD">
      <w:pPr>
        <w:jc w:val="both"/>
        <w:rPr>
          <w:lang w:val="ru-RU"/>
        </w:rPr>
      </w:pPr>
      <w:r>
        <w:rPr>
          <w:lang w:val="ru-RU"/>
        </w:rPr>
        <w:t>Пример графического интерфейса представлен на рисунке 3</w:t>
      </w:r>
    </w:p>
    <w:p w:rsidR="0075716F" w:rsidRDefault="0075716F" w:rsidP="001F065A">
      <w:pPr>
        <w:jc w:val="center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0" allowOverlap="1" wp14:anchorId="3BBC00A9" wp14:editId="367234A7">
                <wp:simplePos x="0" y="0"/>
                <wp:positionH relativeFrom="margin">
                  <wp:posOffset>-336430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946" name="Группа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4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75716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75716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75716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75716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75716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75716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75716F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75716F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C00A9" id="Группа 946" o:spid="_x0000_s1190" style="position:absolute;left:0;text-align:left;margin-left:-26.5pt;margin-top:0;width:518.8pt;height:802.3pt;z-index:25175859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" o:allowincell="f">
                <v:rect id="Rectangle 43" o:spid="_x0000_s11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Sxks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iBc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sZLEAAAA3AAAAA8AAAAAAAAAAAAAAAAAmAIAAGRycy9k&#10;b3ducmV2LnhtbFBLBQYAAAAABAAEAPUAAACJAwAAAAA=&#10;" filled="f" strokeweight="2pt"/>
                <v:line id="Line 44" o:spid="_x0000_s119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II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pxyCG9AAAA3AAAAA8AAAAAAAAAAAAAAAAAoQIA&#10;AGRycy9kb3ducmV2LnhtbFBLBQYAAAAABAAEAPkAAACLAwAAAAA=&#10;" strokeweight="2pt"/>
                <v:line id="Line 45" o:spid="_x0000_s119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46" o:spid="_x0000_s119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S+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Uvq9AAAA3AAAAA8AAAAAAAAAAAAAAAAAoQIA&#10;AGRycy9kb3ducmV2LnhtbFBLBQYAAAAABAAEAPkAAACLAwAAAAA=&#10;" strokeweight="2pt"/>
                <v:line id="Line 47" o:spid="_x0000_s119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L3Y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6S92HAAAAA3AAAAA8AAAAAAAAAAAAAAAAA&#10;oQIAAGRycy9kb3ducmV2LnhtbFBLBQYAAAAABAAEAPkAAACOAwAAAAA=&#10;" strokeweight="2pt"/>
                <v:line id="Line 48" o:spid="_x0000_s119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  <v:line id="Line 49" o:spid="_x0000_s119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Mj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MyNxAAAANwAAAAPAAAAAAAAAAAA&#10;AAAAAKECAABkcnMvZG93bnJldi54bWxQSwUGAAAAAAQABAD5AAAAkgMAAAAA&#10;" strokeweight="2pt"/>
                <v:line id="Line 50" o:spid="_x0000_s119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VU+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5VT5xAAAANwAAAAPAAAAAAAAAAAA&#10;AAAAAKECAABkcnMvZG93bnJldi54bWxQSwUGAAAAAAQABAD5AAAAkgMAAAAA&#10;" strokeweight="2pt"/>
                <v:line id="Line 51" o:spid="_x0000_s119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z0c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cym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z0cUAAADcAAAADwAAAAAAAAAA&#10;AAAAAAChAgAAZHJzL2Rvd25yZXYueG1sUEsFBgAAAAAEAAQA+QAAAJMDAAAAAA==&#10;" strokeweight="1pt"/>
                <v:line id="Line 52" o:spid="_x0000_s120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vF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7bxXAAAAA3AAAAA8AAAAAAAAAAAAAAAAA&#10;oQIAAGRycy9kb3ducmV2LnhtbFBLBQYAAAAABAAEAPkAAACOAwAAAAA=&#10;" strokeweight="2pt"/>
                <v:line id="Line 53" o:spid="_x0000_s120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IPc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Eg9xAAAANwAAAAPAAAAAAAAAAAA&#10;AAAAAKECAABkcnMvZG93bnJldi54bWxQSwUGAAAAAAQABAD5AAAAkgMAAAAA&#10;" strokeweight="1pt"/>
                <v:rect id="Rectangle 54" o:spid="_x0000_s120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 w:rsidP="0075716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0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75716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VeL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hZV4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 w:rsidP="0075716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0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w48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iyd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MOP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75716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0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ulM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sh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uul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75716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LD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2TP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cLD8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75716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Te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83Q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+k3v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Pr="0041239E" w:rsidRDefault="00887233" w:rsidP="0075716F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0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I24M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2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I24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Pr="003148FB" w:rsidRDefault="00887233" w:rsidP="0075716F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:lang w:val="ru-RU" w:eastAsia="ru-RU" w:bidi="ar-SA"/>
        </w:rPr>
        <w:drawing>
          <wp:inline distT="0" distB="0" distL="0" distR="0">
            <wp:extent cx="2028941" cy="3459193"/>
            <wp:effectExtent l="0" t="0" r="0" b="8255"/>
            <wp:docPr id="945" name="Рисунок 945" descr="https://pp.vk.me/c626624/v626624693/3e926/QU14LITRt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p.vk.me/c626624/v626624693/3e926/QU14LITRty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44" cy="347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D7" w:rsidRPr="003D62D7" w:rsidRDefault="0075716F" w:rsidP="007132FD">
      <w:pPr>
        <w:jc w:val="both"/>
        <w:rPr>
          <w:lang w:val="ru-RU"/>
        </w:rPr>
      </w:pPr>
      <w:r>
        <w:rPr>
          <w:lang w:val="ru-RU"/>
        </w:rPr>
        <w:t xml:space="preserve">Рисунок 3 – Графический интерфейс приложения </w:t>
      </w:r>
      <w:r>
        <w:t>University</w:t>
      </w:r>
      <w:r w:rsidRPr="0075716F">
        <w:rPr>
          <w:lang w:val="ru-RU"/>
        </w:rPr>
        <w:t xml:space="preserve"> </w:t>
      </w:r>
      <w:r>
        <w:t>of</w:t>
      </w:r>
      <w:r w:rsidRPr="0075716F">
        <w:rPr>
          <w:lang w:val="ru-RU"/>
        </w:rPr>
        <w:t xml:space="preserve"> </w:t>
      </w:r>
      <w:r>
        <w:t>Florida</w:t>
      </w:r>
    </w:p>
    <w:p w:rsidR="003D62D7" w:rsidRDefault="003D62D7" w:rsidP="007132FD">
      <w:pPr>
        <w:jc w:val="both"/>
        <w:rPr>
          <w:lang w:val="ru-RU"/>
        </w:rPr>
      </w:pPr>
      <w:r>
        <w:rPr>
          <w:lang w:val="ru-RU"/>
        </w:rPr>
        <w:t>Сравнительная таблица аналогов и их критериев представлена в таблице 1</w:t>
      </w:r>
    </w:p>
    <w:p w:rsidR="003D62D7" w:rsidRDefault="003D62D7" w:rsidP="007132FD">
      <w:pPr>
        <w:jc w:val="both"/>
        <w:rPr>
          <w:lang w:val="ru-RU"/>
        </w:rPr>
      </w:pPr>
      <w:r>
        <w:rPr>
          <w:lang w:val="ru-RU"/>
        </w:rPr>
        <w:t xml:space="preserve">Таблица 1. 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62D7" w:rsidTr="003D62D7">
        <w:tc>
          <w:tcPr>
            <w:tcW w:w="2336" w:type="dxa"/>
          </w:tcPr>
          <w:p w:rsidR="003D62D7" w:rsidRDefault="003D62D7" w:rsidP="007132FD">
            <w:pPr>
              <w:ind w:firstLine="0"/>
              <w:jc w:val="both"/>
            </w:pPr>
          </w:p>
        </w:tc>
        <w:tc>
          <w:tcPr>
            <w:tcW w:w="2336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sz w:val="24"/>
                <w:szCs w:val="24"/>
              </w:rPr>
            </w:pPr>
            <w:r w:rsidRPr="003D62D7">
              <w:rPr>
                <w:sz w:val="24"/>
                <w:szCs w:val="24"/>
              </w:rPr>
              <w:t>Мобильное приложение для расписания ВятГУ</w:t>
            </w:r>
          </w:p>
        </w:tc>
        <w:tc>
          <w:tcPr>
            <w:tcW w:w="2336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Newcastle University</w:t>
            </w:r>
          </w:p>
        </w:tc>
        <w:tc>
          <w:tcPr>
            <w:tcW w:w="2337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3D62D7">
              <w:rPr>
                <w:sz w:val="24"/>
                <w:szCs w:val="24"/>
                <w:lang w:val="en-US"/>
              </w:rPr>
              <w:t>University of Florida</w:t>
            </w:r>
          </w:p>
        </w:tc>
      </w:tr>
      <w:tr w:rsidR="003D62D7" w:rsidTr="003D62D7">
        <w:tc>
          <w:tcPr>
            <w:tcW w:w="2336" w:type="dxa"/>
          </w:tcPr>
          <w:p w:rsidR="003D62D7" w:rsidRDefault="003D62D7" w:rsidP="007132FD">
            <w:pPr>
              <w:ind w:firstLine="0"/>
              <w:jc w:val="both"/>
            </w:pPr>
            <w:r>
              <w:t>Лента новостей</w:t>
            </w:r>
          </w:p>
        </w:tc>
        <w:tc>
          <w:tcPr>
            <w:tcW w:w="2336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D62D7" w:rsidTr="003D62D7">
        <w:tc>
          <w:tcPr>
            <w:tcW w:w="2336" w:type="dxa"/>
          </w:tcPr>
          <w:p w:rsidR="003D62D7" w:rsidRDefault="003D62D7" w:rsidP="007132FD">
            <w:pPr>
              <w:ind w:firstLine="0"/>
              <w:jc w:val="both"/>
            </w:pPr>
            <w:r>
              <w:t>Расписание</w:t>
            </w:r>
            <w:r w:rsidR="00A00872">
              <w:t xml:space="preserve"> для студентов</w:t>
            </w:r>
          </w:p>
        </w:tc>
        <w:tc>
          <w:tcPr>
            <w:tcW w:w="2336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:rsidR="003D62D7" w:rsidRPr="003D62D7" w:rsidRDefault="003D62D7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D62D7" w:rsidTr="003D62D7">
        <w:tc>
          <w:tcPr>
            <w:tcW w:w="2336" w:type="dxa"/>
          </w:tcPr>
          <w:p w:rsidR="003D62D7" w:rsidRPr="006C1E5F" w:rsidRDefault="00A00872" w:rsidP="007132FD">
            <w:pPr>
              <w:ind w:firstLine="0"/>
              <w:jc w:val="both"/>
            </w:pPr>
            <w:r>
              <w:t>Расписание для преподавателей</w:t>
            </w:r>
          </w:p>
        </w:tc>
        <w:tc>
          <w:tcPr>
            <w:tcW w:w="2336" w:type="dxa"/>
            <w:vAlign w:val="center"/>
          </w:tcPr>
          <w:p w:rsidR="003D62D7" w:rsidRDefault="00A00872" w:rsidP="007132FD">
            <w:pPr>
              <w:ind w:firstLine="0"/>
              <w:jc w:val="both"/>
            </w:pPr>
            <w:r>
              <w:t>-</w:t>
            </w:r>
          </w:p>
        </w:tc>
        <w:tc>
          <w:tcPr>
            <w:tcW w:w="2336" w:type="dxa"/>
            <w:vAlign w:val="center"/>
          </w:tcPr>
          <w:p w:rsidR="003D62D7" w:rsidRDefault="00A54BC4" w:rsidP="007132FD">
            <w:pPr>
              <w:ind w:firstLine="0"/>
              <w:jc w:val="both"/>
            </w:pPr>
            <w:r>
              <w:t>-</w:t>
            </w:r>
          </w:p>
        </w:tc>
        <w:tc>
          <w:tcPr>
            <w:tcW w:w="2337" w:type="dxa"/>
            <w:vAlign w:val="center"/>
          </w:tcPr>
          <w:p w:rsidR="003D62D7" w:rsidRDefault="006C1E5F" w:rsidP="007132FD">
            <w:pPr>
              <w:ind w:firstLine="0"/>
              <w:jc w:val="both"/>
            </w:pPr>
            <w:r>
              <w:t>+</w:t>
            </w:r>
          </w:p>
        </w:tc>
      </w:tr>
      <w:tr w:rsidR="003D62D7" w:rsidTr="003D62D7">
        <w:tc>
          <w:tcPr>
            <w:tcW w:w="2336" w:type="dxa"/>
          </w:tcPr>
          <w:p w:rsidR="003D62D7" w:rsidRDefault="00A00872" w:rsidP="007132FD">
            <w:pPr>
              <w:ind w:firstLine="0"/>
              <w:jc w:val="both"/>
            </w:pPr>
            <w:r>
              <w:t>Справочная информация</w:t>
            </w:r>
          </w:p>
        </w:tc>
        <w:tc>
          <w:tcPr>
            <w:tcW w:w="2336" w:type="dxa"/>
            <w:vAlign w:val="center"/>
          </w:tcPr>
          <w:p w:rsidR="003D62D7" w:rsidRDefault="00A00872" w:rsidP="007132FD">
            <w:pPr>
              <w:ind w:firstLine="0"/>
              <w:jc w:val="both"/>
            </w:pPr>
            <w:r>
              <w:t>+</w:t>
            </w:r>
          </w:p>
        </w:tc>
        <w:tc>
          <w:tcPr>
            <w:tcW w:w="2336" w:type="dxa"/>
            <w:vAlign w:val="center"/>
          </w:tcPr>
          <w:p w:rsidR="003D62D7" w:rsidRDefault="00A00872" w:rsidP="007132FD">
            <w:pPr>
              <w:ind w:firstLine="0"/>
              <w:jc w:val="both"/>
            </w:pPr>
            <w:r>
              <w:t>+</w:t>
            </w:r>
          </w:p>
        </w:tc>
        <w:tc>
          <w:tcPr>
            <w:tcW w:w="2337" w:type="dxa"/>
            <w:vAlign w:val="center"/>
          </w:tcPr>
          <w:p w:rsidR="003D62D7" w:rsidRDefault="00A00872" w:rsidP="007132FD">
            <w:pPr>
              <w:ind w:firstLine="0"/>
              <w:jc w:val="both"/>
            </w:pPr>
            <w:r>
              <w:t>+</w:t>
            </w:r>
          </w:p>
        </w:tc>
      </w:tr>
      <w:tr w:rsidR="009A383E" w:rsidTr="003D62D7">
        <w:tc>
          <w:tcPr>
            <w:tcW w:w="2336" w:type="dxa"/>
          </w:tcPr>
          <w:p w:rsidR="009A383E" w:rsidRPr="00750E2B" w:rsidRDefault="009A383E" w:rsidP="007132FD">
            <w:pPr>
              <w:ind w:firstLine="0"/>
              <w:jc w:val="both"/>
              <w:rPr>
                <w:lang w:val="en-US"/>
              </w:rPr>
            </w:pPr>
            <w:r>
              <w:t>Библиотечные ресурсы</w:t>
            </w:r>
          </w:p>
        </w:tc>
        <w:tc>
          <w:tcPr>
            <w:tcW w:w="2336" w:type="dxa"/>
            <w:vAlign w:val="center"/>
          </w:tcPr>
          <w:p w:rsidR="009A383E" w:rsidRDefault="009A383E" w:rsidP="007132FD">
            <w:pPr>
              <w:ind w:firstLine="0"/>
              <w:jc w:val="both"/>
            </w:pPr>
            <w:r>
              <w:t>-</w:t>
            </w:r>
          </w:p>
        </w:tc>
        <w:tc>
          <w:tcPr>
            <w:tcW w:w="2336" w:type="dxa"/>
            <w:vAlign w:val="center"/>
          </w:tcPr>
          <w:p w:rsidR="009A383E" w:rsidRDefault="009A383E" w:rsidP="007132FD">
            <w:pPr>
              <w:ind w:firstLine="0"/>
              <w:jc w:val="both"/>
            </w:pPr>
            <w:r>
              <w:t>+</w:t>
            </w:r>
          </w:p>
        </w:tc>
        <w:tc>
          <w:tcPr>
            <w:tcW w:w="2337" w:type="dxa"/>
            <w:vAlign w:val="center"/>
          </w:tcPr>
          <w:p w:rsidR="009A383E" w:rsidRDefault="009A383E" w:rsidP="007132FD">
            <w:pPr>
              <w:ind w:firstLine="0"/>
              <w:jc w:val="both"/>
            </w:pPr>
            <w:r>
              <w:t>+</w:t>
            </w:r>
          </w:p>
        </w:tc>
      </w:tr>
      <w:tr w:rsidR="009A383E" w:rsidTr="003D62D7">
        <w:tc>
          <w:tcPr>
            <w:tcW w:w="2336" w:type="dxa"/>
          </w:tcPr>
          <w:p w:rsidR="009A383E" w:rsidRPr="00750E2B" w:rsidRDefault="00750E2B" w:rsidP="007132FD">
            <w:pPr>
              <w:ind w:firstLine="0"/>
              <w:jc w:val="both"/>
            </w:pPr>
            <w:r>
              <w:t>Календарь событий</w:t>
            </w:r>
          </w:p>
        </w:tc>
        <w:tc>
          <w:tcPr>
            <w:tcW w:w="2336" w:type="dxa"/>
            <w:vAlign w:val="center"/>
          </w:tcPr>
          <w:p w:rsidR="009A383E" w:rsidRDefault="00750E2B" w:rsidP="007132FD">
            <w:pPr>
              <w:ind w:firstLine="0"/>
              <w:jc w:val="both"/>
            </w:pPr>
            <w:r>
              <w:t>+</w:t>
            </w:r>
          </w:p>
        </w:tc>
        <w:tc>
          <w:tcPr>
            <w:tcW w:w="2336" w:type="dxa"/>
            <w:vAlign w:val="center"/>
          </w:tcPr>
          <w:p w:rsidR="009A383E" w:rsidRDefault="00750E2B" w:rsidP="007132FD">
            <w:pPr>
              <w:ind w:firstLine="0"/>
              <w:jc w:val="both"/>
            </w:pPr>
            <w:r>
              <w:t>+</w:t>
            </w:r>
          </w:p>
        </w:tc>
        <w:tc>
          <w:tcPr>
            <w:tcW w:w="2337" w:type="dxa"/>
            <w:vAlign w:val="center"/>
          </w:tcPr>
          <w:p w:rsidR="009A383E" w:rsidRDefault="00750E2B" w:rsidP="007132FD">
            <w:pPr>
              <w:ind w:firstLine="0"/>
              <w:jc w:val="both"/>
            </w:pPr>
            <w:r>
              <w:t>+</w:t>
            </w:r>
          </w:p>
        </w:tc>
      </w:tr>
    </w:tbl>
    <w:p w:rsidR="0046652F" w:rsidRDefault="0046652F" w:rsidP="007132FD">
      <w:pPr>
        <w:jc w:val="both"/>
        <w:rPr>
          <w:lang w:val="ru-RU"/>
        </w:rPr>
      </w:pPr>
    </w:p>
    <w:p w:rsidR="003D62D7" w:rsidRDefault="0046652F" w:rsidP="007132FD">
      <w:pPr>
        <w:jc w:val="both"/>
        <w:rPr>
          <w:lang w:val="ru-RU"/>
        </w:rPr>
      </w:pPr>
      <w:r>
        <w:rPr>
          <w:lang w:val="ru-RU"/>
        </w:rPr>
        <w:t xml:space="preserve">Как видно из представленной выше таблице, приложение для университета </w:t>
      </w:r>
      <w:r w:rsidR="00B14D99"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60640" behindDoc="0" locked="0" layoutInCell="0" allowOverlap="1" wp14:anchorId="44B749A9" wp14:editId="4691B4B5">
                <wp:simplePos x="0" y="0"/>
                <wp:positionH relativeFrom="margin">
                  <wp:posOffset>-336430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967" name="Группа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4D99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4D99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4D99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4D99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4D99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4D99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B14D99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B14D99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749A9" id="Группа 967" o:spid="_x0000_s1210" style="position:absolute;left:0;text-align:left;margin-left:-26.5pt;margin-top:0;width:518.8pt;height:802.3pt;z-index:251760640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" o:allowincell="f">
                <v:rect id="Rectangle 43" o:spid="_x0000_s121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55gMEA&#10;AADcAAAADwAAAGRycy9kb3ducmV2LnhtbERPS2rDMBDdF3IHMYHsGjlZhNqxEuxAoKvQujnAYE1s&#10;Y2vkWPKnPX21KHT5eP/0vJhOTDS4xrKC3TYCQVxa3XCl4P51fX0D4Tyyxs4yKfgmB+fT6iXFRNuZ&#10;P2kqfCVCCLsEFdTe94mUrqzJoNvanjhwDzsY9AEOldQDziHcdHIfRQdpsOHQUGNPl5rKthiNgtYv&#10;0y2rip9rfM/j8iPP5vGZKbVZL9kRhKfF/4v/3O9aQXwIa8OZcATk6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+eYDBAAAA3AAAAA8AAAAAAAAAAAAAAAAAmAIAAGRycy9kb3du&#10;cmV2LnhtbFBLBQYAAAAABAAEAPUAAACGAwAAAAA=&#10;" filled="f" strokeweight="2pt"/>
                <v:line id="Line 44" o:spid="_x0000_s121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x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IMdrAAAAA3AAAAA8AAAAAAAAAAAAAAAAA&#10;oQIAAGRycy9kb3ducmV2LnhtbFBLBQYAAAAABAAEAPkAAACOAwAAAAA=&#10;" strokeweight="2pt"/>
                <v:line id="Line 45" o:spid="_x0000_s121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sOmr0AAADcAAAADwAAAGRycy9kb3ducmV2LnhtbERPuwrCMBTdBf8hXMFNUwVf1SgiVNzE&#10;6uJ2ba5tsbkpTdT692YQHA/nvdq0phIvalxpWcFoGIEgzqwuOVdwOSeDOQjnkTVWlknBhxxs1t3O&#10;CmNt33yiV+pzEULYxaig8L6OpXRZQQbd0NbEgbvbxqAPsMmlbvAdwk0lx1E0lQZLDg0F1rQrKHuk&#10;T6Pgcb1Mkv1xp89VutW3PPHX210r1e+12yUIT63/i3/ug1awmIX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rDpq9AAAA3AAAAA8AAAAAAAAAAAAAAAAAoQIA&#10;AGRycy9kb3ducmV2LnhtbFBLBQYAAAAABAAEAPkAAACLAwAAAAA=&#10;" strokeweight="2pt"/>
                <v:line id="Line 46" o:spid="_x0000_s121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Ac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y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nqwHDAAAA3AAAAA8AAAAAAAAAAAAA&#10;AAAAoQIAAGRycy9kb3ducmV2LnhtbFBLBQYAAAAABAAEAPkAAACRAwAAAAA=&#10;" strokeweight="2pt"/>
                <v:line id="Line 47" o:spid="_x0000_s121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1ds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7G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TV2xAAAANwAAAAPAAAAAAAAAAAA&#10;AAAAAKECAABkcnMvZG93bnJldi54bWxQSwUGAAAAAAQABAD5AAAAkgMAAAAA&#10;" strokeweight="2pt"/>
                <v:line id="Line 48" o:spid="_x0000_s121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Q7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kO3DAAAA3AAAAA8AAAAAAAAAAAAA&#10;AAAAoQIAAGRycy9kb3ducmV2LnhtbFBLBQYAAAAABAAEAPkAAACRAwAAAAA=&#10;" strokeweight="2pt"/>
                <v:line id="Line 49" o:spid="_x0000_s121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Im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CJnDAAAA3AAAAA8AAAAAAAAAAAAA&#10;AAAAoQIAAGRycy9kb3ducmV2LnhtbFBLBQYAAAAABAAEAPkAAACRAwAAAAA=&#10;" strokeweight="2pt"/>
                <v:line id="Line 50" o:spid="_x0000_s121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ytA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fG7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K0CxAAAANwAAAAPAAAAAAAAAAAA&#10;AAAAAKECAABkcnMvZG93bnJldi54bWxQSwUGAAAAAAQABAD5AAAAkgMAAAAA&#10;" strokeweight="2pt"/>
                <v:line id="Line 51" o:spid="_x0000_s121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xx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ep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2xxsUAAADcAAAADwAAAAAAAAAA&#10;AAAAAAChAgAAZHJzL2Rvd25yZXYueG1sUEsFBgAAAAAEAAQA+QAAAJMDAAAAAA==&#10;" strokeweight="1pt"/>
                <v:line id="Line 52" o:spid="_x0000_s122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W7s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fzN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KW7sIAAADcAAAADwAAAAAAAAAAAAAA&#10;AAChAgAAZHJzL2Rvd25yZXYueG1sUEsFBgAAAAAEAAQA+QAAAJADAAAAAA==&#10;" strokeweight="2pt"/>
                <v:line id="Line 53" o:spid="_x0000_s122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AL8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jD7T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roAvwQAAANwAAAAPAAAAAAAAAAAAAAAA&#10;AKECAABkcnMvZG93bnJldi54bWxQSwUGAAAAAAQABAD5AAAAjwMAAAAA&#10;" strokeweight="1pt"/>
                <v:rect id="Rectangle 54" o:spid="_x0000_s122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aqOM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Lz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aqO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B14D99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2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gr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iXOCvwAAANw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 w:rsidP="00B14D99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G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Yu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1hn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B14D99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2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Ib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ryb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dIbs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B14D99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2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t9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mU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b7fX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B14D99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g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ixd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dYH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B14D99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G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mU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+0Br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Pr="0041239E" w:rsidRDefault="00887233" w:rsidP="00B14D99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2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Ob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KPI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E5t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Pr="003148FB" w:rsidRDefault="00887233" w:rsidP="00B14D99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ВятГУ как минимум должен обладать возможностями приложений для других университетов, а именно:</w:t>
      </w:r>
    </w:p>
    <w:p w:rsidR="0046652F" w:rsidRDefault="0046652F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Лента новостей о происходящих событиях в ВятГУ</w:t>
      </w:r>
    </w:p>
    <w:p w:rsidR="0046652F" w:rsidRDefault="0046652F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Расписание как для студентов, так и для преподавателей</w:t>
      </w:r>
    </w:p>
    <w:p w:rsidR="0046652F" w:rsidRDefault="0046652F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Доступ к библиотечным ресурсам</w:t>
      </w:r>
    </w:p>
    <w:p w:rsidR="0046652F" w:rsidRDefault="0046652F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Наличие справочное информации</w:t>
      </w:r>
    </w:p>
    <w:p w:rsidR="001A1994" w:rsidRDefault="001A1994" w:rsidP="007132FD">
      <w:pPr>
        <w:jc w:val="both"/>
        <w:rPr>
          <w:lang w:val="ru-RU"/>
        </w:rPr>
      </w:pPr>
      <w:r>
        <w:rPr>
          <w:lang w:val="ru-RU"/>
        </w:rPr>
        <w:t>На основании исследования аналогов можно выдвинуть требования, которым должно удовлетворять приложение</w:t>
      </w:r>
    </w:p>
    <w:p w:rsidR="001A1994" w:rsidRDefault="001A1994" w:rsidP="007132FD">
      <w:pPr>
        <w:jc w:val="both"/>
        <w:rPr>
          <w:lang w:val="ru-RU"/>
        </w:rPr>
      </w:pPr>
    </w:p>
    <w:p w:rsidR="001A1994" w:rsidRDefault="001A1994" w:rsidP="007132FD">
      <w:pPr>
        <w:pStyle w:val="2"/>
        <w:jc w:val="both"/>
        <w:rPr>
          <w:lang w:val="ru-RU"/>
        </w:rPr>
      </w:pPr>
      <w:bookmarkStart w:id="5" w:name="_Toc470524395"/>
      <w:r>
        <w:rPr>
          <w:lang w:val="ru-RU"/>
        </w:rPr>
        <w:t>Требования к приложению</w:t>
      </w:r>
      <w:bookmarkEnd w:id="5"/>
    </w:p>
    <w:p w:rsidR="00E50DCD" w:rsidRDefault="00E50DCD" w:rsidP="007132FD">
      <w:pPr>
        <w:jc w:val="both"/>
        <w:rPr>
          <w:lang w:val="ru-RU"/>
        </w:rPr>
      </w:pPr>
      <w:r>
        <w:rPr>
          <w:lang w:val="ru-RU"/>
        </w:rPr>
        <w:t>В данном разделе, на основе анализа аналогов выдвигаются требования, которым должно удовлетворять приложение</w:t>
      </w:r>
    </w:p>
    <w:p w:rsidR="00E50DCD" w:rsidRPr="00E50DCD" w:rsidRDefault="00E50DCD" w:rsidP="007132FD">
      <w:pPr>
        <w:jc w:val="both"/>
        <w:rPr>
          <w:lang w:val="ru-RU"/>
        </w:rPr>
      </w:pPr>
    </w:p>
    <w:p w:rsidR="001A1994" w:rsidRPr="00E50DCD" w:rsidRDefault="003F2CE3" w:rsidP="007132FD">
      <w:pPr>
        <w:pStyle w:val="afff0"/>
        <w:ind w:left="709"/>
        <w:rPr>
          <w:rStyle w:val="a7"/>
        </w:rPr>
      </w:pPr>
      <w:r w:rsidRPr="00E50DCD">
        <w:rPr>
          <w:rStyle w:val="a7"/>
        </w:rPr>
        <w:t>Функциональные характеристики</w:t>
      </w:r>
    </w:p>
    <w:p w:rsidR="003F2CE3" w:rsidRDefault="003F2CE3" w:rsidP="007132FD">
      <w:pPr>
        <w:jc w:val="both"/>
        <w:rPr>
          <w:lang w:val="ru-RU"/>
        </w:rPr>
      </w:pPr>
      <w:r>
        <w:rPr>
          <w:lang w:val="ru-RU"/>
        </w:rPr>
        <w:t>Основные функции приложения:</w:t>
      </w:r>
    </w:p>
    <w:p w:rsidR="003F2CE3" w:rsidRPr="00BC0AD3" w:rsidRDefault="003F2CE3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Вход в приложение п</w:t>
      </w:r>
      <w:r w:rsidRPr="00BC0AD3">
        <w:rPr>
          <w:lang w:val="ru-RU"/>
        </w:rPr>
        <w:t>о логину и паролю</w:t>
      </w:r>
    </w:p>
    <w:p w:rsidR="003F2CE3" w:rsidRDefault="003F2CE3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Отображение расписания на смартфоне в удобном виде. Уведомления о следующей паре</w:t>
      </w:r>
    </w:p>
    <w:p w:rsidR="003F2CE3" w:rsidRDefault="003F2CE3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Раздел новостей университета</w:t>
      </w:r>
    </w:p>
    <w:p w:rsidR="003F2CE3" w:rsidRDefault="003F2CE3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Возможность преподавателям вносить поправки в расписания</w:t>
      </w:r>
    </w:p>
    <w:p w:rsidR="003F2CE3" w:rsidRDefault="003F2CE3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Модуль объявлений, который необходим для своевременного оповещения студентов.</w:t>
      </w:r>
    </w:p>
    <w:p w:rsidR="00592BD3" w:rsidRDefault="00592BD3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Предоставление справочной информации. В их числе – адреса корпусов, кафедр, деканатов</w:t>
      </w:r>
    </w:p>
    <w:p w:rsidR="00FB4433" w:rsidRDefault="00FB4433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FB7EAE" w:rsidRPr="00E50DCD" w:rsidRDefault="00FB7EAE" w:rsidP="007132FD">
      <w:pPr>
        <w:pStyle w:val="afff0"/>
        <w:ind w:left="709"/>
        <w:rPr>
          <w:rStyle w:val="a7"/>
        </w:rPr>
      </w:pPr>
      <w:r w:rsidRPr="00E50DCD">
        <w:rPr>
          <w:rStyle w:val="a7"/>
        </w:rPr>
        <w:lastRenderedPageBreak/>
        <w:t>Требования к надежности</w:t>
      </w:r>
    </w:p>
    <w:p w:rsidR="00FB7EAE" w:rsidRDefault="00FB7EAE" w:rsidP="007132FD">
      <w:pPr>
        <w:jc w:val="both"/>
        <w:rPr>
          <w:lang w:val="ru-RU"/>
        </w:rPr>
      </w:pPr>
      <w:r w:rsidRPr="00FB7EAE">
        <w:rPr>
          <w:lang w:val="ru-RU"/>
        </w:rPr>
        <w:t>Надежное функционирование приложения должно быть обеспечено выполнением конечным пользователем р</w:t>
      </w:r>
      <w:r>
        <w:rPr>
          <w:lang w:val="ru-RU"/>
        </w:rPr>
        <w:t>яда требований по эксплуатации:</w:t>
      </w:r>
    </w:p>
    <w:p w:rsidR="00FB7EAE" w:rsidRDefault="00FB7EAE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Организация стабильной работы вычислительного устройства, в данном случае – смартфона</w:t>
      </w:r>
    </w:p>
    <w:p w:rsidR="00FB7EAE" w:rsidRDefault="00FB7EAE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Организация доступа в сеть для приложения, для имения наиболее актуальных данных внутри приложения</w:t>
      </w:r>
    </w:p>
    <w:p w:rsidR="00365D38" w:rsidRDefault="00365D38" w:rsidP="007132FD">
      <w:pPr>
        <w:jc w:val="both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62688" behindDoc="0" locked="0" layoutInCell="0" allowOverlap="1" wp14:anchorId="2FDEBF42" wp14:editId="0F5C1282">
                <wp:simplePos x="0" y="0"/>
                <wp:positionH relativeFrom="margin">
                  <wp:align>center</wp:align>
                </wp:positionH>
                <wp:positionV relativeFrom="margin">
                  <wp:posOffset>-461321</wp:posOffset>
                </wp:positionV>
                <wp:extent cx="6588760" cy="10189210"/>
                <wp:effectExtent l="0" t="0" r="21590" b="21590"/>
                <wp:wrapNone/>
                <wp:docPr id="987" name="Группа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8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365D38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365D3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EBF42" id="Группа 987" o:spid="_x0000_s1230" style="position:absolute;left:0;text-align:left;margin-left:0;margin-top:-36.3pt;width:518.8pt;height:802.3pt;z-index:25176268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" o:allowincell="f">
                <v:rect id="Rectangle 43" o:spid="_x0000_s123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fesEA&#10;AADcAAAADwAAAGRycy9kb3ducmV2LnhtbERPzYrCMBC+C/sOYRa8aeoeFltNS10Q9rRo9QGGZmyL&#10;zaQ2se369OYgePz4/rfZZFoxUO8aywpWywgEcWl1w5WC82m/WINwHllja5kU/JODLP2YbTHRduQj&#10;DYWvRAhhl6CC2vsukdKVNRl0S9sRB+5ie4M+wL6SuscxhJtWfkXRtzTYcGiosaOfmsprcTcKrn4a&#10;/vKqeOzj8y4uD7t8vN9ypeafU74B4Wnyb/HL/asVxOuwNp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yn3rBAAAA3AAAAA8AAAAAAAAAAAAAAAAAmAIAAGRycy9kb3du&#10;cmV2LnhtbFBLBQYAAAAABAAEAPUAAACGAwAAAAA=&#10;" filled="f" strokeweight="2pt"/>
                <v:line id="Line 44" o:spid="_x0000_s123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XI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1yDAAAAA3AAAAA8AAAAAAAAAAAAAAAAA&#10;oQIAAGRycy9kb3ducmV2LnhtbFBLBQYAAAAABAAEAPkAAACOAwAAAAA=&#10;" strokeweight="2pt"/>
                <v:line id="Line 45" o:spid="_x0000_s123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oY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pn6GC9AAAA3AAAAA8AAAAAAAAAAAAAAAAAoQIA&#10;AGRycy9kb3ducmV2LnhtbFBLBQYAAAAABAAEAPkAAACLAwAAAAA=&#10;" strokeweight="2pt"/>
                <v:line id="Line 46" o:spid="_x0000_s123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N+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rTfvAAAAA3AAAAA8AAAAAAAAAAAAAAAAA&#10;oQIAAGRycy9kb3ducmV2LnhtbFBLBQYAAAAABAAEAPkAAACOAwAAAAA=&#10;" strokeweight="2pt"/>
                <v:line id="Line 47" o:spid="_x0000_s123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j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504zAAAAA3AAAAA8AAAAAAAAAAAAAAAAA&#10;oQIAAGRycy9kb3ducmV2LnhtbFBLBQYAAAAABAAEAPkAAACOAwAAAAA=&#10;" strokeweight="2pt"/>
                <v:line id="Line 48" o:spid="_x0000_s123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2F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1dhfDAAAA3AAAAA8AAAAAAAAAAAAA&#10;AAAAoQIAAGRycy9kb3ducmV2LnhtbFBLBQYAAAAABAAEAPkAAACRAwAAAAA=&#10;" strokeweight="2pt"/>
                <v:line id="Line 49" o:spid="_x0000_s123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zuY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c7mPDAAAA3AAAAA8AAAAAAAAAAAAA&#10;AAAAoQIAAGRycy9kb3ducmV2LnhtbFBLBQYAAAAABAAEAPkAAACRAwAAAAA=&#10;" strokeweight="2pt"/>
                <v:line id="Line 50" o:spid="_x0000_s123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L+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QS/jAAAAA3AAAAA8AAAAAAAAAAAAAAAAA&#10;oQIAAGRycy9kb3ducmV2LnhtbFBLBQYAAAAABAAEAPkAAACOAwAAAAA=&#10;" strokeweight="2pt"/>
                <v:line id="Line 51" o:spid="_x0000_s123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FXPMUAAADcAAAADwAAAGRycy9kb3ducmV2LnhtbESPwW7CMBBE75X4B2uReisOHBBJMRGi&#10;RQJxqEr7AUu8jdPE68g2kPL1uFKlHkcz80azLAfbiQv50DhWMJ1kIIgrpxuuFXx+bJ8WIEJE1tg5&#10;JgU/FKBcjR6WWGh35Xe6HGMtEoRDgQpMjH0hZagMWQwT1xMn78t5izFJX0vt8ZrgtpOzLJtLiw2n&#10;BYM9bQxV7fFsFez96dBOb7WRJ9771+7tJQ/2W6nH8bB+BhFpiP/hv/ZOK8jz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FXPMUAAADcAAAADwAAAAAAAAAA&#10;AAAAAAChAgAAZHJzL2Rvd25yZXYueG1sUEsFBgAAAAAEAAQA+QAAAJMDAAAAAA==&#10;" strokeweight="1pt"/>
                <v:line id="Line 52" o:spid="_x0000_s124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wFM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o2mx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OcBTDAAAA3AAAAA8AAAAAAAAAAAAA&#10;AAAAoQIAAGRycy9kb3ducmV2LnhtbFBLBQYAAAAABAAEAPkAAACRAwAAAAA=&#10;" strokeweight="2pt"/>
                <v:line id="Line 53" o:spid="_x0000_s124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m1cIAAADcAAAADwAAAGRycy9kb3ducmV2LnhtbERPS27CMBDdV+IO1iCxKw5doCbEQQiK&#10;BOqiKu0BhniIA/E4sg2Enr5eVOry6f3L5WA7cSMfWscKZtMMBHHtdMuNgu+v7fMriBCRNXaOScGD&#10;Aiyr0VOJhXZ3/qTbITYihXAoUIGJsS+kDLUhi2HqeuLEnZy3GBP0jdQe7yncdvIly+bSYsupwWBP&#10;a0P15XC1Cvb++H6Z/TRGHnnv37qPTR7sWanJeFgtQEQa4r/4z73TCvI8rU1n0hGQ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Jm1cIAAADcAAAADwAAAAAAAAAAAAAA&#10;AAChAgAAZHJzL2Rvd25yZXYueG1sUEsFBgAAAAAEAAQA+QAAAJADAAAAAA==&#10;" strokeweight="1pt"/>
                <v:rect id="Rectangle 54" o:spid="_x0000_s124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MwsEA&#10;AADc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zL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qTML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4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vs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b4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TvsMAAADd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4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2Jb8A&#10;AADdAAAADwAAAGRycy9kb3ducmV2LnhtbERPTYvCMBC9L/gfwgje1kQRcatRiiB4tbsLexyasa02&#10;k5pErf/eLAje5vE+Z7XpbStu5EPjWMNkrEAQl840XGn4+d59LkCEiGywdUwaHhRgsx58rDAz7s4H&#10;uhWxEimEQ4Ya6hi7TMpQ1mQxjF1HnLij8xZjgr6SxuM9hdtWTpWaS4sNp4YaO9rWVJ6Lq9WQ56f+&#10;91J84S7IhfJzMzNV/qf1aNjnSxCR+vgWv9x7k+YrNYH/b9IJ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GXYlvwAAAN0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4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oUsEA&#10;AADdAAAADwAAAGRycy9kb3ducmV2LnhtbERPTWvDMAy9D/YfjAq7rXbLCFlWt4RBoddmLewoYi1J&#10;G8uZ7SXpv68Hg930eJ/a7Gbbi5F86BxrWC0VCOLamY4bDaeP/XMOIkRkg71j0nCjALvt48MGC+Mm&#10;PtJYxUakEA4FamhjHAopQ92SxbB0A3Hivpy3GBP0jTQepxRue7lWKpMWO04NLQ703lJ9rX6shrK8&#10;zOfv6hX3QebKZ+bFNOWn1k+LuXwDEWmO/+I/98Gk+Uqt4febdIL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6FLBAAAA3Q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4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NycAA&#10;AADdAAAADwAAAGRycy9kb3ducmV2LnhtbERPTYvCMBC9L/gfwgh7WxNXEa1GKYLg1boLexyasa02&#10;k5pktfvvjSDsbR7vc1ab3rbiRj40jjWMRwoEcelMw5WGr+PuYw4iRGSDrWPS8EcBNuvB2woz4+58&#10;oFsRK5FCOGSooY6xy6QMZU0Ww8h1xIk7OW8xJugraTzeU7ht5adSM2mx4dRQY0fbmspL8Ws15Pm5&#10;/74WC9wFOVd+Zqamyn+0fh/2+RJEpD7+i1/uvUnzlZrA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dNycAAAADd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4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VvcEA&#10;AADdAAAADwAAAGRycy9kb3ducmV2LnhtbERPTWvDMAy9D/YfjAa7rfZGCGlWt4RBYdelLfQoYi1J&#10;G8uZ7TXZv58Lhd70eJ9abWY7iAv50DvW8LpQIIgbZ3puNex325cCRIjIBgfHpOGPAmzWjw8rLI2b&#10;+IsudWxFCuFQooYuxrGUMjQdWQwLNxIn7tt5izFB30rjcUrhdpBvSuXSYs+pocORPjpqzvWv1VBV&#10;p/nwUy9xG2ShfG4y01ZHrZ+f5uodRKQ53sU396dJ85XK4PpNOk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u1b3BAAAA3Q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4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wJsAA&#10;AADdAAAADwAAAGRycy9kb3ducmV2LnhtbERPTYvCMBC9L/gfwgh7WxMXFa1GKYLg1boLexyasa02&#10;k5pktfvvjSDsbR7vc1ab3rbiRj40jjWMRwoEcelMw5WGr+PuYw4iRGSDrWPS8EcBNuvB2woz4+58&#10;oFsRK5FCOGSooY6xy6QMZU0Ww8h1xIk7OW8xJugraTzeU7ht5adSM2mx4dRQY0fbmspL8Ws15Pm5&#10;/74WC9wFOVd+Ziamyn+0fh/2+RJEpD7+i1/uvUnzlZrC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JwJsAAAADd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Pr="0041239E" w:rsidRDefault="00887233" w:rsidP="00365D38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4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uUcIA&#10;AADdAAAADwAAAGRycy9kb3ducmV2LnhtbESPQYvCMBCF74L/IYywN01dFtFqWoogeLXugsehGdtq&#10;M6lJVuu/N8LC3mZ4733zZpMPphN3cr61rGA+S0AQV1a3XCv4Pu6mSxA+IGvsLJOCJ3nIs/Fog6m2&#10;Dz7QvQy1iBD2KSpoQuhTKX3VkEE/sz1x1M7WGQxxdbXUDh8Rbjr5mSQLabDleKHBnrYNVdfy1ygo&#10;isvwcytXuPNymbiF/tJ1cVLqYzIUaxCBhvBv/kvvdawfifD+Jo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O5RwgAAAN0AAAAPAAAAAAAAAAAAAAAAAJgCAABkcnMvZG93&#10;bnJldi54bWxQSwUGAAAAAAQABAD1AAAAhwMAAAAA&#10;" filled="f" stroked="f" strokeweight=".25pt">
                  <v:textbox inset="1pt,1pt,1pt,1pt">
                    <w:txbxContent>
                      <w:p w:rsidR="00887233" w:rsidRPr="003148FB" w:rsidRDefault="00887233" w:rsidP="00365D3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Со стороны разработчика приложение гарантирует корректную обработку всех входных данных, и если они не соответствуют желаемым, то оповещение об этом пользователя</w:t>
      </w:r>
    </w:p>
    <w:p w:rsidR="00365D38" w:rsidRDefault="00365D38" w:rsidP="007132FD">
      <w:pPr>
        <w:jc w:val="both"/>
        <w:rPr>
          <w:lang w:val="ru-RU"/>
        </w:rPr>
      </w:pPr>
    </w:p>
    <w:p w:rsidR="00365D38" w:rsidRPr="00094DA6" w:rsidRDefault="00814A95" w:rsidP="007132FD">
      <w:pPr>
        <w:pStyle w:val="afff0"/>
        <w:ind w:left="709"/>
        <w:rPr>
          <w:rStyle w:val="a7"/>
        </w:rPr>
      </w:pPr>
      <w:r w:rsidRPr="00094DA6">
        <w:rPr>
          <w:rStyle w:val="a7"/>
        </w:rPr>
        <w:t>Условия эксплуатации</w:t>
      </w:r>
    </w:p>
    <w:p w:rsidR="00814A95" w:rsidRDefault="00814A95" w:rsidP="007132FD">
      <w:pPr>
        <w:jc w:val="both"/>
        <w:rPr>
          <w:lang w:val="ru-RU"/>
        </w:rPr>
      </w:pPr>
      <w:r>
        <w:rPr>
          <w:lang w:val="ru-RU"/>
        </w:rPr>
        <w:t>В состав технических средств должен входить смартфон, включающий в себя:</w:t>
      </w:r>
    </w:p>
    <w:p w:rsidR="00814A95" w:rsidRDefault="00814A95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2-х ядерный процессор с частотой 1.2 ГГц или больше</w:t>
      </w:r>
    </w:p>
    <w:p w:rsidR="00814A95" w:rsidRDefault="00814A95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1 Гб оперативной памяти</w:t>
      </w:r>
    </w:p>
    <w:p w:rsidR="00814A95" w:rsidRDefault="00814A95" w:rsidP="007132FD">
      <w:pPr>
        <w:pStyle w:val="ab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20 мб свободного места в памяти смартфона</w:t>
      </w:r>
    </w:p>
    <w:p w:rsidR="00814A95" w:rsidRPr="00814A95" w:rsidRDefault="00814A95" w:rsidP="007132FD">
      <w:pPr>
        <w:jc w:val="both"/>
        <w:rPr>
          <w:lang w:val="ru-RU"/>
        </w:rPr>
      </w:pPr>
    </w:p>
    <w:p w:rsidR="00814A95" w:rsidRPr="00094DA6" w:rsidRDefault="00814A95" w:rsidP="007132FD">
      <w:pPr>
        <w:pStyle w:val="afff0"/>
        <w:ind w:left="709"/>
        <w:rPr>
          <w:rStyle w:val="a7"/>
        </w:rPr>
      </w:pPr>
      <w:r w:rsidRPr="00094DA6">
        <w:rPr>
          <w:rStyle w:val="a7"/>
        </w:rPr>
        <w:t>Требования к информационной и программной совместимости</w:t>
      </w:r>
    </w:p>
    <w:p w:rsidR="00814A95" w:rsidRDefault="00814A95" w:rsidP="007132FD">
      <w:pPr>
        <w:jc w:val="both"/>
        <w:rPr>
          <w:lang w:val="ru-RU"/>
        </w:rPr>
      </w:pPr>
      <w:r>
        <w:rPr>
          <w:lang w:val="ru-RU"/>
        </w:rPr>
        <w:t>Изменение формата вывода расписания на сайте может привести к некорректному разбору расписания сервером. Будет необходимо изменение парсера</w:t>
      </w:r>
    </w:p>
    <w:p w:rsidR="00814A95" w:rsidRDefault="00814A95" w:rsidP="007132FD">
      <w:pPr>
        <w:jc w:val="both"/>
        <w:rPr>
          <w:lang w:val="ru-RU"/>
        </w:rPr>
      </w:pPr>
    </w:p>
    <w:p w:rsidR="00814A95" w:rsidRPr="00094DA6" w:rsidRDefault="00814A95" w:rsidP="007132FD">
      <w:pPr>
        <w:pStyle w:val="afff0"/>
        <w:ind w:left="709"/>
        <w:rPr>
          <w:rStyle w:val="a7"/>
        </w:rPr>
      </w:pPr>
      <w:r w:rsidRPr="00094DA6">
        <w:rPr>
          <w:rStyle w:val="a7"/>
        </w:rPr>
        <w:t>Требования к информационным структурам и методам решения</w:t>
      </w:r>
    </w:p>
    <w:p w:rsidR="00814A95" w:rsidRPr="00C106E4" w:rsidRDefault="00814A95" w:rsidP="007132FD">
      <w:pPr>
        <w:jc w:val="both"/>
        <w:rPr>
          <w:lang w:val="ru-RU"/>
        </w:rPr>
      </w:pPr>
      <w:r>
        <w:rPr>
          <w:lang w:val="ru-RU"/>
        </w:rPr>
        <w:t xml:space="preserve">Программное обеспечение представляет из себя самостоятельное исполняемое приложение для выполнения в операционной системе </w:t>
      </w:r>
      <w:r>
        <w:t>Android</w:t>
      </w:r>
    </w:p>
    <w:p w:rsidR="00FB4433" w:rsidRDefault="00FB4433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AF09AF" w:rsidRPr="00094DA6" w:rsidRDefault="00AF09AF" w:rsidP="007132FD">
      <w:pPr>
        <w:pStyle w:val="afff0"/>
        <w:ind w:left="709"/>
        <w:rPr>
          <w:rStyle w:val="a7"/>
        </w:rPr>
      </w:pPr>
      <w:r w:rsidRPr="00094DA6">
        <w:rPr>
          <w:rStyle w:val="a7"/>
        </w:rPr>
        <w:lastRenderedPageBreak/>
        <w:t>Требования к исходным кодам и языкам программирования</w:t>
      </w:r>
    </w:p>
    <w:p w:rsidR="004F0413" w:rsidRPr="00C106E4" w:rsidRDefault="004F0413" w:rsidP="007132FD">
      <w:pPr>
        <w:jc w:val="both"/>
        <w:rPr>
          <w:rStyle w:val="apple-converted-space"/>
          <w:color w:val="000000" w:themeColor="text1"/>
          <w:lang w:val="ru-RU"/>
        </w:rPr>
      </w:pPr>
      <w:r w:rsidRPr="00C106E4">
        <w:rPr>
          <w:rStyle w:val="apple-converted-space"/>
          <w:color w:val="000000" w:themeColor="text1"/>
          <w:lang w:val="ru-RU"/>
        </w:rPr>
        <w:t xml:space="preserve">Программное обеспечение должно быть разработано на языке </w:t>
      </w:r>
      <w:r w:rsidRPr="449731AA">
        <w:rPr>
          <w:rStyle w:val="apple-converted-space"/>
          <w:color w:val="000000" w:themeColor="text1"/>
        </w:rPr>
        <w:t>Java</w:t>
      </w:r>
      <w:r w:rsidRPr="00C106E4">
        <w:rPr>
          <w:rStyle w:val="apple-converted-space"/>
          <w:color w:val="000000" w:themeColor="text1"/>
          <w:lang w:val="ru-RU"/>
        </w:rPr>
        <w:t xml:space="preserve"> 1.8 (клиентская и серверная часть), в среде программирования </w:t>
      </w:r>
      <w:r w:rsidRPr="449731AA">
        <w:rPr>
          <w:rStyle w:val="apple-converted-space"/>
          <w:color w:val="000000" w:themeColor="text1"/>
        </w:rPr>
        <w:t>Android</w:t>
      </w:r>
      <w:r w:rsidRPr="00C106E4">
        <w:rPr>
          <w:rStyle w:val="apple-converted-space"/>
          <w:color w:val="000000" w:themeColor="text1"/>
          <w:lang w:val="ru-RU"/>
        </w:rPr>
        <w:t xml:space="preserve"> </w:t>
      </w:r>
      <w:r w:rsidRPr="449731AA">
        <w:rPr>
          <w:rStyle w:val="apple-converted-space"/>
          <w:color w:val="000000" w:themeColor="text1"/>
        </w:rPr>
        <w:t>Studio</w:t>
      </w:r>
      <w:r w:rsidRPr="00C106E4">
        <w:rPr>
          <w:rStyle w:val="apple-converted-space"/>
          <w:color w:val="000000" w:themeColor="text1"/>
          <w:lang w:val="ru-RU"/>
        </w:rPr>
        <w:t>. Исходный код оформляется с необходимыми комментариями.</w:t>
      </w:r>
    </w:p>
    <w:p w:rsidR="004F0413" w:rsidRPr="00C106E4" w:rsidRDefault="004F0413" w:rsidP="007132FD">
      <w:pPr>
        <w:jc w:val="both"/>
        <w:rPr>
          <w:rStyle w:val="apple-converted-space"/>
          <w:color w:val="000000" w:themeColor="text1"/>
          <w:lang w:val="ru-RU"/>
        </w:rPr>
      </w:pPr>
    </w:p>
    <w:p w:rsidR="004F0413" w:rsidRPr="00094DA6" w:rsidRDefault="004F0413" w:rsidP="007132FD">
      <w:pPr>
        <w:pStyle w:val="afff0"/>
        <w:ind w:left="709"/>
        <w:rPr>
          <w:rStyle w:val="a7"/>
        </w:rPr>
      </w:pPr>
      <w:r w:rsidRPr="00094DA6">
        <w:rPr>
          <w:rStyle w:val="a7"/>
        </w:rPr>
        <w:t>Требования к программным средствам, используемым программой </w:t>
      </w:r>
    </w:p>
    <w:p w:rsidR="00CF3212" w:rsidRPr="00094DA6" w:rsidRDefault="004F0413" w:rsidP="007132FD">
      <w:pPr>
        <w:jc w:val="both"/>
        <w:rPr>
          <w:shd w:val="clear" w:color="auto" w:fill="FFFFFF"/>
          <w:lang w:val="ru-RU"/>
        </w:rPr>
      </w:pPr>
      <w:r w:rsidRPr="00C106E4">
        <w:rPr>
          <w:shd w:val="clear" w:color="auto" w:fill="FFFFFF"/>
          <w:lang w:val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shd w:val="clear" w:color="auto" w:fill="FFFFFF"/>
        </w:rPr>
        <w:t>Android</w:t>
      </w:r>
      <w:r w:rsidRPr="00C106E4">
        <w:rPr>
          <w:shd w:val="clear" w:color="auto" w:fill="FFFFFF"/>
          <w:lang w:val="ru-RU"/>
        </w:rPr>
        <w:t xml:space="preserve"> версии 4.0 или выше.</w:t>
      </w:r>
      <w:r w:rsidR="00CF3212"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64736" behindDoc="0" locked="0" layoutInCell="0" allowOverlap="1" wp14:anchorId="3CA91B27" wp14:editId="3E837C8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007" name="Группа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0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CF321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CF321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CF321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CF321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CF321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CF321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CF321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CF321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91B27" id="Группа 1007" o:spid="_x0000_s1250" style="position:absolute;left:0;text-align:left;margin-left:0;margin-top:0;width:518.8pt;height:802.3pt;z-index:25176473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" o:allowincell="f">
                <v:rect id="Rectangle 43" o:spid="_x0000_s12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2aZsUA&#10;AADdAAAADwAAAGRycy9kb3ducmV2LnhtbESPQW/CMAyF70j7D5GRdoOEHSYoBFQmIe00jY4fYDWm&#10;rWic0oS226+fD5N2s/We3/u8O0y+VQP1sQlsYbU0oIjL4BquLFy+Tos1qJiQHbaBycI3RTjsn2Y7&#10;zFwY+UxDkSolIRwztFCn1GVax7Imj3EZOmLRrqH3mGTtK+16HCXct/rFmFftsWFpqLGjt5rKW/Hw&#10;Fm5pGj7yqvg5bS7HTfl5zMfHPbf2eT7lW1CJpvRv/rt+d4JvjODKNzKC3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ZpmxQAAAN0AAAAPAAAAAAAAAAAAAAAAAJgCAABkcnMv&#10;ZG93bnJldi54bWxQSwUGAAAAAAQABAD1AAAAigMAAAAA&#10;" filled="f" strokeweight="2pt"/>
                <v:line id="Line 44" o:spid="_x0000_s125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ZVcEAAADdAAAADwAAAGRycy9kb3ducmV2LnhtbERPTYvCMBC9C/sfwgjeNHFhF7drKiJU&#10;9iZWL97GZmxLm0lpotZ/b4QFb/N4n7NcDbYVN+p97VjDfKZAEBfO1FxqOB6y6QKED8gGW8ek4UEe&#10;VunHaImJcXfe0y0PpYgh7BPUUIXQJVL6oiKLfuY64shdXG8xRNiX0vR4j+G2lZ9KfUuLNceGCjva&#10;VFQ0+dVqaE7Hr2y725hDm6/NuczC6XwxWk/Gw/oXRKAhvMX/7j8T5yv1A6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5lVwQAAAN0AAAAPAAAAAAAAAAAAAAAA&#10;AKECAABkcnMvZG93bnJldi54bWxQSwUGAAAAAAQABAD5AAAAjwMAAAAA&#10;" strokeweight="2pt"/>
                <v:line id="Line 45" o:spid="_x0000_s125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mFcIAAADd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U/mQq/fCMj6PU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CmFcIAAADdAAAADwAAAAAAAAAAAAAA&#10;AAChAgAAZHJzL2Rvd25yZXYueG1sUEsFBgAAAAAEAAQA+QAAAJADAAAAAA==&#10;" strokeweight="2pt"/>
                <v:line id="Line 46" o:spid="_x0000_s12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wDj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6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jAOOvgAAAN0AAAAPAAAAAAAAAAAAAAAAAKEC&#10;AABkcnMvZG93bnJldi54bWxQSwUGAAAAAAQABAD5AAAAjAMAAAAA&#10;" strokeweight="2pt"/>
                <v:line id="Line 47" o:spid="_x0000_s12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6d+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k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Xp35vgAAAN0AAAAPAAAAAAAAAAAAAAAAAKEC&#10;AABkcnMvZG93bnJldi54bWxQSwUGAAAAAAQABAD5AAAAjAMAAAAA&#10;" strokeweight="2pt"/>
                <v:line id="Line 48" o:spid="_x0000_s12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I4Y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EjhivgAAAN0AAAAPAAAAAAAAAAAAAAAAAKEC&#10;AABkcnMvZG93bnJldi54bWxQSwUGAAAAAAQABAD5AAAAjAMAAAAA&#10;" strokeweight="2pt"/>
                <v:line id="Line 49" o:spid="_x0000_s12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ugF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+6AWvgAAAN0AAAAPAAAAAAAAAAAAAAAAAKEC&#10;AABkcnMvZG93bnJldi54bWxQSwUGAAAAAAQABAD5AAAAjAMAAAAA&#10;" strokeweight="2pt"/>
                <v:line id="Line 50" o:spid="_x0000_s12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cF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k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twWNvgAAAN0AAAAPAAAAAAAAAAAAAAAAAKEC&#10;AABkcnMvZG93bnJldi54bWxQSwUGAAAAAAQABAD5AAAAjAMAAAAA&#10;" strokeweight="2pt"/>
                <v:line id="Line 51" o:spid="_x0000_s12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D9EMIAAADdAAAADwAAAGRycy9kb3ducmV2LnhtbERPzWoCMRC+C32HMIXeNLseRFejSGuh&#10;4kG0fYBxM25WN5MlSXXbpzeC4G0+vt+ZLTrbiAv5UDtWkA8yEMSl0zVXCn6+P/tjECEia2wck4I/&#10;CrCYv/RmWGh35R1d9rESKYRDgQpMjG0hZSgNWQwD1xIn7ui8xZigr6T2eE3htpHDLBtJizWnBoMt&#10;vRsqz/tfq2DtD5tz/l8ZeeC1XzXbj0mwJ6XeXrvlFESkLj7FD/eXTvOzfAT3b9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D9EMIAAADdAAAADwAAAAAAAAAAAAAA&#10;AAChAgAAZHJzL2Rvd25yZXYueG1sUEsFBgAAAAAEAAQA+QAAAJADAAAAAA==&#10;" strokeweight="1pt"/>
                <v:line id="Line 52" o:spid="_x0000_s12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+Y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yk+Yb8AAADdAAAADwAAAAAAAAAAAAAAAACh&#10;AgAAZHJzL2Rvd25yZXYueG1sUEsFBgAAAAAEAAQA+QAAAI0DAAAAAA==&#10;" strokeweight="2pt"/>
                <v:line id="Line 53" o:spid="_x0000_s12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PM+c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m4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zzPnGAAAA3QAAAA8AAAAAAAAA&#10;AAAAAAAAoQIAAGRycy9kb3ducmV2LnhtbFBLBQYAAAAABAAEAPkAAACUAwAAAAA=&#10;" strokeweight="1pt"/>
                <v:rect id="Rectangle 54" o:spid="_x0000_s12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s/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9Wqg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27P7BAAAA3Q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CF321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P3s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b6bCL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CP3sMAAADd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CF321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qRb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yRj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rCpFvwAAAN0AAAAPAAAAAAAAAAAAAAAAAJgCAABkcnMvZG93bnJl&#10;di54bWxQSwUGAAAAAAQABAD1AAAAhAMAAAAA&#10;" filled="f" stroked="f" strokeweight=".25pt">
                  <v:textbox inset="1pt,1pt,1pt,1pt">
                    <w:txbxContent>
                      <w:p w:rsidR="00887233" w:rsidRDefault="00887233" w:rsidP="00CF321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60MsAA&#10;AADdAAAADwAAAGRycy9kb3ducmV2LnhtbERP32vCMBB+H/g/hBP2tiaWIVqNUgaCr3Yb+Hg0Z1tt&#10;LjXJtP73ZjDY2318P2+9HW0vbuRD51jDLFMgiGtnOm40fH3u3hYgQkQ22DsmDQ8KsN1MXtZYGHfn&#10;A92q2IgUwqFADW2MQyFlqFuyGDI3ECfu5LzFmKBvpPF4T+G2l7lSc2mx49TQ4kAfLdWX6sdqKMvz&#10;+H2tlrgLcqH83Lybpjxq/TodyxWISGP8F/+59ybNV3kOv9+kE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60MsAAAADd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CF321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Rqc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9MZ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IRqcAAAADd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CF321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J3c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9Umg9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bid3BAAAA3Q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CF321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sR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1XQ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csRsAAAADd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Pr="0041239E" w:rsidRDefault="00887233" w:rsidP="00CF321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6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yMc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X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FsjHBAAAA3QAAAA8AAAAAAAAAAAAAAAAAmAIAAGRycy9kb3du&#10;cmV2LnhtbFBLBQYAAAAABAAEAPUAAACGAwAAAAA=&#10;" filled="f" stroked="f" strokeweight=".25pt">
                  <v:textbox inset="1pt,1pt,1pt,1pt">
                    <w:txbxContent>
                      <w:p w:rsidR="00887233" w:rsidRPr="003148FB" w:rsidRDefault="00887233" w:rsidP="00CF321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CF3212" w:rsidRDefault="00CF3212" w:rsidP="007132FD">
      <w:pPr>
        <w:jc w:val="both"/>
        <w:rPr>
          <w:lang w:val="ru-RU"/>
        </w:rPr>
      </w:pPr>
    </w:p>
    <w:p w:rsidR="00CF3212" w:rsidRDefault="00CF3212" w:rsidP="007132FD">
      <w:pPr>
        <w:pStyle w:val="2"/>
        <w:jc w:val="both"/>
        <w:rPr>
          <w:lang w:val="ru-RU"/>
        </w:rPr>
      </w:pPr>
      <w:bookmarkStart w:id="6" w:name="_Toc470524396"/>
      <w:r>
        <w:rPr>
          <w:lang w:val="ru-RU"/>
        </w:rPr>
        <w:t>Требования к программной документации</w:t>
      </w:r>
      <w:bookmarkEnd w:id="6"/>
    </w:p>
    <w:p w:rsidR="00CF3212" w:rsidRPr="00C106E4" w:rsidRDefault="00CF3212" w:rsidP="007132FD">
      <w:pPr>
        <w:jc w:val="both"/>
        <w:rPr>
          <w:lang w:val="ru-RU"/>
        </w:rPr>
      </w:pPr>
      <w:r w:rsidRPr="00C106E4">
        <w:rPr>
          <w:lang w:val="ru-RU"/>
        </w:rPr>
        <w:t>Разрабатываемое приложение будет поставляться со следующей программной документацией:</w:t>
      </w:r>
    </w:p>
    <w:p w:rsidR="00CF3212" w:rsidRPr="00C106E4" w:rsidRDefault="00CF3212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 w:rsidRPr="00C106E4">
        <w:rPr>
          <w:lang w:val="ru-RU"/>
        </w:rPr>
        <w:t>Руководство пользователя, которое включает в себя описание всех возможностей приложения и исчерпывающую информацию по назначению каждого элемента.</w:t>
      </w:r>
    </w:p>
    <w:p w:rsidR="00CF3212" w:rsidRDefault="00CF3212" w:rsidP="007132FD">
      <w:pPr>
        <w:pStyle w:val="ab"/>
        <w:numPr>
          <w:ilvl w:val="0"/>
          <w:numId w:val="40"/>
        </w:numPr>
        <w:jc w:val="both"/>
      </w:pPr>
      <w:r>
        <w:t>Исходный код с документацией.</w:t>
      </w:r>
    </w:p>
    <w:p w:rsidR="00117726" w:rsidRDefault="00117726" w:rsidP="007132FD">
      <w:pPr>
        <w:jc w:val="both"/>
      </w:pPr>
    </w:p>
    <w:p w:rsidR="00117726" w:rsidRDefault="00117726" w:rsidP="007132FD">
      <w:pPr>
        <w:pStyle w:val="2"/>
        <w:jc w:val="both"/>
        <w:rPr>
          <w:lang w:val="ru-RU"/>
        </w:rPr>
      </w:pPr>
      <w:bookmarkStart w:id="7" w:name="_Toc470524397"/>
      <w:r>
        <w:rPr>
          <w:lang w:val="ru-RU"/>
        </w:rPr>
        <w:t>Технико-экономические показатели</w:t>
      </w:r>
      <w:bookmarkEnd w:id="7"/>
    </w:p>
    <w:p w:rsidR="00117726" w:rsidRDefault="00117726" w:rsidP="007132FD">
      <w:pPr>
        <w:jc w:val="both"/>
        <w:rPr>
          <w:lang w:val="ru-RU"/>
        </w:rPr>
      </w:pPr>
      <w:r>
        <w:rPr>
          <w:lang w:val="ru-RU"/>
        </w:rPr>
        <w:t>Приложение будет распространятся по свободной модели, поэтому технико-экономические показатели рассчитывать не требуется</w:t>
      </w:r>
    </w:p>
    <w:p w:rsidR="00FB4433" w:rsidRDefault="00FB4433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117726" w:rsidRDefault="00117726" w:rsidP="007132FD">
      <w:pPr>
        <w:pStyle w:val="2"/>
        <w:jc w:val="both"/>
        <w:rPr>
          <w:lang w:val="ru-RU"/>
        </w:rPr>
      </w:pPr>
      <w:bookmarkStart w:id="8" w:name="_Toc470524398"/>
      <w:r>
        <w:rPr>
          <w:lang w:val="ru-RU"/>
        </w:rPr>
        <w:lastRenderedPageBreak/>
        <w:t>Стадии и этапы разработки</w:t>
      </w:r>
      <w:bookmarkEnd w:id="8"/>
    </w:p>
    <w:p w:rsidR="00B138CB" w:rsidRDefault="00B138CB" w:rsidP="007132FD">
      <w:pPr>
        <w:jc w:val="both"/>
        <w:rPr>
          <w:lang w:val="ru-RU"/>
        </w:rPr>
      </w:pPr>
      <w:r>
        <w:rPr>
          <w:lang w:val="ru-RU"/>
        </w:rPr>
        <w:t>Стадии этапов разработки представлены в таблице 2</w:t>
      </w:r>
    </w:p>
    <w:p w:rsidR="00B138CB" w:rsidRPr="00B138CB" w:rsidRDefault="00B138CB" w:rsidP="007132FD">
      <w:pPr>
        <w:jc w:val="both"/>
        <w:rPr>
          <w:lang w:val="ru-RU"/>
        </w:rPr>
      </w:pPr>
      <w:r>
        <w:rPr>
          <w:lang w:val="ru-RU"/>
        </w:rPr>
        <w:t>Таблица 2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7726" w:rsidTr="00117726">
        <w:tc>
          <w:tcPr>
            <w:tcW w:w="4672" w:type="dxa"/>
            <w:vAlign w:val="center"/>
          </w:tcPr>
          <w:p w:rsidR="00117726" w:rsidRPr="00117726" w:rsidRDefault="00117726" w:rsidP="007132FD">
            <w:pPr>
              <w:ind w:firstLine="0"/>
              <w:jc w:val="both"/>
              <w:rPr>
                <w:b/>
              </w:rPr>
            </w:pPr>
            <w:r w:rsidRPr="00117726">
              <w:rPr>
                <w:b/>
              </w:rPr>
              <w:t>Месяц</w:t>
            </w:r>
          </w:p>
        </w:tc>
        <w:tc>
          <w:tcPr>
            <w:tcW w:w="4673" w:type="dxa"/>
            <w:vAlign w:val="center"/>
          </w:tcPr>
          <w:p w:rsidR="00117726" w:rsidRPr="00117726" w:rsidRDefault="00117726" w:rsidP="007132FD">
            <w:pPr>
              <w:ind w:firstLine="0"/>
              <w:jc w:val="both"/>
              <w:rPr>
                <w:b/>
              </w:rPr>
            </w:pPr>
            <w:r w:rsidRPr="00117726">
              <w:rPr>
                <w:b/>
              </w:rPr>
              <w:t>Этап разработки</w:t>
            </w:r>
          </w:p>
        </w:tc>
      </w:tr>
      <w:tr w:rsidR="00117726" w:rsidTr="00117726">
        <w:tc>
          <w:tcPr>
            <w:tcW w:w="4672" w:type="dxa"/>
            <w:vAlign w:val="center"/>
          </w:tcPr>
          <w:p w:rsidR="00117726" w:rsidRDefault="00117726" w:rsidP="007132FD">
            <w:pPr>
              <w:ind w:firstLine="0"/>
              <w:jc w:val="both"/>
            </w:pPr>
            <w:r>
              <w:t>Октябрь</w:t>
            </w:r>
          </w:p>
        </w:tc>
        <w:tc>
          <w:tcPr>
            <w:tcW w:w="4673" w:type="dxa"/>
            <w:vAlign w:val="center"/>
          </w:tcPr>
          <w:p w:rsidR="00117726" w:rsidRDefault="00117726" w:rsidP="007132FD">
            <w:pPr>
              <w:ind w:firstLine="0"/>
              <w:jc w:val="both"/>
            </w:pPr>
            <w:r>
              <w:t>Проектирование</w:t>
            </w:r>
          </w:p>
        </w:tc>
      </w:tr>
      <w:tr w:rsidR="00117726" w:rsidTr="00117726">
        <w:tc>
          <w:tcPr>
            <w:tcW w:w="4672" w:type="dxa"/>
            <w:vAlign w:val="center"/>
          </w:tcPr>
          <w:p w:rsidR="00117726" w:rsidRDefault="00117726" w:rsidP="007132FD">
            <w:pPr>
              <w:ind w:firstLine="0"/>
              <w:jc w:val="both"/>
            </w:pPr>
            <w:r>
              <w:t>Ноябрь</w:t>
            </w:r>
          </w:p>
        </w:tc>
        <w:tc>
          <w:tcPr>
            <w:tcW w:w="4673" w:type="dxa"/>
            <w:vAlign w:val="center"/>
          </w:tcPr>
          <w:p w:rsidR="00117726" w:rsidRDefault="00117726" w:rsidP="007132FD">
            <w:pPr>
              <w:ind w:firstLine="0"/>
              <w:jc w:val="both"/>
            </w:pPr>
            <w:r>
              <w:t>Реализация</w:t>
            </w:r>
          </w:p>
        </w:tc>
      </w:tr>
      <w:tr w:rsidR="00117726" w:rsidTr="00117726">
        <w:trPr>
          <w:trHeight w:val="349"/>
        </w:trPr>
        <w:tc>
          <w:tcPr>
            <w:tcW w:w="4672" w:type="dxa"/>
            <w:vAlign w:val="center"/>
          </w:tcPr>
          <w:p w:rsidR="00117726" w:rsidRDefault="00117726" w:rsidP="007132FD">
            <w:pPr>
              <w:ind w:firstLine="0"/>
              <w:jc w:val="both"/>
            </w:pPr>
            <w:r>
              <w:t>Декабрь</w:t>
            </w:r>
          </w:p>
        </w:tc>
        <w:tc>
          <w:tcPr>
            <w:tcW w:w="4673" w:type="dxa"/>
            <w:vAlign w:val="center"/>
          </w:tcPr>
          <w:p w:rsidR="00117726" w:rsidRDefault="00117726" w:rsidP="007132FD">
            <w:pPr>
              <w:ind w:firstLine="0"/>
              <w:jc w:val="both"/>
            </w:pPr>
            <w:r>
              <w:t>Тестирование</w:t>
            </w:r>
          </w:p>
        </w:tc>
      </w:tr>
    </w:tbl>
    <w:p w:rsidR="00117726" w:rsidRDefault="00117726" w:rsidP="007132FD">
      <w:pPr>
        <w:jc w:val="both"/>
        <w:rPr>
          <w:lang w:val="ru-RU"/>
        </w:rPr>
      </w:pPr>
    </w:p>
    <w:p w:rsidR="00B436AB" w:rsidRDefault="00B436AB" w:rsidP="007132FD">
      <w:pPr>
        <w:pStyle w:val="2"/>
        <w:jc w:val="both"/>
        <w:rPr>
          <w:lang w:val="ru-RU"/>
        </w:rPr>
      </w:pPr>
      <w:bookmarkStart w:id="9" w:name="_Toc470524399"/>
      <w:r>
        <w:rPr>
          <w:lang w:val="ru-RU"/>
        </w:rPr>
        <w:t>Порядок контроля и приемки</w:t>
      </w:r>
      <w:bookmarkEnd w:id="9"/>
    </w:p>
    <w:p w:rsidR="00B436AB" w:rsidRDefault="00B436AB" w:rsidP="007132FD">
      <w:pPr>
        <w:jc w:val="both"/>
        <w:rPr>
          <w:lang w:val="ru-RU"/>
        </w:rPr>
      </w:pPr>
      <w:r>
        <w:rPr>
          <w:lang w:val="ru-RU"/>
        </w:rPr>
        <w:t>Тестирование проводится путем:</w:t>
      </w:r>
    </w:p>
    <w:p w:rsidR="00B436AB" w:rsidRDefault="00B436AB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Ручного тестирования</w:t>
      </w:r>
    </w:p>
    <w:p w:rsidR="00602B27" w:rsidRDefault="00B436AB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Автоматического тестирования</w:t>
      </w:r>
    </w:p>
    <w:p w:rsidR="00602B27" w:rsidRDefault="00602B27" w:rsidP="007132FD">
      <w:pPr>
        <w:ind w:firstLine="0"/>
        <w:jc w:val="both"/>
        <w:rPr>
          <w:lang w:val="ru-RU"/>
        </w:rPr>
      </w:pPr>
    </w:p>
    <w:p w:rsidR="00B436AB" w:rsidRDefault="00602B27" w:rsidP="007132FD">
      <w:pPr>
        <w:pStyle w:val="2"/>
        <w:jc w:val="both"/>
        <w:rPr>
          <w:lang w:val="ru-RU"/>
        </w:rPr>
      </w:pPr>
      <w:bookmarkStart w:id="10" w:name="_Toc470524400"/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83168" behindDoc="0" locked="0" layoutInCell="0" allowOverlap="1" wp14:anchorId="365A6A09" wp14:editId="45A2BD5A">
                <wp:simplePos x="0" y="0"/>
                <wp:positionH relativeFrom="margin">
                  <wp:align>center</wp:align>
                </wp:positionH>
                <wp:positionV relativeFrom="margin">
                  <wp:posOffset>-457835</wp:posOffset>
                </wp:positionV>
                <wp:extent cx="6588760" cy="10189210"/>
                <wp:effectExtent l="0" t="0" r="21590" b="21590"/>
                <wp:wrapNone/>
                <wp:docPr id="548" name="Группа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Default="00602B27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Default="00602B27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Default="00602B27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Default="00602B27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Default="00602B27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Default="00602B27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Pr="0041239E" w:rsidRDefault="00602B27" w:rsidP="00602B27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2B27" w:rsidRPr="003148FB" w:rsidRDefault="00602B27" w:rsidP="00602B27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A6A09" id="Группа 548" o:spid="_x0000_s1270" style="position:absolute;left:0;text-align:left;margin-left:0;margin-top:-36.05pt;width:518.8pt;height:802.3pt;z-index:25178316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" o:allowincell="f">
                <v:rect id="Rectangle 43" o:spid="_x0000_s12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1UcQA&#10;AADcAAAADwAAAGRycy9kb3ducmV2LnhtbESP0WrCQBRE3wv+w3IF3+pG0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WdVHEAAAA3AAAAA8AAAAAAAAAAAAAAAAAmAIAAGRycy9k&#10;b3ducmV2LnhtbFBLBQYAAAAABAAEAPUAAACJAwAAAAA=&#10;" filled="f" strokeweight="2pt"/>
                <v:line id="Line 44" o:spid="_x0000_s12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n0L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Pp9C9AAAA3AAAAA8AAAAAAAAAAAAAAAAAoQIA&#10;AGRycy9kb3ducmV2LnhtbFBLBQYAAAAABAAEAPkAAACLAwAAAAA=&#10;" strokeweight="2pt"/>
                <v:line id="Line 45" o:spid="_x0000_s12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  <v:line id="Line 46" o:spid="_x0000_s12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  <v:line id="Line 47" o:spid="_x0000_s12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48" o:spid="_x0000_s12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49" o:spid="_x0000_s12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50" o:spid="_x0000_s12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  <v:line id="Line 51" o:spid="_x0000_s12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line id="Line 52" o:spid="_x0000_s12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tb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jbW29AAAA3AAAAA8AAAAAAAAAAAAAAAAAoQIA&#10;AGRycy9kb3ducmV2LnhtbFBLBQYAAAAABAAEAPkAAACLAwAAAAA=&#10;" strokeweight="2pt"/>
                <v:line id="Line 53" o:spid="_x0000_s12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rect id="Rectangle 54" o:spid="_x0000_s12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  <v:textbox inset="1pt,1pt,1pt,1pt">
                    <w:txbxContent>
                      <w:p w:rsidR="00602B27" w:rsidRDefault="00602B27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  <v:textbox inset="1pt,1pt,1pt,1pt">
                    <w:txbxContent>
                      <w:p w:rsidR="00602B27" w:rsidRDefault="00602B27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602B27" w:rsidRDefault="00602B27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<v:textbox inset="1pt,1pt,1pt,1pt">
                    <w:txbxContent>
                      <w:p w:rsidR="00602B27" w:rsidRDefault="00602B27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<v:textbox inset="1pt,1pt,1pt,1pt">
                    <w:txbxContent>
                      <w:p w:rsidR="00602B27" w:rsidRDefault="00602B27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<v:textbox inset="1pt,1pt,1pt,1pt">
                    <w:txbxContent>
                      <w:p w:rsidR="00602B27" w:rsidRDefault="00602B27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8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  <v:textbox inset="1pt,1pt,1pt,1pt">
                    <w:txbxContent>
                      <w:p w:rsidR="00602B27" w:rsidRPr="0041239E" w:rsidRDefault="00602B27" w:rsidP="00602B27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8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  <v:textbox inset="1pt,1pt,1pt,1pt">
                    <w:txbxContent>
                      <w:p w:rsidR="00602B27" w:rsidRPr="003148FB" w:rsidRDefault="00602B27" w:rsidP="00602B27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Итоги</w:t>
      </w:r>
      <w:bookmarkEnd w:id="10"/>
    </w:p>
    <w:p w:rsidR="00602B27" w:rsidRPr="00602B27" w:rsidRDefault="00602B27" w:rsidP="007132FD">
      <w:pPr>
        <w:jc w:val="both"/>
        <w:rPr>
          <w:lang w:val="ru-RU"/>
        </w:rPr>
      </w:pPr>
      <w:r>
        <w:rPr>
          <w:lang w:val="ru-RU"/>
        </w:rPr>
        <w:t xml:space="preserve">В результате исследования аналогичных приложений было разработано расширенное техническое задание, которое в подробностях описывает требования, которые предъявляются к конечному продукту. </w:t>
      </w:r>
      <w:r w:rsidR="00074F04">
        <w:rPr>
          <w:lang w:val="ru-RU"/>
        </w:rPr>
        <w:t>Были определены технические требования к приложению,</w:t>
      </w:r>
      <w:r w:rsidR="008B2B00">
        <w:rPr>
          <w:lang w:val="ru-RU"/>
        </w:rPr>
        <w:t xml:space="preserve"> требования к исходным кодам, </w:t>
      </w:r>
      <w:r w:rsidR="00074F04">
        <w:rPr>
          <w:lang w:val="ru-RU"/>
        </w:rPr>
        <w:t xml:space="preserve"> требования к документации, технико-экономические показатели, а так же стадии и этапы разработки.</w:t>
      </w:r>
    </w:p>
    <w:p w:rsidR="00C106E4" w:rsidRDefault="00C106E4" w:rsidP="007132FD">
      <w:pPr>
        <w:ind w:firstLine="0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br w:type="page"/>
      </w:r>
    </w:p>
    <w:p w:rsidR="00C106E4" w:rsidRDefault="00B138CB" w:rsidP="007132FD">
      <w:pPr>
        <w:pStyle w:val="1"/>
        <w:jc w:val="both"/>
        <w:rPr>
          <w:lang w:val="ru-RU"/>
        </w:rPr>
      </w:pPr>
      <w:bookmarkStart w:id="11" w:name="_Toc470524401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0" allowOverlap="1" wp14:anchorId="36F891F0" wp14:editId="7903691E">
                <wp:simplePos x="0" y="0"/>
                <wp:positionH relativeFrom="margin">
                  <wp:align>center</wp:align>
                </wp:positionH>
                <wp:positionV relativeFrom="margin">
                  <wp:posOffset>-448310</wp:posOffset>
                </wp:positionV>
                <wp:extent cx="6588760" cy="10189210"/>
                <wp:effectExtent l="0" t="0" r="21590" b="2159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38C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38C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38C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38C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38C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B138C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B138CB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B138CB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891F0" id="Группа 21" o:spid="_x0000_s1290" style="position:absolute;left:0;text-align:left;margin-left:0;margin-top:-35.3pt;width:518.8pt;height:802.3pt;z-index:25176678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" o:allowincell="f">
                <v:rect id="Rectangle 43" o:spid="_x0000_s12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44" o:spid="_x0000_s129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45" o:spid="_x0000_s129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46" o:spid="_x0000_s129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47" o:spid="_x0000_s129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48" o:spid="_x0000_s129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49" o:spid="_x0000_s129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50" o:spid="_x0000_s129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51" o:spid="_x0000_s129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52" o:spid="_x0000_s130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53" o:spid="_x0000_s130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54" o:spid="_x0000_s130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B138C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0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B138C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0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B138C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0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B138C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0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B138C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0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Default="00887233" w:rsidP="00B138C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0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Pr="0041239E" w:rsidRDefault="00887233" w:rsidP="00B138CB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30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887233" w:rsidRPr="003148FB" w:rsidRDefault="00887233" w:rsidP="00B138CB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A4D90">
        <w:rPr>
          <w:lang w:val="ru-RU"/>
        </w:rPr>
        <w:t xml:space="preserve"> </w:t>
      </w:r>
      <w:r w:rsidR="00C106E4">
        <w:rPr>
          <w:lang w:val="ru-RU"/>
        </w:rPr>
        <w:t>Проектирование</w:t>
      </w:r>
      <w:r w:rsidR="007132FD">
        <w:t xml:space="preserve"> </w:t>
      </w:r>
      <w:r w:rsidR="007132FD">
        <w:rPr>
          <w:lang w:val="ru-RU"/>
        </w:rPr>
        <w:t>структуры сервера</w:t>
      </w:r>
      <w:bookmarkEnd w:id="11"/>
    </w:p>
    <w:p w:rsidR="00C106E4" w:rsidRDefault="00C106E4" w:rsidP="007132FD">
      <w:pPr>
        <w:jc w:val="both"/>
        <w:rPr>
          <w:lang w:val="ru-RU"/>
        </w:rPr>
      </w:pPr>
      <w:r>
        <w:rPr>
          <w:lang w:val="ru-RU"/>
        </w:rPr>
        <w:t xml:space="preserve">В данной главе осуществляется этап проектирования конечного продукта. </w:t>
      </w:r>
      <w:r w:rsidR="008D6014">
        <w:rPr>
          <w:lang w:val="ru-RU"/>
        </w:rPr>
        <w:t>Основная цель данной главы - создать формальные модели и на их основе определить спецификации разрабатываемого программного обеспечения.</w:t>
      </w:r>
    </w:p>
    <w:p w:rsidR="002F0FA8" w:rsidRDefault="002F0FA8" w:rsidP="007132FD">
      <w:pPr>
        <w:jc w:val="both"/>
        <w:rPr>
          <w:lang w:val="ru-RU"/>
        </w:rPr>
      </w:pPr>
    </w:p>
    <w:p w:rsidR="002F0FA8" w:rsidRDefault="002F0FA8" w:rsidP="007132FD">
      <w:pPr>
        <w:pStyle w:val="2"/>
        <w:jc w:val="both"/>
        <w:rPr>
          <w:lang w:val="ru-RU"/>
        </w:rPr>
      </w:pPr>
      <w:bookmarkStart w:id="12" w:name="_Toc470524402"/>
      <w:r>
        <w:rPr>
          <w:lang w:val="ru-RU"/>
        </w:rPr>
        <w:t>Словарь терминов</w:t>
      </w:r>
      <w:bookmarkEnd w:id="12"/>
    </w:p>
    <w:p w:rsidR="002F0FA8" w:rsidRDefault="002F0FA8" w:rsidP="007132FD">
      <w:pPr>
        <w:jc w:val="both"/>
        <w:rPr>
          <w:lang w:val="ru-RU"/>
        </w:rPr>
      </w:pPr>
      <w:r>
        <w:rPr>
          <w:lang w:val="ru-RU"/>
        </w:rPr>
        <w:t>Словарь терминов представляет собой краткое описание основных понятий, используемых при составлении спецификации. Он предназначен для повышения степени понимания предметной области, позволяет исключить разногласия при определении моделей меж</w:t>
      </w:r>
      <w:r w:rsidR="00B138CB">
        <w:rPr>
          <w:lang w:val="ru-RU"/>
        </w:rPr>
        <w:t>ду заказчиками и разработчиками.</w:t>
      </w:r>
    </w:p>
    <w:p w:rsidR="00B138CB" w:rsidRPr="00BD07E5" w:rsidRDefault="00B138CB" w:rsidP="007132FD">
      <w:pPr>
        <w:jc w:val="both"/>
        <w:rPr>
          <w:lang w:val="ru-RU"/>
        </w:rPr>
      </w:pPr>
      <w:r>
        <w:rPr>
          <w:lang w:val="ru-RU"/>
        </w:rPr>
        <w:t>Основные термины представлена в таблицах</w:t>
      </w:r>
      <w:r w:rsidR="00ED12D8">
        <w:rPr>
          <w:lang w:val="ru-RU"/>
        </w:rPr>
        <w:t xml:space="preserve"> 3-</w:t>
      </w:r>
      <w:r w:rsidR="009411A0" w:rsidRPr="00BD07E5">
        <w:rPr>
          <w:lang w:val="ru-RU"/>
        </w:rPr>
        <w:t>4</w:t>
      </w:r>
    </w:p>
    <w:p w:rsidR="00ED12D8" w:rsidRDefault="00ED12D8" w:rsidP="007132FD">
      <w:pPr>
        <w:jc w:val="both"/>
        <w:rPr>
          <w:lang w:val="ru-RU"/>
        </w:rPr>
      </w:pPr>
      <w:r>
        <w:rPr>
          <w:lang w:val="ru-RU"/>
        </w:rPr>
        <w:t>Таблица 3</w:t>
      </w:r>
    </w:p>
    <w:tbl>
      <w:tblPr>
        <w:tblStyle w:val="aff3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ED12D8" w:rsidTr="009411A0">
        <w:tc>
          <w:tcPr>
            <w:tcW w:w="3968" w:type="dxa"/>
          </w:tcPr>
          <w:p w:rsidR="00ED12D8" w:rsidRDefault="00ED12D8" w:rsidP="007132FD">
            <w:pPr>
              <w:ind w:firstLine="0"/>
              <w:jc w:val="both"/>
            </w:pPr>
            <w:r>
              <w:t>Термин</w:t>
            </w:r>
          </w:p>
        </w:tc>
        <w:tc>
          <w:tcPr>
            <w:tcW w:w="4673" w:type="dxa"/>
          </w:tcPr>
          <w:p w:rsidR="00ED12D8" w:rsidRPr="00ED12D8" w:rsidRDefault="00ED12D8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ED12D8" w:rsidTr="009411A0">
        <w:tc>
          <w:tcPr>
            <w:tcW w:w="3968" w:type="dxa"/>
          </w:tcPr>
          <w:p w:rsidR="00ED12D8" w:rsidRDefault="00ED12D8" w:rsidP="007132FD">
            <w:pPr>
              <w:ind w:firstLine="0"/>
              <w:jc w:val="both"/>
            </w:pPr>
            <w:r>
              <w:t>Категория</w:t>
            </w:r>
          </w:p>
        </w:tc>
        <w:tc>
          <w:tcPr>
            <w:tcW w:w="4673" w:type="dxa"/>
          </w:tcPr>
          <w:p w:rsidR="00ED12D8" w:rsidRPr="00ED12D8" w:rsidRDefault="00ED12D8" w:rsidP="007132FD">
            <w:pPr>
              <w:ind w:firstLine="0"/>
              <w:jc w:val="both"/>
            </w:pPr>
            <w:r>
              <w:t>программирование</w:t>
            </w:r>
          </w:p>
        </w:tc>
      </w:tr>
      <w:tr w:rsidR="00ED12D8" w:rsidRPr="006B4EA4" w:rsidTr="009411A0">
        <w:tc>
          <w:tcPr>
            <w:tcW w:w="3968" w:type="dxa"/>
          </w:tcPr>
          <w:p w:rsidR="00ED12D8" w:rsidRDefault="00ED12D8" w:rsidP="007132FD">
            <w:pPr>
              <w:ind w:firstLine="0"/>
              <w:jc w:val="both"/>
            </w:pPr>
            <w:r>
              <w:t>Описание</w:t>
            </w:r>
          </w:p>
        </w:tc>
        <w:tc>
          <w:tcPr>
            <w:tcW w:w="4673" w:type="dxa"/>
          </w:tcPr>
          <w:p w:rsidR="00ED12D8" w:rsidRPr="00251E5E" w:rsidRDefault="00251E5E" w:rsidP="007132FD">
            <w:pPr>
              <w:ind w:firstLine="0"/>
              <w:jc w:val="both"/>
            </w:pPr>
            <w:r w:rsidRPr="00251E5E">
              <w:rPr>
                <w:lang w:val="en-US"/>
              </w:rPr>
              <w:t>Application</w:t>
            </w:r>
            <w:r w:rsidRPr="00251E5E">
              <w:t xml:space="preserve"> </w:t>
            </w:r>
            <w:r w:rsidRPr="00251E5E">
              <w:rPr>
                <w:lang w:val="en-US"/>
              </w:rPr>
              <w:t>Programming</w:t>
            </w:r>
            <w:r w:rsidRPr="00251E5E">
              <w:t xml:space="preserve"> </w:t>
            </w:r>
            <w:r w:rsidRPr="00251E5E">
              <w:rPr>
                <w:lang w:val="en-US"/>
              </w:rPr>
              <w:t>Interface</w:t>
            </w:r>
            <w:r w:rsidRPr="00251E5E">
              <w:t xml:space="preserve"> -  </w:t>
            </w:r>
            <w:r w:rsidR="00ED12D8" w:rsidRPr="00251E5E">
              <w:t>посредник между разработчиком приложений и какой-либо средой, с которой это приложение должно взаимодействовать</w:t>
            </w:r>
          </w:p>
        </w:tc>
      </w:tr>
    </w:tbl>
    <w:p w:rsidR="00ED12D8" w:rsidRDefault="00ED12D8" w:rsidP="007132FD">
      <w:pPr>
        <w:jc w:val="both"/>
        <w:rPr>
          <w:lang w:val="ru-RU"/>
        </w:rPr>
      </w:pPr>
    </w:p>
    <w:p w:rsidR="00ED12D8" w:rsidRDefault="00ED12D8" w:rsidP="007132FD">
      <w:pPr>
        <w:jc w:val="both"/>
        <w:rPr>
          <w:lang w:val="ru-RU"/>
        </w:rPr>
      </w:pPr>
      <w:r>
        <w:rPr>
          <w:lang w:val="ru-RU"/>
        </w:rPr>
        <w:t>Таблица 4</w:t>
      </w:r>
    </w:p>
    <w:tbl>
      <w:tblPr>
        <w:tblStyle w:val="aff3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ED12D8" w:rsidTr="009411A0">
        <w:tc>
          <w:tcPr>
            <w:tcW w:w="3968" w:type="dxa"/>
          </w:tcPr>
          <w:p w:rsidR="00ED12D8" w:rsidRDefault="00ED12D8" w:rsidP="007132FD">
            <w:pPr>
              <w:ind w:firstLine="0"/>
              <w:jc w:val="both"/>
            </w:pPr>
            <w:r>
              <w:t>Термин</w:t>
            </w:r>
          </w:p>
        </w:tc>
        <w:tc>
          <w:tcPr>
            <w:tcW w:w="4673" w:type="dxa"/>
          </w:tcPr>
          <w:p w:rsidR="00ED12D8" w:rsidRPr="00693ED3" w:rsidRDefault="00693ED3" w:rsidP="007132FD">
            <w:pPr>
              <w:ind w:firstLine="0"/>
              <w:jc w:val="both"/>
              <w:rPr>
                <w:lang w:val="en-US"/>
              </w:rPr>
            </w:pPr>
            <w:r>
              <w:t>JSON</w:t>
            </w:r>
          </w:p>
        </w:tc>
      </w:tr>
      <w:tr w:rsidR="00ED12D8" w:rsidTr="009411A0">
        <w:tc>
          <w:tcPr>
            <w:tcW w:w="3968" w:type="dxa"/>
          </w:tcPr>
          <w:p w:rsidR="00ED12D8" w:rsidRDefault="00ED12D8" w:rsidP="007132FD">
            <w:pPr>
              <w:ind w:firstLine="0"/>
              <w:jc w:val="both"/>
            </w:pPr>
            <w:r>
              <w:t>Категория</w:t>
            </w:r>
          </w:p>
        </w:tc>
        <w:tc>
          <w:tcPr>
            <w:tcW w:w="4673" w:type="dxa"/>
          </w:tcPr>
          <w:p w:rsidR="00ED12D8" w:rsidRDefault="00ED12D8" w:rsidP="007132FD">
            <w:pPr>
              <w:ind w:firstLine="0"/>
              <w:jc w:val="both"/>
            </w:pPr>
            <w:r>
              <w:t>Интернет-программирование</w:t>
            </w:r>
          </w:p>
        </w:tc>
      </w:tr>
      <w:tr w:rsidR="00ED12D8" w:rsidRPr="006B4EA4" w:rsidTr="009411A0">
        <w:tc>
          <w:tcPr>
            <w:tcW w:w="3968" w:type="dxa"/>
          </w:tcPr>
          <w:p w:rsidR="00ED12D8" w:rsidRDefault="00ED12D8" w:rsidP="007132FD">
            <w:pPr>
              <w:ind w:firstLine="0"/>
              <w:jc w:val="both"/>
            </w:pPr>
            <w:r>
              <w:t>Описание</w:t>
            </w:r>
          </w:p>
        </w:tc>
        <w:tc>
          <w:tcPr>
            <w:tcW w:w="4673" w:type="dxa"/>
          </w:tcPr>
          <w:p w:rsidR="00ED12D8" w:rsidRPr="00251E5E" w:rsidRDefault="00251E5E" w:rsidP="007132FD">
            <w:pPr>
              <w:ind w:firstLine="0"/>
              <w:jc w:val="both"/>
            </w:pPr>
            <w:r>
              <w:rPr>
                <w:lang w:val="en-US"/>
              </w:rPr>
              <w:t>Java</w:t>
            </w:r>
            <w:r w:rsidRPr="00251E5E">
              <w:t xml:space="preserve"> </w:t>
            </w:r>
            <w:r>
              <w:rPr>
                <w:lang w:val="en-US"/>
              </w:rPr>
              <w:t>Script</w:t>
            </w:r>
            <w:r w:rsidRPr="00251E5E">
              <w:t xml:space="preserve"> </w:t>
            </w:r>
            <w:r>
              <w:rPr>
                <w:lang w:val="en-US"/>
              </w:rPr>
              <w:t>Object</w:t>
            </w:r>
            <w:r w:rsidRPr="00251E5E">
              <w:t xml:space="preserve"> </w:t>
            </w:r>
            <w:r w:rsidR="004C06DC">
              <w:rPr>
                <w:lang w:val="en-US"/>
              </w:rPr>
              <w:t>Not</w:t>
            </w:r>
            <w:r>
              <w:rPr>
                <w:lang w:val="en-US"/>
              </w:rPr>
              <w:t>ation</w:t>
            </w:r>
            <w:r w:rsidRPr="00251E5E">
              <w:t xml:space="preserve"> - </w:t>
            </w:r>
            <w:r>
              <w:t xml:space="preserve"> Тестовый формат обмена данными, основанный на </w:t>
            </w:r>
            <w:r>
              <w:rPr>
                <w:lang w:val="en-US"/>
              </w:rPr>
              <w:t>JavaScript</w:t>
            </w:r>
          </w:p>
        </w:tc>
      </w:tr>
    </w:tbl>
    <w:p w:rsidR="00E91480" w:rsidRDefault="00E91480" w:rsidP="007132FD">
      <w:pPr>
        <w:jc w:val="both"/>
        <w:rPr>
          <w:lang w:val="ru-RU"/>
        </w:rPr>
      </w:pPr>
    </w:p>
    <w:p w:rsidR="00E91480" w:rsidRDefault="00E91480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ED12D8" w:rsidRDefault="00183400" w:rsidP="007132FD">
      <w:pPr>
        <w:pStyle w:val="2"/>
        <w:jc w:val="both"/>
        <w:rPr>
          <w:lang w:val="ru-RU"/>
        </w:rPr>
      </w:pPr>
      <w:bookmarkStart w:id="13" w:name="_Toc470524403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0" allowOverlap="1" wp14:anchorId="32CF2054" wp14:editId="4F18167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18340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18340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18340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18340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18340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18340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18340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18340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F2054" id="Группа 1" o:spid="_x0000_s1310" style="position:absolute;left:0;text-align:left;margin-left:0;margin-top:0;width:518.8pt;height:802.3pt;z-index:25176883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" o:allowincell="f">
                <v:rect id="Rectangle 43" o:spid="_x0000_s131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4" o:spid="_x0000_s131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45" o:spid="_x0000_s131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46" o:spid="_x0000_s131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47" o:spid="_x0000_s131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8" o:spid="_x0000_s131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49" o:spid="_x0000_s131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0" o:spid="_x0000_s131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1" o:spid="_x0000_s131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52" o:spid="_x0000_s132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53" o:spid="_x0000_s132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54" o:spid="_x0000_s132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18340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2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87233" w:rsidRDefault="00887233" w:rsidP="0018340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2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18340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2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87233" w:rsidRDefault="00887233" w:rsidP="0018340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2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18340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2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18340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Pr="0041239E" w:rsidRDefault="00887233" w:rsidP="0018340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32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Pr="003148FB" w:rsidRDefault="00887233" w:rsidP="0018340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91480">
        <w:rPr>
          <w:lang w:val="ru-RU"/>
        </w:rPr>
        <w:t>Разработка базы данных</w:t>
      </w:r>
      <w:bookmarkEnd w:id="13"/>
    </w:p>
    <w:p w:rsidR="00E91480" w:rsidRDefault="00E91480" w:rsidP="007132FD">
      <w:pPr>
        <w:jc w:val="both"/>
        <w:rPr>
          <w:lang w:val="ru-RU"/>
        </w:rPr>
      </w:pPr>
      <w:r>
        <w:rPr>
          <w:lang w:val="ru-RU"/>
        </w:rPr>
        <w:t>Основная цель базы данных – хранить ученые записи студентов и преподавателей, иметь актуальную версию расписания. В ходе определения данных, которые должна хранить база данных, были разработаны таблицы. Таблица таблиц в базе данных представлена в таблице 5.</w:t>
      </w:r>
      <w:r w:rsidR="00183400" w:rsidRPr="00183400">
        <w:rPr>
          <w:rStyle w:val="a7"/>
          <w:b w:val="0"/>
          <w:noProof/>
          <w:lang w:val="ru-RU" w:eastAsia="ru-RU" w:bidi="ar-SA"/>
        </w:rPr>
        <w:t xml:space="preserve"> </w:t>
      </w:r>
    </w:p>
    <w:p w:rsidR="00E91480" w:rsidRDefault="00E91480" w:rsidP="007132FD">
      <w:pPr>
        <w:jc w:val="both"/>
        <w:rPr>
          <w:lang w:val="ru-RU"/>
        </w:rPr>
      </w:pPr>
      <w:r>
        <w:rPr>
          <w:lang w:val="ru-RU"/>
        </w:rPr>
        <w:t>Таблица 5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91480" w:rsidTr="00E91480">
        <w:tc>
          <w:tcPr>
            <w:tcW w:w="3114" w:type="dxa"/>
          </w:tcPr>
          <w:p w:rsidR="00E91480" w:rsidRDefault="00E91480" w:rsidP="007132FD">
            <w:pPr>
              <w:ind w:firstLine="0"/>
              <w:jc w:val="both"/>
            </w:pPr>
            <w:r>
              <w:t>Название таблицы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Назначение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Хранит логин и пароль пользователя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UserInfo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 xml:space="preserve">Хранит информацию о ФИО и поле пользователя 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6231" w:type="dxa"/>
          </w:tcPr>
          <w:p w:rsidR="00E91480" w:rsidRPr="00E91480" w:rsidRDefault="00E91480" w:rsidP="007132FD">
            <w:pPr>
              <w:ind w:firstLine="0"/>
              <w:jc w:val="both"/>
            </w:pPr>
            <w:r>
              <w:t>Хранит информацию о студенте: его пользовательский индентификатор, группу.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Хранит название группы, степень, форму образования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Хранит информацию о идентификаторе кафедры, и идентификаторе пользовательской информации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Хранит название кафедр и их секретные ключи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Хранит номер учебной пары, идентфикаторы преподавателей, предметов, даты пар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ScheduleToGroup</w:t>
            </w:r>
          </w:p>
        </w:tc>
        <w:tc>
          <w:tcPr>
            <w:tcW w:w="6231" w:type="dxa"/>
          </w:tcPr>
          <w:p w:rsidR="00E91480" w:rsidRPr="00E91480" w:rsidRDefault="00E91480" w:rsidP="007132FD">
            <w:pPr>
              <w:ind w:firstLine="0"/>
              <w:jc w:val="both"/>
            </w:pPr>
            <w:r>
              <w:t xml:space="preserve">Промежуточная таблица, которая связывает таблицы </w:t>
            </w:r>
            <w:r>
              <w:rPr>
                <w:lang w:val="en-US"/>
              </w:rPr>
              <w:t>Schedule</w:t>
            </w:r>
            <w:r w:rsidRPr="00E9148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Group</w:t>
            </w:r>
          </w:p>
        </w:tc>
      </w:tr>
      <w:tr w:rsidR="00E91480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Хранит учебные предметы</w:t>
            </w:r>
          </w:p>
        </w:tc>
      </w:tr>
      <w:tr w:rsidR="00E91480" w:rsidRPr="006B4EA4" w:rsidTr="00E91480">
        <w:tc>
          <w:tcPr>
            <w:tcW w:w="3114" w:type="dxa"/>
          </w:tcPr>
          <w:p w:rsidR="00E91480" w:rsidRPr="00E91480" w:rsidRDefault="00E91480" w:rsidP="007132F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Annotation</w:t>
            </w:r>
          </w:p>
        </w:tc>
        <w:tc>
          <w:tcPr>
            <w:tcW w:w="6231" w:type="dxa"/>
          </w:tcPr>
          <w:p w:rsidR="00E91480" w:rsidRDefault="00E91480" w:rsidP="007132FD">
            <w:pPr>
              <w:ind w:firstLine="0"/>
              <w:jc w:val="both"/>
            </w:pPr>
            <w:r>
              <w:t>Хранит сообщения, прикрепленные к парам</w:t>
            </w:r>
          </w:p>
        </w:tc>
      </w:tr>
    </w:tbl>
    <w:p w:rsidR="00336AE2" w:rsidRDefault="00336AE2" w:rsidP="00B73723">
      <w:pPr>
        <w:ind w:firstLine="0"/>
        <w:jc w:val="both"/>
        <w:rPr>
          <w:rFonts w:ascii="Times New Roman CYR" w:hAnsi="Times New Roman CYR" w:cs="Times New Roman CYR"/>
          <w:lang w:val="ru-RU"/>
        </w:rPr>
      </w:pPr>
    </w:p>
    <w:p w:rsidR="008A6896" w:rsidRPr="00083858" w:rsidRDefault="008A6896" w:rsidP="00B73723">
      <w:pPr>
        <w:ind w:firstLine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ru-RU"/>
        </w:rPr>
        <w:t>Диаграмма базы дан</w:t>
      </w:r>
      <w:r w:rsidR="001509A6">
        <w:rPr>
          <w:rFonts w:ascii="Times New Roman CYR" w:hAnsi="Times New Roman CYR" w:cs="Times New Roman CYR"/>
          <w:lang w:val="ru-RU"/>
        </w:rPr>
        <w:t>ных представлена на рисунке 4</w:t>
      </w:r>
    </w:p>
    <w:p w:rsidR="001509A6" w:rsidRDefault="00DE772E" w:rsidP="00336AE2">
      <w:pPr>
        <w:ind w:firstLine="0"/>
        <w:jc w:val="center"/>
        <w:rPr>
          <w:rFonts w:ascii="Times New Roman CYR" w:hAnsi="Times New Roman CYR" w:cs="Times New Roman CYR"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91360" behindDoc="0" locked="0" layoutInCell="0" allowOverlap="1" wp14:anchorId="2A65A931" wp14:editId="19187FA4">
                <wp:simplePos x="0" y="0"/>
                <wp:positionH relativeFrom="margin">
                  <wp:align>center</wp:align>
                </wp:positionH>
                <wp:positionV relativeFrom="margin">
                  <wp:posOffset>-472440</wp:posOffset>
                </wp:positionV>
                <wp:extent cx="6588760" cy="10189210"/>
                <wp:effectExtent l="0" t="0" r="21590" b="21590"/>
                <wp:wrapNone/>
                <wp:docPr id="898" name="Группа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Default="00DE772E" w:rsidP="00DE772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Default="00DE772E" w:rsidP="00DE772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Default="00DE772E" w:rsidP="00DE772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Default="00DE772E" w:rsidP="00DE772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Default="00DE772E" w:rsidP="00DE772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Default="00DE772E" w:rsidP="00DE772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Pr="0041239E" w:rsidRDefault="00DE772E" w:rsidP="00DE772E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772E" w:rsidRPr="003148FB" w:rsidRDefault="00DE772E" w:rsidP="00DE772E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5A931" id="Группа 898" o:spid="_x0000_s1330" style="position:absolute;left:0;text-align:left;margin-left:0;margin-top:-37.2pt;width:518.8pt;height:802.3pt;z-index:251791360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" o:allowincell="f">
                <v:rect id="Rectangle 43" o:spid="_x0000_s133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ajocMA&#10;AADcAAAADwAAAGRycy9kb3ducmV2LnhtbESPQYvCMBSE78L+h/CEvWmqh8VWo9QFwZO43f6AR/Ns&#10;i81LbWJb/fVGWNjjMDPfMJvdaBrRU+dqywoW8wgEcWF1zaWC/PcwW4FwHlljY5kUPMjBbvsx2WCi&#10;7cA/1Ge+FAHCLkEFlfdtIqUrKjLo5rYlDt7FdgZ9kF0pdYdDgJtGLqPoSxqsOSxU2NJ3RcU1uxsF&#10;Vz/2p7TMnoc438fFeZ8O91uq1Od0TNcgPI3+P/zXPmoFqziG95lw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ajocMAAADcAAAADwAAAAAAAAAAAAAAAACYAgAAZHJzL2Rv&#10;d25yZXYueG1sUEsFBgAAAAAEAAQA9QAAAIgDAAAAAA==&#10;" filled="f" strokeweight="2pt"/>
                <v:line id="Line 44" o:spid="_x0000_s133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195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tfee9AAAA3AAAAA8AAAAAAAAAAAAAAAAAoQIA&#10;AGRycy9kb3ducmV2LnhtbFBLBQYAAAAABAAEAPkAAACLAwAAAAA=&#10;" strokeweight="2pt"/>
                <v:line id="Line 45" o:spid="_x0000_s133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Yf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0h2HzAAAAA3AAAAA8AAAAAAAAAAAAAAAAA&#10;oQIAAGRycy9kb3ducmV2LnhtbFBLBQYAAAAABAAEAPkAAACOAwAAAAA=&#10;" strokeweight="2pt"/>
                <v:line id="Line 46" o:spid="_x0000_s133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GC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zRgvAAAAA3AAAAA8AAAAAAAAAAAAAAAAA&#10;oQIAAGRycy9kb3ducmV2LnhtbFBLBQYAAAAABAAEAPkAAACOAwAAAAA=&#10;" strokeweight="2pt"/>
                <v:line id="Line 47" o:spid="_x0000_s133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/jk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/45DDAAAA3AAAAA8AAAAAAAAAAAAA&#10;AAAAoQIAAGRycy9kb3ducmV2LnhtbFBLBQYAAAAABAAEAPkAAACRAwAAAAA=&#10;" strokeweight="2pt"/>
                <v:line id="Line 48" o:spid="_x0000_s133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Z75M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We+TDAAAA3AAAAA8AAAAAAAAAAAAA&#10;AAAAoQIAAGRycy9kb3ducmV2LnhtbFBLBQYAAAAABAAEAPkAAACRAwAAAAA=&#10;" strokeweight="2pt"/>
                <v:line id="Line 49" o:spid="_x0000_s133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ef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a3n/AAAAA3AAAAA8AAAAAAAAAAAAAAAAA&#10;oQIAAGRycy9kb3ducmV2LnhtbFBLBQYAAAAABAAEAPkAAACOAwAAAAA=&#10;" strokeweight="2pt"/>
                <v:line id="Line 50" o:spid="_x0000_s133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AC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IQAjAAAAA3AAAAA8AAAAAAAAAAAAAAAAA&#10;oQIAAGRycy9kb3ducmV2LnhtbFBLBQYAAAAABAAEAPkAAACOAwAAAAA=&#10;" strokeweight="2pt"/>
                <v:line id="Line 51" o:spid="_x0000_s133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dnIM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Tgbwe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2cgxAAAANwAAAAPAAAAAAAAAAAA&#10;AAAAAKECAABkcnMvZG93bnJldi54bWxQSwUGAAAAAAQABAD5AAAAkgMAAAAA&#10;" strokeweight="1pt"/>
                <v:line id="Line 52" o:spid="_x0000_s134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x4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bceG9AAAA3AAAAA8AAAAAAAAAAAAAAAAAoQIA&#10;AGRycy9kb3ducmV2LnhtbFBLBQYAAAAABAAEAPkAAACLAwAAAAA=&#10;" strokeweight="2pt"/>
                <v:line id="Line 53" o:spid="_x0000_s134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RWycQAAADcAAAADwAAAGRycy9kb3ducmV2LnhtbESPQWsCMRSE7wX/Q3hCbzWrB3G3Rilq&#10;QfEgVX/Ac/O62bp5WZJUt/56IxQ8DjPzDTOdd7YRF/KhdqxgOMhAEJdO11wpOB4+3yYgQkTW2Dgm&#10;BX8UYD7rvUyx0O7KX3TZx0okCIcCFZgY20LKUBqyGAauJU7et/MWY5K+ktrjNcFtI0dZNpYWa04L&#10;BltaGCrP+1+rYONP2/PwVhl54o1fNbtlHuyPUq/97uMdRKQuPsP/7bVWkGc5PM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5FbJxAAAANwAAAAPAAAAAAAAAAAA&#10;AAAAAKECAABkcnMvZG93bnJldi54bWxQSwUGAAAAAAQABAD5AAAAkgMAAAAA&#10;" strokeweight="1pt"/>
                <v:rect id="Rectangle 54" o:spid="_x0000_s134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mBb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/H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D5gW+AAAA3AAAAA8AAAAAAAAAAAAAAAAAmAIAAGRycy9kb3ducmV2&#10;LnhtbFBLBQYAAAAABAAEAPUAAACDAwAAAAA=&#10;" filled="f" stroked="f" strokeweight=".25pt">
                  <v:textbox inset="1pt,1pt,1pt,1pt">
                    <w:txbxContent>
                      <w:p w:rsidR="00DE772E" w:rsidRDefault="00DE772E" w:rsidP="00DE772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4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DnsMA&#10;AADcAAAADwAAAGRycy9kb3ducmV2LnhtbESPwWrDMBBE74H+g9hCb7HsUkzsWgmmEOi1TgI5LtbW&#10;dmKtXEmN3b+vAoUeh5l5w1S7xYziRs4PlhVkSQqCuLV64E7B8bBfb0D4gKxxtEwKfsjDbvuwqrDU&#10;duYPujWhExHCvkQFfQhTKaVvezLoEzsRR+/TOoMhStdJ7XCOcDPK5zTNpcGB40KPE7311F6bb6Og&#10;ri/L6aspcO/lJnW5ftFdfVbq6XGpX0EEWsJ/+K/9rhUUW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DnsMAAADcAAAADwAAAAAAAAAAAAAAAACYAgAAZHJzL2Rv&#10;d25yZXYueG1sUEsFBgAAAAAEAAQA9QAAAIgDAAAAAA==&#10;" filled="f" stroked="f" strokeweight=".25pt">
                  <v:textbox inset="1pt,1pt,1pt,1pt">
                    <w:txbxContent>
                      <w:p w:rsidR="00DE772E" w:rsidRDefault="00DE772E" w:rsidP="00DE772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4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d6c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ag3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d3pwgAAANwAAAAPAAAAAAAAAAAAAAAAAJgCAABkcnMvZG93&#10;bnJldi54bWxQSwUGAAAAAAQABAD1AAAAhwMAAAAA&#10;" filled="f" stroked="f" strokeweight=".25pt">
                  <v:textbox inset="1pt,1pt,1pt,1pt">
                    <w:txbxContent>
                      <w:p w:rsidR="00DE772E" w:rsidRDefault="00DE772E" w:rsidP="00DE772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4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4c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MY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ReHLBAAAA3AAAAA8AAAAAAAAAAAAAAAAAmAIAAGRycy9kb3du&#10;cmV2LnhtbFBLBQYAAAAABAAEAPUAAACGAwAAAAA=&#10;" filled="f" stroked="f" strokeweight=".25pt">
                  <v:textbox inset="1pt,1pt,1pt,1pt">
                    <w:txbxContent>
                      <w:p w:rsidR="00DE772E" w:rsidRDefault="00DE772E" w:rsidP="00DE772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4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gBs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lU6h+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44AbBAAAA3AAAAA8AAAAAAAAAAAAAAAAAmAIAAGRycy9kb3du&#10;cmV2LnhtbFBLBQYAAAAABAAEAPUAAACGAwAAAAA=&#10;" filled="f" stroked="f" strokeweight=".25pt">
                  <v:textbox inset="1pt,1pt,1pt,1pt">
                    <w:txbxContent>
                      <w:p w:rsidR="00DE772E" w:rsidRDefault="00DE772E" w:rsidP="00DE772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4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RFnc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M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0RZ3BAAAA3AAAAA8AAAAAAAAAAAAAAAAAmAIAAGRycy9kb3du&#10;cmV2LnhtbFBLBQYAAAAABAAEAPUAAACGAwAAAAA=&#10;" filled="f" stroked="f" strokeweight=".25pt">
                  <v:textbox inset="1pt,1pt,1pt,1pt">
                    <w:txbxContent>
                      <w:p w:rsidR="00DE772E" w:rsidRDefault="00DE772E" w:rsidP="00DE772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4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b6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mya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2+rBAAAA3AAAAA8AAAAAAAAAAAAAAAAAmAIAAGRycy9kb3du&#10;cmV2LnhtbFBLBQYAAAAABAAEAPUAAACGAwAAAAA=&#10;" filled="f" stroked="f" strokeweight=".25pt">
                  <v:textbox inset="1pt,1pt,1pt,1pt">
                    <w:txbxContent>
                      <w:p w:rsidR="00DE772E" w:rsidRPr="0041239E" w:rsidRDefault="00DE772E" w:rsidP="00DE772E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34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+cc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8g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fnHBAAAA3AAAAA8AAAAAAAAAAAAAAAAAmAIAAGRycy9kb3du&#10;cmV2LnhtbFBLBQYAAAAABAAEAPUAAACGAwAAAAA=&#10;" filled="f" stroked="f" strokeweight=".25pt">
                  <v:textbox inset="1pt,1pt,1pt,1pt">
                    <w:txbxContent>
                      <w:p w:rsidR="00DE772E" w:rsidRPr="003148FB" w:rsidRDefault="00DE772E" w:rsidP="00DE772E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36AE2">
        <w:rPr>
          <w:noProof/>
          <w:lang w:val="ru-RU" w:eastAsia="ru-RU" w:bidi="ar-SA"/>
        </w:rPr>
        <w:drawing>
          <wp:inline distT="0" distB="0" distL="0" distR="0">
            <wp:extent cx="5934075" cy="5867400"/>
            <wp:effectExtent l="0" t="0" r="9525" b="0"/>
            <wp:docPr id="897" name="Рисунок 897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A6" w:rsidRDefault="001509A6" w:rsidP="001509A6">
      <w:pPr>
        <w:ind w:firstLine="0"/>
        <w:jc w:val="center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Рисунок 4 – Диаграмма базы данных</w:t>
      </w:r>
    </w:p>
    <w:p w:rsidR="00B73723" w:rsidRDefault="00B73723">
      <w:pPr>
        <w:ind w:firstLine="0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br w:type="page"/>
      </w:r>
    </w:p>
    <w:p w:rsidR="00BC1C87" w:rsidRDefault="00BC1C87" w:rsidP="007132FD">
      <w:pPr>
        <w:pStyle w:val="2"/>
        <w:jc w:val="both"/>
        <w:rPr>
          <w:lang w:val="ru-RU"/>
        </w:rPr>
      </w:pPr>
      <w:bookmarkStart w:id="14" w:name="_Toc470524404"/>
      <w:r>
        <w:rPr>
          <w:lang w:val="ru-RU"/>
        </w:rPr>
        <w:lastRenderedPageBreak/>
        <w:t>Диаграммы потоков данных</w:t>
      </w:r>
      <w:bookmarkEnd w:id="14"/>
    </w:p>
    <w:p w:rsidR="00F82E7E" w:rsidRDefault="00CA1CC4" w:rsidP="007132FD">
      <w:pPr>
        <w:jc w:val="both"/>
        <w:rPr>
          <w:lang w:val="ru-RU"/>
        </w:rPr>
      </w:pPr>
      <w:r>
        <w:rPr>
          <w:lang w:val="ru-RU"/>
        </w:rPr>
        <w:t>Процесс взаимодействия пользователя и функций сервера представлена в виде диаграммы потоков данных в приложении Б.</w:t>
      </w:r>
    </w:p>
    <w:p w:rsidR="00FE1BFD" w:rsidRDefault="00FE1BFD" w:rsidP="007132FD">
      <w:pPr>
        <w:jc w:val="both"/>
        <w:rPr>
          <w:lang w:val="ru-RU"/>
        </w:rPr>
      </w:pPr>
    </w:p>
    <w:p w:rsidR="00FE1BFD" w:rsidRDefault="00FE1BFD" w:rsidP="00FE1BFD">
      <w:pPr>
        <w:pStyle w:val="2"/>
        <w:rPr>
          <w:lang w:val="ru-RU"/>
        </w:rPr>
      </w:pPr>
      <w:bookmarkStart w:id="15" w:name="_Toc470524405"/>
      <w:r>
        <w:rPr>
          <w:lang w:val="ru-RU"/>
        </w:rPr>
        <w:t>Диаграмма модульной структуры</w:t>
      </w:r>
      <w:bookmarkEnd w:id="15"/>
    </w:p>
    <w:p w:rsidR="00FE1BFD" w:rsidRPr="00FE1BFD" w:rsidRDefault="00FE1BFD" w:rsidP="00FE1BFD">
      <w:pPr>
        <w:rPr>
          <w:lang w:val="ru-RU"/>
        </w:rPr>
      </w:pPr>
      <w:r>
        <w:rPr>
          <w:lang w:val="ru-RU"/>
        </w:rPr>
        <w:t>Диаграмма модульной структуры представлена в приложении В</w:t>
      </w:r>
    </w:p>
    <w:p w:rsidR="00585111" w:rsidRDefault="00585111" w:rsidP="007132FD">
      <w:pPr>
        <w:ind w:firstLine="0"/>
        <w:jc w:val="both"/>
        <w:rPr>
          <w:lang w:val="ru-RU"/>
        </w:rPr>
      </w:pPr>
    </w:p>
    <w:p w:rsidR="00E854D4" w:rsidRDefault="00585111" w:rsidP="007132FD">
      <w:pPr>
        <w:pStyle w:val="2"/>
        <w:jc w:val="both"/>
        <w:rPr>
          <w:lang w:val="ru-RU"/>
        </w:rPr>
      </w:pPr>
      <w:bookmarkStart w:id="16" w:name="_Toc470524406"/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87264" behindDoc="0" locked="0" layoutInCell="0" allowOverlap="1" wp14:anchorId="07CA956F" wp14:editId="01D3753B">
                <wp:simplePos x="0" y="0"/>
                <wp:positionH relativeFrom="margin">
                  <wp:posOffset>-382270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612" name="Группа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2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Default="00585111" w:rsidP="0058511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Default="00585111" w:rsidP="0058511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Default="00585111" w:rsidP="0058511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Default="00585111" w:rsidP="0058511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Default="00585111" w:rsidP="0058511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Default="00585111" w:rsidP="0058511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Pr="0041239E" w:rsidRDefault="00585111" w:rsidP="00585111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111" w:rsidRPr="003148FB" w:rsidRDefault="00585111" w:rsidP="0058511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A956F" id="Группа 612" o:spid="_x0000_s1350" style="position:absolute;left:0;text-align:left;margin-left:-30.1pt;margin-top:0;width:518.8pt;height:802.3pt;z-index:251787264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" o:allowincell="f">
                <v:rect id="Rectangle 43" o:spid="_x0000_s13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/AZMMA&#10;AADcAAAADwAAAGRycy9kb3ducmV2LnhtbESPQYvCMBSE74L/IbwFb5quB127RqmC4Em0+gMezdu2&#10;2LzUJrbVX28EYY/DzHzDLNe9qURLjSstK/ieRCCIM6tLzhVczrvxDwjnkTVWlknBgxysV8PBEmNt&#10;Oz5Rm/pcBAi7GBUU3texlC4ryKCb2Jo4eH+2MeiDbHKpG+wC3FRyGkUzabDksFBgTduCsmt6Nwqu&#10;vm8PSZ4+d4vLZpEdN0l3vyVKjb765BeEp97/hz/tvVYwm87h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/AZMMAAADcAAAADwAAAAAAAAAAAAAAAACYAgAAZHJzL2Rv&#10;d25yZXYueG1sUEsFBgAAAAAEAAQA9QAAAIgDAAAAAA==&#10;" filled="f" strokeweight="2pt"/>
                <v:line id="Line 44" o:spid="_x0000_s135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q51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aude9AAAA3AAAAA8AAAAAAAAAAAAAAAAAoQIA&#10;AGRycy9kb3ducmV2LnhtbFBLBQYAAAAABAAEAPkAAACLAwAAAAA=&#10;" strokeweight="2pt"/>
                <v:line id="Line 45" o:spid="_x0000_s135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    <v:line id="Line 46" o:spid="_x0000_s13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jD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q1Iwy9AAAA3AAAAA8AAAAAAAAAAAAAAAAAoQIA&#10;AGRycy9kb3ducmV2LnhtbFBLBQYAAAAABAAEAPkAAACLAwAAAAA=&#10;" strokeweight="2pt"/>
                <v:line id="Line 47" o:spid="_x0000_s13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48" o:spid="_x0000_s13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49" o:spid="_x0000_s13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line id="Line 50" o:spid="_x0000_s13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4lD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OJQ/DAAAA3AAAAA8AAAAAAAAAAAAA&#10;AAAAoQIAAGRycy9kb3ducmV2LnhtbFBLBQYAAAAABAAEAPkAAACRAwAAAAA=&#10;" strokeweight="2pt"/>
                <v:line id="Line 51" o:spid="_x0000_s13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ECJ8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ECJ8UAAADcAAAADwAAAAAAAAAA&#10;AAAAAAChAgAAZHJzL2Rvd25yZXYueG1sUEsFBgAAAAAEAAQA+QAAAJMDAAAAAA==&#10;" strokeweight="1pt"/>
                <v:line id="Line 52" o:spid="_x0000_s13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53" o:spid="_x0000_s13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5y8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T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85y8UAAADcAAAADwAAAAAAAAAA&#10;AAAAAAChAgAAZHJzL2Rvd25yZXYueG1sUEsFBgAAAAAEAAQA+QAAAJMDAAAAAA==&#10;" strokeweight="1pt"/>
                <v:rect id="Rectangle 54" o:spid="_x0000_s13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iNb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0IjW+AAAA3AAAAA8AAAAAAAAAAAAAAAAAmAIAAGRycy9kb3ducmV2&#10;LnhtbFBLBQYAAAAABAAEAPUAAACDAwAAAAA=&#10;" filled="f" stroked="f" strokeweight=".25pt">
                  <v:textbox inset="1pt,1pt,1pt,1pt">
                    <w:txbxContent>
                      <w:p w:rsidR="00585111" w:rsidRDefault="00585111" w:rsidP="0058511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    <v:textbox inset="1pt,1pt,1pt,1pt">
                    <w:txbxContent>
                      <w:p w:rsidR="00585111" w:rsidRDefault="00585111" w:rsidP="0058511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  <v:textbox inset="1pt,1pt,1pt,1pt">
                    <w:txbxContent>
                      <w:p w:rsidR="00585111" w:rsidRDefault="00585111" w:rsidP="0058511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1w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+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E9cPBAAAA3AAAAA8AAAAAAAAAAAAAAAAAmAIAAGRycy9kb3du&#10;cmV2LnhtbFBLBQYAAAAABAAEAPUAAACGAwAAAAA=&#10;" filled="f" stroked="f" strokeweight=".25pt">
                  <v:textbox inset="1pt,1pt,1pt,1pt">
                    <w:txbxContent>
                      <w:p w:rsidR="00585111" w:rsidRDefault="00585111" w:rsidP="0058511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rOL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xx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rOL8MAAADcAAAADwAAAAAAAAAAAAAAAACYAgAAZHJzL2Rv&#10;d25yZXYueG1sUEsFBgAAAAAEAAQA9QAAAIgDAAAAAA==&#10;" filled="f" stroked="f" strokeweight=".25pt">
                  <v:textbox inset="1pt,1pt,1pt,1pt">
                    <w:txbxContent>
                      <w:p w:rsidR="00585111" w:rsidRDefault="00585111" w:rsidP="0058511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WW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Qx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zVlvBAAAA3AAAAA8AAAAAAAAAAAAAAAAAmAIAAGRycy9kb3du&#10;cmV2LnhtbFBLBQYAAAAABAAEAPUAAACGAwAAAAA=&#10;" filled="f" stroked="f" strokeweight=".25pt">
                  <v:textbox inset="1pt,1pt,1pt,1pt">
                    <w:txbxContent>
                      <w:p w:rsidR="00585111" w:rsidRDefault="00585111" w:rsidP="0058511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6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zw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nQ2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/88DBAAAA3AAAAA8AAAAAAAAAAAAAAAAAmAIAAGRycy9kb3du&#10;cmV2LnhtbFBLBQYAAAAABAAEAPUAAACGAwAAAAA=&#10;" filled="f" stroked="f" strokeweight=".25pt">
                  <v:textbox inset="1pt,1pt,1pt,1pt">
                    <w:txbxContent>
                      <w:p w:rsidR="00585111" w:rsidRPr="0041239E" w:rsidRDefault="00585111" w:rsidP="00585111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36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tt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At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W23wgAAANwAAAAPAAAAAAAAAAAAAAAAAJgCAABkcnMvZG93&#10;bnJldi54bWxQSwUGAAAAAAQABAD1AAAAhwMAAAAA&#10;" filled="f" stroked="f" strokeweight=".25pt">
                  <v:textbox inset="1pt,1pt,1pt,1pt">
                    <w:txbxContent>
                      <w:p w:rsidR="00585111" w:rsidRPr="003148FB" w:rsidRDefault="00585111" w:rsidP="0058511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854D4">
        <w:rPr>
          <w:lang w:val="ru-RU"/>
        </w:rPr>
        <w:t>Итоги</w:t>
      </w:r>
      <w:bookmarkEnd w:id="16"/>
    </w:p>
    <w:p w:rsidR="00E854D4" w:rsidRDefault="00E854D4" w:rsidP="007132FD">
      <w:pPr>
        <w:jc w:val="both"/>
        <w:rPr>
          <w:lang w:val="ru-RU"/>
        </w:rPr>
      </w:pPr>
      <w:r>
        <w:rPr>
          <w:lang w:val="ru-RU"/>
        </w:rPr>
        <w:t>В результате процесса проектирования были разработаны и разобраны основные элементы из которых будет состоять приложение:</w:t>
      </w:r>
    </w:p>
    <w:p w:rsidR="00E854D4" w:rsidRDefault="00E854D4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База данных</w:t>
      </w:r>
    </w:p>
    <w:p w:rsidR="00E854D4" w:rsidRDefault="00E854D4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Серверная часть</w:t>
      </w:r>
    </w:p>
    <w:p w:rsidR="00E854D4" w:rsidRDefault="00E854D4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Клиентская часть</w:t>
      </w:r>
    </w:p>
    <w:p w:rsidR="00585111" w:rsidRDefault="00585111" w:rsidP="007132FD">
      <w:pPr>
        <w:jc w:val="both"/>
        <w:rPr>
          <w:lang w:val="ru-RU"/>
        </w:rPr>
      </w:pPr>
      <w:r>
        <w:rPr>
          <w:lang w:val="ru-RU"/>
        </w:rPr>
        <w:t xml:space="preserve">В ходе проектирования было выяснено, что необходима реляционная база данных, которая будет хранить списки студентов, групп, преподавателей, учебных пар и тд. </w:t>
      </w:r>
    </w:p>
    <w:p w:rsidR="00585111" w:rsidRDefault="00585111" w:rsidP="007132FD">
      <w:pPr>
        <w:jc w:val="both"/>
        <w:rPr>
          <w:lang w:val="ru-RU"/>
        </w:rPr>
      </w:pPr>
      <w:r>
        <w:rPr>
          <w:lang w:val="ru-RU"/>
        </w:rPr>
        <w:t>В ходе проектирования  серверной части было разработано 24 метода, которые будет реализовывать сервер</w:t>
      </w:r>
      <w:r w:rsidR="00C776DD">
        <w:rPr>
          <w:lang w:val="ru-RU"/>
        </w:rPr>
        <w:t>. Методы были разделены на 7 групп:</w:t>
      </w:r>
    </w:p>
    <w:p w:rsidR="00C776DD" w:rsidRDefault="00C776DD" w:rsidP="007132FD">
      <w:pPr>
        <w:pStyle w:val="ab"/>
        <w:numPr>
          <w:ilvl w:val="0"/>
          <w:numId w:val="41"/>
        </w:numPr>
        <w:jc w:val="both"/>
        <w:rPr>
          <w:lang w:val="ru-RU"/>
        </w:rPr>
      </w:pPr>
      <w:r>
        <w:rPr>
          <w:lang w:val="ru-RU"/>
        </w:rPr>
        <w:t>Методы пользователя</w:t>
      </w:r>
    </w:p>
    <w:p w:rsidR="00C776DD" w:rsidRDefault="00C776DD" w:rsidP="007132FD">
      <w:pPr>
        <w:pStyle w:val="ab"/>
        <w:numPr>
          <w:ilvl w:val="0"/>
          <w:numId w:val="41"/>
        </w:numPr>
        <w:jc w:val="both"/>
        <w:rPr>
          <w:lang w:val="ru-RU"/>
        </w:rPr>
      </w:pPr>
      <w:r>
        <w:rPr>
          <w:lang w:val="ru-RU"/>
        </w:rPr>
        <w:t>Методы студентов</w:t>
      </w:r>
    </w:p>
    <w:p w:rsidR="00C776DD" w:rsidRDefault="00C776DD" w:rsidP="007132FD">
      <w:pPr>
        <w:pStyle w:val="ab"/>
        <w:numPr>
          <w:ilvl w:val="0"/>
          <w:numId w:val="41"/>
        </w:numPr>
        <w:jc w:val="both"/>
        <w:rPr>
          <w:lang w:val="ru-RU"/>
        </w:rPr>
      </w:pPr>
      <w:r>
        <w:rPr>
          <w:lang w:val="ru-RU"/>
        </w:rPr>
        <w:t>Методы групп</w:t>
      </w:r>
    </w:p>
    <w:p w:rsidR="00C776DD" w:rsidRDefault="00C776DD" w:rsidP="007132FD">
      <w:pPr>
        <w:pStyle w:val="ab"/>
        <w:numPr>
          <w:ilvl w:val="0"/>
          <w:numId w:val="41"/>
        </w:numPr>
        <w:jc w:val="both"/>
        <w:rPr>
          <w:lang w:val="ru-RU"/>
        </w:rPr>
      </w:pPr>
      <w:r>
        <w:rPr>
          <w:lang w:val="ru-RU"/>
        </w:rPr>
        <w:t>Методы преподавателей</w:t>
      </w:r>
    </w:p>
    <w:p w:rsidR="00C776DD" w:rsidRDefault="00C776DD" w:rsidP="007132FD">
      <w:pPr>
        <w:pStyle w:val="ab"/>
        <w:numPr>
          <w:ilvl w:val="0"/>
          <w:numId w:val="41"/>
        </w:numPr>
        <w:jc w:val="both"/>
        <w:rPr>
          <w:lang w:val="ru-RU"/>
        </w:rPr>
      </w:pPr>
      <w:r>
        <w:rPr>
          <w:lang w:val="ru-RU"/>
        </w:rPr>
        <w:t>Методы кафедры</w:t>
      </w:r>
    </w:p>
    <w:p w:rsidR="00C776DD" w:rsidRDefault="00C776DD" w:rsidP="007132FD">
      <w:pPr>
        <w:pStyle w:val="ab"/>
        <w:numPr>
          <w:ilvl w:val="0"/>
          <w:numId w:val="41"/>
        </w:numPr>
        <w:jc w:val="both"/>
        <w:rPr>
          <w:lang w:val="ru-RU"/>
        </w:rPr>
      </w:pPr>
      <w:r>
        <w:rPr>
          <w:lang w:val="ru-RU"/>
        </w:rPr>
        <w:t>Методы расписания</w:t>
      </w:r>
    </w:p>
    <w:p w:rsidR="00C776DD" w:rsidRDefault="00C776DD" w:rsidP="007132FD">
      <w:pPr>
        <w:pStyle w:val="ab"/>
        <w:numPr>
          <w:ilvl w:val="0"/>
          <w:numId w:val="41"/>
        </w:numPr>
        <w:jc w:val="both"/>
        <w:rPr>
          <w:lang w:val="ru-RU"/>
        </w:rPr>
      </w:pPr>
      <w:r>
        <w:rPr>
          <w:lang w:val="ru-RU"/>
        </w:rPr>
        <w:t>Методы оповещений</w:t>
      </w:r>
    </w:p>
    <w:p w:rsidR="0043716A" w:rsidRPr="0043716A" w:rsidRDefault="0043716A" w:rsidP="007132FD">
      <w:pPr>
        <w:jc w:val="both"/>
        <w:rPr>
          <w:lang w:val="ru-RU"/>
        </w:rPr>
      </w:pPr>
      <w:r>
        <w:rPr>
          <w:lang w:val="ru-RU"/>
        </w:rPr>
        <w:t>Каждая из групп методов реализует методы</w:t>
      </w:r>
      <w:r w:rsidR="00974B3B">
        <w:rPr>
          <w:lang w:val="ru-RU"/>
        </w:rPr>
        <w:t>,</w:t>
      </w:r>
      <w:r>
        <w:rPr>
          <w:lang w:val="ru-RU"/>
        </w:rPr>
        <w:t xml:space="preserve"> относящиеся к одной из таблиц в базе данных.</w:t>
      </w:r>
    </w:p>
    <w:p w:rsidR="00E854D4" w:rsidRPr="00C830D7" w:rsidRDefault="00E854D4" w:rsidP="007132FD">
      <w:pPr>
        <w:jc w:val="both"/>
        <w:rPr>
          <w:lang w:val="ru-RU"/>
        </w:rPr>
      </w:pPr>
    </w:p>
    <w:p w:rsidR="00F82E7E" w:rsidRDefault="00F82E7E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BC1C87" w:rsidRDefault="00571BE3" w:rsidP="007132FD">
      <w:pPr>
        <w:pStyle w:val="1"/>
        <w:jc w:val="both"/>
        <w:rPr>
          <w:lang w:val="ru-RU"/>
        </w:rPr>
      </w:pPr>
      <w:bookmarkStart w:id="17" w:name="_Toc470524407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0" layoutInCell="0" allowOverlap="1" wp14:anchorId="282ACCA6" wp14:editId="0CF9D459">
                <wp:simplePos x="0" y="0"/>
                <wp:positionH relativeFrom="margin">
                  <wp:posOffset>-372745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474" name="Группа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71BE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71BE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71BE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71BE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71BE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571BE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571BE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571BE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ACCA6" id="Группа 474" o:spid="_x0000_s1370" style="position:absolute;left:0;text-align:left;margin-left:-29.35pt;margin-top:0;width:518.8pt;height:802.3pt;z-index:25177907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" o:allowincell="f">
                <v:rect id="Rectangle 43" o:spid="_x0000_s13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6d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rp0xQAAANwAAAAPAAAAAAAAAAAAAAAAAJgCAABkcnMv&#10;ZG93bnJldi54bWxQSwUGAAAAAAQABAD1AAAAigMAAAAA&#10;" filled="f" strokeweight="2pt"/>
                <v:line id="Line 44" o:spid="_x0000_s13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7Jws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7JwsIAAADcAAAADwAAAAAAAAAAAAAA&#10;AAChAgAAZHJzL2Rvd25yZXYueG1sUEsFBgAAAAAEAAQA+QAAAJADAAAAAA==&#10;" strokeweight="2pt"/>
                <v:line id="Line 45" o:spid="_x0000_s13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JsW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6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ybFnDAAAA3AAAAA8AAAAAAAAAAAAA&#10;AAAAoQIAAGRycy9kb3ducmV2LnhtbFBLBQYAAAAABAAEAPkAAACRAwAAAAA=&#10;" strokeweight="2pt"/>
                <v:line id="Line 46" o:spid="_x0000_s13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47" o:spid="_x0000_s13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48" o:spid="_x0000_s13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49" o:spid="_x0000_s13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50" o:spid="_x0000_s13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51" o:spid="_x0000_s13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+Yzs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+YzsUAAADcAAAADwAAAAAAAAAA&#10;AAAAAAChAgAAZHJzL2Rvd25yZXYueG1sUEsFBgAAAAAEAAQA+QAAAJMDAAAAAA==&#10;" strokeweight="1pt"/>
                <v:line id="Line 52" o:spid="_x0000_s13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53" o:spid="_x0000_s13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rect id="Rectangle 54" o:spid="_x0000_s13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571BE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571BE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Default="00887233" w:rsidP="00571BE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571BE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Default="00887233" w:rsidP="00571BE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Default="00887233" w:rsidP="00571BE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8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Pr="0041239E" w:rsidRDefault="00887233" w:rsidP="00571BE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38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Pr="003148FB" w:rsidRDefault="00887233" w:rsidP="00571BE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F82E7E">
        <w:rPr>
          <w:lang w:val="ru-RU"/>
        </w:rPr>
        <w:t>Реализация программного обеспечения</w:t>
      </w:r>
      <w:bookmarkEnd w:id="17"/>
    </w:p>
    <w:p w:rsidR="00F82E7E" w:rsidRDefault="00F82E7E" w:rsidP="007132FD">
      <w:pPr>
        <w:jc w:val="both"/>
        <w:rPr>
          <w:lang w:val="ru-RU"/>
        </w:rPr>
      </w:pPr>
      <w:r>
        <w:rPr>
          <w:lang w:val="ru-RU"/>
        </w:rPr>
        <w:t xml:space="preserve">В данной главе описывается процесс </w:t>
      </w:r>
      <w:r w:rsidR="00924DBD">
        <w:rPr>
          <w:lang w:val="ru-RU"/>
        </w:rPr>
        <w:t>реализации программного продукта и обосновываются выборы различных решений в ходе разработки.</w:t>
      </w:r>
    </w:p>
    <w:p w:rsidR="00637900" w:rsidRDefault="00637900" w:rsidP="007132FD">
      <w:pPr>
        <w:jc w:val="both"/>
        <w:rPr>
          <w:lang w:val="ru-RU"/>
        </w:rPr>
      </w:pPr>
    </w:p>
    <w:p w:rsidR="00637900" w:rsidRDefault="00637900" w:rsidP="007132FD">
      <w:pPr>
        <w:pStyle w:val="2"/>
        <w:jc w:val="both"/>
        <w:rPr>
          <w:lang w:val="ru-RU"/>
        </w:rPr>
      </w:pPr>
      <w:bookmarkStart w:id="18" w:name="_Toc470524408"/>
      <w:r>
        <w:rPr>
          <w:lang w:val="ru-RU"/>
        </w:rPr>
        <w:t>Выбор необходимых библиотек</w:t>
      </w:r>
      <w:bookmarkEnd w:id="18"/>
    </w:p>
    <w:p w:rsidR="00637900" w:rsidRDefault="00637900" w:rsidP="007132FD">
      <w:pPr>
        <w:jc w:val="both"/>
        <w:rPr>
          <w:lang w:val="ru-RU"/>
        </w:rPr>
      </w:pPr>
      <w:r>
        <w:rPr>
          <w:lang w:val="ru-RU"/>
        </w:rPr>
        <w:t>Для разработки сервера было выбрано несколько библиотек, которые упрощают разработку:</w:t>
      </w:r>
      <w:r w:rsidR="00571BE3" w:rsidRPr="00571BE3">
        <w:rPr>
          <w:rStyle w:val="a7"/>
          <w:b w:val="0"/>
          <w:noProof/>
          <w:lang w:val="ru-RU" w:eastAsia="ru-RU" w:bidi="ar-SA"/>
        </w:rPr>
        <w:t xml:space="preserve"> </w:t>
      </w:r>
    </w:p>
    <w:p w:rsidR="00637900" w:rsidRDefault="00637900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t>Jetty</w:t>
      </w:r>
      <w:r w:rsidRPr="00637900">
        <w:rPr>
          <w:lang w:val="ru-RU"/>
        </w:rPr>
        <w:t xml:space="preserve">. </w:t>
      </w:r>
      <w:r>
        <w:rPr>
          <w:lang w:val="ru-RU"/>
        </w:rPr>
        <w:t xml:space="preserve">Данная библиотека необходима для реализации </w:t>
      </w:r>
      <w:r>
        <w:t>Http</w:t>
      </w:r>
      <w:r w:rsidRPr="00637900">
        <w:rPr>
          <w:lang w:val="ru-RU"/>
        </w:rPr>
        <w:t xml:space="preserve"> </w:t>
      </w:r>
      <w:r>
        <w:rPr>
          <w:lang w:val="ru-RU"/>
        </w:rPr>
        <w:t>сервера, она позволяет не задумываться  о многопоточности, синхронизации потоков и тд. Основные достоинства:</w:t>
      </w:r>
    </w:p>
    <w:p w:rsidR="00637900" w:rsidRDefault="00637900" w:rsidP="007132FD">
      <w:pPr>
        <w:pStyle w:val="ab"/>
        <w:numPr>
          <w:ilvl w:val="1"/>
          <w:numId w:val="40"/>
        </w:numPr>
        <w:jc w:val="both"/>
        <w:rPr>
          <w:lang w:val="ru-RU"/>
        </w:rPr>
      </w:pPr>
      <w:r>
        <w:rPr>
          <w:lang w:val="ru-RU"/>
        </w:rPr>
        <w:t>Реализация многопоточного приложения используя пул свободных потоков</w:t>
      </w:r>
    </w:p>
    <w:p w:rsidR="00637900" w:rsidRDefault="00637900" w:rsidP="007132FD">
      <w:pPr>
        <w:pStyle w:val="ab"/>
        <w:numPr>
          <w:ilvl w:val="1"/>
          <w:numId w:val="40"/>
        </w:numPr>
        <w:jc w:val="both"/>
        <w:rPr>
          <w:lang w:val="ru-RU"/>
        </w:rPr>
      </w:pPr>
      <w:r>
        <w:rPr>
          <w:lang w:val="ru-RU"/>
        </w:rPr>
        <w:t>Распознавание аргументов переданных в запросе</w:t>
      </w:r>
    </w:p>
    <w:p w:rsidR="00637900" w:rsidRDefault="00637900" w:rsidP="007132FD">
      <w:pPr>
        <w:pStyle w:val="ab"/>
        <w:numPr>
          <w:ilvl w:val="1"/>
          <w:numId w:val="40"/>
        </w:numPr>
        <w:jc w:val="both"/>
        <w:rPr>
          <w:lang w:val="ru-RU"/>
        </w:rPr>
      </w:pPr>
      <w:r>
        <w:rPr>
          <w:lang w:val="ru-RU"/>
        </w:rPr>
        <w:t>Обработка заголовков запроса</w:t>
      </w:r>
    </w:p>
    <w:p w:rsidR="00637900" w:rsidRPr="00637900" w:rsidRDefault="00637900" w:rsidP="007132FD">
      <w:pPr>
        <w:pStyle w:val="ab"/>
        <w:numPr>
          <w:ilvl w:val="1"/>
          <w:numId w:val="40"/>
        </w:numPr>
        <w:jc w:val="both"/>
        <w:rPr>
          <w:lang w:val="ru-RU"/>
        </w:rPr>
      </w:pPr>
      <w:r>
        <w:rPr>
          <w:lang w:val="ru-RU"/>
        </w:rPr>
        <w:t xml:space="preserve">Поддержка </w:t>
      </w:r>
      <w:r>
        <w:t>POST</w:t>
      </w:r>
      <w:r>
        <w:rPr>
          <w:lang w:val="ru-RU"/>
        </w:rPr>
        <w:t xml:space="preserve">, </w:t>
      </w:r>
      <w:r>
        <w:t>GET</w:t>
      </w:r>
      <w:r w:rsidRPr="00637900">
        <w:rPr>
          <w:lang w:val="ru-RU"/>
        </w:rPr>
        <w:t xml:space="preserve"> </w:t>
      </w:r>
      <w:r>
        <w:rPr>
          <w:lang w:val="ru-RU"/>
        </w:rPr>
        <w:t>и других видов запросов</w:t>
      </w:r>
    </w:p>
    <w:p w:rsidR="00637900" w:rsidRDefault="00637900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t>SpringJDBC</w:t>
      </w:r>
      <w:r>
        <w:rPr>
          <w:lang w:val="ru-RU"/>
        </w:rPr>
        <w:t>. Данная библиотека реализует взаимодействие с базой данных, позволяя программисту не задумываться о тонкостях. Основные достоинства:</w:t>
      </w:r>
    </w:p>
    <w:p w:rsidR="00637900" w:rsidRDefault="00637900" w:rsidP="007132FD">
      <w:pPr>
        <w:pStyle w:val="ab"/>
        <w:numPr>
          <w:ilvl w:val="1"/>
          <w:numId w:val="40"/>
        </w:numPr>
        <w:jc w:val="both"/>
        <w:rPr>
          <w:lang w:val="ru-RU"/>
        </w:rPr>
      </w:pPr>
      <w:r>
        <w:rPr>
          <w:lang w:val="ru-RU"/>
        </w:rPr>
        <w:t>Простой и удобные способ реализации запросов к базе данных</w:t>
      </w:r>
    </w:p>
    <w:p w:rsidR="00637900" w:rsidRPr="00637900" w:rsidRDefault="00637900" w:rsidP="007132FD">
      <w:pPr>
        <w:pStyle w:val="ab"/>
        <w:numPr>
          <w:ilvl w:val="1"/>
          <w:numId w:val="40"/>
        </w:numPr>
        <w:jc w:val="both"/>
        <w:rPr>
          <w:lang w:val="ru-RU"/>
        </w:rPr>
      </w:pPr>
      <w:r>
        <w:rPr>
          <w:lang w:val="ru-RU"/>
        </w:rPr>
        <w:t xml:space="preserve">Защита от </w:t>
      </w:r>
      <w:r>
        <w:t xml:space="preserve">SQL </w:t>
      </w:r>
      <w:r>
        <w:rPr>
          <w:lang w:val="ru-RU"/>
        </w:rPr>
        <w:t>инъекций</w:t>
      </w:r>
    </w:p>
    <w:p w:rsidR="00637900" w:rsidRDefault="00637900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t>Gson</w:t>
      </w:r>
      <w:r>
        <w:rPr>
          <w:lang w:val="ru-RU"/>
        </w:rPr>
        <w:t xml:space="preserve">. Данная библиотека позволяет «конвертировать» объекты в </w:t>
      </w:r>
      <w:r>
        <w:t>JSON</w:t>
      </w:r>
      <w:r w:rsidRPr="00637900">
        <w:rPr>
          <w:lang w:val="ru-RU"/>
        </w:rPr>
        <w:t xml:space="preserve"> </w:t>
      </w:r>
      <w:r>
        <w:rPr>
          <w:lang w:val="ru-RU"/>
        </w:rPr>
        <w:t>файлы.</w:t>
      </w:r>
    </w:p>
    <w:p w:rsidR="00CD378C" w:rsidRPr="00CD378C" w:rsidRDefault="00CD378C" w:rsidP="007132FD">
      <w:pPr>
        <w:jc w:val="both"/>
        <w:rPr>
          <w:lang w:val="ru-RU"/>
        </w:rPr>
      </w:pPr>
    </w:p>
    <w:p w:rsidR="00CD378C" w:rsidRDefault="00CD378C" w:rsidP="007132FD">
      <w:pPr>
        <w:pStyle w:val="2"/>
        <w:jc w:val="both"/>
        <w:rPr>
          <w:lang w:val="ru-RU"/>
        </w:rPr>
      </w:pPr>
      <w:bookmarkStart w:id="19" w:name="_Toc470524409"/>
      <w:r>
        <w:rPr>
          <w:lang w:val="ru-RU"/>
        </w:rPr>
        <w:t xml:space="preserve">Разработка </w:t>
      </w:r>
      <w:r w:rsidR="00416BB3">
        <w:rPr>
          <w:lang w:val="ru-RU"/>
        </w:rPr>
        <w:t>лексического анализатора</w:t>
      </w:r>
      <w:r>
        <w:rPr>
          <w:lang w:val="ru-RU"/>
        </w:rPr>
        <w:t xml:space="preserve"> для расписания</w:t>
      </w:r>
      <w:bookmarkEnd w:id="19"/>
    </w:p>
    <w:p w:rsidR="00CD378C" w:rsidRDefault="00CD378C" w:rsidP="007132FD">
      <w:pPr>
        <w:jc w:val="both"/>
        <w:rPr>
          <w:lang w:val="ru-RU"/>
        </w:rPr>
      </w:pPr>
      <w:r>
        <w:rPr>
          <w:lang w:val="ru-RU"/>
        </w:rPr>
        <w:t xml:space="preserve">Для поддержки актуальной версии расписания, учебных группы и преподавателей был разработан </w:t>
      </w:r>
      <w:r w:rsidR="00416BB3">
        <w:rPr>
          <w:lang w:val="ru-RU"/>
        </w:rPr>
        <w:t>лексический анализатор</w:t>
      </w:r>
      <w:r>
        <w:rPr>
          <w:lang w:val="ru-RU"/>
        </w:rPr>
        <w:t xml:space="preserve">, который распознает расписание и создает соответствующие записи в базе данных. В качестве языка программирования для написания </w:t>
      </w:r>
      <w:r w:rsidR="00416BB3">
        <w:rPr>
          <w:lang w:val="ru-RU"/>
        </w:rPr>
        <w:t>лексического анализатора</w:t>
      </w:r>
      <w:r>
        <w:rPr>
          <w:lang w:val="ru-RU"/>
        </w:rPr>
        <w:t xml:space="preserve"> был выбран </w:t>
      </w:r>
      <w:r>
        <w:t>Python</w:t>
      </w:r>
      <w:r>
        <w:rPr>
          <w:lang w:val="ru-RU"/>
        </w:rPr>
        <w:t xml:space="preserve">, так как он позволяет в очень короткие сроки написать программное обеспечение, а наличие библиотек позволяет упростить процесс загрузки и распознавания </w:t>
      </w:r>
      <w:r>
        <w:t>html</w:t>
      </w:r>
      <w:r w:rsidRPr="00CD378C">
        <w:rPr>
          <w:lang w:val="ru-RU"/>
        </w:rPr>
        <w:t xml:space="preserve"> </w:t>
      </w:r>
      <w:r>
        <w:rPr>
          <w:lang w:val="ru-RU"/>
        </w:rPr>
        <w:t>страниц.</w:t>
      </w:r>
    </w:p>
    <w:p w:rsidR="00CD378C" w:rsidRDefault="00CD378C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CD378C" w:rsidRDefault="00C830D7" w:rsidP="007132FD">
      <w:pPr>
        <w:pStyle w:val="2"/>
        <w:jc w:val="both"/>
        <w:rPr>
          <w:lang w:val="ru-RU"/>
        </w:rPr>
      </w:pPr>
      <w:bookmarkStart w:id="20" w:name="_Toc470524410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0" allowOverlap="1" wp14:anchorId="23B01D71" wp14:editId="3666465A">
                <wp:simplePos x="0" y="0"/>
                <wp:positionH relativeFrom="margin">
                  <wp:posOffset>-382270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496" name="Группа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9465F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9465F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9465F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9465F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9465F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 w:rsidP="009465F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41239E" w:rsidRDefault="00887233" w:rsidP="009465FE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9465FE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01D71" id="Группа 496" o:spid="_x0000_s1390" style="position:absolute;left:0;text-align:left;margin-left:-30.1pt;margin-top:0;width:518.8pt;height:802.3pt;z-index:251781120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" o:allowincell="f">
                <v:rect id="Rectangle 43" o:spid="_x0000_s13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nYs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WMQ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EZ2LEAAAA3AAAAA8AAAAAAAAAAAAAAAAAmAIAAGRycy9k&#10;b3ducmV2LnhtbFBLBQYAAAAABAAEAPUAAACJAwAAAAA=&#10;" filled="f" strokeweight="2pt"/>
                <v:line id="Line 44" o:spid="_x0000_s139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  <v:line id="Line 45" o:spid="_x0000_s139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  <v:line id="Line 46" o:spid="_x0000_s139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47" o:spid="_x0000_s139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48" o:spid="_x0000_s139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49" o:spid="_x0000_s139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50" o:spid="_x0000_s139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51" o:spid="_x0000_s139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ip5sUAAADcAAAADwAAAGRycy9kb3ducmV2LnhtbESP3WoCMRSE74W+QziF3mnWg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ip5sUAAADcAAAADwAAAAAAAAAA&#10;AAAAAAChAgAAZHJzL2Rvd25yZXYueG1sUEsFBgAAAAAEAAQA+QAAAJMDAAAAAA==&#10;" strokeweight="1pt"/>
                <v:line id="Line 52" o:spid="_x0000_s140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53" o:spid="_x0000_s140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rect id="Rectangle 54" o:spid="_x0000_s140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9465F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0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9465F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0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 w:rsidP="009465F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0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 w:rsidP="009465F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0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9465F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0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Default="00887233" w:rsidP="009465F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0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Pr="0041239E" w:rsidRDefault="00887233" w:rsidP="009465FE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40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<v:textbox inset="1pt,1pt,1pt,1pt">
                    <w:txbxContent>
                      <w:p w:rsidR="00887233" w:rsidRPr="003148FB" w:rsidRDefault="00887233" w:rsidP="009465FE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D378C">
        <w:rPr>
          <w:lang w:val="ru-RU"/>
        </w:rPr>
        <w:t>Разработка сервера</w:t>
      </w:r>
      <w:bookmarkEnd w:id="20"/>
    </w:p>
    <w:p w:rsidR="00887233" w:rsidRDefault="00580B1D" w:rsidP="007132FD">
      <w:pPr>
        <w:jc w:val="both"/>
        <w:rPr>
          <w:lang w:val="ru-RU"/>
        </w:rPr>
      </w:pPr>
      <w:r>
        <w:rPr>
          <w:lang w:val="ru-RU"/>
        </w:rPr>
        <w:t xml:space="preserve">Сервер для приложения был разработан на языке программирования </w:t>
      </w:r>
      <w:r>
        <w:t>Java</w:t>
      </w:r>
      <w:r w:rsidRPr="00580B1D">
        <w:rPr>
          <w:lang w:val="ru-RU"/>
        </w:rPr>
        <w:t xml:space="preserve">. </w:t>
      </w:r>
    </w:p>
    <w:p w:rsidR="00CD378C" w:rsidRDefault="00580B1D" w:rsidP="007132FD">
      <w:pPr>
        <w:jc w:val="both"/>
        <w:rPr>
          <w:lang w:val="ru-RU"/>
        </w:rPr>
      </w:pPr>
      <w:r>
        <w:rPr>
          <w:lang w:val="ru-RU"/>
        </w:rPr>
        <w:t xml:space="preserve">Сервер реализует </w:t>
      </w:r>
      <w:r>
        <w:t>API</w:t>
      </w:r>
      <w:r w:rsidRPr="00A94162">
        <w:rPr>
          <w:lang w:val="ru-RU"/>
        </w:rPr>
        <w:t xml:space="preserve"> </w:t>
      </w:r>
      <w:r>
        <w:rPr>
          <w:lang w:val="ru-RU"/>
        </w:rPr>
        <w:t>(</w:t>
      </w:r>
      <w:r>
        <w:t>Application</w:t>
      </w:r>
      <w:r w:rsidRPr="00A94162">
        <w:rPr>
          <w:lang w:val="ru-RU"/>
        </w:rPr>
        <w:t xml:space="preserve"> </w:t>
      </w:r>
      <w:r>
        <w:t>Programming</w:t>
      </w:r>
      <w:r w:rsidRPr="00A94162">
        <w:rPr>
          <w:lang w:val="ru-RU"/>
        </w:rPr>
        <w:t xml:space="preserve"> </w:t>
      </w:r>
      <w:r>
        <w:t>interface</w:t>
      </w:r>
      <w:r>
        <w:rPr>
          <w:lang w:val="ru-RU"/>
        </w:rPr>
        <w:t>)</w:t>
      </w:r>
      <w:r w:rsidR="00A94162" w:rsidRPr="00A94162">
        <w:rPr>
          <w:lang w:val="ru-RU"/>
        </w:rPr>
        <w:t xml:space="preserve"> –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  <w:r w:rsidR="00A94162">
        <w:rPr>
          <w:lang w:val="ru-RU"/>
        </w:rPr>
        <w:t xml:space="preserve"> Э</w:t>
      </w:r>
      <w:r w:rsidR="00A94162" w:rsidRPr="00A94162">
        <w:rPr>
          <w:lang w:val="ru-RU"/>
        </w:rPr>
        <w:t>то интерфейс, который позволяет получать информацию из базы данных с помощью http-запрос</w:t>
      </w:r>
      <w:r w:rsidR="00A94162">
        <w:rPr>
          <w:lang w:val="ru-RU"/>
        </w:rPr>
        <w:t>ов к специальному серверу. Н</w:t>
      </w:r>
      <w:r w:rsidR="00A94162" w:rsidRPr="00A94162">
        <w:rPr>
          <w:lang w:val="ru-RU"/>
        </w:rPr>
        <w:t>е</w:t>
      </w:r>
      <w:r w:rsidR="00A94162">
        <w:rPr>
          <w:lang w:val="ru-RU"/>
        </w:rPr>
        <w:t xml:space="preserve"> требуется знание</w:t>
      </w:r>
      <w:r w:rsidR="00A94162" w:rsidRPr="00A94162">
        <w:rPr>
          <w:lang w:val="ru-RU"/>
        </w:rPr>
        <w:t xml:space="preserve"> в подробностях, как устроена база, из каких таблиц и полей каких типов она состоит — достаточно того, что API-запрос об этом «знает». Синтаксис запросов и тип возвращаемых ими данных строго определены на стороне самого сервиса.</w:t>
      </w:r>
    </w:p>
    <w:p w:rsidR="00887233" w:rsidRPr="00887233" w:rsidRDefault="00887233" w:rsidP="007132FD">
      <w:pPr>
        <w:jc w:val="both"/>
        <w:rPr>
          <w:lang w:val="ru-RU"/>
        </w:rPr>
      </w:pPr>
      <w:r>
        <w:rPr>
          <w:lang w:val="ru-RU"/>
        </w:rPr>
        <w:t xml:space="preserve">В качестве ответа сервер возвращает документ в формате </w:t>
      </w:r>
      <w:r>
        <w:t>JSON</w:t>
      </w:r>
      <w:r w:rsidR="007B495C">
        <w:rPr>
          <w:lang w:val="ru-RU"/>
        </w:rPr>
        <w:t>, который является широко распространенным форматом передачи данных за счет простого описания данных, который позволяет создавать документы, которые не содержат множество служебной информации.</w:t>
      </w:r>
    </w:p>
    <w:p w:rsidR="008D1508" w:rsidRDefault="008D1508" w:rsidP="007132FD">
      <w:pPr>
        <w:jc w:val="both"/>
        <w:rPr>
          <w:lang w:val="ru-RU"/>
        </w:rPr>
      </w:pPr>
    </w:p>
    <w:p w:rsidR="008D1508" w:rsidRDefault="008D1508" w:rsidP="007132FD">
      <w:pPr>
        <w:pStyle w:val="2"/>
        <w:jc w:val="both"/>
        <w:rPr>
          <w:lang w:val="ru-RU"/>
        </w:rPr>
      </w:pPr>
      <w:bookmarkStart w:id="21" w:name="_Toc470524411"/>
      <w:r>
        <w:rPr>
          <w:lang w:val="ru-RU"/>
        </w:rPr>
        <w:t>Разработка пользовательской документации</w:t>
      </w:r>
      <w:bookmarkEnd w:id="21"/>
    </w:p>
    <w:p w:rsidR="008D1508" w:rsidRDefault="008D1508" w:rsidP="007132FD">
      <w:pPr>
        <w:jc w:val="both"/>
        <w:rPr>
          <w:lang w:val="ru-RU"/>
        </w:rPr>
      </w:pPr>
      <w:r>
        <w:rPr>
          <w:lang w:val="ru-RU"/>
        </w:rPr>
        <w:t>Данная документация включает в себя описание всех возможностей сервера. В ней описаны:</w:t>
      </w:r>
    </w:p>
    <w:p w:rsidR="008D1508" w:rsidRDefault="008D1508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Основные структуры данных</w:t>
      </w:r>
    </w:p>
    <w:p w:rsidR="008D1508" w:rsidRDefault="008D1508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Ошибки, которые могут возникнуть в процессе выполнения запросов к методам</w:t>
      </w:r>
    </w:p>
    <w:p w:rsidR="008D1508" w:rsidRDefault="008D1508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Описание методов с их входными параметрами и примерами</w:t>
      </w:r>
    </w:p>
    <w:p w:rsidR="008D1508" w:rsidRPr="008D1508" w:rsidRDefault="008D1508" w:rsidP="007132FD">
      <w:pPr>
        <w:jc w:val="both"/>
        <w:rPr>
          <w:lang w:val="ru-RU"/>
        </w:rPr>
      </w:pPr>
      <w:r>
        <w:rPr>
          <w:lang w:val="ru-RU"/>
        </w:rPr>
        <w:t>Пользовательская документация представлена в приложении В.</w:t>
      </w:r>
    </w:p>
    <w:p w:rsidR="00924DBD" w:rsidRPr="00637900" w:rsidRDefault="00924DBD" w:rsidP="007132FD">
      <w:pPr>
        <w:jc w:val="both"/>
        <w:rPr>
          <w:lang w:val="ru-RU"/>
        </w:rPr>
      </w:pPr>
    </w:p>
    <w:p w:rsidR="008A6896" w:rsidRDefault="009465FE" w:rsidP="007132FD">
      <w:pPr>
        <w:pStyle w:val="2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 </w:t>
      </w:r>
      <w:bookmarkStart w:id="22" w:name="_Toc470524412"/>
      <w:r>
        <w:rPr>
          <w:rFonts w:ascii="Times New Roman CYR" w:hAnsi="Times New Roman CYR" w:cs="Times New Roman CYR"/>
          <w:lang w:val="ru-RU"/>
        </w:rPr>
        <w:t>Разработка программного кода</w:t>
      </w:r>
      <w:bookmarkEnd w:id="22"/>
    </w:p>
    <w:p w:rsidR="00C830D7" w:rsidRDefault="0070231D" w:rsidP="007132FD">
      <w:pPr>
        <w:jc w:val="both"/>
        <w:rPr>
          <w:lang w:val="ru-RU"/>
        </w:rPr>
      </w:pPr>
      <w:r>
        <w:rPr>
          <w:lang w:val="ru-RU"/>
        </w:rPr>
        <w:t xml:space="preserve">Программный код продукта </w:t>
      </w:r>
      <w:r w:rsidR="00DD0A5A">
        <w:rPr>
          <w:lang w:val="ru-RU"/>
        </w:rPr>
        <w:t xml:space="preserve">представлен в репозитории </w:t>
      </w:r>
      <w:r w:rsidR="00DD0A5A">
        <w:t>gitHub</w:t>
      </w:r>
      <w:r w:rsidR="00DD0A5A">
        <w:rPr>
          <w:lang w:val="ru-RU"/>
        </w:rPr>
        <w:t xml:space="preserve">, который расположен по адресу </w:t>
      </w:r>
      <w:hyperlink r:id="rId12" w:history="1">
        <w:r w:rsidR="00C830D7" w:rsidRPr="0046306F">
          <w:rPr>
            <w:rStyle w:val="aff5"/>
            <w:lang w:val="ru-RU"/>
          </w:rPr>
          <w:t>https://github.com/Nellrun/JavaServer</w:t>
        </w:r>
      </w:hyperlink>
    </w:p>
    <w:p w:rsidR="00C830D7" w:rsidRDefault="00C830D7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9465FE" w:rsidRDefault="00C830D7" w:rsidP="007132FD">
      <w:pPr>
        <w:pStyle w:val="2"/>
        <w:jc w:val="both"/>
        <w:rPr>
          <w:lang w:val="ru-RU"/>
        </w:rPr>
      </w:pPr>
      <w:bookmarkStart w:id="23" w:name="_Toc470524413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0" allowOverlap="1" wp14:anchorId="2C9CCD9D" wp14:editId="1688BEE7">
                <wp:simplePos x="0" y="0"/>
                <wp:positionH relativeFrom="margin">
                  <wp:posOffset>-372745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570" name="Группа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7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Default="00C830D7" w:rsidP="00C830D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Default="00C830D7" w:rsidP="00C830D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Default="00C830D7" w:rsidP="00C830D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Default="00C830D7" w:rsidP="00C830D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Default="00C830D7" w:rsidP="00C830D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Default="00C830D7" w:rsidP="00C830D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Pr="0041239E" w:rsidRDefault="00C830D7" w:rsidP="00C830D7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30D7" w:rsidRPr="003148FB" w:rsidRDefault="00C830D7" w:rsidP="00C830D7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CCD9D" id="Группа 570" o:spid="_x0000_s1410" style="position:absolute;left:0;text-align:left;margin-left:-29.35pt;margin-top:0;width:518.8pt;height:802.3pt;z-index:251785216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" o:allowincell="f">
                <v:rect id="Rectangle 43" o:spid="_x0000_s141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4tncQA&#10;AADcAAAADwAAAGRycy9kb3ducmV2LnhtbESP0YrCMBRE34X9h3AX9k1ThdW1GqUuCD6JVj/g0txt&#10;i81Nt4lt9euNIPg4zMwZZrnuTSVaalxpWcF4FIEgzqwuOVdwPm2HPyCcR9ZYWSYFN3KwXn0Mlhhr&#10;2/GR2tTnIkDYxaig8L6OpXRZQQbdyNbEwfuzjUEfZJNL3WAX4KaSkyiaSoMlh4UCa/otKLukV6Pg&#10;4vt2n+TpfTs/b+bZYZN01/9Eqa/PPlmA8NT7d/jV3mkF37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eLZ3EAAAA3AAAAA8AAAAAAAAAAAAAAAAAmAIAAGRycy9k&#10;b3ducmV2LnhtbFBLBQYAAAAABAAEAPUAAACJAwAAAAA=&#10;" filled="f" strokeweight="2pt"/>
                <v:line id="Line 44" o:spid="_x0000_s141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  <v:line id="Line 45" o:spid="_x0000_s141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S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tJxAAAANwAAAAPAAAAAAAAAAAA&#10;AAAAAKECAABkcnMvZG93bnJldi54bWxQSwUGAAAAAAQABAD5AAAAkgMAAAAA&#10;" strokeweight="2pt"/>
                <v:line id="Line 46" o:spid="_x0000_s141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+0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vtLDAAAA3AAAAA8AAAAAAAAAAAAA&#10;AAAAoQIAAGRycy9kb3ducmV2LnhtbFBLBQYAAAAABAAEAPkAAACRAwAAAAA=&#10;" strokeweight="2pt"/>
                <v:line id="Line 47" o:spid="_x0000_s141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gp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IKXAAAAA3AAAAA8AAAAAAAAAAAAAAAAA&#10;oQIAAGRycy9kb3ducmV2LnhtbFBLBQYAAAAABAAEAPkAAACOAwAAAAA=&#10;" strokeweight="2pt"/>
                <v:line id="Line 48" o:spid="_x0000_s141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FP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8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4U+xAAAANwAAAAPAAAAAAAAAAAA&#10;AAAAAKECAABkcnMvZG93bnJldi54bWxQSwUGAAAAAAQABAD5AAAAkgMAAAAA&#10;" strokeweight="2pt"/>
                <v:line id="Line 49" o:spid="_x0000_s141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RT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AEUy9AAAA3AAAAA8AAAAAAAAAAAAAAAAAoQIA&#10;AGRycy9kb3ducmV2LnhtbFBLBQYAAAAABAAEAPkAAACLAwAAAAA=&#10;" strokeweight="2pt"/>
                <v:line id="Line 50" o:spid="_x0000_s141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01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MtNfAAAAA3AAAAA8AAAAAAAAAAAAAAAAA&#10;oQIAAGRycy9kb3ducmV2LnhtbFBLBQYAAAAABAAEAPkAAACOAwAAAAA=&#10;" strokeweight="2pt"/>
                <v:line id="Line 51" o:spid="_x0000_s141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rAsAAAADc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Zbmpz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awLAAAAA3AAAAA8AAAAAAAAAAAAAAAAA&#10;oQIAAGRycy9kb3ducmV2LnhtbFBLBQYAAAAABAAEAPkAAACOAwAAAAA=&#10;" strokeweight="1pt"/>
                <v:line id="Line 52" o:spid="_x0000_s142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line id="Line 53" o:spid="_x0000_s142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RQ7s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jPIh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9FDuxAAAANwAAAAPAAAAAAAAAAAA&#10;AAAAAKECAABkcnMvZG93bnJldi54bWxQSwUGAAAAAAQABAD5AAAAkgMAAAAA&#10;" strokeweight="1pt"/>
                <v:rect id="Rectangle 54" o:spid="_x0000_s142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6+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jI1A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6+cMAAADcAAAADwAAAAAAAAAAAAAAAACYAgAAZHJzL2Rv&#10;d25yZXYueG1sUEsFBgAAAAAEAAQA9QAAAIgDAAAAAA==&#10;" filled="f" stroked="f" strokeweight=".25pt">
                  <v:textbox inset="1pt,1pt,1pt,1pt">
                    <w:txbxContent>
                      <w:p w:rsidR="00C830D7" w:rsidRDefault="00C830D7" w:rsidP="00C830D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2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C830D7" w:rsidRDefault="00C830D7" w:rsidP="00C830D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2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C830D7" w:rsidRDefault="00C830D7" w:rsidP="00C830D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2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C830D7" w:rsidRDefault="00C830D7" w:rsidP="00C830D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2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C830D7" w:rsidRDefault="00C830D7" w:rsidP="00C830D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2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C830D7" w:rsidRDefault="00C830D7" w:rsidP="00C830D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NE8IA&#10;AADcAAAADwAAAGRycy9kb3ducmV2LnhtbESPQWvCQBSE74X+h+UVvNVdRYJGNyEUhF6btuDxkX0m&#10;0ezbdHfV9N93C4LHYWa+YXblZAdxJR96xxoWcwWCuHGm51bD1+f+dQ0iRGSDg2PS8EsByuL5aYe5&#10;cTf+oGsdW5EgHHLU0MU45lKGpiOLYe5G4uQdnbcYk/StNB5vCW4HuVQqkxZ7TgsdjvTWUXOuL1ZD&#10;VZ2m7596g/sg18pn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1E0TwgAAANwAAAAPAAAAAAAAAAAAAAAAAJgCAABkcnMvZG93&#10;bnJldi54bWxQSwUGAAAAAAQABAD1AAAAhwMAAAAA&#10;" filled="f" stroked="f" strokeweight=".25pt">
                  <v:textbox inset="1pt,1pt,1pt,1pt">
                    <w:txbxContent>
                      <w:p w:rsidR="00C830D7" w:rsidRPr="0041239E" w:rsidRDefault="00C830D7" w:rsidP="00C830D7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42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yU7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N3JTvwAAANwAAAAPAAAAAAAAAAAAAAAAAJgCAABkcnMvZG93bnJl&#10;di54bWxQSwUGAAAAAAQABAD1AAAAhAMAAAAA&#10;" filled="f" stroked="f" strokeweight=".25pt">
                  <v:textbox inset="1pt,1pt,1pt,1pt">
                    <w:txbxContent>
                      <w:p w:rsidR="00C830D7" w:rsidRPr="003148FB" w:rsidRDefault="00C830D7" w:rsidP="00C830D7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Итоги</w:t>
      </w:r>
      <w:bookmarkEnd w:id="23"/>
    </w:p>
    <w:p w:rsidR="00C830D7" w:rsidRPr="009461CE" w:rsidRDefault="00C830D7" w:rsidP="007132FD">
      <w:pPr>
        <w:jc w:val="both"/>
        <w:rPr>
          <w:lang w:val="ru-RU"/>
        </w:rPr>
      </w:pPr>
      <w:r>
        <w:rPr>
          <w:lang w:val="ru-RU"/>
        </w:rPr>
        <w:t xml:space="preserve">На этапе реализации был разработан сервер приложения на языке программирования </w:t>
      </w:r>
      <w:r>
        <w:t>Java</w:t>
      </w:r>
      <w:r>
        <w:rPr>
          <w:lang w:val="ru-RU"/>
        </w:rPr>
        <w:t xml:space="preserve">, который реализует интерфейс </w:t>
      </w:r>
      <w:r>
        <w:t>API</w:t>
      </w:r>
      <w:r w:rsidR="00837AC5">
        <w:rPr>
          <w:lang w:val="ru-RU"/>
        </w:rPr>
        <w:t xml:space="preserve">. Взаимодействие с сервером осуществляется при помощи </w:t>
      </w:r>
      <w:r w:rsidR="00837AC5">
        <w:t>Get</w:t>
      </w:r>
      <w:r w:rsidR="00837AC5" w:rsidRPr="00837AC5">
        <w:rPr>
          <w:lang w:val="ru-RU"/>
        </w:rPr>
        <w:t xml:space="preserve"> </w:t>
      </w:r>
      <w:r w:rsidR="00837AC5">
        <w:rPr>
          <w:lang w:val="ru-RU"/>
        </w:rPr>
        <w:t xml:space="preserve">запросов по </w:t>
      </w:r>
      <w:r w:rsidR="00837AC5">
        <w:t>Http</w:t>
      </w:r>
      <w:r w:rsidR="00837AC5" w:rsidRPr="00837AC5">
        <w:rPr>
          <w:lang w:val="ru-RU"/>
        </w:rPr>
        <w:t xml:space="preserve"> </w:t>
      </w:r>
      <w:r w:rsidR="00837AC5">
        <w:rPr>
          <w:lang w:val="ru-RU"/>
        </w:rPr>
        <w:t xml:space="preserve">протоколу. В качестве ответа сервер возвращает документ в формате </w:t>
      </w:r>
      <w:r w:rsidR="00837AC5">
        <w:t>JSON</w:t>
      </w:r>
      <w:r w:rsidR="00837AC5" w:rsidRPr="009461CE">
        <w:rPr>
          <w:lang w:val="ru-RU"/>
        </w:rPr>
        <w:t xml:space="preserve">. </w:t>
      </w:r>
    </w:p>
    <w:p w:rsidR="006B4EA4" w:rsidRDefault="00BA2E4A" w:rsidP="007132FD">
      <w:pPr>
        <w:jc w:val="both"/>
        <w:rPr>
          <w:lang w:val="ru-RU"/>
        </w:rPr>
      </w:pPr>
      <w:r>
        <w:rPr>
          <w:lang w:val="ru-RU"/>
        </w:rPr>
        <w:t xml:space="preserve">Для поддержания актуальности информации в базе данных был разработан </w:t>
      </w:r>
      <w:r w:rsidR="004C3594">
        <w:rPr>
          <w:lang w:val="ru-RU"/>
        </w:rPr>
        <w:t>лексический анализатор</w:t>
      </w:r>
      <w:r>
        <w:rPr>
          <w:lang w:val="ru-RU"/>
        </w:rPr>
        <w:t xml:space="preserve"> на языке программирования </w:t>
      </w:r>
      <w:r>
        <w:t>Python</w:t>
      </w:r>
      <w:r>
        <w:rPr>
          <w:lang w:val="ru-RU"/>
        </w:rPr>
        <w:t xml:space="preserve">. Данный </w:t>
      </w:r>
      <w:r w:rsidR="004C3594">
        <w:rPr>
          <w:lang w:val="ru-RU"/>
        </w:rPr>
        <w:t>лексический анализатор</w:t>
      </w:r>
      <w:r>
        <w:rPr>
          <w:lang w:val="ru-RU"/>
        </w:rPr>
        <w:t xml:space="preserve"> </w:t>
      </w:r>
      <w:r w:rsidR="00FE6C0E">
        <w:rPr>
          <w:lang w:val="ru-RU"/>
        </w:rPr>
        <w:t>распознает расписание преподавателей и обновляет списки пар, учебных групп и преподавателей в базе данных.</w:t>
      </w:r>
    </w:p>
    <w:p w:rsidR="006B4EA4" w:rsidRDefault="006B4EA4" w:rsidP="007132FD">
      <w:pPr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BA2E4A" w:rsidRDefault="009E7D03" w:rsidP="007132FD">
      <w:pPr>
        <w:pStyle w:val="1"/>
        <w:jc w:val="both"/>
        <w:rPr>
          <w:lang w:val="ru-RU"/>
        </w:rPr>
      </w:pPr>
      <w:bookmarkStart w:id="24" w:name="_Toc470524414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89312" behindDoc="0" locked="0" layoutInCell="0" allowOverlap="1" wp14:anchorId="2F51C087" wp14:editId="6E53BE7A">
                <wp:simplePos x="0" y="0"/>
                <wp:positionH relativeFrom="margin">
                  <wp:align>center</wp:align>
                </wp:positionH>
                <wp:positionV relativeFrom="margin">
                  <wp:posOffset>-465455</wp:posOffset>
                </wp:positionV>
                <wp:extent cx="6588760" cy="10189210"/>
                <wp:effectExtent l="0" t="0" r="21590" b="21590"/>
                <wp:wrapNone/>
                <wp:docPr id="877" name="Группа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Default="009E7D03" w:rsidP="009E7D0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Default="009E7D03" w:rsidP="009E7D0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Default="009E7D03" w:rsidP="009E7D0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Default="009E7D03" w:rsidP="009E7D0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Default="009E7D03" w:rsidP="009E7D0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Default="009E7D03" w:rsidP="009E7D0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Pr="0041239E" w:rsidRDefault="009E7D03" w:rsidP="009E7D0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D03" w:rsidRPr="003148FB" w:rsidRDefault="009E7D03" w:rsidP="009E7D0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1C087" id="Группа 877" o:spid="_x0000_s1430" style="position:absolute;left:0;text-align:left;margin-left:0;margin-top:-36.65pt;width:518.8pt;height:802.3pt;z-index:251789312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" o:allowincell="f">
                <v:rect id="Rectangle 43" o:spid="_x0000_s143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bgwMIA&#10;AADcAAAADwAAAGRycy9kb3ducmV2LnhtbERPzW6CQBC+N+k7bMakt7rYQxXqYrCJSU9GkQeYsFMg&#10;sLOUXYH69O7BxOOX73+7m00nRhpcY1nBahmBIC6tbrhSUFwO7xsQziNr7CyTgn9ysEtfX7aYaDvx&#10;mcbcVyKEsEtQQe19n0jpypoMuqXtiQP3aweDPsChknrAKYSbTn5E0ac02HBoqLGn75rKNr8aBa2f&#10;x2NW5bdDXOzj8rTPputfptTbYs6+QHia/VP8cP9oBZt1WBvOhCM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uDAwgAAANwAAAAPAAAAAAAAAAAAAAAAAJgCAABkcnMvZG93&#10;bnJldi54bWxQSwUGAAAAAAQABAD1AAAAhwMAAAAA&#10;" filled="f" strokeweight="2pt"/>
                <v:line id="Line 44" o:spid="_x0000_s143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Com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rWq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wqJrDAAAA3AAAAA8AAAAAAAAAAAAA&#10;AAAAoQIAAGRycy9kb3ducmV2LnhtbFBLBQYAAAAABAAEAPkAAACRAwAAAAA=&#10;" strokeweight="2pt"/>
                <v:line id="Line 45" o:spid="_x0000_s143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9xIL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lfcSC9AAAA3AAAAA8AAAAAAAAAAAAAAAAAoQIA&#10;AGRycy9kb3ducmV2LnhtbFBLBQYAAAAABAAEAPkAAACLAwAAAAA=&#10;" strokeweight="2pt"/>
                <v:line id="Line 46" o:spid="_x0000_s143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Uu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hPUu78AAADcAAAADwAAAAAAAAAAAAAAAACh&#10;AgAAZHJzL2Rvd25yZXYueG1sUEsFBgAAAAAEAAQA+QAAAI0DAAAAAA==&#10;" strokeweight="2pt"/>
                <v:line id="Line 47" o:spid="_x0000_s143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FKz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sFKzL8AAADcAAAADwAAAAAAAAAAAAAAAACh&#10;AgAAZHJzL2Rvd25yZXYueG1sUEsFBgAAAAAEAAQA+QAAAI0DAAAAAA==&#10;" strokeweight="2pt"/>
                <v:line id="Line 48" o:spid="_x0000_s143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3vV8QAAADcAAAADwAAAGRycy9kb3ducmV2LnhtbESPQWuDQBSE74H8h+UVekvWprSIcRNE&#10;sPRWYnLx9nRfVHTfirtN7L/vBgo9DjPzDZMeFzOKG82ut6zgZRuBIG6s7rlVcDkXmxiE88gaR8uk&#10;4IccHA/rVYqJtnc+0a30rQgQdgkq6LyfEild05FBt7UTcfCudjbog5xbqWe8B7gZ5S6K3qXBnsNC&#10;hxPlHTVD+W0UDNXlrfj4yvV5LDNdt4Wv6qtW6vlpyfYgPC3+P/zX/tQK4vgV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e9XxAAAANwAAAAPAAAAAAAAAAAA&#10;AAAAAKECAABkcnMvZG93bnJldi54bWxQSwUGAAAAAAQABAD5AAAAkgMAAAAA&#10;" strokeweight="2pt"/>
                <v:line id="Line 49" o:spid="_x0000_s143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3I8QAAADcAAAADwAAAGRycy9kb3ducmV2LnhtbESPQWuDQBSE74H8h+UVekvWhraIcRNE&#10;sPRWYnLx9nRfVHTfirtN7L/vBgo9DjPzDZMeFzOKG82ut6zgZRuBIG6s7rlVcDkXmxiE88gaR8uk&#10;4IccHA/rVYqJtnc+0a30rQgQdgkq6LyfEild05FBt7UTcfCudjbog5xbqWe8B7gZ5S6K3qXBnsNC&#10;hxPlHTVD+W0UDNXlrfj4yvV5LDNdt4Wv6qtW6vlpyfYgPC3+P/zX/tQK4vgV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HcjxAAAANwAAAAPAAAAAAAAAAAA&#10;AAAAAKECAABkcnMvZG93bnJldi54bWxQSwUGAAAAAAQABAD5AAAAkgMAAAAA&#10;" strokeweight="2pt"/>
                <v:line id="Line 50" o:spid="_x0000_s143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line id="Line 51" o:spid="_x0000_s143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OfMUAAADcAAAADwAAAGRycy9kb3ducmV2LnhtbESPwW7CMBBE70j9B2sr9QYOHFBIMVHV&#10;FqmoBwT0A5Z4G6eJ15HtQtqvx0hIHEcz80azLAfbiRP50DhWMJ1kIIgrpxuuFXwd1uMcRIjIGjvH&#10;pOCPApSrh9ESC+3OvKPTPtYiQTgUqMDE2BdShsqQxTBxPXHyvp23GJP0tdQezwluOznLsrm02HBa&#10;MNjTq6Gq3f9aBRt//Gyn/7WRR9749277tgj2R6mnx+HlGUSkId7Dt/aHVpDnc7ie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nOfMUAAADcAAAADwAAAAAAAAAA&#10;AAAAAAChAgAAZHJzL2Rvd25yZXYueG1sUEsFBgAAAAAEAAQA+QAAAJMDAAAAAA==&#10;" strokeweight="1pt"/>
                <v:line id="Line 52" o:spid="_x0000_s144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53" o:spid="_x0000_s144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r/lcIAAADcAAAADwAAAGRycy9kb3ducmV2LnhtbERPS27CMBDdV+IO1iB1Vxy6QGmIgxC0&#10;EqiLqoEDDPEQB+JxZLuQ9vT1olKXT+9frkbbixv50DlWMJ9lIIgbpztuFRwPb085iBCRNfaOScE3&#10;BVhVk4cSC+3u/Em3OrYihXAoUIGJcSikDI0hi2HmBuLEnZ23GBP0rdQe7ync9vI5yxbSYsepweBA&#10;G0PNtf6yCvb+9H6d/7RGnnjvX/uP7UuwF6Uep+N6CSLSGP/Ff+6dVpDnaW06k46Ar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r/lcIAAADcAAAADwAAAAAAAAAAAAAA&#10;AAChAgAAZHJzL2Rvd25yZXYueG1sUEsFBgAAAAAEAAQA+QAAAJADAAAAAA==&#10;" strokeweight="1pt"/>
                <v:rect id="Rectangle 54" o:spid="_x0000_s144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VgsIA&#10;AADcAAAADwAAAGRycy9kb3ducmV2LnhtbESPwWrDMBBE74H8g9hAboncEIzjRgmmYOi1Tgs9LtbW&#10;dmutXEmxnb+PAoUeh5l5wxzPs+nFSM53lhU8bRMQxLXVHTcK3i/lJgPhA7LG3jIpuJGH82m5OGKu&#10;7cRvNFahERHCPkcFbQhDLqWvWzLot3Ygjt6XdQZDlK6R2uEU4aaXuyRJpcGO40KLA720VP9UV6Og&#10;KL7nj9/qgKWXWeJSvddN8anUejUXzyACzeE//Nd+1Qqy7ACP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tWCwgAAANwAAAAPAAAAAAAAAAAAAAAAAJgCAABkcnMvZG93&#10;bnJldi54bWxQSwUGAAAAAAQABAD1AAAAhwMAAAAA&#10;" filled="f" stroked="f" strokeweight=".25pt">
                  <v:textbox inset="1pt,1pt,1pt,1pt">
                    <w:txbxContent>
                      <w:p w:rsidR="009E7D03" w:rsidRDefault="009E7D03" w:rsidP="009E7D0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4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qwr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nQT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serCvwAAANwAAAAPAAAAAAAAAAAAAAAAAJgCAABkcnMvZG93bnJl&#10;di54bWxQSwUGAAAAAAQABAD1AAAAhAMAAAAA&#10;" filled="f" stroked="f" strokeweight=".25pt">
                  <v:textbox inset="1pt,1pt,1pt,1pt">
                    <w:txbxContent>
                      <w:p w:rsidR="009E7D03" w:rsidRDefault="009E7D03" w:rsidP="009E7D0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4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1PW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ot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9T1nBAAAA3AAAAA8AAAAAAAAAAAAAAAAAmAIAAGRycy9kb3du&#10;cmV2LnhtbFBLBQYAAAAABAAEAPUAAACGAwAAAAA=&#10;" filled="f" stroked="f" strokeweight=".25pt">
                  <v:textbox inset="1pt,1pt,1pt,1pt">
                    <w:txbxContent>
                      <w:p w:rsidR="009E7D03" w:rsidRDefault="009E7D03" w:rsidP="009E7D0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4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RL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f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RLsMAAADcAAAADwAAAAAAAAAAAAAAAACYAgAAZHJzL2Rv&#10;d25yZXYueG1sUEsFBgAAAAAEAAQA9QAAAIgDAAAAAA==&#10;" filled="f" stroked="f" strokeweight=".25pt">
                  <v:textbox inset="1pt,1pt,1pt,1pt">
                    <w:txbxContent>
                      <w:p w:rsidR="009E7D03" w:rsidRDefault="009E7D03" w:rsidP="009E7D0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4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0t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5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dLXBAAAA3AAAAA8AAAAAAAAAAAAAAAAAmAIAAGRycy9kb3du&#10;cmV2LnhtbFBLBQYAAAAABAAEAPUAAACGAwAAAAA=&#10;" filled="f" stroked="f" strokeweight=".25pt">
                  <v:textbox inset="1pt,1pt,1pt,1pt">
                    <w:txbxContent>
                      <w:p w:rsidR="009E7D03" w:rsidRDefault="009E7D03" w:rsidP="009E7D0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4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  <v:textbox inset="1pt,1pt,1pt,1pt">
                    <w:txbxContent>
                      <w:p w:rsidR="009E7D03" w:rsidRDefault="009E7D03" w:rsidP="009E7D0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4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9E7D03" w:rsidRPr="0041239E" w:rsidRDefault="009E7D03" w:rsidP="009E7D0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44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  <v:textbox inset="1pt,1pt,1pt,1pt">
                    <w:txbxContent>
                      <w:p w:rsidR="009E7D03" w:rsidRPr="003148FB" w:rsidRDefault="009E7D03" w:rsidP="009E7D0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B4EA4">
        <w:rPr>
          <w:lang w:val="ru-RU"/>
        </w:rPr>
        <w:t>Тестирование программного обеспечения</w:t>
      </w:r>
      <w:bookmarkEnd w:id="24"/>
    </w:p>
    <w:p w:rsidR="006B4EA4" w:rsidRDefault="006B4EA4" w:rsidP="007132FD">
      <w:pPr>
        <w:jc w:val="both"/>
        <w:rPr>
          <w:lang w:val="ru-RU"/>
        </w:rPr>
      </w:pPr>
      <w:r>
        <w:rPr>
          <w:lang w:val="ru-RU"/>
        </w:rPr>
        <w:t>В данной главе доказывается работоспособность разработанного приложения при помощи проведения различных тестов:</w:t>
      </w:r>
    </w:p>
    <w:p w:rsidR="006B4EA4" w:rsidRDefault="006B4EA4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Функциональных</w:t>
      </w:r>
    </w:p>
    <w:p w:rsidR="006B4EA4" w:rsidRDefault="006B4EA4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Тестированием белого ящика</w:t>
      </w:r>
    </w:p>
    <w:p w:rsidR="006B4EA4" w:rsidRPr="006B4EA4" w:rsidRDefault="006B4EA4" w:rsidP="007132FD">
      <w:pPr>
        <w:jc w:val="both"/>
        <w:rPr>
          <w:lang w:val="ru-RU"/>
        </w:rPr>
      </w:pPr>
    </w:p>
    <w:p w:rsidR="006B4EA4" w:rsidRDefault="006B4EA4" w:rsidP="007132FD">
      <w:pPr>
        <w:pStyle w:val="2"/>
        <w:jc w:val="both"/>
        <w:rPr>
          <w:lang w:val="ru-RU"/>
        </w:rPr>
      </w:pPr>
      <w:bookmarkStart w:id="25" w:name="_Toc470524415"/>
      <w:r>
        <w:rPr>
          <w:lang w:val="ru-RU"/>
        </w:rPr>
        <w:t>Функциональное тестирование</w:t>
      </w:r>
      <w:bookmarkEnd w:id="25"/>
    </w:p>
    <w:p w:rsidR="00997387" w:rsidRDefault="00997387" w:rsidP="007132FD">
      <w:pPr>
        <w:jc w:val="both"/>
        <w:rPr>
          <w:lang w:val="ru-RU"/>
        </w:rPr>
      </w:pPr>
      <w:r>
        <w:rPr>
          <w:lang w:val="ru-RU"/>
        </w:rPr>
        <w:t>Данный этап тестирования предполагает тестирование «черного ящика»</w:t>
      </w:r>
      <w:r w:rsidR="00571A31">
        <w:rPr>
          <w:lang w:val="ru-RU"/>
        </w:rPr>
        <w:t>. Это тестирование подразделяется на 2 этапа:</w:t>
      </w:r>
    </w:p>
    <w:p w:rsidR="00571A31" w:rsidRDefault="00571A31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Выделение классов эквивалентности</w:t>
      </w:r>
    </w:p>
    <w:p w:rsidR="00571A31" w:rsidRDefault="00571A31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>Составление тестов и проведение тестирования</w:t>
      </w:r>
    </w:p>
    <w:p w:rsidR="00571A31" w:rsidRDefault="00CE3366" w:rsidP="007132FD">
      <w:pPr>
        <w:jc w:val="both"/>
        <w:rPr>
          <w:lang w:val="ru-RU"/>
        </w:rPr>
      </w:pPr>
      <w:r>
        <w:rPr>
          <w:lang w:val="ru-RU"/>
        </w:rPr>
        <w:t>На данном этапе проходить тестирование будут не все методы сервера, а только самые основные:</w:t>
      </w:r>
    </w:p>
    <w:p w:rsidR="00CE3366" w:rsidRPr="00D4516E" w:rsidRDefault="00D4516E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t>Student.get</w:t>
      </w:r>
    </w:p>
    <w:p w:rsidR="00D4516E" w:rsidRPr="005B1BDE" w:rsidRDefault="00D4516E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t>Student.search</w:t>
      </w:r>
    </w:p>
    <w:p w:rsidR="005B1BDE" w:rsidRPr="006C5D61" w:rsidRDefault="001119FA" w:rsidP="007132FD">
      <w:pPr>
        <w:pStyle w:val="ab"/>
        <w:numPr>
          <w:ilvl w:val="0"/>
          <w:numId w:val="40"/>
        </w:numPr>
        <w:jc w:val="both"/>
        <w:rPr>
          <w:lang w:val="ru-RU"/>
        </w:rPr>
      </w:pPr>
      <w:r>
        <w:t>Group.</w:t>
      </w:r>
      <w:r w:rsidR="005B1BDE">
        <w:t>changeAccess</w:t>
      </w:r>
    </w:p>
    <w:p w:rsidR="006C5D61" w:rsidRDefault="006C5D61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6C5D61" w:rsidRPr="006C5D61" w:rsidRDefault="006C5D61" w:rsidP="006C5D61">
      <w:pPr>
        <w:pStyle w:val="1"/>
        <w:numPr>
          <w:ilvl w:val="0"/>
          <w:numId w:val="0"/>
        </w:numPr>
        <w:ind w:left="360"/>
        <w:rPr>
          <w:lang w:val="ru-RU"/>
        </w:rPr>
      </w:pPr>
      <w:bookmarkStart w:id="26" w:name="_Toc470524416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0" allowOverlap="1" wp14:anchorId="4686DFA4" wp14:editId="3F3E778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040" name="Группа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Default="006C5D61" w:rsidP="006C5D6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Default="006C5D61" w:rsidP="006C5D6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Default="006C5D61" w:rsidP="006C5D6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Default="006C5D61" w:rsidP="006C5D6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Default="006C5D61" w:rsidP="006C5D6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Default="006C5D61" w:rsidP="006C5D61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Pr="0041239E" w:rsidRDefault="006C5D61" w:rsidP="006C5D61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5D61" w:rsidRPr="003148FB" w:rsidRDefault="006C5D61" w:rsidP="006C5D6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6DFA4" id="Группа 1040" o:spid="_x0000_s1450" style="position:absolute;left:0;text-align:left;margin-left:0;margin-top:0;width:518.8pt;height:802.3pt;z-index:25179545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" o:allowincell="f">
                <v:rect id="Rectangle 43" o:spid="_x0000_s14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KO8MA&#10;AADdAAAADwAAAGRycy9kb3ducmV2LnhtbERP22rCQBB9F/yHZQq+6cZSSo2uEguBPhUb/YBhd5oE&#10;s7Mxu7nYr3cLhb7N4Vxnd5hsIwbqfO1YwXqVgCDWztRcKric8+UbCB+QDTaOScGdPBz289kOU+NG&#10;/qKhCKWIIexTVFCF0KZSel2RRb9yLXHkvl1nMUTYldJ0OMZw28jnJHmVFmuODRW29F6Rvha9VXAN&#10;0/CZlcVPvrkcN/p0zMb+lim1eJqyLYhAU/gX/7k/TJyfvKzh95t4gt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2KO8MAAADdAAAADwAAAAAAAAAAAAAAAACYAgAAZHJzL2Rv&#10;d25yZXYueG1sUEsFBgAAAAAEAAQA9QAAAIgDAAAAAA==&#10;" filled="f" strokeweight="2pt"/>
                <v:line id="Line 44" o:spid="_x0000_s145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2y5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7bLkvgAAAN0AAAAPAAAAAAAAAAAAAAAAAKEC&#10;AABkcnMvZG93bnJldi54bWxQSwUGAAAAAAQABAD5AAAAjAMAAAAA&#10;" strokeweight="2pt"/>
                <v:line id="Line 45" o:spid="_x0000_s145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EXf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fjSfwf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oRd/wQAAAN0AAAAPAAAAAAAAAAAAAAAA&#10;AKECAABkcnMvZG93bnJldi54bWxQSwUGAAAAAAQABAD5AAAAjwMAAAAA&#10;" strokeweight="2pt"/>
                <v:line id="Line 46" o:spid="_x0000_s14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PC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SI8LvgAAAN0AAAAPAAAAAAAAAAAAAAAAAKEC&#10;AABkcnMvZG93bnJldi54bWxQSwUGAAAAAAQABAD5AAAAjAMAAAAA&#10;" strokeweight="2pt"/>
                <v:line id="Line 47" o:spid="_x0000_s14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qk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BCqQvgAAAN0AAAAPAAAAAAAAAAAAAAAAAKEC&#10;AABkcnMvZG93bnJldi54bWxQSwUGAAAAAAQABAD5AAAAjAMAAAAA&#10;" strokeweight="2pt"/>
                <v:line id="Line 48" o:spid="_x0000_s14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a05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D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1rTnvgAAAN0AAAAPAAAAAAAAAAAAAAAAAKEC&#10;AABkcnMvZG93bnJldi54bWxQSwUGAAAAAAQABAD5AAAAjAMAAAAA&#10;" strokeweight="2pt"/>
                <v:line id="Line 49" o:spid="_x0000_s14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RfM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P5ot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mhF8wQAAAN0AAAAPAAAAAAAAAAAAAAAA&#10;AKECAABkcnMvZG93bnJldi54bWxQSwUGAAAAAAQABAD5AAAAjwMAAAAA&#10;" strokeweight="2pt"/>
                <v:line id="Line 50" o:spid="_x0000_s14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WFDsMAAADd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J9+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FhQ7DAAAA3QAAAA8AAAAAAAAAAAAA&#10;AAAAoQIAAGRycy9kb3ducmV2LnhtbFBLBQYAAAAABAAEAPkAAACRAwAAAAA=&#10;" strokeweight="2pt"/>
                <v:line id="Line 51" o:spid="_x0000_s14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Gf8IAAADd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nZa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xGf8IAAADdAAAADwAAAAAAAAAAAAAA&#10;AAChAgAAZHJzL2Rvd25yZXYueG1sUEsFBgAAAAAEAAQA+QAAAJADAAAAAA==&#10;" strokeweight="1pt"/>
                <v:line id="Line 52" o:spid="_x0000_s14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of1cIAAADd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U/mQu/fCMj6M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of1cIAAADdAAAADwAAAAAAAAAAAAAA&#10;AAChAgAAZHJzL2Rvd25yZXYueG1sUEsFBgAAAAAEAAQA+QAAAJADAAAAAA==&#10;" strokeweight="2pt"/>
                <v:line id="Line 53" o:spid="_x0000_s14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cpM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Z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j3KTDAAAA3QAAAA8AAAAAAAAAAAAA&#10;AAAAoQIAAGRycy9kb3ducmV2LnhtbFBLBQYAAAAABAAEAPkAAACRAwAAAAA=&#10;" strokeweight="1pt"/>
                <v:rect id="Rectangle 54" o:spid="_x0000_s14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T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1XwK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jHT8AAAADdAAAADwAAAAAAAAAAAAAAAACYAgAAZHJzL2Rvd25y&#10;ZXYueG1sUEsFBgAAAAAEAAQA9QAAAIUDAAAAAA==&#10;" filled="f" stroked="f" strokeweight=".25pt">
                  <v:textbox inset="1pt,1pt,1pt,1pt">
                    <w:txbxContent>
                      <w:p w:rsidR="006C5D61" w:rsidRDefault="006C5D61" w:rsidP="006C5D6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i1M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73N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0YtTBAAAA3QAAAA8AAAAAAAAAAAAAAAAAmAIAAGRycy9kb3du&#10;cmV2LnhtbFBLBQYAAAAABAAEAPUAAACGAwAAAAA=&#10;" filled="f" stroked="f" strokeweight=".25pt">
                  <v:textbox inset="1pt,1pt,1pt,1pt">
                    <w:txbxContent>
                      <w:p w:rsidR="006C5D61" w:rsidRDefault="006C5D61" w:rsidP="006C5D6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36oMEA&#10;AADdAAAADwAAAGRycy9kb3ducmV2LnhtbERP32vCMBB+F/Y/hBP2pomiUjujFEHY66qCj0dza7s1&#10;ly7JtPvvF0Hw7T6+n7fZDbYTV/KhdaxhNlUgiCtnWq41nI6HSQYiRGSDnWPS8EcBdtuX0QZz4278&#10;Qdcy1iKFcMhRQxNjn0sZqoYshqnriRP36bzFmKCvpfF4S+G2k3OlVtJiy6mhwZ72DVXf5a/VUBRf&#10;w/mnXOMhyEz5lVmYurho/ToeijcQkYb4FD/c7ybNV8sF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d+qDBAAAA3QAAAA8AAAAAAAAAAAAAAAAAmAIAAGRycy9kb3du&#10;cmV2LnhtbFBLBQYAAAAABAAEAPUAAACGAwAAAAA=&#10;" filled="f" stroked="f" strokeweight=".25pt">
                  <v:textbox inset="1pt,1pt,1pt,1pt">
                    <w:txbxContent>
                      <w:p w:rsidR="006C5D61" w:rsidRDefault="006C5D61" w:rsidP="006C5D6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fO8EA&#10;AADdAAAADwAAAGRycy9kb3ducmV2LnhtbERP32vCMBB+F/Y/hBP2pokypXZGKYKw11UFH4/m1nZr&#10;Ll2SafffG0Hw7T6+n7feDrYTF/KhdaxhNlUgiCtnWq41HA/7SQYiRGSDnWPS8E8BtpuX0Rpz4678&#10;SZcy1iKFcMhRQxNjn0sZqoYshqnriRP35bzFmKCvpfF4TeG2k3OlltJiy6mhwZ52DVU/5Z/VUBTf&#10;w+m3XOE+yEz5pXkzdXHW+nU8FO8gIg3xKX64P0yarxY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RXzvBAAAA3QAAAA8AAAAAAAAAAAAAAAAAmAIAAGRycy9kb3du&#10;cmV2LnhtbFBLBQYAAAAABAAEAPUAAACGAwAAAAA=&#10;" filled="f" stroked="f" strokeweight=".25pt">
                  <v:textbox inset="1pt,1pt,1pt,1pt">
                    <w:txbxContent>
                      <w:p w:rsidR="006C5D61" w:rsidRDefault="006C5D61" w:rsidP="006C5D6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PBTMEA&#10;AADdAAAADwAAAGRycy9kb3ducmV2LnhtbERP32vCMBB+F/Y/hBv4psnGVrQ2lTIQ9mrnYI9Hc7Z1&#10;zaVLMq3/vRkMfLuP7+cV28kO4kw+9I41PC0VCOLGmZ5bDYeP3WIFIkRkg4Nj0nClANvyYVZgbtyF&#10;93SuYytSCIccNXQxjrmUoenIYli6kThxR+ctxgR9K43HSwq3g3xWKpMWe04NHY701lHzXf9aDVV1&#10;mj5/6jXuglwpn5kX01ZfWs8fp2oDItIU7+J/97tJ89Vr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DwUzBAAAA3QAAAA8AAAAAAAAAAAAAAAAAmAIAAGRycy9kb3du&#10;cmV2LnhtbFBLBQYAAAAABAAEAPUAAACGAwAAAAA=&#10;" filled="f" stroked="f" strokeweight=".25pt">
                  <v:textbox inset="1pt,1pt,1pt,1pt">
                    <w:txbxContent>
                      <w:p w:rsidR="006C5D61" w:rsidRDefault="006C5D61" w:rsidP="006C5D6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9k18IA&#10;AADdAAAADwAAAGRycy9kb3ducmV2LnhtbERPyWrDMBC9F/oPYgK5NVJKs9S1HEwhkGvcBHocrKnt&#10;xBq5kpo4fx8VCr3N462Tb0bbiwv50DnWMJ8pEMS1Mx03Gg4f26c1iBCRDfaOScONAmyKx4ccM+Ou&#10;vKdLFRuRQjhkqKGNccikDHVLFsPMDcSJ+3LeYkzQN9J4vKZw28tnpZbSYsepocWB3luqz9WP1VCW&#10;p/H4Xb3iNsi18kvzYpryU+vpZCzfQEQa47/4z70zab5arOD3m3S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D2TXwgAAAN0AAAAPAAAAAAAAAAAAAAAAAJgCAABkcnMvZG93&#10;bnJldi54bWxQSwUGAAAAAAQABAD1AAAAhwMAAAAA&#10;" filled="f" stroked="f" strokeweight=".25pt">
                  <v:textbox inset="1pt,1pt,1pt,1pt">
                    <w:txbxContent>
                      <w:p w:rsidR="006C5D61" w:rsidRDefault="006C5D61" w:rsidP="006C5D61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6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Dwpc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vnkVXP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8KXEAAAA3QAAAA8AAAAAAAAAAAAAAAAAmAIAAGRycy9k&#10;b3ducmV2LnhtbFBLBQYAAAAABAAEAPUAAACJAwAAAAA=&#10;" filled="f" stroked="f" strokeweight=".25pt">
                  <v:textbox inset="1pt,1pt,1pt,1pt">
                    <w:txbxContent>
                      <w:p w:rsidR="006C5D61" w:rsidRPr="0041239E" w:rsidRDefault="006C5D61" w:rsidP="006C5D61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46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VPs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vnpb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cVT7BAAAA3QAAAA8AAAAAAAAAAAAAAAAAmAIAAGRycy9kb3du&#10;cmV2LnhtbFBLBQYAAAAABAAEAPUAAACGAwAAAAA=&#10;" filled="f" stroked="f" strokeweight=".25pt">
                  <v:textbox inset="1pt,1pt,1pt,1pt">
                    <w:txbxContent>
                      <w:p w:rsidR="006C5D61" w:rsidRPr="003148FB" w:rsidRDefault="006C5D61" w:rsidP="006C5D6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Заключение</w:t>
      </w:r>
      <w:bookmarkEnd w:id="26"/>
    </w:p>
    <w:p w:rsidR="008B458B" w:rsidRDefault="008B458B" w:rsidP="007132FD">
      <w:pPr>
        <w:jc w:val="both"/>
        <w:rPr>
          <w:lang w:val="ru-RU"/>
        </w:rPr>
      </w:pPr>
    </w:p>
    <w:p w:rsidR="008B458B" w:rsidRPr="008B458B" w:rsidRDefault="008B458B" w:rsidP="007132FD">
      <w:pPr>
        <w:jc w:val="both"/>
        <w:rPr>
          <w:lang w:val="ru-RU"/>
        </w:rPr>
      </w:pPr>
    </w:p>
    <w:p w:rsidR="006B4EA4" w:rsidRPr="006B4EA4" w:rsidRDefault="006B4EA4" w:rsidP="007132FD">
      <w:pPr>
        <w:jc w:val="both"/>
        <w:rPr>
          <w:lang w:val="ru-RU"/>
        </w:rPr>
      </w:pPr>
    </w:p>
    <w:p w:rsidR="000B6D3D" w:rsidRPr="008A6896" w:rsidRDefault="000B6D3D" w:rsidP="007132FD">
      <w:pPr>
        <w:spacing w:line="240" w:lineRule="auto"/>
        <w:jc w:val="both"/>
        <w:rPr>
          <w:rFonts w:ascii="Times New Roman CYR" w:hAnsi="Times New Roman CYR" w:cs="Times New Roman CYR"/>
          <w:lang w:val="ru-RU"/>
        </w:rPr>
      </w:pPr>
      <w:r w:rsidRPr="008A6896">
        <w:rPr>
          <w:rFonts w:ascii="Times New Roman CYR" w:hAnsi="Times New Roman CYR" w:cs="Times New Roman CYR"/>
          <w:lang w:val="ru-RU"/>
        </w:rPr>
        <w:br w:type="page"/>
      </w:r>
    </w:p>
    <w:p w:rsidR="00E638A1" w:rsidRPr="000D240E" w:rsidRDefault="001A190D" w:rsidP="001F065A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1" layoutInCell="0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250190</wp:posOffset>
                </wp:positionV>
                <wp:extent cx="6588760" cy="10189210"/>
                <wp:effectExtent l="0" t="0" r="21590" b="21590"/>
                <wp:wrapNone/>
                <wp:docPr id="833" name="Группа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34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Line 8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8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Line 8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1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2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3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4" name="Line 8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7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8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9" name="Rectangle 8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0" name="Rectangle 8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Default="0088723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2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233" w:rsidRPr="003148FB" w:rsidRDefault="00887233" w:rsidP="002C76D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887233" w:rsidRDefault="00887233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3" o:spid="_x0000_s1470" style="position:absolute;left:0;text-align:left;margin-left:56.55pt;margin-top:19.7pt;width:518.8pt;height:802.3pt;z-index:2517381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" o:allowincell="f">
                <v:rect id="Rectangle 829" o:spid="_x0000_s14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TBcQA&#10;AADcAAAADwAAAGRycy9kb3ducmV2LnhtbESP0YrCMBRE34X9h3AXfNN0VRatRqmC4JPsVj/g0lzb&#10;YnPTbWJb/XqzIPg4zMwZZrXpTSVaalxpWcHXOAJBnFldcq7gfNqP5iCcR9ZYWSYFd3KwWX8MVhhr&#10;2/EvtanPRYCwi1FB4X0dS+myggy6sa2Jg3exjUEfZJNL3WAX4KaSkyj6lgZLDgsF1rQrKLumN6Pg&#10;6vv2mOTpY784bxfZzzbpbn+JUsPPPlmC8NT7d/jVPmgF8+kM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hUwXEAAAA3AAAAA8AAAAAAAAAAAAAAAAAmAIAAGRycy9k&#10;b3ducmV2LnhtbFBLBQYAAAAABAAEAPUAAACJAwAAAAA=&#10;" filled="f" strokeweight="2pt"/>
                <v:line id="Line 830" o:spid="_x0000_s14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      <v:line id="Line 831" o:spid="_x0000_s14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  <v:line id="Line 832" o:spid="_x0000_s14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gs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L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ILPDAAAA3AAAAA8AAAAAAAAAAAAA&#10;AAAAoQIAAGRycy9kb3ducmV2LnhtbFBLBQYAAAAABAAEAPkAAACRAwAAAAA=&#10;" strokeweight="2pt"/>
                <v:line id="Line 833" o:spid="_x0000_s14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0w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WtMG9AAAA3AAAAA8AAAAAAAAAAAAAAAAAoQIA&#10;AGRycy9kb3ducmV2LnhtbFBLBQYAAAAABAAEAPkAAACLAwAAAAA=&#10;" strokeweight="2pt"/>
                <v:line id="Line 834" o:spid="_x0000_s14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oRW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aEVrDAAAA3AAAAA8AAAAAAAAAAAAA&#10;AAAAoQIAAGRycy9kb3ducmV2LnhtbFBLBQYAAAAABAAEAPkAAACRAwAAAAA=&#10;" strokeweight="2pt"/>
                <v:line id="Line 835" o:spid="_x0000_s14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Lu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my7q9AAAA3AAAAA8AAAAAAAAAAAAAAAAAoQIA&#10;AGRycy9kb3ducmV2LnhtbFBLBQYAAAAABAAEAPkAAACLAwAAAAA=&#10;" strokeweight="2pt"/>
                <v:line id="Line 836" o:spid="_x0000_s14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uI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qbiHAAAAA3AAAAA8AAAAAAAAAAAAAAAAA&#10;oQIAAGRycy9kb3ducmV2LnhtbFBLBQYAAAAABAAEAPkAAACOAwAAAAA=&#10;" strokeweight="2pt"/>
                <v:line id="Line 837" o:spid="_x0000_s14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ty5c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g9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ty5cUAAADcAAAADwAAAAAAAAAA&#10;AAAAAAChAgAAZHJzL2Rvd25yZXYueG1sUEsFBgAAAAAEAAQA+QAAAJMDAAAAAA==&#10;" strokeweight="1pt"/>
                <v:line id="Line 838" o:spid="_x0000_s14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  <v:line id="Line 839" o:spid="_x0000_s14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5PCsUAAADcAAAADwAAAGRycy9kb3ducmV2LnhtbESP0WoCMRRE34X+Q7gF32rWIsWuZpfS&#10;KlR8KFo/4Lq5blY3N0sSdduvN4WCj8PMnGHmZW9bcSEfGscKxqMMBHHldMO1gt338mkKIkRkja1j&#10;UvBDAcriYTDHXLsrb+iyjbVIEA45KjAxdrmUoTJkMYxcR5y8g/MWY5K+ltrjNcFtK5+z7EVabDgt&#10;GOzo3VB12p6tgpXfr0/j39rIPa/8ov36eA32qNTwsX+bgYjUx3v4v/2pFUwn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5PCsUAAADcAAAADwAAAAAAAAAA&#10;AAAAAAChAgAAZHJzL2Rvd25yZXYueG1sUEsFBgAAAAAEAAQA+QAAAJMDAAAAAA==&#10;" strokeweight="1pt"/>
                <v:rect id="Rectangle 840" o:spid="_x0000_s14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41" o:spid="_x0000_s14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2" o:spid="_x0000_s14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e8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4XvH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43" o:spid="_x0000_s14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Kg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KfKg70AAADcAAAADwAAAAAAAAAAAAAAAACYAgAAZHJzL2Rvd25yZXYu&#10;eG1sUEsFBgAAAAAEAAQA9QAAAII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44" o:spid="_x0000_s14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vG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nSR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rbxjBAAAA3AAAAA8AAAAAAAAAAAAAAAAAmAIAAGRycy9kb3du&#10;cmV2LnhtbFBLBQYAAAAABAAEAPUAAACGAwAAAAA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45" o:spid="_x0000_s14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QW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Og2KX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hQWMAAAADcAAAADwAAAAAAAAAAAAAAAACYAgAAZHJzL2Rvd25y&#10;ZXYueG1sUEsFBgAAAAAEAAQA9QAAAIUDAAAAAA==&#10;" filled="f" stroked="f" strokeweight=".25pt">
                  <v:textbox inset="1pt,1pt,1pt,1pt">
                    <w:txbxContent>
                      <w:p w:rsidR="00887233" w:rsidRDefault="0088723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7" o:spid="_x0000_s148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Zrt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7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ZrtMMAAADcAAAADwAAAAAAAAAAAAAAAACYAgAAZHJzL2Rv&#10;d25yZXYueG1sUEsFBgAAAAAEAAQA9QAAAIgDAAAAAA==&#10;" filled="f" stroked="f" strokeweight=".25pt">
                  <v:textbox inset="1pt,1pt,1pt,1pt">
                    <w:txbxContent>
                      <w:p w:rsidR="00887233" w:rsidRPr="003148FB" w:rsidRDefault="00887233" w:rsidP="002C76D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887233" w:rsidRDefault="00887233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638A1" w:rsidRPr="00D32B5E">
        <w:rPr>
          <w:rFonts w:ascii="Times New Roman CYR" w:hAnsi="Times New Roman CYR" w:cs="Times New Roman CYR"/>
          <w:lang w:val="ru-RU"/>
        </w:rPr>
        <w:t>Библиографический</w:t>
      </w:r>
      <w:r w:rsidR="00E638A1" w:rsidRPr="000D240E">
        <w:rPr>
          <w:rFonts w:ascii="Times New Roman CYR" w:hAnsi="Times New Roman CYR" w:cs="Times New Roman CYR"/>
          <w:lang w:val="ru-RU"/>
        </w:rPr>
        <w:t xml:space="preserve"> </w:t>
      </w:r>
      <w:r w:rsidR="00E638A1" w:rsidRPr="00D32B5E">
        <w:rPr>
          <w:rFonts w:ascii="Times New Roman CYR" w:hAnsi="Times New Roman CYR" w:cs="Times New Roman CYR"/>
          <w:lang w:val="ru-RU"/>
        </w:rPr>
        <w:t>список</w:t>
      </w:r>
    </w:p>
    <w:p w:rsidR="00BD4869" w:rsidRPr="00626F4D" w:rsidRDefault="00BD4869" w:rsidP="007132FD">
      <w:pPr>
        <w:pStyle w:val="ab"/>
        <w:numPr>
          <w:ilvl w:val="0"/>
          <w:numId w:val="27"/>
        </w:numPr>
        <w:spacing w:after="0" w:line="240" w:lineRule="auto"/>
        <w:ind w:left="284" w:hanging="283"/>
        <w:jc w:val="both"/>
        <w:rPr>
          <w:rFonts w:ascii="Times New Roman CYR" w:eastAsia="Calibri" w:hAnsi="Times New Roman CYR" w:cs="Times New Roman CYR"/>
          <w:i/>
          <w:lang w:val="ru-RU"/>
        </w:rPr>
      </w:pPr>
      <w:r w:rsidRPr="009130C9">
        <w:rPr>
          <w:rFonts w:ascii="Times New Roman CYR" w:eastAsia="Calibri" w:hAnsi="Times New Roman CYR" w:cs="Times New Roman CYR"/>
          <w:lang w:val="ru-RU"/>
        </w:rPr>
        <w:t>Ростовцев</w:t>
      </w:r>
      <w:r w:rsidRPr="000D240E">
        <w:rPr>
          <w:rFonts w:ascii="Times New Roman CYR" w:eastAsia="Calibri" w:hAnsi="Times New Roman CYR" w:cs="Times New Roman CYR"/>
          <w:lang w:val="ru-RU"/>
        </w:rPr>
        <w:t xml:space="preserve"> </w:t>
      </w:r>
      <w:r w:rsidRPr="009130C9">
        <w:rPr>
          <w:rFonts w:ascii="Times New Roman CYR" w:eastAsia="Calibri" w:hAnsi="Times New Roman CYR" w:cs="Times New Roman CYR"/>
          <w:lang w:val="ru-RU"/>
        </w:rPr>
        <w:t>В</w:t>
      </w:r>
      <w:r w:rsidRPr="000D240E">
        <w:rPr>
          <w:rFonts w:ascii="Times New Roman CYR" w:eastAsia="Calibri" w:hAnsi="Times New Roman CYR" w:cs="Times New Roman CYR"/>
          <w:lang w:val="ru-RU"/>
        </w:rPr>
        <w:t>.</w:t>
      </w:r>
      <w:r w:rsidRPr="009130C9">
        <w:rPr>
          <w:rFonts w:ascii="Times New Roman CYR" w:eastAsia="Calibri" w:hAnsi="Times New Roman CYR" w:cs="Times New Roman CYR"/>
          <w:lang w:val="ru-RU"/>
        </w:rPr>
        <w:t>С</w:t>
      </w:r>
      <w:r w:rsidRPr="000D240E">
        <w:rPr>
          <w:rFonts w:ascii="Times New Roman CYR" w:eastAsia="Calibri" w:hAnsi="Times New Roman CYR" w:cs="Times New Roman CYR"/>
          <w:lang w:val="ru-RU"/>
        </w:rPr>
        <w:t xml:space="preserve">. </w:t>
      </w:r>
      <w:r w:rsidRPr="009130C9">
        <w:rPr>
          <w:rFonts w:ascii="Times New Roman CYR" w:eastAsia="Calibri" w:hAnsi="Times New Roman CYR" w:cs="Times New Roman CYR"/>
          <w:lang w:val="ru-RU"/>
        </w:rPr>
        <w:t>Оформление курсовых и дипломных проектов для студентов специальности 230101 [Текст] / В.С. Ростовцев, С.Д. Блинова. – Киров: Изд-во ВятГТУ, 2006. – 39 с.</w:t>
      </w:r>
    </w:p>
    <w:p w:rsidR="00626F4D" w:rsidRPr="00626F4D" w:rsidRDefault="00626F4D" w:rsidP="007132FD">
      <w:pPr>
        <w:pStyle w:val="ab"/>
        <w:numPr>
          <w:ilvl w:val="0"/>
          <w:numId w:val="27"/>
        </w:numPr>
        <w:spacing w:after="0" w:line="240" w:lineRule="auto"/>
        <w:ind w:left="284" w:hanging="283"/>
        <w:jc w:val="both"/>
        <w:rPr>
          <w:rFonts w:ascii="Times New Roman CYR" w:eastAsia="Calibri" w:hAnsi="Times New Roman CYR" w:cs="Times New Roman CYR"/>
          <w:i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t>Браудэ Э. Технология разработки программного обеспечения . – СПБ.: Питер, 2004.- 655 с.: ил.</w:t>
      </w:r>
    </w:p>
    <w:p w:rsidR="007B0FE6" w:rsidRPr="007B0FE6" w:rsidRDefault="007B0FE6" w:rsidP="007132FD">
      <w:pPr>
        <w:pStyle w:val="ab"/>
        <w:numPr>
          <w:ilvl w:val="0"/>
          <w:numId w:val="27"/>
        </w:numPr>
        <w:spacing w:line="240" w:lineRule="auto"/>
        <w:ind w:left="284" w:hanging="284"/>
        <w:jc w:val="both"/>
        <w:rPr>
          <w:rFonts w:ascii="Times New Roman CYR" w:hAnsi="Times New Roman CYR" w:cs="Times New Roman CYR"/>
          <w:lang w:val="ru-RU"/>
        </w:rPr>
      </w:pPr>
      <w:r w:rsidRPr="007B0FE6">
        <w:rPr>
          <w:rFonts w:ascii="Times New Roman CYR" w:hAnsi="Times New Roman CYR" w:cs="Times New Roman CYR"/>
          <w:lang w:val="ru-RU"/>
        </w:rPr>
        <w:t>МОБИЛЬНОЕ ПРИЛОЖЕНИЕ ДЛЯ ПРОСМОТРА РАСПИСАНИЯ СТУДЕНТОВ // Молодежный научный форум: Технические и математические науки: электр. сб. ст. по материалам XXXI студ. междунар. заочной науч.-практ. конф. — М.: «МЦНО». — 2016 —№ 2(31) / [Электронный ресурс] — Режим доступа. — URL: http://nauchforum.ru/archive/MNF_tech/2(31).pdf</w:t>
      </w:r>
    </w:p>
    <w:p w:rsidR="004B2098" w:rsidRDefault="004B2098" w:rsidP="007132FD">
      <w:pPr>
        <w:ind w:firstLine="0"/>
        <w:jc w:val="both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br w:type="page"/>
      </w:r>
    </w:p>
    <w:p w:rsidR="00FB42C5" w:rsidRDefault="00FB42C5" w:rsidP="007132FD">
      <w:pPr>
        <w:spacing w:after="0" w:line="240" w:lineRule="auto"/>
        <w:jc w:val="both"/>
        <w:rPr>
          <w:rFonts w:ascii="Times New Roman CYR" w:eastAsia="Calibri" w:hAnsi="Times New Roman CYR" w:cs="Times New Roman CYR"/>
          <w:lang w:val="ru-RU"/>
        </w:rPr>
        <w:sectPr w:rsidR="00FB42C5" w:rsidSect="00553971">
          <w:footerReference w:type="default" r:id="rId13"/>
          <w:pgSz w:w="11906" w:h="16838"/>
          <w:pgMar w:top="1134" w:right="850" w:bottom="1134" w:left="1701" w:header="850" w:footer="283" w:gutter="0"/>
          <w:cols w:space="708"/>
          <w:titlePg/>
          <w:docGrid w:linePitch="381"/>
        </w:sectPr>
      </w:pPr>
    </w:p>
    <w:p w:rsidR="00947F8D" w:rsidRDefault="00083858" w:rsidP="007132FD">
      <w:pPr>
        <w:ind w:firstLine="0"/>
        <w:jc w:val="both"/>
        <w:rPr>
          <w:lang w:val="ru-RU"/>
        </w:rPr>
      </w:pPr>
      <w:r>
        <w:rPr>
          <w:lang w:val="ru-RU"/>
        </w:rPr>
        <w:lastRenderedPageBreak/>
        <w:t>Приложение А</w:t>
      </w:r>
    </w:p>
    <w:p w:rsidR="00A46003" w:rsidRDefault="00C579C6" w:rsidP="007132FD">
      <w:pPr>
        <w:ind w:firstLine="0"/>
        <w:jc w:val="both"/>
      </w:pPr>
      <w:r>
        <w:object w:dxaOrig="10545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5pt;height:380.05pt" o:ole="">
            <v:imagedata r:id="rId14" o:title=""/>
          </v:shape>
          <o:OLEObject Type="Embed" ProgID="Visio.Drawing.15" ShapeID="_x0000_i1025" DrawAspect="Content" ObjectID="_1544266535" r:id="rId15"/>
        </w:object>
      </w:r>
      <w:r w:rsidR="00A46003">
        <w:object w:dxaOrig="10126" w:dyaOrig="6690">
          <v:shape id="_x0000_i1026" type="#_x0000_t75" style="width:448.4pt;height:297.1pt" o:ole="">
            <v:imagedata r:id="rId16" o:title=""/>
          </v:shape>
          <o:OLEObject Type="Embed" ProgID="Visio.Drawing.15" ShapeID="_x0000_i1026" DrawAspect="Content" ObjectID="_1544266536" r:id="rId17"/>
        </w:object>
      </w:r>
    </w:p>
    <w:p w:rsidR="009461CE" w:rsidRDefault="00A46003" w:rsidP="007132FD">
      <w:pPr>
        <w:ind w:firstLine="0"/>
        <w:jc w:val="both"/>
      </w:pPr>
      <w:r>
        <w:object w:dxaOrig="10126" w:dyaOrig="6690">
          <v:shape id="_x0000_i1027" type="#_x0000_t75" style="width:467.55pt;height:308.95pt" o:ole="">
            <v:imagedata r:id="rId18" o:title=""/>
          </v:shape>
          <o:OLEObject Type="Embed" ProgID="Visio.Drawing.15" ShapeID="_x0000_i1027" DrawAspect="Content" ObjectID="_1544266537" r:id="rId19"/>
        </w:object>
      </w:r>
      <w:r w:rsidR="000825E5">
        <w:object w:dxaOrig="11625" w:dyaOrig="7321">
          <v:shape id="_x0000_i1028" type="#_x0000_t75" style="width:467.55pt;height:294.4pt" o:ole="">
            <v:imagedata r:id="rId20" o:title=""/>
          </v:shape>
          <o:OLEObject Type="Embed" ProgID="Visio.Drawing.15" ShapeID="_x0000_i1028" DrawAspect="Content" ObjectID="_1544266538" r:id="rId21"/>
        </w:object>
      </w:r>
      <w:r w:rsidR="00A832B0">
        <w:object w:dxaOrig="13186" w:dyaOrig="9840">
          <v:shape id="_x0000_i1029" type="#_x0000_t75" style="width:493.95pt;height:368.2pt" o:ole="">
            <v:imagedata r:id="rId22" o:title=""/>
          </v:shape>
          <o:OLEObject Type="Embed" ProgID="Visio.Drawing.15" ShapeID="_x0000_i1029" DrawAspect="Content" ObjectID="_1544266539" r:id="rId23"/>
        </w:object>
      </w:r>
      <w:r w:rsidR="00A832B0">
        <w:object w:dxaOrig="6406" w:dyaOrig="3840">
          <v:shape id="_x0000_i1030" type="#_x0000_t75" style="width:271.6pt;height:163.15pt" o:ole="">
            <v:imagedata r:id="rId24" o:title=""/>
          </v:shape>
          <o:OLEObject Type="Embed" ProgID="Visio.Drawing.15" ShapeID="_x0000_i1030" DrawAspect="Content" ObjectID="_1544266540" r:id="rId25"/>
        </w:object>
      </w:r>
      <w:r w:rsidR="0006098E">
        <w:object w:dxaOrig="10530" w:dyaOrig="7425">
          <v:shape id="_x0000_i1031" type="#_x0000_t75" style="width:418.35pt;height:295.3pt" o:ole="">
            <v:imagedata r:id="rId26" o:title=""/>
          </v:shape>
          <o:OLEObject Type="Embed" ProgID="Visio.Drawing.15" ShapeID="_x0000_i1031" DrawAspect="Content" ObjectID="_1544266541" r:id="rId27"/>
        </w:object>
      </w:r>
    </w:p>
    <w:p w:rsidR="009461CE" w:rsidRDefault="009461CE" w:rsidP="007132FD">
      <w:pPr>
        <w:ind w:firstLine="0"/>
        <w:jc w:val="both"/>
      </w:pPr>
      <w:r>
        <w:br w:type="page"/>
      </w:r>
    </w:p>
    <w:p w:rsidR="009858D1" w:rsidRDefault="00CC7B15" w:rsidP="007132FD">
      <w:pPr>
        <w:ind w:firstLine="0"/>
        <w:jc w:val="both"/>
        <w:rPr>
          <w:lang w:val="ru-RU"/>
        </w:rPr>
      </w:pPr>
      <w:r>
        <w:rPr>
          <w:lang w:val="ru-RU"/>
        </w:rPr>
        <w:lastRenderedPageBreak/>
        <w:t>Приложение Б</w:t>
      </w:r>
    </w:p>
    <w:p w:rsidR="00CC7B15" w:rsidRDefault="00B57DD7" w:rsidP="007132FD">
      <w:pPr>
        <w:ind w:firstLine="0"/>
        <w:jc w:val="both"/>
      </w:pPr>
      <w:r>
        <w:object w:dxaOrig="12796" w:dyaOrig="17476">
          <v:shape id="_x0000_i1032" type="#_x0000_t75" style="width:467.55pt;height:638.9pt" o:ole="">
            <v:imagedata r:id="rId28" o:title=""/>
          </v:shape>
          <o:OLEObject Type="Embed" ProgID="Visio.Drawing.15" ShapeID="_x0000_i1032" DrawAspect="Content" ObjectID="_1544266542" r:id="rId29"/>
        </w:object>
      </w:r>
    </w:p>
    <w:p w:rsidR="006411DF" w:rsidRPr="009461CE" w:rsidRDefault="006411DF" w:rsidP="007132FD">
      <w:pPr>
        <w:ind w:firstLine="0"/>
        <w:jc w:val="both"/>
        <w:rPr>
          <w:lang w:val="ru-RU"/>
        </w:rPr>
      </w:pPr>
      <w:r>
        <w:object w:dxaOrig="13081" w:dyaOrig="10246">
          <v:shape id="_x0000_i1033" type="#_x0000_t75" style="width:467.55pt;height:366.4pt" o:ole="">
            <v:imagedata r:id="rId30" o:title=""/>
          </v:shape>
          <o:OLEObject Type="Embed" ProgID="Visio.Drawing.15" ShapeID="_x0000_i1033" DrawAspect="Content" ObjectID="_1544266543" r:id="rId31"/>
        </w:object>
      </w:r>
    </w:p>
    <w:sectPr w:rsidR="006411DF" w:rsidRPr="009461CE" w:rsidSect="00553971">
      <w:pgSz w:w="11906" w:h="16838"/>
      <w:pgMar w:top="1134" w:right="850" w:bottom="1134" w:left="1701" w:header="850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430" w:rsidRDefault="00C97430" w:rsidP="00124199">
      <w:r>
        <w:separator/>
      </w:r>
    </w:p>
  </w:endnote>
  <w:endnote w:type="continuationSeparator" w:id="0">
    <w:p w:rsidR="00C97430" w:rsidRDefault="00C97430" w:rsidP="0012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1648917"/>
    </w:sdtPr>
    <w:sdtEndPr/>
    <w:sdtContent>
      <w:p w:rsidR="00887233" w:rsidRDefault="00887233" w:rsidP="004E11E3">
        <w:pPr>
          <w:pStyle w:val="afd"/>
          <w:tabs>
            <w:tab w:val="right" w:pos="8364"/>
          </w:tabs>
          <w:ind w:right="-284"/>
          <w:jc w:val="right"/>
        </w:pPr>
        <w:r>
          <w:ptab w:relativeTo="margin" w:alignment="right" w:leader="none"/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55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87233" w:rsidRDefault="00887233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430" w:rsidRDefault="00C97430" w:rsidP="00124199">
      <w:r>
        <w:separator/>
      </w:r>
    </w:p>
  </w:footnote>
  <w:footnote w:type="continuationSeparator" w:id="0">
    <w:p w:rsidR="00C97430" w:rsidRDefault="00C97430" w:rsidP="0012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2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4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6"/>
  </w:num>
  <w:num w:numId="4">
    <w:abstractNumId w:val="19"/>
  </w:num>
  <w:num w:numId="5">
    <w:abstractNumId w:val="29"/>
  </w:num>
  <w:num w:numId="6">
    <w:abstractNumId w:val="2"/>
  </w:num>
  <w:num w:numId="7">
    <w:abstractNumId w:val="30"/>
  </w:num>
  <w:num w:numId="8">
    <w:abstractNumId w:val="36"/>
  </w:num>
  <w:num w:numId="9">
    <w:abstractNumId w:val="4"/>
  </w:num>
  <w:num w:numId="10">
    <w:abstractNumId w:val="39"/>
  </w:num>
  <w:num w:numId="11">
    <w:abstractNumId w:val="40"/>
  </w:num>
  <w:num w:numId="12">
    <w:abstractNumId w:val="7"/>
  </w:num>
  <w:num w:numId="13">
    <w:abstractNumId w:val="32"/>
  </w:num>
  <w:num w:numId="14">
    <w:abstractNumId w:val="34"/>
  </w:num>
  <w:num w:numId="15">
    <w:abstractNumId w:val="35"/>
  </w:num>
  <w:num w:numId="16">
    <w:abstractNumId w:val="5"/>
  </w:num>
  <w:num w:numId="17">
    <w:abstractNumId w:val="9"/>
  </w:num>
  <w:num w:numId="18">
    <w:abstractNumId w:val="18"/>
  </w:num>
  <w:num w:numId="19">
    <w:abstractNumId w:val="28"/>
  </w:num>
  <w:num w:numId="20">
    <w:abstractNumId w:val="14"/>
  </w:num>
  <w:num w:numId="21">
    <w:abstractNumId w:val="13"/>
  </w:num>
  <w:num w:numId="22">
    <w:abstractNumId w:val="16"/>
  </w:num>
  <w:num w:numId="23">
    <w:abstractNumId w:val="37"/>
  </w:num>
  <w:num w:numId="24">
    <w:abstractNumId w:val="0"/>
  </w:num>
  <w:num w:numId="25">
    <w:abstractNumId w:val="27"/>
  </w:num>
  <w:num w:numId="26">
    <w:abstractNumId w:val="24"/>
  </w:num>
  <w:num w:numId="27">
    <w:abstractNumId w:val="21"/>
  </w:num>
  <w:num w:numId="28">
    <w:abstractNumId w:val="33"/>
  </w:num>
  <w:num w:numId="29">
    <w:abstractNumId w:val="3"/>
  </w:num>
  <w:num w:numId="30">
    <w:abstractNumId w:val="22"/>
  </w:num>
  <w:num w:numId="31">
    <w:abstractNumId w:val="17"/>
  </w:num>
  <w:num w:numId="32">
    <w:abstractNumId w:val="38"/>
  </w:num>
  <w:num w:numId="33">
    <w:abstractNumId w:val="26"/>
  </w:num>
  <w:num w:numId="34">
    <w:abstractNumId w:val="20"/>
  </w:num>
  <w:num w:numId="35">
    <w:abstractNumId w:val="25"/>
  </w:num>
  <w:num w:numId="36">
    <w:abstractNumId w:val="10"/>
  </w:num>
  <w:num w:numId="37">
    <w:abstractNumId w:val="23"/>
  </w:num>
  <w:num w:numId="38">
    <w:abstractNumId w:val="11"/>
  </w:num>
  <w:num w:numId="39">
    <w:abstractNumId w:val="1"/>
  </w:num>
  <w:num w:numId="40">
    <w:abstractNumId w:val="15"/>
  </w:num>
  <w:num w:numId="41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AB"/>
    <w:rsid w:val="00001D6C"/>
    <w:rsid w:val="000055DB"/>
    <w:rsid w:val="00007BBE"/>
    <w:rsid w:val="0001244D"/>
    <w:rsid w:val="00021FD6"/>
    <w:rsid w:val="00023954"/>
    <w:rsid w:val="00023CF3"/>
    <w:rsid w:val="00024028"/>
    <w:rsid w:val="0003047D"/>
    <w:rsid w:val="00031B3D"/>
    <w:rsid w:val="00031BE3"/>
    <w:rsid w:val="00033337"/>
    <w:rsid w:val="000337C1"/>
    <w:rsid w:val="000422D3"/>
    <w:rsid w:val="00042834"/>
    <w:rsid w:val="00042E9C"/>
    <w:rsid w:val="000435A2"/>
    <w:rsid w:val="00043A75"/>
    <w:rsid w:val="00043C36"/>
    <w:rsid w:val="00044B5F"/>
    <w:rsid w:val="000457EB"/>
    <w:rsid w:val="0004686B"/>
    <w:rsid w:val="00053CA9"/>
    <w:rsid w:val="00055781"/>
    <w:rsid w:val="00056A8D"/>
    <w:rsid w:val="0006098E"/>
    <w:rsid w:val="000613A7"/>
    <w:rsid w:val="00065E09"/>
    <w:rsid w:val="00074916"/>
    <w:rsid w:val="00074F04"/>
    <w:rsid w:val="00081E24"/>
    <w:rsid w:val="000825E5"/>
    <w:rsid w:val="00082DC2"/>
    <w:rsid w:val="00082E1D"/>
    <w:rsid w:val="00083858"/>
    <w:rsid w:val="00083D9C"/>
    <w:rsid w:val="000844A5"/>
    <w:rsid w:val="0008560A"/>
    <w:rsid w:val="00085EE7"/>
    <w:rsid w:val="00094DA6"/>
    <w:rsid w:val="000A0F04"/>
    <w:rsid w:val="000A230D"/>
    <w:rsid w:val="000A37D5"/>
    <w:rsid w:val="000A54C1"/>
    <w:rsid w:val="000B1866"/>
    <w:rsid w:val="000B194B"/>
    <w:rsid w:val="000B2536"/>
    <w:rsid w:val="000B3CC4"/>
    <w:rsid w:val="000B60AD"/>
    <w:rsid w:val="000B6D3D"/>
    <w:rsid w:val="000C638E"/>
    <w:rsid w:val="000C6BCA"/>
    <w:rsid w:val="000C760A"/>
    <w:rsid w:val="000D05FA"/>
    <w:rsid w:val="000D15A2"/>
    <w:rsid w:val="000D240E"/>
    <w:rsid w:val="000D25E5"/>
    <w:rsid w:val="000D296C"/>
    <w:rsid w:val="000D4A38"/>
    <w:rsid w:val="000D4B6D"/>
    <w:rsid w:val="000D5D2B"/>
    <w:rsid w:val="000F2A4B"/>
    <w:rsid w:val="000F2D28"/>
    <w:rsid w:val="000F2F78"/>
    <w:rsid w:val="000F36B2"/>
    <w:rsid w:val="000F4532"/>
    <w:rsid w:val="000F5717"/>
    <w:rsid w:val="000F5852"/>
    <w:rsid w:val="001002A8"/>
    <w:rsid w:val="00100C4D"/>
    <w:rsid w:val="0010224F"/>
    <w:rsid w:val="001028D9"/>
    <w:rsid w:val="0010395C"/>
    <w:rsid w:val="001051CB"/>
    <w:rsid w:val="00105B5A"/>
    <w:rsid w:val="001119FA"/>
    <w:rsid w:val="00115E84"/>
    <w:rsid w:val="00117726"/>
    <w:rsid w:val="001177D5"/>
    <w:rsid w:val="001219F6"/>
    <w:rsid w:val="00123B92"/>
    <w:rsid w:val="00124199"/>
    <w:rsid w:val="0012650C"/>
    <w:rsid w:val="00127902"/>
    <w:rsid w:val="00132217"/>
    <w:rsid w:val="0013622C"/>
    <w:rsid w:val="0013704A"/>
    <w:rsid w:val="00140466"/>
    <w:rsid w:val="00140D5F"/>
    <w:rsid w:val="0014120A"/>
    <w:rsid w:val="00144800"/>
    <w:rsid w:val="00144FFB"/>
    <w:rsid w:val="0014623D"/>
    <w:rsid w:val="00147665"/>
    <w:rsid w:val="001508E7"/>
    <w:rsid w:val="001509A6"/>
    <w:rsid w:val="00153AA0"/>
    <w:rsid w:val="00154105"/>
    <w:rsid w:val="001604BD"/>
    <w:rsid w:val="001616AA"/>
    <w:rsid w:val="001626C6"/>
    <w:rsid w:val="00163755"/>
    <w:rsid w:val="00164752"/>
    <w:rsid w:val="00165637"/>
    <w:rsid w:val="00166E7C"/>
    <w:rsid w:val="00167AB2"/>
    <w:rsid w:val="0017386D"/>
    <w:rsid w:val="001747A5"/>
    <w:rsid w:val="00175909"/>
    <w:rsid w:val="00176701"/>
    <w:rsid w:val="00176961"/>
    <w:rsid w:val="00176F46"/>
    <w:rsid w:val="00183400"/>
    <w:rsid w:val="00187B3E"/>
    <w:rsid w:val="00192BBE"/>
    <w:rsid w:val="00194F98"/>
    <w:rsid w:val="00196FE1"/>
    <w:rsid w:val="001A190D"/>
    <w:rsid w:val="001A1994"/>
    <w:rsid w:val="001A2B6B"/>
    <w:rsid w:val="001A58C5"/>
    <w:rsid w:val="001A5B62"/>
    <w:rsid w:val="001B2DC8"/>
    <w:rsid w:val="001B3C49"/>
    <w:rsid w:val="001B7ABE"/>
    <w:rsid w:val="001C05BC"/>
    <w:rsid w:val="001C3204"/>
    <w:rsid w:val="001C4B86"/>
    <w:rsid w:val="001D05A7"/>
    <w:rsid w:val="001D1503"/>
    <w:rsid w:val="001D2B63"/>
    <w:rsid w:val="001D36AE"/>
    <w:rsid w:val="001D38C5"/>
    <w:rsid w:val="001D3928"/>
    <w:rsid w:val="001D419D"/>
    <w:rsid w:val="001D6027"/>
    <w:rsid w:val="001E262B"/>
    <w:rsid w:val="001E4F22"/>
    <w:rsid w:val="001E700A"/>
    <w:rsid w:val="001F065A"/>
    <w:rsid w:val="001F07EC"/>
    <w:rsid w:val="001F5BA1"/>
    <w:rsid w:val="0020144A"/>
    <w:rsid w:val="002052BB"/>
    <w:rsid w:val="00206859"/>
    <w:rsid w:val="002101F5"/>
    <w:rsid w:val="00210708"/>
    <w:rsid w:val="00210D01"/>
    <w:rsid w:val="002117A6"/>
    <w:rsid w:val="002132E2"/>
    <w:rsid w:val="00213A63"/>
    <w:rsid w:val="00214346"/>
    <w:rsid w:val="002153F3"/>
    <w:rsid w:val="00215961"/>
    <w:rsid w:val="002169FA"/>
    <w:rsid w:val="00220E8A"/>
    <w:rsid w:val="002221B4"/>
    <w:rsid w:val="00222B2E"/>
    <w:rsid w:val="0022582A"/>
    <w:rsid w:val="00231F80"/>
    <w:rsid w:val="002324B4"/>
    <w:rsid w:val="002340D7"/>
    <w:rsid w:val="0024023B"/>
    <w:rsid w:val="00242958"/>
    <w:rsid w:val="00243555"/>
    <w:rsid w:val="00243E10"/>
    <w:rsid w:val="00245698"/>
    <w:rsid w:val="00251E5E"/>
    <w:rsid w:val="00253697"/>
    <w:rsid w:val="0025380A"/>
    <w:rsid w:val="00255B85"/>
    <w:rsid w:val="00260E89"/>
    <w:rsid w:val="00261242"/>
    <w:rsid w:val="0026242D"/>
    <w:rsid w:val="00262D72"/>
    <w:rsid w:val="0026372B"/>
    <w:rsid w:val="00263B8D"/>
    <w:rsid w:val="00263CF0"/>
    <w:rsid w:val="00263F17"/>
    <w:rsid w:val="002667F2"/>
    <w:rsid w:val="00267637"/>
    <w:rsid w:val="0027168A"/>
    <w:rsid w:val="00271F02"/>
    <w:rsid w:val="0027214D"/>
    <w:rsid w:val="002744DA"/>
    <w:rsid w:val="00275E81"/>
    <w:rsid w:val="00276C1A"/>
    <w:rsid w:val="00282B2A"/>
    <w:rsid w:val="00285C52"/>
    <w:rsid w:val="002875BD"/>
    <w:rsid w:val="00291EDC"/>
    <w:rsid w:val="00292A8E"/>
    <w:rsid w:val="00292D4F"/>
    <w:rsid w:val="0029350C"/>
    <w:rsid w:val="0029612D"/>
    <w:rsid w:val="00296F70"/>
    <w:rsid w:val="002A17F5"/>
    <w:rsid w:val="002A25E4"/>
    <w:rsid w:val="002A6773"/>
    <w:rsid w:val="002A6E2B"/>
    <w:rsid w:val="002B1D34"/>
    <w:rsid w:val="002B688A"/>
    <w:rsid w:val="002B6C18"/>
    <w:rsid w:val="002C092D"/>
    <w:rsid w:val="002C2D5F"/>
    <w:rsid w:val="002C2E55"/>
    <w:rsid w:val="002C563F"/>
    <w:rsid w:val="002C5D60"/>
    <w:rsid w:val="002C6AB5"/>
    <w:rsid w:val="002C76D1"/>
    <w:rsid w:val="002D1485"/>
    <w:rsid w:val="002D3434"/>
    <w:rsid w:val="002D5D74"/>
    <w:rsid w:val="002E08B7"/>
    <w:rsid w:val="002E1D8F"/>
    <w:rsid w:val="002E5DA1"/>
    <w:rsid w:val="002F03A6"/>
    <w:rsid w:val="002F0919"/>
    <w:rsid w:val="002F0DCF"/>
    <w:rsid w:val="002F0FA8"/>
    <w:rsid w:val="002F10DD"/>
    <w:rsid w:val="00300B5D"/>
    <w:rsid w:val="003015D7"/>
    <w:rsid w:val="00304E41"/>
    <w:rsid w:val="00307F8B"/>
    <w:rsid w:val="003148FB"/>
    <w:rsid w:val="00316233"/>
    <w:rsid w:val="00323F98"/>
    <w:rsid w:val="0032675C"/>
    <w:rsid w:val="00327D04"/>
    <w:rsid w:val="003325D9"/>
    <w:rsid w:val="0033290C"/>
    <w:rsid w:val="00333699"/>
    <w:rsid w:val="00333FCC"/>
    <w:rsid w:val="00336AE2"/>
    <w:rsid w:val="003371F5"/>
    <w:rsid w:val="0033757A"/>
    <w:rsid w:val="00337F9D"/>
    <w:rsid w:val="00340423"/>
    <w:rsid w:val="00341F50"/>
    <w:rsid w:val="0034295C"/>
    <w:rsid w:val="00342FD6"/>
    <w:rsid w:val="003432C1"/>
    <w:rsid w:val="003475B4"/>
    <w:rsid w:val="003477B9"/>
    <w:rsid w:val="00354137"/>
    <w:rsid w:val="00356F5D"/>
    <w:rsid w:val="003576BC"/>
    <w:rsid w:val="00365155"/>
    <w:rsid w:val="003657BA"/>
    <w:rsid w:val="00365D38"/>
    <w:rsid w:val="003672A9"/>
    <w:rsid w:val="003711B7"/>
    <w:rsid w:val="00371286"/>
    <w:rsid w:val="003713CB"/>
    <w:rsid w:val="003729FC"/>
    <w:rsid w:val="00373BAB"/>
    <w:rsid w:val="0037720D"/>
    <w:rsid w:val="00384666"/>
    <w:rsid w:val="0039061D"/>
    <w:rsid w:val="0039096D"/>
    <w:rsid w:val="00391FDC"/>
    <w:rsid w:val="00395FC9"/>
    <w:rsid w:val="00396E0A"/>
    <w:rsid w:val="00397BAB"/>
    <w:rsid w:val="003A02DF"/>
    <w:rsid w:val="003A1499"/>
    <w:rsid w:val="003A4633"/>
    <w:rsid w:val="003A5ACD"/>
    <w:rsid w:val="003A6138"/>
    <w:rsid w:val="003A68F5"/>
    <w:rsid w:val="003B0AA5"/>
    <w:rsid w:val="003B2C05"/>
    <w:rsid w:val="003B60F9"/>
    <w:rsid w:val="003B6A65"/>
    <w:rsid w:val="003C0E13"/>
    <w:rsid w:val="003C2779"/>
    <w:rsid w:val="003C69B5"/>
    <w:rsid w:val="003C77C8"/>
    <w:rsid w:val="003D05BB"/>
    <w:rsid w:val="003D0894"/>
    <w:rsid w:val="003D1CE8"/>
    <w:rsid w:val="003D2670"/>
    <w:rsid w:val="003D358C"/>
    <w:rsid w:val="003D62D7"/>
    <w:rsid w:val="003D6F2F"/>
    <w:rsid w:val="003D71BF"/>
    <w:rsid w:val="003E39D0"/>
    <w:rsid w:val="003F0266"/>
    <w:rsid w:val="003F1EAC"/>
    <w:rsid w:val="003F2750"/>
    <w:rsid w:val="003F2CE3"/>
    <w:rsid w:val="003F4B68"/>
    <w:rsid w:val="00402033"/>
    <w:rsid w:val="00402CF6"/>
    <w:rsid w:val="00402ECF"/>
    <w:rsid w:val="0040411B"/>
    <w:rsid w:val="00410AA0"/>
    <w:rsid w:val="00411040"/>
    <w:rsid w:val="0041239E"/>
    <w:rsid w:val="00413AE9"/>
    <w:rsid w:val="00416BB3"/>
    <w:rsid w:val="00417556"/>
    <w:rsid w:val="00417954"/>
    <w:rsid w:val="00420B0E"/>
    <w:rsid w:val="004243D1"/>
    <w:rsid w:val="0043213A"/>
    <w:rsid w:val="00433D1B"/>
    <w:rsid w:val="00434E62"/>
    <w:rsid w:val="0043716A"/>
    <w:rsid w:val="0044236B"/>
    <w:rsid w:val="00443AA6"/>
    <w:rsid w:val="0045083F"/>
    <w:rsid w:val="00455430"/>
    <w:rsid w:val="00463394"/>
    <w:rsid w:val="004642FE"/>
    <w:rsid w:val="0046652F"/>
    <w:rsid w:val="00470209"/>
    <w:rsid w:val="0047117C"/>
    <w:rsid w:val="004747CB"/>
    <w:rsid w:val="00476004"/>
    <w:rsid w:val="004809F6"/>
    <w:rsid w:val="00483D4F"/>
    <w:rsid w:val="00483EE4"/>
    <w:rsid w:val="004906C4"/>
    <w:rsid w:val="00494CA2"/>
    <w:rsid w:val="004A187B"/>
    <w:rsid w:val="004A264F"/>
    <w:rsid w:val="004A3840"/>
    <w:rsid w:val="004A5625"/>
    <w:rsid w:val="004A5893"/>
    <w:rsid w:val="004B2098"/>
    <w:rsid w:val="004B2295"/>
    <w:rsid w:val="004B4E4D"/>
    <w:rsid w:val="004B4F8D"/>
    <w:rsid w:val="004B61F1"/>
    <w:rsid w:val="004B7619"/>
    <w:rsid w:val="004C06DC"/>
    <w:rsid w:val="004C1468"/>
    <w:rsid w:val="004C1825"/>
    <w:rsid w:val="004C3594"/>
    <w:rsid w:val="004C3AD5"/>
    <w:rsid w:val="004C46D4"/>
    <w:rsid w:val="004C5097"/>
    <w:rsid w:val="004C5537"/>
    <w:rsid w:val="004C600E"/>
    <w:rsid w:val="004D5045"/>
    <w:rsid w:val="004D637A"/>
    <w:rsid w:val="004D67E7"/>
    <w:rsid w:val="004D6E94"/>
    <w:rsid w:val="004D7C70"/>
    <w:rsid w:val="004E0F1C"/>
    <w:rsid w:val="004E11E3"/>
    <w:rsid w:val="004E2035"/>
    <w:rsid w:val="004E7182"/>
    <w:rsid w:val="004F0413"/>
    <w:rsid w:val="004F0924"/>
    <w:rsid w:val="004F2D90"/>
    <w:rsid w:val="004F6898"/>
    <w:rsid w:val="004F7588"/>
    <w:rsid w:val="00500D46"/>
    <w:rsid w:val="005063B7"/>
    <w:rsid w:val="005064A7"/>
    <w:rsid w:val="0051063D"/>
    <w:rsid w:val="005179F2"/>
    <w:rsid w:val="005205D3"/>
    <w:rsid w:val="00522530"/>
    <w:rsid w:val="0052322B"/>
    <w:rsid w:val="00524832"/>
    <w:rsid w:val="005264FA"/>
    <w:rsid w:val="005265D5"/>
    <w:rsid w:val="00526A75"/>
    <w:rsid w:val="00531A07"/>
    <w:rsid w:val="00537DEA"/>
    <w:rsid w:val="00541517"/>
    <w:rsid w:val="00543030"/>
    <w:rsid w:val="00545640"/>
    <w:rsid w:val="00551855"/>
    <w:rsid w:val="00553971"/>
    <w:rsid w:val="00565814"/>
    <w:rsid w:val="005710C4"/>
    <w:rsid w:val="00571192"/>
    <w:rsid w:val="00571A31"/>
    <w:rsid w:val="00571BE3"/>
    <w:rsid w:val="005724C3"/>
    <w:rsid w:val="0058065E"/>
    <w:rsid w:val="00580B1D"/>
    <w:rsid w:val="00580CB8"/>
    <w:rsid w:val="00583F2F"/>
    <w:rsid w:val="00585111"/>
    <w:rsid w:val="00586DCD"/>
    <w:rsid w:val="00586F60"/>
    <w:rsid w:val="00591AC9"/>
    <w:rsid w:val="00591C6A"/>
    <w:rsid w:val="00592A98"/>
    <w:rsid w:val="00592BD3"/>
    <w:rsid w:val="005937EC"/>
    <w:rsid w:val="00594CE9"/>
    <w:rsid w:val="005970B7"/>
    <w:rsid w:val="0059722D"/>
    <w:rsid w:val="005A3785"/>
    <w:rsid w:val="005B0539"/>
    <w:rsid w:val="005B0A77"/>
    <w:rsid w:val="005B0ECF"/>
    <w:rsid w:val="005B1BDE"/>
    <w:rsid w:val="005B2719"/>
    <w:rsid w:val="005B2766"/>
    <w:rsid w:val="005B3452"/>
    <w:rsid w:val="005B4BD5"/>
    <w:rsid w:val="005B6E25"/>
    <w:rsid w:val="005C0A68"/>
    <w:rsid w:val="005C175D"/>
    <w:rsid w:val="005C1C3E"/>
    <w:rsid w:val="005C2D32"/>
    <w:rsid w:val="005C4E4E"/>
    <w:rsid w:val="005C521E"/>
    <w:rsid w:val="005C726D"/>
    <w:rsid w:val="005C775F"/>
    <w:rsid w:val="005D0824"/>
    <w:rsid w:val="005D2F1B"/>
    <w:rsid w:val="005D30D9"/>
    <w:rsid w:val="005D4C25"/>
    <w:rsid w:val="005D4C48"/>
    <w:rsid w:val="005D65AC"/>
    <w:rsid w:val="005E23BA"/>
    <w:rsid w:val="005E2AD1"/>
    <w:rsid w:val="005E4B66"/>
    <w:rsid w:val="005F2ABA"/>
    <w:rsid w:val="005F2BF0"/>
    <w:rsid w:val="005F3133"/>
    <w:rsid w:val="005F3769"/>
    <w:rsid w:val="005F38B9"/>
    <w:rsid w:val="005F3968"/>
    <w:rsid w:val="005F55A6"/>
    <w:rsid w:val="005F67D7"/>
    <w:rsid w:val="005F6BE3"/>
    <w:rsid w:val="00602B27"/>
    <w:rsid w:val="00611AB9"/>
    <w:rsid w:val="00613BA1"/>
    <w:rsid w:val="00614393"/>
    <w:rsid w:val="006151DA"/>
    <w:rsid w:val="0061523D"/>
    <w:rsid w:val="00615D76"/>
    <w:rsid w:val="0061663E"/>
    <w:rsid w:val="00621042"/>
    <w:rsid w:val="00624542"/>
    <w:rsid w:val="00626F4D"/>
    <w:rsid w:val="0063030F"/>
    <w:rsid w:val="006339F8"/>
    <w:rsid w:val="00636CFE"/>
    <w:rsid w:val="00637900"/>
    <w:rsid w:val="006411DF"/>
    <w:rsid w:val="006422A9"/>
    <w:rsid w:val="006450D9"/>
    <w:rsid w:val="00647296"/>
    <w:rsid w:val="00647F17"/>
    <w:rsid w:val="0065122C"/>
    <w:rsid w:val="00651DA2"/>
    <w:rsid w:val="00652607"/>
    <w:rsid w:val="00654149"/>
    <w:rsid w:val="00656AE8"/>
    <w:rsid w:val="0065773A"/>
    <w:rsid w:val="00661E1A"/>
    <w:rsid w:val="006654BA"/>
    <w:rsid w:val="00665C0A"/>
    <w:rsid w:val="0066661F"/>
    <w:rsid w:val="00666D2F"/>
    <w:rsid w:val="00675FB3"/>
    <w:rsid w:val="00682C89"/>
    <w:rsid w:val="00682D90"/>
    <w:rsid w:val="0068627D"/>
    <w:rsid w:val="00690801"/>
    <w:rsid w:val="00691468"/>
    <w:rsid w:val="00692BEB"/>
    <w:rsid w:val="00693ED3"/>
    <w:rsid w:val="0069450B"/>
    <w:rsid w:val="00696B0A"/>
    <w:rsid w:val="006A03EC"/>
    <w:rsid w:val="006B10C3"/>
    <w:rsid w:val="006B4965"/>
    <w:rsid w:val="006B4EA4"/>
    <w:rsid w:val="006B5129"/>
    <w:rsid w:val="006B5498"/>
    <w:rsid w:val="006B5C8E"/>
    <w:rsid w:val="006B6146"/>
    <w:rsid w:val="006C1E5F"/>
    <w:rsid w:val="006C206F"/>
    <w:rsid w:val="006C2E7B"/>
    <w:rsid w:val="006C4530"/>
    <w:rsid w:val="006C5C67"/>
    <w:rsid w:val="006C5D61"/>
    <w:rsid w:val="006D0839"/>
    <w:rsid w:val="006D0A25"/>
    <w:rsid w:val="006D1978"/>
    <w:rsid w:val="006D2686"/>
    <w:rsid w:val="006D339D"/>
    <w:rsid w:val="006D5302"/>
    <w:rsid w:val="006E2FDA"/>
    <w:rsid w:val="006E3B5B"/>
    <w:rsid w:val="006E6530"/>
    <w:rsid w:val="006F73CA"/>
    <w:rsid w:val="0070231D"/>
    <w:rsid w:val="00702FCD"/>
    <w:rsid w:val="00711DE8"/>
    <w:rsid w:val="007131F5"/>
    <w:rsid w:val="007132AA"/>
    <w:rsid w:val="007132FD"/>
    <w:rsid w:val="007139EF"/>
    <w:rsid w:val="00713CF8"/>
    <w:rsid w:val="007227B9"/>
    <w:rsid w:val="007232C3"/>
    <w:rsid w:val="00723C58"/>
    <w:rsid w:val="00723D05"/>
    <w:rsid w:val="007247EB"/>
    <w:rsid w:val="00730591"/>
    <w:rsid w:val="00730612"/>
    <w:rsid w:val="00731C82"/>
    <w:rsid w:val="00733874"/>
    <w:rsid w:val="00737312"/>
    <w:rsid w:val="00742665"/>
    <w:rsid w:val="00746A3D"/>
    <w:rsid w:val="00746BDE"/>
    <w:rsid w:val="00746EA5"/>
    <w:rsid w:val="0074752F"/>
    <w:rsid w:val="00750E2B"/>
    <w:rsid w:val="00751893"/>
    <w:rsid w:val="0075214E"/>
    <w:rsid w:val="00753F2D"/>
    <w:rsid w:val="00754577"/>
    <w:rsid w:val="0075716F"/>
    <w:rsid w:val="00757E4E"/>
    <w:rsid w:val="00760462"/>
    <w:rsid w:val="0076062B"/>
    <w:rsid w:val="00761A99"/>
    <w:rsid w:val="00771E2A"/>
    <w:rsid w:val="00772B40"/>
    <w:rsid w:val="0077317A"/>
    <w:rsid w:val="0077674A"/>
    <w:rsid w:val="00780127"/>
    <w:rsid w:val="00782971"/>
    <w:rsid w:val="00783BE6"/>
    <w:rsid w:val="0078428F"/>
    <w:rsid w:val="0078474F"/>
    <w:rsid w:val="007863F9"/>
    <w:rsid w:val="00786B61"/>
    <w:rsid w:val="00787FAE"/>
    <w:rsid w:val="007A16CA"/>
    <w:rsid w:val="007A2B43"/>
    <w:rsid w:val="007A6E6D"/>
    <w:rsid w:val="007B00C6"/>
    <w:rsid w:val="007B0FE6"/>
    <w:rsid w:val="007B156E"/>
    <w:rsid w:val="007B2203"/>
    <w:rsid w:val="007B3B1C"/>
    <w:rsid w:val="007B495C"/>
    <w:rsid w:val="007B4E29"/>
    <w:rsid w:val="007B5E9D"/>
    <w:rsid w:val="007B7B2E"/>
    <w:rsid w:val="007C31FD"/>
    <w:rsid w:val="007C4D53"/>
    <w:rsid w:val="007D020D"/>
    <w:rsid w:val="007D1048"/>
    <w:rsid w:val="007D599B"/>
    <w:rsid w:val="007D5F2C"/>
    <w:rsid w:val="007D7990"/>
    <w:rsid w:val="007D7B6B"/>
    <w:rsid w:val="007E21A5"/>
    <w:rsid w:val="007E2F17"/>
    <w:rsid w:val="007E5487"/>
    <w:rsid w:val="007E58C0"/>
    <w:rsid w:val="007E627C"/>
    <w:rsid w:val="007F4049"/>
    <w:rsid w:val="007F4854"/>
    <w:rsid w:val="007F4C5E"/>
    <w:rsid w:val="007F5532"/>
    <w:rsid w:val="00800990"/>
    <w:rsid w:val="008070DD"/>
    <w:rsid w:val="00813C4C"/>
    <w:rsid w:val="00814A95"/>
    <w:rsid w:val="00814C1A"/>
    <w:rsid w:val="00815B34"/>
    <w:rsid w:val="008179A7"/>
    <w:rsid w:val="00820163"/>
    <w:rsid w:val="00822FD8"/>
    <w:rsid w:val="00825A21"/>
    <w:rsid w:val="00826813"/>
    <w:rsid w:val="00835EEC"/>
    <w:rsid w:val="00837AC5"/>
    <w:rsid w:val="00841E2D"/>
    <w:rsid w:val="00842721"/>
    <w:rsid w:val="00844B8C"/>
    <w:rsid w:val="00844E02"/>
    <w:rsid w:val="00846FC7"/>
    <w:rsid w:val="00847461"/>
    <w:rsid w:val="00852243"/>
    <w:rsid w:val="00854ADD"/>
    <w:rsid w:val="00860D06"/>
    <w:rsid w:val="00862A73"/>
    <w:rsid w:val="00863EC4"/>
    <w:rsid w:val="00864C99"/>
    <w:rsid w:val="00865198"/>
    <w:rsid w:val="00873235"/>
    <w:rsid w:val="00874561"/>
    <w:rsid w:val="00877FA4"/>
    <w:rsid w:val="008821B7"/>
    <w:rsid w:val="00884F64"/>
    <w:rsid w:val="00884FAE"/>
    <w:rsid w:val="00884FDE"/>
    <w:rsid w:val="0088610C"/>
    <w:rsid w:val="00887233"/>
    <w:rsid w:val="008877C2"/>
    <w:rsid w:val="0089181F"/>
    <w:rsid w:val="00894077"/>
    <w:rsid w:val="008961FC"/>
    <w:rsid w:val="00896FBA"/>
    <w:rsid w:val="008A05C9"/>
    <w:rsid w:val="008A0AA7"/>
    <w:rsid w:val="008A6896"/>
    <w:rsid w:val="008B2B00"/>
    <w:rsid w:val="008B34FD"/>
    <w:rsid w:val="008B41F3"/>
    <w:rsid w:val="008B458B"/>
    <w:rsid w:val="008B4D79"/>
    <w:rsid w:val="008C0E3F"/>
    <w:rsid w:val="008C166D"/>
    <w:rsid w:val="008C30CB"/>
    <w:rsid w:val="008C5DE7"/>
    <w:rsid w:val="008C723F"/>
    <w:rsid w:val="008C7480"/>
    <w:rsid w:val="008D02C0"/>
    <w:rsid w:val="008D09A0"/>
    <w:rsid w:val="008D1508"/>
    <w:rsid w:val="008D5490"/>
    <w:rsid w:val="008D5B4A"/>
    <w:rsid w:val="008D5D46"/>
    <w:rsid w:val="008D6014"/>
    <w:rsid w:val="008D78FB"/>
    <w:rsid w:val="008E0F50"/>
    <w:rsid w:val="008E1390"/>
    <w:rsid w:val="008E794E"/>
    <w:rsid w:val="008F19F6"/>
    <w:rsid w:val="008F3F8D"/>
    <w:rsid w:val="008F4A92"/>
    <w:rsid w:val="008F4FB9"/>
    <w:rsid w:val="008F7A1E"/>
    <w:rsid w:val="00900468"/>
    <w:rsid w:val="00900B6A"/>
    <w:rsid w:val="00903192"/>
    <w:rsid w:val="009038F2"/>
    <w:rsid w:val="0090615A"/>
    <w:rsid w:val="00910063"/>
    <w:rsid w:val="00912C3A"/>
    <w:rsid w:val="009130C9"/>
    <w:rsid w:val="0091349E"/>
    <w:rsid w:val="0091530F"/>
    <w:rsid w:val="00915557"/>
    <w:rsid w:val="009200F9"/>
    <w:rsid w:val="00920227"/>
    <w:rsid w:val="00920AD5"/>
    <w:rsid w:val="009231A7"/>
    <w:rsid w:val="00924DBD"/>
    <w:rsid w:val="009253FD"/>
    <w:rsid w:val="0093133B"/>
    <w:rsid w:val="009411A0"/>
    <w:rsid w:val="009420C4"/>
    <w:rsid w:val="009423AF"/>
    <w:rsid w:val="00944572"/>
    <w:rsid w:val="009461CE"/>
    <w:rsid w:val="009465FE"/>
    <w:rsid w:val="00947B7A"/>
    <w:rsid w:val="00947F8D"/>
    <w:rsid w:val="00950EAD"/>
    <w:rsid w:val="009518DA"/>
    <w:rsid w:val="009528A3"/>
    <w:rsid w:val="00952D45"/>
    <w:rsid w:val="009541FC"/>
    <w:rsid w:val="00955E89"/>
    <w:rsid w:val="00955FCD"/>
    <w:rsid w:val="009579BB"/>
    <w:rsid w:val="00957AE5"/>
    <w:rsid w:val="00960B65"/>
    <w:rsid w:val="00960D0C"/>
    <w:rsid w:val="00960E04"/>
    <w:rsid w:val="009614E3"/>
    <w:rsid w:val="0096218B"/>
    <w:rsid w:val="00962410"/>
    <w:rsid w:val="0096621D"/>
    <w:rsid w:val="00974B3B"/>
    <w:rsid w:val="00976593"/>
    <w:rsid w:val="00976D94"/>
    <w:rsid w:val="00980FB8"/>
    <w:rsid w:val="0098316F"/>
    <w:rsid w:val="00983664"/>
    <w:rsid w:val="009858D1"/>
    <w:rsid w:val="00985D4E"/>
    <w:rsid w:val="00987E4E"/>
    <w:rsid w:val="0099057C"/>
    <w:rsid w:val="00990D6E"/>
    <w:rsid w:val="00991F01"/>
    <w:rsid w:val="009933F6"/>
    <w:rsid w:val="00993578"/>
    <w:rsid w:val="0099542C"/>
    <w:rsid w:val="009962CB"/>
    <w:rsid w:val="00996C68"/>
    <w:rsid w:val="00996FC7"/>
    <w:rsid w:val="00997387"/>
    <w:rsid w:val="009A35EE"/>
    <w:rsid w:val="009A37CE"/>
    <w:rsid w:val="009A383E"/>
    <w:rsid w:val="009A6369"/>
    <w:rsid w:val="009A646A"/>
    <w:rsid w:val="009A6CEC"/>
    <w:rsid w:val="009A747D"/>
    <w:rsid w:val="009A7C4B"/>
    <w:rsid w:val="009B133E"/>
    <w:rsid w:val="009B7494"/>
    <w:rsid w:val="009C1576"/>
    <w:rsid w:val="009C1889"/>
    <w:rsid w:val="009C44E6"/>
    <w:rsid w:val="009D38C3"/>
    <w:rsid w:val="009D5164"/>
    <w:rsid w:val="009D5D20"/>
    <w:rsid w:val="009E16C3"/>
    <w:rsid w:val="009E28AD"/>
    <w:rsid w:val="009E6D0F"/>
    <w:rsid w:val="009E7D03"/>
    <w:rsid w:val="009F421B"/>
    <w:rsid w:val="009F6EF8"/>
    <w:rsid w:val="009F7E4D"/>
    <w:rsid w:val="00A00091"/>
    <w:rsid w:val="00A00872"/>
    <w:rsid w:val="00A06EDD"/>
    <w:rsid w:val="00A10726"/>
    <w:rsid w:val="00A130C8"/>
    <w:rsid w:val="00A16371"/>
    <w:rsid w:val="00A21074"/>
    <w:rsid w:val="00A220FA"/>
    <w:rsid w:val="00A244D6"/>
    <w:rsid w:val="00A26A3D"/>
    <w:rsid w:val="00A312E8"/>
    <w:rsid w:val="00A425AF"/>
    <w:rsid w:val="00A4343E"/>
    <w:rsid w:val="00A448AB"/>
    <w:rsid w:val="00A46003"/>
    <w:rsid w:val="00A463E5"/>
    <w:rsid w:val="00A465BB"/>
    <w:rsid w:val="00A4726D"/>
    <w:rsid w:val="00A47866"/>
    <w:rsid w:val="00A53023"/>
    <w:rsid w:val="00A54BC4"/>
    <w:rsid w:val="00A60D14"/>
    <w:rsid w:val="00A65F8D"/>
    <w:rsid w:val="00A675BE"/>
    <w:rsid w:val="00A7134C"/>
    <w:rsid w:val="00A74D25"/>
    <w:rsid w:val="00A75C76"/>
    <w:rsid w:val="00A832B0"/>
    <w:rsid w:val="00A839E6"/>
    <w:rsid w:val="00A86060"/>
    <w:rsid w:val="00A869AD"/>
    <w:rsid w:val="00A870F4"/>
    <w:rsid w:val="00A904ED"/>
    <w:rsid w:val="00A91482"/>
    <w:rsid w:val="00A94162"/>
    <w:rsid w:val="00A94627"/>
    <w:rsid w:val="00A94769"/>
    <w:rsid w:val="00A96C9F"/>
    <w:rsid w:val="00A97037"/>
    <w:rsid w:val="00AA0F8D"/>
    <w:rsid w:val="00AA127D"/>
    <w:rsid w:val="00AB03DF"/>
    <w:rsid w:val="00AB3BD1"/>
    <w:rsid w:val="00AB44BA"/>
    <w:rsid w:val="00AB660A"/>
    <w:rsid w:val="00AC0709"/>
    <w:rsid w:val="00AC389B"/>
    <w:rsid w:val="00AC66B0"/>
    <w:rsid w:val="00AC7971"/>
    <w:rsid w:val="00AD0637"/>
    <w:rsid w:val="00AD3417"/>
    <w:rsid w:val="00AE018D"/>
    <w:rsid w:val="00AE1855"/>
    <w:rsid w:val="00AE1E79"/>
    <w:rsid w:val="00AE3866"/>
    <w:rsid w:val="00AE3E76"/>
    <w:rsid w:val="00AE75EC"/>
    <w:rsid w:val="00AF09AF"/>
    <w:rsid w:val="00AF1C3C"/>
    <w:rsid w:val="00AF24C9"/>
    <w:rsid w:val="00AF258F"/>
    <w:rsid w:val="00B00E1B"/>
    <w:rsid w:val="00B02DB8"/>
    <w:rsid w:val="00B04369"/>
    <w:rsid w:val="00B055C5"/>
    <w:rsid w:val="00B138CB"/>
    <w:rsid w:val="00B1470E"/>
    <w:rsid w:val="00B14D99"/>
    <w:rsid w:val="00B157FA"/>
    <w:rsid w:val="00B15B79"/>
    <w:rsid w:val="00B16D25"/>
    <w:rsid w:val="00B20FCE"/>
    <w:rsid w:val="00B21B11"/>
    <w:rsid w:val="00B24354"/>
    <w:rsid w:val="00B27D10"/>
    <w:rsid w:val="00B309C4"/>
    <w:rsid w:val="00B32777"/>
    <w:rsid w:val="00B32855"/>
    <w:rsid w:val="00B4038A"/>
    <w:rsid w:val="00B42172"/>
    <w:rsid w:val="00B423D6"/>
    <w:rsid w:val="00B436AB"/>
    <w:rsid w:val="00B46FE3"/>
    <w:rsid w:val="00B5083F"/>
    <w:rsid w:val="00B511F0"/>
    <w:rsid w:val="00B5256E"/>
    <w:rsid w:val="00B57529"/>
    <w:rsid w:val="00B57DD7"/>
    <w:rsid w:val="00B627CF"/>
    <w:rsid w:val="00B661B5"/>
    <w:rsid w:val="00B7241C"/>
    <w:rsid w:val="00B73723"/>
    <w:rsid w:val="00B74957"/>
    <w:rsid w:val="00B77052"/>
    <w:rsid w:val="00B77558"/>
    <w:rsid w:val="00B84C09"/>
    <w:rsid w:val="00B87399"/>
    <w:rsid w:val="00B92EAE"/>
    <w:rsid w:val="00B94855"/>
    <w:rsid w:val="00B9634D"/>
    <w:rsid w:val="00B963FB"/>
    <w:rsid w:val="00BA0802"/>
    <w:rsid w:val="00BA2E4A"/>
    <w:rsid w:val="00BA4D90"/>
    <w:rsid w:val="00BA521F"/>
    <w:rsid w:val="00BA5739"/>
    <w:rsid w:val="00BB2FEB"/>
    <w:rsid w:val="00BB6F5F"/>
    <w:rsid w:val="00BB7793"/>
    <w:rsid w:val="00BC0AD3"/>
    <w:rsid w:val="00BC1C87"/>
    <w:rsid w:val="00BC4893"/>
    <w:rsid w:val="00BC4EDB"/>
    <w:rsid w:val="00BC5742"/>
    <w:rsid w:val="00BC646F"/>
    <w:rsid w:val="00BC6D44"/>
    <w:rsid w:val="00BD07E5"/>
    <w:rsid w:val="00BD08E4"/>
    <w:rsid w:val="00BD0B43"/>
    <w:rsid w:val="00BD25B5"/>
    <w:rsid w:val="00BD3E67"/>
    <w:rsid w:val="00BD4869"/>
    <w:rsid w:val="00BF0E45"/>
    <w:rsid w:val="00BF3CC3"/>
    <w:rsid w:val="00BF3D74"/>
    <w:rsid w:val="00BF625F"/>
    <w:rsid w:val="00BF7D36"/>
    <w:rsid w:val="00C01D11"/>
    <w:rsid w:val="00C04118"/>
    <w:rsid w:val="00C05CF2"/>
    <w:rsid w:val="00C064A0"/>
    <w:rsid w:val="00C106E4"/>
    <w:rsid w:val="00C112F7"/>
    <w:rsid w:val="00C133EC"/>
    <w:rsid w:val="00C14EE0"/>
    <w:rsid w:val="00C15A72"/>
    <w:rsid w:val="00C24BC8"/>
    <w:rsid w:val="00C25C78"/>
    <w:rsid w:val="00C27FCE"/>
    <w:rsid w:val="00C30318"/>
    <w:rsid w:val="00C304A6"/>
    <w:rsid w:val="00C338E4"/>
    <w:rsid w:val="00C34393"/>
    <w:rsid w:val="00C36885"/>
    <w:rsid w:val="00C41477"/>
    <w:rsid w:val="00C448C5"/>
    <w:rsid w:val="00C50662"/>
    <w:rsid w:val="00C5472A"/>
    <w:rsid w:val="00C552AB"/>
    <w:rsid w:val="00C5537A"/>
    <w:rsid w:val="00C579C6"/>
    <w:rsid w:val="00C57A3B"/>
    <w:rsid w:val="00C57C66"/>
    <w:rsid w:val="00C60C1E"/>
    <w:rsid w:val="00C62AB6"/>
    <w:rsid w:val="00C62F05"/>
    <w:rsid w:val="00C639DC"/>
    <w:rsid w:val="00C70E9E"/>
    <w:rsid w:val="00C76F43"/>
    <w:rsid w:val="00C776DD"/>
    <w:rsid w:val="00C82453"/>
    <w:rsid w:val="00C82907"/>
    <w:rsid w:val="00C830D7"/>
    <w:rsid w:val="00C8613A"/>
    <w:rsid w:val="00C903E4"/>
    <w:rsid w:val="00C90FAF"/>
    <w:rsid w:val="00C9106C"/>
    <w:rsid w:val="00C94EC5"/>
    <w:rsid w:val="00C97430"/>
    <w:rsid w:val="00C97EB0"/>
    <w:rsid w:val="00CA1CC4"/>
    <w:rsid w:val="00CA206E"/>
    <w:rsid w:val="00CA2528"/>
    <w:rsid w:val="00CA3512"/>
    <w:rsid w:val="00CB19B7"/>
    <w:rsid w:val="00CB4781"/>
    <w:rsid w:val="00CC1A31"/>
    <w:rsid w:val="00CC6DED"/>
    <w:rsid w:val="00CC7B15"/>
    <w:rsid w:val="00CD378C"/>
    <w:rsid w:val="00CD4CF6"/>
    <w:rsid w:val="00CD5600"/>
    <w:rsid w:val="00CD6316"/>
    <w:rsid w:val="00CD6B68"/>
    <w:rsid w:val="00CD756C"/>
    <w:rsid w:val="00CD7DAA"/>
    <w:rsid w:val="00CE3366"/>
    <w:rsid w:val="00CE38F0"/>
    <w:rsid w:val="00CE3F00"/>
    <w:rsid w:val="00CE43B7"/>
    <w:rsid w:val="00CE728D"/>
    <w:rsid w:val="00CE7A11"/>
    <w:rsid w:val="00CF3212"/>
    <w:rsid w:val="00CF33F2"/>
    <w:rsid w:val="00D0260C"/>
    <w:rsid w:val="00D02B7D"/>
    <w:rsid w:val="00D13A18"/>
    <w:rsid w:val="00D141DC"/>
    <w:rsid w:val="00D1664D"/>
    <w:rsid w:val="00D2055D"/>
    <w:rsid w:val="00D26A9C"/>
    <w:rsid w:val="00D27DF0"/>
    <w:rsid w:val="00D3119C"/>
    <w:rsid w:val="00D3263B"/>
    <w:rsid w:val="00D3290A"/>
    <w:rsid w:val="00D32B5E"/>
    <w:rsid w:val="00D36000"/>
    <w:rsid w:val="00D3618C"/>
    <w:rsid w:val="00D37D46"/>
    <w:rsid w:val="00D400F5"/>
    <w:rsid w:val="00D4516E"/>
    <w:rsid w:val="00D46220"/>
    <w:rsid w:val="00D46E94"/>
    <w:rsid w:val="00D5012E"/>
    <w:rsid w:val="00D503D4"/>
    <w:rsid w:val="00D50847"/>
    <w:rsid w:val="00D50F10"/>
    <w:rsid w:val="00D53D86"/>
    <w:rsid w:val="00D556A6"/>
    <w:rsid w:val="00D57894"/>
    <w:rsid w:val="00D6061E"/>
    <w:rsid w:val="00D6430B"/>
    <w:rsid w:val="00D64736"/>
    <w:rsid w:val="00D65BB0"/>
    <w:rsid w:val="00D671D9"/>
    <w:rsid w:val="00D67C57"/>
    <w:rsid w:val="00D704D6"/>
    <w:rsid w:val="00D720F6"/>
    <w:rsid w:val="00D81AC4"/>
    <w:rsid w:val="00D86CB8"/>
    <w:rsid w:val="00D928BA"/>
    <w:rsid w:val="00D93641"/>
    <w:rsid w:val="00D93DC8"/>
    <w:rsid w:val="00D94625"/>
    <w:rsid w:val="00D96325"/>
    <w:rsid w:val="00D96374"/>
    <w:rsid w:val="00DA020E"/>
    <w:rsid w:val="00DA1C57"/>
    <w:rsid w:val="00DA1E12"/>
    <w:rsid w:val="00DA3A13"/>
    <w:rsid w:val="00DA3B43"/>
    <w:rsid w:val="00DA5692"/>
    <w:rsid w:val="00DA595A"/>
    <w:rsid w:val="00DA7EE8"/>
    <w:rsid w:val="00DB4563"/>
    <w:rsid w:val="00DB7212"/>
    <w:rsid w:val="00DC7F55"/>
    <w:rsid w:val="00DD0A5A"/>
    <w:rsid w:val="00DD1EEC"/>
    <w:rsid w:val="00DD3111"/>
    <w:rsid w:val="00DD4732"/>
    <w:rsid w:val="00DD4A8B"/>
    <w:rsid w:val="00DD541D"/>
    <w:rsid w:val="00DD6594"/>
    <w:rsid w:val="00DE268D"/>
    <w:rsid w:val="00DE2DB9"/>
    <w:rsid w:val="00DE478E"/>
    <w:rsid w:val="00DE4BFA"/>
    <w:rsid w:val="00DE6A03"/>
    <w:rsid w:val="00DE772E"/>
    <w:rsid w:val="00DF1FCD"/>
    <w:rsid w:val="00DF7129"/>
    <w:rsid w:val="00E0125F"/>
    <w:rsid w:val="00E01541"/>
    <w:rsid w:val="00E02D4E"/>
    <w:rsid w:val="00E04E7A"/>
    <w:rsid w:val="00E066A5"/>
    <w:rsid w:val="00E154A4"/>
    <w:rsid w:val="00E17A6F"/>
    <w:rsid w:val="00E210E6"/>
    <w:rsid w:val="00E22E2D"/>
    <w:rsid w:val="00E22E52"/>
    <w:rsid w:val="00E24041"/>
    <w:rsid w:val="00E25176"/>
    <w:rsid w:val="00E27BE2"/>
    <w:rsid w:val="00E30478"/>
    <w:rsid w:val="00E3094C"/>
    <w:rsid w:val="00E34AC6"/>
    <w:rsid w:val="00E34AD6"/>
    <w:rsid w:val="00E35534"/>
    <w:rsid w:val="00E41297"/>
    <w:rsid w:val="00E4199B"/>
    <w:rsid w:val="00E43D6D"/>
    <w:rsid w:val="00E44D5F"/>
    <w:rsid w:val="00E46928"/>
    <w:rsid w:val="00E47027"/>
    <w:rsid w:val="00E4709C"/>
    <w:rsid w:val="00E476CC"/>
    <w:rsid w:val="00E50DCD"/>
    <w:rsid w:val="00E54983"/>
    <w:rsid w:val="00E55F72"/>
    <w:rsid w:val="00E56014"/>
    <w:rsid w:val="00E60EA6"/>
    <w:rsid w:val="00E62C31"/>
    <w:rsid w:val="00E638A1"/>
    <w:rsid w:val="00E653D5"/>
    <w:rsid w:val="00E65BBC"/>
    <w:rsid w:val="00E66BD1"/>
    <w:rsid w:val="00E7066F"/>
    <w:rsid w:val="00E72CA8"/>
    <w:rsid w:val="00E73680"/>
    <w:rsid w:val="00E755E0"/>
    <w:rsid w:val="00E75E8E"/>
    <w:rsid w:val="00E76C13"/>
    <w:rsid w:val="00E80046"/>
    <w:rsid w:val="00E81343"/>
    <w:rsid w:val="00E83069"/>
    <w:rsid w:val="00E854D4"/>
    <w:rsid w:val="00E87450"/>
    <w:rsid w:val="00E91480"/>
    <w:rsid w:val="00E92230"/>
    <w:rsid w:val="00E9603E"/>
    <w:rsid w:val="00EA52A9"/>
    <w:rsid w:val="00EA5B86"/>
    <w:rsid w:val="00EA6ECF"/>
    <w:rsid w:val="00EB5714"/>
    <w:rsid w:val="00EB7570"/>
    <w:rsid w:val="00EC0EC3"/>
    <w:rsid w:val="00EC317A"/>
    <w:rsid w:val="00EC4367"/>
    <w:rsid w:val="00EC7BBC"/>
    <w:rsid w:val="00ED12D8"/>
    <w:rsid w:val="00ED48F5"/>
    <w:rsid w:val="00EE10CB"/>
    <w:rsid w:val="00EE29FF"/>
    <w:rsid w:val="00EE5A0E"/>
    <w:rsid w:val="00EE71E7"/>
    <w:rsid w:val="00EF0631"/>
    <w:rsid w:val="00EF2307"/>
    <w:rsid w:val="00EF7D07"/>
    <w:rsid w:val="00F006B2"/>
    <w:rsid w:val="00F00812"/>
    <w:rsid w:val="00F0266C"/>
    <w:rsid w:val="00F03274"/>
    <w:rsid w:val="00F0700B"/>
    <w:rsid w:val="00F07065"/>
    <w:rsid w:val="00F07AFB"/>
    <w:rsid w:val="00F146A9"/>
    <w:rsid w:val="00F15FC1"/>
    <w:rsid w:val="00F17256"/>
    <w:rsid w:val="00F216CE"/>
    <w:rsid w:val="00F217DA"/>
    <w:rsid w:val="00F27357"/>
    <w:rsid w:val="00F27817"/>
    <w:rsid w:val="00F41636"/>
    <w:rsid w:val="00F4343A"/>
    <w:rsid w:val="00F436A5"/>
    <w:rsid w:val="00F4447D"/>
    <w:rsid w:val="00F445D3"/>
    <w:rsid w:val="00F44AC7"/>
    <w:rsid w:val="00F517C3"/>
    <w:rsid w:val="00F51FA7"/>
    <w:rsid w:val="00F5611C"/>
    <w:rsid w:val="00F57BE6"/>
    <w:rsid w:val="00F64766"/>
    <w:rsid w:val="00F64BC3"/>
    <w:rsid w:val="00F65991"/>
    <w:rsid w:val="00F660EC"/>
    <w:rsid w:val="00F66ED5"/>
    <w:rsid w:val="00F72E6B"/>
    <w:rsid w:val="00F80708"/>
    <w:rsid w:val="00F81B95"/>
    <w:rsid w:val="00F82E7E"/>
    <w:rsid w:val="00F846A4"/>
    <w:rsid w:val="00F877D3"/>
    <w:rsid w:val="00F913F7"/>
    <w:rsid w:val="00F94ECD"/>
    <w:rsid w:val="00F9518A"/>
    <w:rsid w:val="00FA0363"/>
    <w:rsid w:val="00FA2EE9"/>
    <w:rsid w:val="00FA3261"/>
    <w:rsid w:val="00FB42B8"/>
    <w:rsid w:val="00FB42C5"/>
    <w:rsid w:val="00FB4433"/>
    <w:rsid w:val="00FB56C6"/>
    <w:rsid w:val="00FB7AE5"/>
    <w:rsid w:val="00FB7EAE"/>
    <w:rsid w:val="00FC0706"/>
    <w:rsid w:val="00FD4F95"/>
    <w:rsid w:val="00FD662D"/>
    <w:rsid w:val="00FE0CF0"/>
    <w:rsid w:val="00FE1B6C"/>
    <w:rsid w:val="00FE1BFD"/>
    <w:rsid w:val="00FE1D92"/>
    <w:rsid w:val="00FE5AC8"/>
    <w:rsid w:val="00FE671A"/>
    <w:rsid w:val="00FE6C0E"/>
    <w:rsid w:val="00FF0BCB"/>
    <w:rsid w:val="00FF3C25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181AB0-A00D-4672-B7DB-789AA58B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D6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!Заголовок 1"/>
    <w:basedOn w:val="a"/>
    <w:next w:val="a"/>
    <w:link w:val="10"/>
    <w:qFormat/>
    <w:rsid w:val="00990D6E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"/>
    <w:link w:val="20"/>
    <w:unhideWhenUsed/>
    <w:qFormat/>
    <w:rsid w:val="00990D6E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nhideWhenUsed/>
    <w:qFormat/>
    <w:rsid w:val="00990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990D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D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D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D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D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D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Заголовок 1 Знак"/>
    <w:basedOn w:val="a0"/>
    <w:link w:val="1"/>
    <w:rsid w:val="00990D6E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!Подзаголовок 1 Знак"/>
    <w:basedOn w:val="a0"/>
    <w:link w:val="2"/>
    <w:rsid w:val="00990D6E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990D6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rsid w:val="00990D6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0D6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90D6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90D6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qFormat/>
    <w:rsid w:val="00990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990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90D6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90D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990D6E"/>
    <w:rPr>
      <w:b/>
      <w:bCs/>
      <w:sz w:val="28"/>
    </w:rPr>
  </w:style>
  <w:style w:type="character" w:styleId="a8">
    <w:name w:val="Emphasis"/>
    <w:basedOn w:val="a0"/>
    <w:uiPriority w:val="20"/>
    <w:qFormat/>
    <w:rsid w:val="00990D6E"/>
    <w:rPr>
      <w:i/>
      <w:iCs/>
    </w:rPr>
  </w:style>
  <w:style w:type="paragraph" w:styleId="a9">
    <w:name w:val="No Spacing"/>
    <w:aliases w:val="2 Пункт"/>
    <w:link w:val="aa"/>
    <w:uiPriority w:val="1"/>
    <w:qFormat/>
    <w:rsid w:val="00990D6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90D6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90D6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90D6E"/>
    <w:rPr>
      <w:rFonts w:ascii="Times New Roman" w:hAnsi="Times New Roman"/>
      <w:i/>
      <w:iCs/>
      <w:color w:val="000000" w:themeColor="text1"/>
      <w:sz w:val="28"/>
    </w:rPr>
  </w:style>
  <w:style w:type="paragraph" w:styleId="ac">
    <w:name w:val="Intense Quote"/>
    <w:basedOn w:val="a"/>
    <w:next w:val="a"/>
    <w:link w:val="ad"/>
    <w:uiPriority w:val="30"/>
    <w:qFormat/>
    <w:rsid w:val="00990D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90D6E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e">
    <w:name w:val="Subtle Emphasis"/>
    <w:basedOn w:val="a0"/>
    <w:uiPriority w:val="19"/>
    <w:qFormat/>
    <w:rsid w:val="00990D6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90D6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90D6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90D6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90D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990D6E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990D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99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90D6E"/>
    <w:rPr>
      <w:rFonts w:ascii="Tahoma" w:hAnsi="Tahoma" w:cs="Tahoma"/>
      <w:sz w:val="16"/>
      <w:szCs w:val="16"/>
    </w:rPr>
  </w:style>
  <w:style w:type="paragraph" w:styleId="af7">
    <w:name w:val="Body Text"/>
    <w:basedOn w:val="a"/>
    <w:link w:val="af8"/>
    <w:rsid w:val="00990D6E"/>
    <w:pPr>
      <w:spacing w:after="0" w:line="240" w:lineRule="auto"/>
      <w:jc w:val="both"/>
    </w:pPr>
    <w:rPr>
      <w:rFonts w:eastAsia="Times New Roman" w:cs="Times New Roman"/>
      <w:szCs w:val="20"/>
      <w:lang w:val="ru-RU" w:eastAsia="ru-RU" w:bidi="ar-SA"/>
    </w:rPr>
  </w:style>
  <w:style w:type="character" w:customStyle="1" w:styleId="af8">
    <w:name w:val="Основной текст Знак"/>
    <w:basedOn w:val="a0"/>
    <w:link w:val="af7"/>
    <w:rsid w:val="00990D6E"/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character" w:customStyle="1" w:styleId="aa">
    <w:name w:val="Без интервала Знак"/>
    <w:aliases w:val="2 Пункт Знак"/>
    <w:basedOn w:val="a0"/>
    <w:link w:val="a9"/>
    <w:uiPriority w:val="1"/>
    <w:rsid w:val="00990D6E"/>
  </w:style>
  <w:style w:type="paragraph" w:customStyle="1" w:styleId="MTDisplayEquation">
    <w:name w:val="MTDisplayEquation"/>
    <w:basedOn w:val="a"/>
    <w:next w:val="a"/>
    <w:rsid w:val="00990D6E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  <w:jc w:val="both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1">
    <w:name w:val="Нет списка1"/>
    <w:next w:val="a2"/>
    <w:uiPriority w:val="99"/>
    <w:semiHidden/>
    <w:unhideWhenUsed/>
    <w:rsid w:val="00990D6E"/>
  </w:style>
  <w:style w:type="character" w:styleId="af9">
    <w:name w:val="Placeholder Text"/>
    <w:basedOn w:val="a0"/>
    <w:uiPriority w:val="99"/>
    <w:semiHidden/>
    <w:rsid w:val="00990D6E"/>
    <w:rPr>
      <w:color w:val="808080"/>
    </w:rPr>
  </w:style>
  <w:style w:type="paragraph" w:styleId="afa">
    <w:name w:val="Body Text Indent"/>
    <w:basedOn w:val="a"/>
    <w:link w:val="afb"/>
    <w:rsid w:val="00990D6E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b">
    <w:name w:val="Основной текст с отступом Знак"/>
    <w:basedOn w:val="a0"/>
    <w:link w:val="afa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31">
    <w:name w:val="Body Text Indent 3"/>
    <w:basedOn w:val="a"/>
    <w:link w:val="32"/>
    <w:rsid w:val="00990D6E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0"/>
    <w:link w:val="31"/>
    <w:rsid w:val="00990D6E"/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paragraph" w:styleId="afc">
    <w:name w:val="List"/>
    <w:basedOn w:val="a"/>
    <w:rsid w:val="00990D6E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rsid w:val="00990D6E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990D6E"/>
    <w:rPr>
      <w:rFonts w:ascii="Times New Roman" w:eastAsia="Times New Roman" w:hAnsi="Times New Roman" w:cs="Times New Roman"/>
      <w:b/>
      <w:sz w:val="24"/>
      <w:szCs w:val="24"/>
      <w:lang w:val="ru-RU" w:eastAsia="ru-RU" w:bidi="ar-SA"/>
    </w:rPr>
  </w:style>
  <w:style w:type="paragraph" w:styleId="25">
    <w:name w:val="Body Text 2"/>
    <w:basedOn w:val="a"/>
    <w:link w:val="26"/>
    <w:rsid w:val="00990D6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0"/>
    <w:link w:val="25"/>
    <w:rsid w:val="00990D6E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Default">
    <w:name w:val="Default"/>
    <w:rsid w:val="00990D6E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val="ru-RU" w:eastAsia="ru-RU" w:bidi="ar-SA"/>
    </w:rPr>
  </w:style>
  <w:style w:type="paragraph" w:styleId="afd">
    <w:name w:val="footer"/>
    <w:basedOn w:val="a"/>
    <w:link w:val="afe"/>
    <w:uiPriority w:val="99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e">
    <w:name w:val="Нижний колонтитул Знак"/>
    <w:basedOn w:val="a0"/>
    <w:link w:val="afd"/>
    <w:uiPriority w:val="99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f">
    <w:name w:val="page number"/>
    <w:basedOn w:val="a0"/>
    <w:rsid w:val="00990D6E"/>
  </w:style>
  <w:style w:type="paragraph" w:styleId="aff0">
    <w:name w:val="Block Text"/>
    <w:basedOn w:val="a"/>
    <w:rsid w:val="00990D6E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paragraph" w:styleId="aff1">
    <w:name w:val="header"/>
    <w:basedOn w:val="a"/>
    <w:link w:val="aff2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2">
    <w:name w:val="Верхний колонтитул Знак"/>
    <w:basedOn w:val="a0"/>
    <w:link w:val="aff1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2">
    <w:name w:val="Без интервала1"/>
    <w:rsid w:val="00990D6E"/>
    <w:pPr>
      <w:spacing w:after="0" w:line="240" w:lineRule="auto"/>
    </w:pPr>
    <w:rPr>
      <w:rFonts w:ascii="Calibri" w:eastAsia="Times New Roman" w:hAnsi="Calibri" w:cs="Times New Roman"/>
      <w:lang w:val="ru-RU" w:bidi="ar-SA"/>
    </w:rPr>
  </w:style>
  <w:style w:type="table" w:styleId="aff3">
    <w:name w:val="Table Grid"/>
    <w:basedOn w:val="a1"/>
    <w:rsid w:val="00990D6E"/>
    <w:rPr>
      <w:rFonts w:ascii="Calibri" w:eastAsia="Calibri" w:hAnsi="Calibri" w:cs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990D6E"/>
  </w:style>
  <w:style w:type="paragraph" w:styleId="aff4">
    <w:name w:val="Normal (Web)"/>
    <w:basedOn w:val="a"/>
    <w:uiPriority w:val="99"/>
    <w:semiHidden/>
    <w:unhideWhenUsed/>
    <w:rsid w:val="00990D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990D6E"/>
  </w:style>
  <w:style w:type="character" w:styleId="aff5">
    <w:name w:val="Hyperlink"/>
    <w:basedOn w:val="a0"/>
    <w:uiPriority w:val="99"/>
    <w:unhideWhenUsed/>
    <w:rsid w:val="00990D6E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90D6E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"/>
    <w:next w:val="a"/>
    <w:autoRedefine/>
    <w:uiPriority w:val="39"/>
    <w:unhideWhenUsed/>
    <w:rsid w:val="00990D6E"/>
    <w:pPr>
      <w:spacing w:after="100"/>
      <w:ind w:left="280"/>
    </w:pPr>
  </w:style>
  <w:style w:type="table" w:styleId="-1">
    <w:name w:val="Grid Table 1 Light"/>
    <w:basedOn w:val="a1"/>
    <w:uiPriority w:val="46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1"/>
    <w:uiPriority w:val="42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6">
    <w:name w:val="заголовки больше больших"/>
    <w:basedOn w:val="a"/>
    <w:link w:val="aff7"/>
    <w:qFormat/>
    <w:rsid w:val="00C34393"/>
    <w:pPr>
      <w:ind w:right="-1"/>
    </w:pPr>
    <w:rPr>
      <w:b/>
      <w:i/>
    </w:rPr>
  </w:style>
  <w:style w:type="character" w:customStyle="1" w:styleId="aff7">
    <w:name w:val="заголовки больше больших Знак"/>
    <w:basedOn w:val="a0"/>
    <w:link w:val="aff6"/>
    <w:rsid w:val="00C34393"/>
    <w:rPr>
      <w:b/>
      <w:i/>
      <w:sz w:val="24"/>
      <w:lang w:val="ru-RU" w:eastAsia="ru-RU" w:bidi="ar-SA"/>
    </w:rPr>
  </w:style>
  <w:style w:type="paragraph" w:styleId="33">
    <w:name w:val="Body Text 3"/>
    <w:basedOn w:val="a"/>
    <w:link w:val="34"/>
    <w:uiPriority w:val="99"/>
    <w:semiHidden/>
    <w:unhideWhenUsed/>
    <w:rsid w:val="00A869A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869AD"/>
    <w:rPr>
      <w:rFonts w:ascii="Times New Roman" w:hAnsi="Times New Roman"/>
      <w:sz w:val="16"/>
      <w:szCs w:val="16"/>
    </w:rPr>
  </w:style>
  <w:style w:type="table" w:customStyle="1" w:styleId="14">
    <w:name w:val="Сетка таблицы1"/>
    <w:basedOn w:val="a1"/>
    <w:next w:val="aff3"/>
    <w:uiPriority w:val="59"/>
    <w:rsid w:val="00A869AD"/>
    <w:pPr>
      <w:spacing w:after="0" w:line="240" w:lineRule="auto"/>
    </w:pPr>
    <w:rPr>
      <w:rFonts w:ascii="Calibri" w:eastAsia="Times New Roman" w:hAnsi="Calibri" w:cs="Times New Roman"/>
      <w:lang w:val="ru-RU" w:eastAsia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Чертежный"/>
    <w:rsid w:val="000B18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 w:bidi="ar-SA"/>
    </w:rPr>
  </w:style>
  <w:style w:type="paragraph" w:styleId="35">
    <w:name w:val="toc 3"/>
    <w:basedOn w:val="a"/>
    <w:next w:val="a"/>
    <w:autoRedefine/>
    <w:semiHidden/>
    <w:rsid w:val="000B1866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0B1866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9">
    <w:name w:val="Переменные"/>
    <w:basedOn w:val="af7"/>
    <w:rsid w:val="000B1866"/>
    <w:pPr>
      <w:tabs>
        <w:tab w:val="left" w:pos="482"/>
      </w:tabs>
      <w:ind w:left="482" w:hanging="482"/>
    </w:pPr>
  </w:style>
  <w:style w:type="paragraph" w:styleId="affa">
    <w:name w:val="Document Map"/>
    <w:basedOn w:val="a"/>
    <w:link w:val="affb"/>
    <w:semiHidden/>
    <w:rsid w:val="000B1866"/>
    <w:pPr>
      <w:shd w:val="clear" w:color="auto" w:fill="000080"/>
    </w:pPr>
    <w:rPr>
      <w:sz w:val="24"/>
    </w:rPr>
  </w:style>
  <w:style w:type="character" w:customStyle="1" w:styleId="affb">
    <w:name w:val="Схема документа Знак"/>
    <w:basedOn w:val="a0"/>
    <w:link w:val="affa"/>
    <w:semiHidden/>
    <w:rsid w:val="003475B4"/>
    <w:rPr>
      <w:rFonts w:ascii="ISOCPEUR" w:eastAsia="Times New Roman" w:hAnsi="ISOCPEUR" w:cs="Times New Roman"/>
      <w:i/>
      <w:sz w:val="24"/>
      <w:szCs w:val="28"/>
      <w:shd w:val="clear" w:color="auto" w:fill="000080"/>
      <w:lang w:val="uk-UA" w:eastAsia="ru-RU" w:bidi="ar-SA"/>
    </w:rPr>
  </w:style>
  <w:style w:type="paragraph" w:customStyle="1" w:styleId="affc">
    <w:name w:val="Формула"/>
    <w:basedOn w:val="af7"/>
    <w:rsid w:val="000B1866"/>
    <w:pPr>
      <w:tabs>
        <w:tab w:val="center" w:pos="4536"/>
        <w:tab w:val="right" w:pos="9356"/>
      </w:tabs>
      <w:ind w:firstLine="0"/>
    </w:pPr>
  </w:style>
  <w:style w:type="paragraph" w:customStyle="1" w:styleId="affd">
    <w:name w:val="Листинг программы"/>
    <w:rsid w:val="000B18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 w:bidi="ar-SA"/>
    </w:rPr>
  </w:style>
  <w:style w:type="paragraph" w:styleId="affe">
    <w:name w:val="annotation text"/>
    <w:basedOn w:val="a"/>
    <w:link w:val="afff"/>
    <w:semiHidden/>
    <w:rsid w:val="000B1866"/>
    <w:rPr>
      <w:rFonts w:ascii="Journal" w:hAnsi="Journal"/>
      <w:sz w:val="24"/>
    </w:rPr>
  </w:style>
  <w:style w:type="character" w:customStyle="1" w:styleId="afff">
    <w:name w:val="Текст примечания Знак"/>
    <w:basedOn w:val="a0"/>
    <w:link w:val="affe"/>
    <w:semiHidden/>
    <w:rsid w:val="003475B4"/>
    <w:rPr>
      <w:rFonts w:ascii="Journal" w:eastAsia="Times New Roman" w:hAnsi="Journal" w:cs="Times New Roman"/>
      <w:i/>
      <w:sz w:val="24"/>
      <w:szCs w:val="28"/>
      <w:lang w:val="uk-UA" w:eastAsia="ru-RU" w:bidi="ar-SA"/>
    </w:rPr>
  </w:style>
  <w:style w:type="table" w:customStyle="1" w:styleId="29">
    <w:name w:val="Сетка таблицы2"/>
    <w:basedOn w:val="a1"/>
    <w:next w:val="aff3"/>
    <w:rsid w:val="00065E09"/>
    <w:pPr>
      <w:spacing w:after="0" w:line="240" w:lineRule="auto"/>
    </w:pPr>
    <w:rPr>
      <w:lang w:val="ru-RU" w:eastAsia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0">
    <w:name w:val="Просто текст"/>
    <w:basedOn w:val="af4"/>
    <w:qFormat/>
    <w:rsid w:val="001B3C49"/>
    <w:pPr>
      <w:spacing w:after="80"/>
      <w:ind w:firstLine="0"/>
      <w:jc w:val="both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paragraph" w:customStyle="1" w:styleId="2a">
    <w:name w:val="!Подзаголовок_2"/>
    <w:basedOn w:val="1"/>
    <w:next w:val="a"/>
    <w:link w:val="2b"/>
    <w:qFormat/>
    <w:rsid w:val="00023CF3"/>
    <w:pPr>
      <w:numPr>
        <w:numId w:val="0"/>
      </w:numPr>
      <w:ind w:left="720"/>
    </w:pPr>
    <w:rPr>
      <w:b/>
      <w:lang w:val="ru-RU"/>
    </w:rPr>
  </w:style>
  <w:style w:type="character" w:customStyle="1" w:styleId="2b">
    <w:name w:val="!Подзаголовок_2 Знак"/>
    <w:basedOn w:val="10"/>
    <w:link w:val="2a"/>
    <w:rsid w:val="00023CF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169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503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831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</w:divsChild>
    </w:div>
    <w:div w:id="1411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7" Type="http://schemas.openxmlformats.org/officeDocument/2006/relationships/endnotes" Target="endnotes.xml"/><Relationship Id="rId12" Type="http://schemas.openxmlformats.org/officeDocument/2006/relationships/hyperlink" Target="https://github.com/Nellrun/JavaServer" TargetMode="External"/><Relationship Id="rId17" Type="http://schemas.openxmlformats.org/officeDocument/2006/relationships/package" Target="embeddings/_________Microsoft_Visio2.vsdx"/><Relationship Id="rId25" Type="http://schemas.openxmlformats.org/officeDocument/2006/relationships/package" Target="embeddings/_________Microsoft_Visio6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_________Microsoft_Visio8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package" Target="embeddings/_________Microsoft_Visio5.vsdx"/><Relationship Id="rId28" Type="http://schemas.openxmlformats.org/officeDocument/2006/relationships/image" Target="media/image12.emf"/><Relationship Id="rId10" Type="http://schemas.openxmlformats.org/officeDocument/2006/relationships/image" Target="media/image3.jpeg"/><Relationship Id="rId19" Type="http://schemas.openxmlformats.org/officeDocument/2006/relationships/package" Target="embeddings/_________Microsoft_Visio3.vsdx"/><Relationship Id="rId31" Type="http://schemas.openxmlformats.org/officeDocument/2006/relationships/package" Target="embeddings/_________Microsoft_Visio9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_________Microsoft_Visio7.vsdx"/><Relationship Id="rId30" Type="http://schemas.openxmlformats.org/officeDocument/2006/relationships/image" Target="media/image1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Desktop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DDE5F-3694-460D-B8DF-D869F946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2754</TotalTime>
  <Pages>28</Pages>
  <Words>2867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Shchesnyak</cp:lastModifiedBy>
  <cp:revision>608</cp:revision>
  <cp:lastPrinted>2016-05-29T19:59:00Z</cp:lastPrinted>
  <dcterms:created xsi:type="dcterms:W3CDTF">2016-02-18T17:22:00Z</dcterms:created>
  <dcterms:modified xsi:type="dcterms:W3CDTF">2016-12-26T08:04:00Z</dcterms:modified>
</cp:coreProperties>
</file>