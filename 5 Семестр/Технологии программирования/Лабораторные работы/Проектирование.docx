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E4E1F5" w14:textId="77777777" w:rsidR="003D0ACA" w:rsidRPr="00473E01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  <w:bookmarkStart w:id="0" w:name="_Toc374970476"/>
      <w:r w:rsidRPr="00473E01">
        <w:rPr>
          <w:sz w:val="26"/>
          <w:szCs w:val="26"/>
          <w:lang w:val="ru-RU"/>
        </w:rPr>
        <w:t>МИНИСТЕРСТВО ОБРАЗОВАНИЯ И НАУКИ РОССИЙСКОЙ ФЕДЕРАЦИИ</w:t>
      </w:r>
    </w:p>
    <w:p w14:paraId="24727672" w14:textId="77777777" w:rsidR="003D0ACA" w:rsidRPr="00473E01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  <w:r w:rsidRPr="00473E01">
        <w:rPr>
          <w:sz w:val="26"/>
          <w:szCs w:val="26"/>
          <w:lang w:val="ru-RU"/>
        </w:rPr>
        <w:t>Федеральное государственное бюджетное образовательное учреждение</w:t>
      </w:r>
    </w:p>
    <w:p w14:paraId="107889C9" w14:textId="77777777" w:rsidR="003D0ACA" w:rsidRPr="00473E01" w:rsidRDefault="001D1ED1" w:rsidP="003D0ACA">
      <w:pPr>
        <w:spacing w:after="0" w:line="240" w:lineRule="auto"/>
        <w:jc w:val="center"/>
        <w:rPr>
          <w:sz w:val="26"/>
          <w:szCs w:val="26"/>
          <w:lang w:val="ru-RU"/>
        </w:rPr>
      </w:pPr>
      <w:r w:rsidRPr="00473E01">
        <w:rPr>
          <w:sz w:val="26"/>
          <w:szCs w:val="26"/>
          <w:lang w:val="ru-RU"/>
        </w:rPr>
        <w:t xml:space="preserve"> высшего</w:t>
      </w:r>
      <w:r w:rsidR="003D0ACA" w:rsidRPr="00473E01">
        <w:rPr>
          <w:sz w:val="26"/>
          <w:szCs w:val="26"/>
          <w:lang w:val="ru-RU"/>
        </w:rPr>
        <w:t xml:space="preserve"> образования</w:t>
      </w:r>
    </w:p>
    <w:p w14:paraId="39391BFE" w14:textId="77777777" w:rsidR="003D0ACA" w:rsidRPr="00473E01" w:rsidRDefault="003D0ACA" w:rsidP="003D0ACA">
      <w:pPr>
        <w:spacing w:after="0" w:line="240" w:lineRule="auto"/>
        <w:jc w:val="center"/>
        <w:rPr>
          <w:b/>
          <w:sz w:val="26"/>
          <w:szCs w:val="26"/>
          <w:lang w:val="ru-RU"/>
        </w:rPr>
      </w:pPr>
      <w:r w:rsidRPr="00473E01">
        <w:rPr>
          <w:sz w:val="26"/>
          <w:szCs w:val="26"/>
          <w:lang w:val="ru-RU"/>
        </w:rPr>
        <w:t>«</w:t>
      </w:r>
      <w:r w:rsidRPr="00473E01">
        <w:rPr>
          <w:b/>
          <w:sz w:val="26"/>
          <w:szCs w:val="26"/>
          <w:lang w:val="ru-RU"/>
        </w:rPr>
        <w:t>Вятский государственный университет</w:t>
      </w:r>
      <w:r w:rsidRPr="00473E01">
        <w:rPr>
          <w:sz w:val="26"/>
          <w:szCs w:val="26"/>
          <w:lang w:val="ru-RU"/>
        </w:rPr>
        <w:t>»</w:t>
      </w:r>
    </w:p>
    <w:p w14:paraId="64510B73" w14:textId="77777777" w:rsidR="003D0ACA" w:rsidRPr="00121F1B" w:rsidRDefault="001D1ED1" w:rsidP="003D0ACA">
      <w:pPr>
        <w:spacing w:after="0" w:line="240" w:lineRule="auto"/>
        <w:jc w:val="center"/>
        <w:rPr>
          <w:sz w:val="26"/>
          <w:szCs w:val="26"/>
          <w:lang w:val="ru-RU"/>
        </w:rPr>
      </w:pPr>
      <w:r w:rsidRPr="00473E01">
        <w:rPr>
          <w:b/>
          <w:sz w:val="26"/>
          <w:szCs w:val="26"/>
          <w:lang w:val="ru-RU"/>
        </w:rPr>
        <w:t>(</w:t>
      </w:r>
      <w:r w:rsidR="003D0ACA" w:rsidRPr="00473E01">
        <w:rPr>
          <w:b/>
          <w:sz w:val="26"/>
          <w:szCs w:val="26"/>
          <w:lang w:val="ru-RU"/>
        </w:rPr>
        <w:t>«ВятГУ»)</w:t>
      </w:r>
    </w:p>
    <w:p w14:paraId="5CC6C362" w14:textId="77777777" w:rsidR="003D0ACA" w:rsidRPr="00473E01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  <w:r w:rsidRPr="00473E01">
        <w:rPr>
          <w:sz w:val="26"/>
          <w:szCs w:val="26"/>
          <w:lang w:val="ru-RU"/>
        </w:rPr>
        <w:t>Факультет автоматики и вычислительной техники</w:t>
      </w:r>
    </w:p>
    <w:p w14:paraId="17F5FD9F" w14:textId="77777777" w:rsidR="003D0ACA" w:rsidRPr="00473E01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  <w:r w:rsidRPr="00473E01">
        <w:rPr>
          <w:sz w:val="26"/>
          <w:szCs w:val="26"/>
          <w:lang w:val="ru-RU"/>
        </w:rPr>
        <w:t>Кафедра электронных вычислительных машин</w:t>
      </w:r>
    </w:p>
    <w:p w14:paraId="5384C75E" w14:textId="77777777" w:rsidR="003D0ACA" w:rsidRPr="00473E01" w:rsidRDefault="003D0ACA" w:rsidP="003D0ACA">
      <w:pPr>
        <w:spacing w:line="240" w:lineRule="auto"/>
        <w:jc w:val="center"/>
        <w:rPr>
          <w:sz w:val="26"/>
          <w:szCs w:val="26"/>
          <w:lang w:val="ru-RU"/>
        </w:rPr>
      </w:pPr>
    </w:p>
    <w:p w14:paraId="4557FC86" w14:textId="77777777" w:rsidR="003D0ACA" w:rsidRPr="00473E01" w:rsidRDefault="003D0ACA" w:rsidP="003D0ACA">
      <w:pPr>
        <w:spacing w:line="240" w:lineRule="auto"/>
        <w:jc w:val="center"/>
        <w:rPr>
          <w:sz w:val="26"/>
          <w:szCs w:val="26"/>
          <w:lang w:val="ru-RU"/>
        </w:rPr>
      </w:pPr>
    </w:p>
    <w:p w14:paraId="3EC8227B" w14:textId="77777777" w:rsidR="003D0ACA" w:rsidRPr="00473E01" w:rsidRDefault="003D0ACA" w:rsidP="003D0ACA">
      <w:pPr>
        <w:spacing w:line="240" w:lineRule="auto"/>
        <w:jc w:val="center"/>
        <w:rPr>
          <w:sz w:val="26"/>
          <w:szCs w:val="26"/>
          <w:lang w:val="ru-RU"/>
        </w:rPr>
      </w:pPr>
    </w:p>
    <w:p w14:paraId="56BE677A" w14:textId="77777777" w:rsidR="003D0ACA" w:rsidRPr="00473E01" w:rsidRDefault="003D0ACA" w:rsidP="003D0ACA">
      <w:pPr>
        <w:spacing w:line="240" w:lineRule="auto"/>
        <w:jc w:val="center"/>
        <w:rPr>
          <w:sz w:val="26"/>
          <w:szCs w:val="26"/>
          <w:lang w:val="ru-RU"/>
        </w:rPr>
      </w:pPr>
    </w:p>
    <w:p w14:paraId="5640D23A" w14:textId="77777777" w:rsidR="003D0ACA" w:rsidRPr="00473E01" w:rsidRDefault="003D0ACA" w:rsidP="003D0ACA">
      <w:pPr>
        <w:spacing w:line="240" w:lineRule="auto"/>
        <w:jc w:val="center"/>
        <w:rPr>
          <w:sz w:val="26"/>
          <w:szCs w:val="26"/>
          <w:lang w:val="ru-RU"/>
        </w:rPr>
      </w:pPr>
    </w:p>
    <w:p w14:paraId="643A3320" w14:textId="77777777" w:rsidR="004E0988" w:rsidRPr="00473E01" w:rsidRDefault="004E0988" w:rsidP="001D1ED1">
      <w:pPr>
        <w:shd w:val="clear" w:color="auto" w:fill="FFFFFF"/>
        <w:spacing w:after="0" w:line="240" w:lineRule="auto"/>
        <w:rPr>
          <w:sz w:val="26"/>
          <w:szCs w:val="26"/>
          <w:lang w:val="ru-RU"/>
        </w:rPr>
      </w:pPr>
    </w:p>
    <w:p w14:paraId="25EEDF61" w14:textId="77777777" w:rsidR="00B36C76" w:rsidRPr="00473E01" w:rsidRDefault="00B36C76" w:rsidP="003D0ACA">
      <w:pPr>
        <w:spacing w:after="0" w:line="240" w:lineRule="auto"/>
        <w:jc w:val="center"/>
        <w:rPr>
          <w:sz w:val="26"/>
          <w:szCs w:val="26"/>
          <w:lang w:val="ru-RU"/>
        </w:rPr>
      </w:pPr>
      <w:r w:rsidRPr="00473E01">
        <w:rPr>
          <w:sz w:val="26"/>
          <w:szCs w:val="26"/>
          <w:lang w:val="ru-RU"/>
        </w:rPr>
        <w:t xml:space="preserve">СТРУКТУРНЫЙ ПОДХОД К ПРОЕКТИРОВАНИЮ </w:t>
      </w:r>
    </w:p>
    <w:p w14:paraId="22214D22" w14:textId="57FC5465" w:rsidR="00836F07" w:rsidRPr="00473E01" w:rsidRDefault="00B36C76" w:rsidP="003D0ACA">
      <w:pPr>
        <w:spacing w:after="0" w:line="240" w:lineRule="auto"/>
        <w:jc w:val="center"/>
        <w:rPr>
          <w:sz w:val="26"/>
          <w:szCs w:val="26"/>
          <w:lang w:val="ru-RU"/>
        </w:rPr>
      </w:pPr>
      <w:r w:rsidRPr="00473E01">
        <w:rPr>
          <w:sz w:val="26"/>
          <w:szCs w:val="26"/>
          <w:lang w:val="ru-RU"/>
        </w:rPr>
        <w:t>ПРОГРАММНОГО ОБЕСПЕЧЕНИЯ</w:t>
      </w:r>
    </w:p>
    <w:p w14:paraId="526E79AE" w14:textId="77777777" w:rsidR="003D0ACA" w:rsidRPr="00473E01" w:rsidRDefault="003D0ACA" w:rsidP="00836F07">
      <w:pPr>
        <w:spacing w:after="0" w:line="240" w:lineRule="auto"/>
        <w:jc w:val="center"/>
        <w:rPr>
          <w:sz w:val="26"/>
          <w:szCs w:val="26"/>
          <w:lang w:val="ru-RU"/>
        </w:rPr>
      </w:pPr>
      <w:r w:rsidRPr="00473E01">
        <w:rPr>
          <w:sz w:val="26"/>
          <w:szCs w:val="26"/>
          <w:lang w:val="ru-RU"/>
        </w:rPr>
        <w:t>по дисциплине</w:t>
      </w:r>
      <w:r w:rsidR="00B81A43" w:rsidRPr="00473E01">
        <w:rPr>
          <w:sz w:val="26"/>
          <w:szCs w:val="26"/>
          <w:lang w:val="ru-RU"/>
        </w:rPr>
        <w:t xml:space="preserve"> </w:t>
      </w:r>
      <w:r w:rsidRPr="00473E01">
        <w:rPr>
          <w:sz w:val="26"/>
          <w:szCs w:val="26"/>
          <w:lang w:val="ru-RU"/>
        </w:rPr>
        <w:t>«</w:t>
      </w:r>
      <w:r w:rsidR="003122DE" w:rsidRPr="00473E01">
        <w:rPr>
          <w:sz w:val="26"/>
          <w:szCs w:val="26"/>
          <w:lang w:val="ru-RU"/>
        </w:rPr>
        <w:t>Технологии программирования</w:t>
      </w:r>
      <w:r w:rsidRPr="00473E01">
        <w:rPr>
          <w:sz w:val="26"/>
          <w:szCs w:val="26"/>
          <w:lang w:val="ru-RU"/>
        </w:rPr>
        <w:t>»</w:t>
      </w:r>
    </w:p>
    <w:p w14:paraId="27CDEEBF" w14:textId="77777777" w:rsidR="003D0ACA" w:rsidRPr="00473E01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557FF6FA" w14:textId="77777777" w:rsidR="003D0ACA" w:rsidRPr="00473E01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3DAEF061" w14:textId="77777777" w:rsidR="003D0ACA" w:rsidRPr="00473E01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3706CBF0" w14:textId="77777777" w:rsidR="003D0ACA" w:rsidRPr="00473E01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21820886" w14:textId="77777777" w:rsidR="003D0ACA" w:rsidRPr="00473E01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6DB77E65" w14:textId="77777777" w:rsidR="003D0ACA" w:rsidRPr="00473E01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3130FFA3" w14:textId="77777777" w:rsidR="003D0ACA" w:rsidRPr="00473E01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23CB66D7" w14:textId="77777777" w:rsidR="003D0ACA" w:rsidRPr="00473E01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1CCB94D9" w14:textId="77777777" w:rsidR="003D0ACA" w:rsidRPr="00473E01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67B959EC" w14:textId="77777777" w:rsidR="003D0ACA" w:rsidRPr="00473E01" w:rsidRDefault="007A2072" w:rsidP="00B3126F">
      <w:pPr>
        <w:spacing w:after="0" w:line="240" w:lineRule="auto"/>
        <w:ind w:firstLine="0"/>
        <w:rPr>
          <w:sz w:val="26"/>
          <w:szCs w:val="26"/>
          <w:lang w:val="ru-RU"/>
        </w:rPr>
      </w:pPr>
      <w:r w:rsidRPr="00473E01">
        <w:rPr>
          <w:sz w:val="26"/>
          <w:szCs w:val="26"/>
          <w:lang w:val="ru-RU"/>
        </w:rPr>
        <w:t>Выполнил студент группы ИВТ-32</w:t>
      </w:r>
      <w:r w:rsidR="003D0ACA" w:rsidRPr="00473E01">
        <w:rPr>
          <w:sz w:val="26"/>
          <w:szCs w:val="26"/>
          <w:lang w:val="ru-RU"/>
        </w:rPr>
        <w:t xml:space="preserve"> ______________</w:t>
      </w:r>
      <w:r w:rsidR="00CF116C" w:rsidRPr="00473E01">
        <w:rPr>
          <w:sz w:val="26"/>
          <w:szCs w:val="26"/>
          <w:lang w:val="ru-RU"/>
        </w:rPr>
        <w:t>_______________</w:t>
      </w:r>
      <w:r w:rsidR="003D0ACA" w:rsidRPr="00473E01">
        <w:rPr>
          <w:sz w:val="26"/>
          <w:szCs w:val="26"/>
          <w:lang w:val="ru-RU"/>
        </w:rPr>
        <w:t>/</w:t>
      </w:r>
      <w:r w:rsidR="00660C79" w:rsidRPr="00473E01">
        <w:rPr>
          <w:sz w:val="26"/>
          <w:szCs w:val="26"/>
          <w:lang w:val="ru-RU"/>
        </w:rPr>
        <w:t>Щесняк Д. С./</w:t>
      </w:r>
    </w:p>
    <w:p w14:paraId="27DC79DB" w14:textId="77777777" w:rsidR="007A2072" w:rsidRPr="00473E01" w:rsidRDefault="007A2072" w:rsidP="00B3126F">
      <w:pPr>
        <w:spacing w:after="0" w:line="240" w:lineRule="auto"/>
        <w:ind w:firstLine="0"/>
        <w:rPr>
          <w:sz w:val="26"/>
          <w:szCs w:val="26"/>
          <w:lang w:val="ru-RU"/>
        </w:rPr>
      </w:pPr>
      <w:r w:rsidRPr="00473E01">
        <w:rPr>
          <w:sz w:val="26"/>
          <w:szCs w:val="26"/>
          <w:lang w:val="ru-RU"/>
        </w:rPr>
        <w:t>Выполнил студент группы ИВТ-32 _____________________________/Ямашев Р. И./</w:t>
      </w:r>
    </w:p>
    <w:p w14:paraId="7C7912A7" w14:textId="77777777" w:rsidR="00836F07" w:rsidRPr="00473E01" w:rsidRDefault="00836F07" w:rsidP="00B3126F">
      <w:pPr>
        <w:spacing w:after="0" w:line="240" w:lineRule="auto"/>
        <w:ind w:firstLine="0"/>
        <w:rPr>
          <w:sz w:val="26"/>
          <w:szCs w:val="26"/>
          <w:lang w:val="ru-RU"/>
        </w:rPr>
      </w:pPr>
    </w:p>
    <w:p w14:paraId="6714BA7F" w14:textId="77777777" w:rsidR="003D0ACA" w:rsidRPr="00473E01" w:rsidRDefault="003D0ACA" w:rsidP="00B3126F">
      <w:pPr>
        <w:spacing w:after="0" w:line="240" w:lineRule="auto"/>
        <w:ind w:firstLine="0"/>
        <w:rPr>
          <w:sz w:val="26"/>
          <w:szCs w:val="26"/>
          <w:lang w:val="ru-RU"/>
        </w:rPr>
      </w:pPr>
      <w:r w:rsidRPr="00473E01">
        <w:rPr>
          <w:sz w:val="26"/>
          <w:szCs w:val="26"/>
          <w:lang w:val="ru-RU"/>
        </w:rPr>
        <w:t xml:space="preserve">Проверил </w:t>
      </w:r>
      <w:r w:rsidR="003122DE" w:rsidRPr="00473E01">
        <w:rPr>
          <w:sz w:val="26"/>
          <w:szCs w:val="26"/>
          <w:lang w:val="ru-RU"/>
        </w:rPr>
        <w:t>доцент</w:t>
      </w:r>
      <w:r w:rsidR="00836F07" w:rsidRPr="00473E01">
        <w:rPr>
          <w:sz w:val="26"/>
          <w:szCs w:val="26"/>
          <w:lang w:val="ru-RU"/>
        </w:rPr>
        <w:t xml:space="preserve"> </w:t>
      </w:r>
      <w:r w:rsidRPr="00473E01">
        <w:rPr>
          <w:sz w:val="26"/>
          <w:szCs w:val="26"/>
          <w:lang w:val="ru-RU"/>
        </w:rPr>
        <w:t>кафедры</w:t>
      </w:r>
      <w:r w:rsidR="00B53042" w:rsidRPr="00473E01">
        <w:rPr>
          <w:sz w:val="26"/>
          <w:szCs w:val="26"/>
          <w:lang w:val="ru-RU"/>
        </w:rPr>
        <w:t xml:space="preserve"> ЭВМ_______</w:t>
      </w:r>
      <w:r w:rsidR="003122DE" w:rsidRPr="00473E01">
        <w:rPr>
          <w:sz w:val="26"/>
          <w:szCs w:val="26"/>
          <w:lang w:val="ru-RU"/>
        </w:rPr>
        <w:t>___________</w:t>
      </w:r>
      <w:r w:rsidR="002564A7" w:rsidRPr="00473E01">
        <w:rPr>
          <w:sz w:val="26"/>
          <w:szCs w:val="26"/>
          <w:lang w:val="ru-RU"/>
        </w:rPr>
        <w:t>_</w:t>
      </w:r>
      <w:r w:rsidRPr="00473E01">
        <w:rPr>
          <w:sz w:val="26"/>
          <w:szCs w:val="26"/>
          <w:lang w:val="ru-RU"/>
        </w:rPr>
        <w:t>_________/</w:t>
      </w:r>
      <w:r w:rsidR="003122DE" w:rsidRPr="00473E01">
        <w:rPr>
          <w:sz w:val="26"/>
          <w:szCs w:val="26"/>
          <w:lang w:val="ru-RU"/>
        </w:rPr>
        <w:t>Долженкова М. Л</w:t>
      </w:r>
      <w:r w:rsidR="002564A7" w:rsidRPr="00473E01">
        <w:rPr>
          <w:sz w:val="26"/>
          <w:szCs w:val="26"/>
          <w:lang w:val="ru-RU"/>
        </w:rPr>
        <w:t>.</w:t>
      </w:r>
      <w:r w:rsidRPr="00473E01">
        <w:rPr>
          <w:sz w:val="26"/>
          <w:szCs w:val="26"/>
          <w:lang w:val="ru-RU"/>
        </w:rPr>
        <w:t>/</w:t>
      </w:r>
    </w:p>
    <w:p w14:paraId="4438E2BA" w14:textId="77777777" w:rsidR="003D0ACA" w:rsidRPr="00473E01" w:rsidRDefault="003D0ACA" w:rsidP="003D0ACA">
      <w:pPr>
        <w:spacing w:after="0" w:line="240" w:lineRule="auto"/>
        <w:rPr>
          <w:sz w:val="26"/>
          <w:szCs w:val="26"/>
          <w:lang w:val="ru-RU"/>
        </w:rPr>
      </w:pPr>
    </w:p>
    <w:p w14:paraId="009BE41F" w14:textId="77777777" w:rsidR="003D0ACA" w:rsidRPr="00473E01" w:rsidRDefault="003D0ACA" w:rsidP="003D0ACA">
      <w:pPr>
        <w:spacing w:after="0" w:line="240" w:lineRule="auto"/>
        <w:rPr>
          <w:sz w:val="26"/>
          <w:szCs w:val="26"/>
          <w:lang w:val="ru-RU"/>
        </w:rPr>
      </w:pPr>
    </w:p>
    <w:p w14:paraId="760A2D45" w14:textId="77777777" w:rsidR="003D0ACA" w:rsidRPr="00473E01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5DACDF85" w14:textId="77777777" w:rsidR="003D0ACA" w:rsidRPr="00473E01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46E76EBA" w14:textId="77777777" w:rsidR="003D0ACA" w:rsidRPr="00473E01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4547674B" w14:textId="77777777" w:rsidR="003D0ACA" w:rsidRPr="00473E01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6B5381B2" w14:textId="77777777" w:rsidR="003D0ACA" w:rsidRPr="00473E01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7418B9D7" w14:textId="77777777" w:rsidR="003D0ACA" w:rsidRPr="00473E01" w:rsidRDefault="003D0ACA" w:rsidP="002255B0">
      <w:pPr>
        <w:spacing w:after="0" w:line="240" w:lineRule="auto"/>
        <w:rPr>
          <w:sz w:val="26"/>
          <w:szCs w:val="26"/>
          <w:lang w:val="ru-RU"/>
        </w:rPr>
      </w:pPr>
    </w:p>
    <w:p w14:paraId="21174C9C" w14:textId="77777777" w:rsidR="001D1ED1" w:rsidRPr="00473E01" w:rsidRDefault="001D1ED1" w:rsidP="002255B0">
      <w:pPr>
        <w:spacing w:after="0" w:line="240" w:lineRule="auto"/>
        <w:rPr>
          <w:sz w:val="26"/>
          <w:szCs w:val="26"/>
          <w:lang w:val="ru-RU"/>
        </w:rPr>
      </w:pPr>
    </w:p>
    <w:p w14:paraId="182011A1" w14:textId="77777777" w:rsidR="001D1ED1" w:rsidRPr="00473E01" w:rsidRDefault="001D1ED1" w:rsidP="002255B0">
      <w:pPr>
        <w:spacing w:after="0" w:line="240" w:lineRule="auto"/>
        <w:rPr>
          <w:sz w:val="26"/>
          <w:szCs w:val="26"/>
          <w:lang w:val="ru-RU"/>
        </w:rPr>
      </w:pPr>
    </w:p>
    <w:p w14:paraId="39012C33" w14:textId="77777777" w:rsidR="003D0ACA" w:rsidRPr="00473E01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33910786" w14:textId="77777777" w:rsidR="003D0ACA" w:rsidRPr="00473E01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6C8DD03F" w14:textId="77777777" w:rsidR="003D0ACA" w:rsidRPr="00473E01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79695AB5" w14:textId="77777777" w:rsidR="003D0ACA" w:rsidRPr="00473E01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48FF9BC1" w14:textId="265FD862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  <w:sectPr w:rsidR="003D0ACA" w:rsidRPr="002255B0" w:rsidSect="00F107E9">
          <w:footerReference w:type="defaul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proofErr w:type="spellStart"/>
      <w:r w:rsidRPr="002255B0">
        <w:rPr>
          <w:sz w:val="26"/>
          <w:szCs w:val="26"/>
        </w:rPr>
        <w:t>Киров</w:t>
      </w:r>
      <w:proofErr w:type="spellEnd"/>
      <w:r w:rsidRPr="002255B0">
        <w:rPr>
          <w:sz w:val="26"/>
          <w:szCs w:val="26"/>
        </w:rPr>
        <w:t xml:space="preserve"> 201</w:t>
      </w:r>
      <w:r w:rsidR="00B36C76">
        <w:rPr>
          <w:sz w:val="26"/>
          <w:szCs w:val="26"/>
        </w:rPr>
        <w:t>7</w:t>
      </w:r>
    </w:p>
    <w:bookmarkEnd w:id="0"/>
    <w:p w14:paraId="0B6085FB" w14:textId="6B985DB0" w:rsidR="006817B9" w:rsidRPr="006817B9" w:rsidRDefault="002F4665" w:rsidP="006817B9">
      <w:pPr>
        <w:pStyle w:val="1"/>
      </w:pPr>
      <w:proofErr w:type="spellStart"/>
      <w:r>
        <w:lastRenderedPageBreak/>
        <w:t>Цель</w:t>
      </w:r>
      <w:proofErr w:type="spellEnd"/>
      <w:r>
        <w:t xml:space="preserve"> </w:t>
      </w:r>
      <w:proofErr w:type="spellStart"/>
      <w:r>
        <w:t>работы</w:t>
      </w:r>
      <w:proofErr w:type="spellEnd"/>
    </w:p>
    <w:p w14:paraId="692716AA" w14:textId="706BC5BC" w:rsidR="002F4665" w:rsidRPr="006817B9" w:rsidRDefault="002F4665" w:rsidP="002F4665">
      <w:pPr>
        <w:pStyle w:val="af1"/>
        <w:spacing w:line="360" w:lineRule="auto"/>
        <w:ind w:firstLine="709"/>
        <w:rPr>
          <w:szCs w:val="28"/>
          <w:lang w:val="ru-RU"/>
        </w:rPr>
      </w:pPr>
      <w:r w:rsidRPr="006817B9">
        <w:rPr>
          <w:szCs w:val="28"/>
          <w:lang w:val="ru-RU"/>
        </w:rPr>
        <w:t>Создать формальные модели и на их основе определить спецификации разрабатываемого программного обеспечения</w:t>
      </w:r>
      <w:r w:rsidR="00F81080" w:rsidRPr="006817B9">
        <w:rPr>
          <w:szCs w:val="28"/>
          <w:lang w:val="ru-RU"/>
        </w:rPr>
        <w:t>.</w:t>
      </w:r>
    </w:p>
    <w:p w14:paraId="5A4D78FB" w14:textId="77777777" w:rsidR="002F4665" w:rsidRDefault="002F4665" w:rsidP="002F4665">
      <w:pPr>
        <w:pStyle w:val="af0"/>
      </w:pPr>
    </w:p>
    <w:p w14:paraId="39A66530" w14:textId="7B812EEC" w:rsidR="002F4665" w:rsidRDefault="004B28CE" w:rsidP="006817B9">
      <w:pPr>
        <w:pStyle w:val="1"/>
      </w:pPr>
      <w:proofErr w:type="spellStart"/>
      <w:r>
        <w:t>Задание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лабораторную</w:t>
      </w:r>
      <w:proofErr w:type="spellEnd"/>
      <w:r>
        <w:t xml:space="preserve"> </w:t>
      </w:r>
      <w:proofErr w:type="spellStart"/>
      <w:r>
        <w:t>работу</w:t>
      </w:r>
      <w:proofErr w:type="spellEnd"/>
    </w:p>
    <w:p w14:paraId="37E70A57" w14:textId="106638F5" w:rsidR="00EC0885" w:rsidRDefault="00EC0885" w:rsidP="00EC0885">
      <w:pPr>
        <w:pStyle w:val="af0"/>
        <w:numPr>
          <w:ilvl w:val="0"/>
          <w:numId w:val="7"/>
        </w:numPr>
      </w:pPr>
      <w:r>
        <w:t>Определить диаграммы «сущность-связь», которые определяют базу данных</w:t>
      </w:r>
      <w:r w:rsidR="00F81080">
        <w:t>.</w:t>
      </w:r>
    </w:p>
    <w:p w14:paraId="6474F436" w14:textId="5791D35B" w:rsidR="00EC0885" w:rsidRDefault="00EC0885" w:rsidP="00EC0885">
      <w:pPr>
        <w:pStyle w:val="af0"/>
        <w:numPr>
          <w:ilvl w:val="0"/>
          <w:numId w:val="7"/>
        </w:numPr>
      </w:pPr>
      <w:r>
        <w:t>Определить блок-схемы алгоритмов</w:t>
      </w:r>
      <w:r w:rsidR="00F81080">
        <w:t>.</w:t>
      </w:r>
    </w:p>
    <w:p w14:paraId="54827821" w14:textId="6192CB65" w:rsidR="00EC0885" w:rsidRDefault="00EC0885" w:rsidP="00EC0885">
      <w:pPr>
        <w:pStyle w:val="af0"/>
        <w:numPr>
          <w:ilvl w:val="0"/>
          <w:numId w:val="7"/>
        </w:numPr>
      </w:pPr>
      <w:r>
        <w:t>Определить диаграммы переходов состояний</w:t>
      </w:r>
      <w:r w:rsidR="00F81080">
        <w:t>.</w:t>
      </w:r>
    </w:p>
    <w:p w14:paraId="64D0622B" w14:textId="0C603867" w:rsidR="00EC0885" w:rsidRDefault="00EC0885" w:rsidP="00EC0885">
      <w:pPr>
        <w:pStyle w:val="af0"/>
        <w:numPr>
          <w:ilvl w:val="0"/>
          <w:numId w:val="7"/>
        </w:numPr>
      </w:pPr>
      <w:r>
        <w:t>Определить диаграммы потоков данных</w:t>
      </w:r>
      <w:r w:rsidR="00F81080">
        <w:t>.</w:t>
      </w:r>
    </w:p>
    <w:p w14:paraId="3D26F7D8" w14:textId="1AFEF256" w:rsidR="00F81080" w:rsidRDefault="00F81080" w:rsidP="00EC0885">
      <w:pPr>
        <w:pStyle w:val="af0"/>
        <w:numPr>
          <w:ilvl w:val="0"/>
          <w:numId w:val="7"/>
        </w:numPr>
      </w:pPr>
      <w:r>
        <w:t>Определить модульную структуру.</w:t>
      </w:r>
    </w:p>
    <w:p w14:paraId="1FF01E52" w14:textId="59C8038F" w:rsidR="0076494F" w:rsidRDefault="0076494F" w:rsidP="00EC0885">
      <w:pPr>
        <w:pStyle w:val="af0"/>
        <w:numPr>
          <w:ilvl w:val="0"/>
          <w:numId w:val="7"/>
        </w:numPr>
      </w:pPr>
      <w:r>
        <w:t>Определить термины, используемые при разработке программного продукта.</w:t>
      </w:r>
    </w:p>
    <w:p w14:paraId="3D72804C" w14:textId="77777777" w:rsidR="00B25871" w:rsidRDefault="00B25871" w:rsidP="00B25871">
      <w:pPr>
        <w:pStyle w:val="af0"/>
      </w:pPr>
    </w:p>
    <w:p w14:paraId="25F206C0" w14:textId="747B20C0" w:rsidR="004B28CE" w:rsidRDefault="00B25871" w:rsidP="006817B9">
      <w:pPr>
        <w:pStyle w:val="1"/>
      </w:pPr>
      <w:proofErr w:type="spellStart"/>
      <w:r>
        <w:t>Выполнение</w:t>
      </w:r>
      <w:proofErr w:type="spellEnd"/>
      <w:r>
        <w:t xml:space="preserve"> </w:t>
      </w:r>
      <w:proofErr w:type="spellStart"/>
      <w:r>
        <w:t>лабораторной</w:t>
      </w:r>
      <w:proofErr w:type="spellEnd"/>
      <w:r>
        <w:t xml:space="preserve"> </w:t>
      </w:r>
      <w:proofErr w:type="spellStart"/>
      <w:r>
        <w:t>работы</w:t>
      </w:r>
      <w:proofErr w:type="spellEnd"/>
    </w:p>
    <w:p w14:paraId="7E081353" w14:textId="3AFEAC3E" w:rsidR="00323027" w:rsidRPr="00323027" w:rsidRDefault="001A0207" w:rsidP="004F404A">
      <w:pPr>
        <w:pStyle w:val="2"/>
        <w:rPr>
          <w:lang w:val="ru-RU"/>
        </w:rPr>
      </w:pPr>
      <w:r>
        <w:rPr>
          <w:lang w:val="ru-RU"/>
        </w:rPr>
        <w:t xml:space="preserve">Словарь </w:t>
      </w:r>
      <w:proofErr w:type="spellStart"/>
      <w:r w:rsidRPr="004F404A">
        <w:t>терминов</w:t>
      </w:r>
      <w:proofErr w:type="spellEnd"/>
    </w:p>
    <w:p w14:paraId="4C82792E" w14:textId="77777777" w:rsidR="00323027" w:rsidRDefault="00323027" w:rsidP="00323027">
      <w:pPr>
        <w:rPr>
          <w:lang w:val="ru-RU"/>
        </w:rPr>
      </w:pPr>
      <w:r>
        <w:rPr>
          <w:lang w:val="ru-RU"/>
        </w:rPr>
        <w:t>Словарь терминов представляет собой краткое описание основных понятий, используемых при составлении спецификации. Он предназначен для повышения степени понимания предметной области, позволяет исключить разногласия при определении моделей между заказчиками и разработчиками.</w:t>
      </w:r>
    </w:p>
    <w:p w14:paraId="446FC5D5" w14:textId="221FB9A6" w:rsidR="00323027" w:rsidRDefault="00323027" w:rsidP="00323027">
      <w:pPr>
        <w:rPr>
          <w:lang w:val="ru-RU"/>
        </w:rPr>
      </w:pPr>
      <w:r>
        <w:rPr>
          <w:lang w:val="ru-RU"/>
        </w:rPr>
        <w:t>Основные термины представлены в таблице 1.</w:t>
      </w:r>
    </w:p>
    <w:p w14:paraId="3621E6E7" w14:textId="77777777" w:rsidR="00323027" w:rsidRDefault="00323027">
      <w:pPr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2E9556D5" w14:textId="6D65AD10" w:rsidR="00323027" w:rsidRDefault="00323027" w:rsidP="00323027">
      <w:pPr>
        <w:pStyle w:val="af0"/>
      </w:pPr>
      <w:r>
        <w:lastRenderedPageBreak/>
        <w:t>Таблица 1 – Описание терминов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43"/>
        <w:gridCol w:w="2542"/>
        <w:gridCol w:w="4760"/>
      </w:tblGrid>
      <w:tr w:rsidR="00323027" w14:paraId="35209EAC" w14:textId="77777777" w:rsidTr="00EA5482">
        <w:tc>
          <w:tcPr>
            <w:tcW w:w="2122" w:type="dxa"/>
          </w:tcPr>
          <w:p w14:paraId="40E9D345" w14:textId="77777777" w:rsidR="00323027" w:rsidRPr="00252A6B" w:rsidRDefault="00323027" w:rsidP="00EA5482">
            <w:pPr>
              <w:ind w:firstLine="0"/>
              <w:jc w:val="center"/>
            </w:pPr>
            <w:proofErr w:type="spellStart"/>
            <w:r>
              <w:t>Термин</w:t>
            </w:r>
            <w:proofErr w:type="spellEnd"/>
          </w:p>
        </w:tc>
        <w:tc>
          <w:tcPr>
            <w:tcW w:w="2268" w:type="dxa"/>
          </w:tcPr>
          <w:p w14:paraId="655ADB93" w14:textId="77777777" w:rsidR="00323027" w:rsidRDefault="00323027" w:rsidP="00EA5482">
            <w:pPr>
              <w:ind w:firstLine="0"/>
              <w:jc w:val="center"/>
            </w:pPr>
            <w:proofErr w:type="spellStart"/>
            <w:r>
              <w:t>Категория</w:t>
            </w:r>
            <w:proofErr w:type="spellEnd"/>
          </w:p>
        </w:tc>
        <w:tc>
          <w:tcPr>
            <w:tcW w:w="4955" w:type="dxa"/>
          </w:tcPr>
          <w:p w14:paraId="69A68A9D" w14:textId="77777777" w:rsidR="00323027" w:rsidRDefault="00323027" w:rsidP="00EA5482">
            <w:pPr>
              <w:ind w:firstLine="0"/>
              <w:jc w:val="center"/>
            </w:pPr>
            <w:proofErr w:type="spellStart"/>
            <w:r>
              <w:t>Описание</w:t>
            </w:r>
            <w:proofErr w:type="spellEnd"/>
          </w:p>
        </w:tc>
      </w:tr>
      <w:tr w:rsidR="00323027" w:rsidRPr="00121F1B" w14:paraId="7B9F6578" w14:textId="77777777" w:rsidTr="00EA5482">
        <w:tc>
          <w:tcPr>
            <w:tcW w:w="2122" w:type="dxa"/>
          </w:tcPr>
          <w:p w14:paraId="3F740D11" w14:textId="77777777" w:rsidR="00323027" w:rsidRPr="00252A6B" w:rsidRDefault="00323027" w:rsidP="00EA5482">
            <w:pPr>
              <w:ind w:firstLine="0"/>
            </w:pPr>
            <w:r>
              <w:t>API</w:t>
            </w:r>
          </w:p>
        </w:tc>
        <w:tc>
          <w:tcPr>
            <w:tcW w:w="2268" w:type="dxa"/>
          </w:tcPr>
          <w:p w14:paraId="6226242F" w14:textId="77777777" w:rsidR="00323027" w:rsidRPr="00252A6B" w:rsidRDefault="00323027" w:rsidP="00EA5482">
            <w:pPr>
              <w:ind w:firstLine="0"/>
            </w:pPr>
            <w:proofErr w:type="spellStart"/>
            <w:r>
              <w:t>Программирование</w:t>
            </w:r>
            <w:proofErr w:type="spellEnd"/>
          </w:p>
        </w:tc>
        <w:tc>
          <w:tcPr>
            <w:tcW w:w="4955" w:type="dxa"/>
          </w:tcPr>
          <w:p w14:paraId="6C470533" w14:textId="77777777" w:rsidR="00323027" w:rsidRPr="00323027" w:rsidRDefault="00323027" w:rsidP="00EA5482">
            <w:pPr>
              <w:ind w:firstLine="0"/>
              <w:rPr>
                <w:lang w:val="ru-RU"/>
              </w:rPr>
            </w:pPr>
            <w:r w:rsidRPr="00251E5E">
              <w:t>Application</w:t>
            </w:r>
            <w:r w:rsidRPr="00323027">
              <w:rPr>
                <w:lang w:val="ru-RU"/>
              </w:rPr>
              <w:t xml:space="preserve"> </w:t>
            </w:r>
            <w:r w:rsidRPr="00251E5E">
              <w:t>Programming</w:t>
            </w:r>
            <w:r w:rsidRPr="00323027">
              <w:rPr>
                <w:lang w:val="ru-RU"/>
              </w:rPr>
              <w:t xml:space="preserve"> </w:t>
            </w:r>
            <w:r w:rsidRPr="00251E5E">
              <w:t>Interface</w:t>
            </w:r>
            <w:r w:rsidRPr="00323027">
              <w:rPr>
                <w:lang w:val="ru-RU"/>
              </w:rPr>
              <w:t xml:space="preserve"> -  посредник между разработчиком приложений и какой-либо средой, с которой это приложение должно взаимодействовать</w:t>
            </w:r>
          </w:p>
        </w:tc>
      </w:tr>
      <w:tr w:rsidR="00323027" w:rsidRPr="00121F1B" w14:paraId="294A2497" w14:textId="77777777" w:rsidTr="00EA5482">
        <w:tc>
          <w:tcPr>
            <w:tcW w:w="2122" w:type="dxa"/>
          </w:tcPr>
          <w:p w14:paraId="2D0494D2" w14:textId="77777777" w:rsidR="00323027" w:rsidRPr="00252A6B" w:rsidRDefault="00323027" w:rsidP="00EA5482">
            <w:pPr>
              <w:ind w:firstLine="0"/>
            </w:pPr>
            <w:r>
              <w:t>JSON</w:t>
            </w:r>
          </w:p>
        </w:tc>
        <w:tc>
          <w:tcPr>
            <w:tcW w:w="2268" w:type="dxa"/>
          </w:tcPr>
          <w:p w14:paraId="23CE093E" w14:textId="77777777" w:rsidR="00323027" w:rsidRDefault="00323027" w:rsidP="00EA5482">
            <w:pPr>
              <w:ind w:firstLine="0"/>
            </w:pPr>
            <w:proofErr w:type="spellStart"/>
            <w:r>
              <w:t>Интернет-программирование</w:t>
            </w:r>
            <w:proofErr w:type="spellEnd"/>
          </w:p>
        </w:tc>
        <w:tc>
          <w:tcPr>
            <w:tcW w:w="4955" w:type="dxa"/>
          </w:tcPr>
          <w:p w14:paraId="324557E8" w14:textId="77777777" w:rsidR="00323027" w:rsidRPr="00323027" w:rsidRDefault="00323027" w:rsidP="00EA5482">
            <w:pPr>
              <w:ind w:firstLine="0"/>
              <w:rPr>
                <w:lang w:val="ru-RU"/>
              </w:rPr>
            </w:pPr>
            <w:r>
              <w:t>Java</w:t>
            </w:r>
            <w:r w:rsidRPr="00323027">
              <w:rPr>
                <w:lang w:val="ru-RU"/>
              </w:rPr>
              <w:t xml:space="preserve"> </w:t>
            </w:r>
            <w:r>
              <w:t>Script</w:t>
            </w:r>
            <w:r w:rsidRPr="00323027">
              <w:rPr>
                <w:lang w:val="ru-RU"/>
              </w:rPr>
              <w:t xml:space="preserve"> </w:t>
            </w:r>
            <w:r>
              <w:t>Object</w:t>
            </w:r>
            <w:r w:rsidRPr="00323027">
              <w:rPr>
                <w:lang w:val="ru-RU"/>
              </w:rPr>
              <w:t xml:space="preserve"> </w:t>
            </w:r>
            <w:r>
              <w:t>Notation</w:t>
            </w:r>
            <w:r w:rsidRPr="00323027">
              <w:rPr>
                <w:lang w:val="ru-RU"/>
              </w:rPr>
              <w:t xml:space="preserve"> -  Тестовый формат обмена данными, основанный на </w:t>
            </w:r>
            <w:r>
              <w:t>JavaScript</w:t>
            </w:r>
          </w:p>
        </w:tc>
      </w:tr>
      <w:tr w:rsidR="00FA41A3" w:rsidRPr="00121F1B" w14:paraId="14EA9423" w14:textId="77777777" w:rsidTr="00EA5482">
        <w:tc>
          <w:tcPr>
            <w:tcW w:w="2122" w:type="dxa"/>
          </w:tcPr>
          <w:p w14:paraId="519D7E5F" w14:textId="0641CACD" w:rsidR="00FA41A3" w:rsidRPr="00FA41A3" w:rsidRDefault="00FA41A3" w:rsidP="00EA5482">
            <w:pPr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Токен</w:t>
            </w:r>
            <w:proofErr w:type="spellEnd"/>
          </w:p>
        </w:tc>
        <w:tc>
          <w:tcPr>
            <w:tcW w:w="2268" w:type="dxa"/>
          </w:tcPr>
          <w:p w14:paraId="2205E2CC" w14:textId="250DC3E9" w:rsidR="00FA41A3" w:rsidRPr="00FA41A3" w:rsidRDefault="00FA41A3" w:rsidP="00EA548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Криптография</w:t>
            </w:r>
          </w:p>
        </w:tc>
        <w:tc>
          <w:tcPr>
            <w:tcW w:w="4955" w:type="dxa"/>
          </w:tcPr>
          <w:p w14:paraId="56DA6F3E" w14:textId="76257BA3" w:rsidR="00FA41A3" w:rsidRPr="00FA41A3" w:rsidRDefault="00FA41A3" w:rsidP="00EA548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Уникальный ключ, использующийся для идентификации его владельца, обеспечивает доступ к различным службам.</w:t>
            </w:r>
          </w:p>
        </w:tc>
      </w:tr>
    </w:tbl>
    <w:p w14:paraId="4E59FDAD" w14:textId="77777777" w:rsidR="00323027" w:rsidRDefault="00323027" w:rsidP="00323027">
      <w:pPr>
        <w:pStyle w:val="af0"/>
      </w:pPr>
    </w:p>
    <w:p w14:paraId="06A5152D" w14:textId="77777777" w:rsidR="004F404A" w:rsidRPr="004F404A" w:rsidRDefault="004F404A" w:rsidP="004F404A">
      <w:pPr>
        <w:pStyle w:val="2"/>
        <w:rPr>
          <w:lang w:val="ru-RU"/>
        </w:rPr>
      </w:pPr>
      <w:r w:rsidRPr="004F404A">
        <w:rPr>
          <w:lang w:val="ru-RU"/>
        </w:rPr>
        <w:t>Диаграмма переходов состояний</w:t>
      </w:r>
    </w:p>
    <w:p w14:paraId="062A10F4" w14:textId="77777777" w:rsidR="004F404A" w:rsidRDefault="004F404A" w:rsidP="004F404A">
      <w:pPr>
        <w:rPr>
          <w:lang w:val="ru-RU"/>
        </w:rPr>
      </w:pPr>
      <w:r>
        <w:rPr>
          <w:lang w:val="ru-RU"/>
        </w:rPr>
        <w:t>Диаграмма переходов состояний представлена на рисунке 8</w:t>
      </w:r>
    </w:p>
    <w:p w14:paraId="16D91D8F" w14:textId="77777777" w:rsidR="004F404A" w:rsidRDefault="004F404A" w:rsidP="004F404A">
      <w:pPr>
        <w:ind w:firstLine="0"/>
        <w:rPr>
          <w:lang w:val="ru-RU"/>
        </w:rPr>
      </w:pPr>
      <w:r>
        <w:object w:dxaOrig="10726" w:dyaOrig="7201" w14:anchorId="226137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68pt;height:313.95pt" o:ole="">
            <v:imagedata r:id="rId9" o:title=""/>
          </v:shape>
          <o:OLEObject Type="Embed" ProgID="Visio.Drawing.15" ShapeID="_x0000_i1032" DrawAspect="Content" ObjectID="_1546749912" r:id="rId10"/>
        </w:object>
      </w:r>
    </w:p>
    <w:p w14:paraId="224FC447" w14:textId="77777777" w:rsidR="004F404A" w:rsidRDefault="004F404A" w:rsidP="004F404A">
      <w:pPr>
        <w:jc w:val="center"/>
        <w:rPr>
          <w:lang w:val="ru-RU"/>
        </w:rPr>
      </w:pPr>
      <w:r>
        <w:rPr>
          <w:lang w:val="ru-RU"/>
        </w:rPr>
        <w:t>Рисунок 8 – Диаграмма переходов состояний</w:t>
      </w:r>
    </w:p>
    <w:p w14:paraId="7B526107" w14:textId="77777777" w:rsidR="004F404A" w:rsidRPr="00BD07E5" w:rsidRDefault="004F404A" w:rsidP="00323027">
      <w:pPr>
        <w:pStyle w:val="af0"/>
      </w:pPr>
    </w:p>
    <w:p w14:paraId="0E282683" w14:textId="3EBC21DD" w:rsidR="00323027" w:rsidRDefault="00CD236D" w:rsidP="00CD236D">
      <w:pPr>
        <w:pStyle w:val="2"/>
        <w:rPr>
          <w:lang w:val="ru-RU"/>
        </w:rPr>
      </w:pPr>
      <w:r>
        <w:rPr>
          <w:lang w:val="ru-RU"/>
        </w:rPr>
        <w:t>Разработка базы данных</w:t>
      </w:r>
    </w:p>
    <w:p w14:paraId="330AC1DE" w14:textId="124B9DF6" w:rsidR="00CD236D" w:rsidRDefault="00CD236D" w:rsidP="00CD236D">
      <w:pPr>
        <w:rPr>
          <w:lang w:val="ru-RU"/>
        </w:rPr>
      </w:pPr>
      <w:r>
        <w:rPr>
          <w:lang w:val="ru-RU"/>
        </w:rPr>
        <w:t>Основная цель базы данных – хранить ученые записи студентов и преподавателей, иметь актуальную версию расписания. Диаграмма сущность-связь представлена на рисунке 1.</w:t>
      </w:r>
    </w:p>
    <w:p w14:paraId="2F5513C8" w14:textId="04EAB01A" w:rsidR="00121F1B" w:rsidRDefault="00121F1B" w:rsidP="00121F1B">
      <w:pPr>
        <w:ind w:firstLine="0"/>
        <w:jc w:val="center"/>
        <w:rPr>
          <w:lang w:val="ru-RU"/>
        </w:rPr>
      </w:pPr>
      <w:r>
        <w:object w:dxaOrig="12225" w:dyaOrig="9391" w14:anchorId="34FE03C0">
          <v:shape id="_x0000_i1029" type="#_x0000_t75" style="width:468pt;height:359.15pt" o:ole="">
            <v:imagedata r:id="rId11" o:title=""/>
          </v:shape>
          <o:OLEObject Type="Embed" ProgID="Visio.Drawing.15" ShapeID="_x0000_i1029" DrawAspect="Content" ObjectID="_1546749913" r:id="rId12"/>
        </w:object>
      </w:r>
    </w:p>
    <w:p w14:paraId="79F7A72D" w14:textId="5CFEA036" w:rsidR="00CD236D" w:rsidRDefault="00CD236D" w:rsidP="00CD236D">
      <w:pPr>
        <w:ind w:firstLine="0"/>
        <w:jc w:val="center"/>
        <w:rPr>
          <w:lang w:val="ru-RU"/>
        </w:rPr>
      </w:pPr>
      <w:r>
        <w:rPr>
          <w:lang w:val="ru-RU"/>
        </w:rPr>
        <w:t>Рисунок 1 – Диаграмма «сущность-связь»</w:t>
      </w:r>
    </w:p>
    <w:p w14:paraId="4855B1D1" w14:textId="77777777" w:rsidR="00F54135" w:rsidRDefault="00F54135" w:rsidP="00CD236D">
      <w:pPr>
        <w:ind w:firstLine="0"/>
        <w:jc w:val="center"/>
        <w:rPr>
          <w:lang w:val="ru-RU"/>
        </w:rPr>
      </w:pPr>
    </w:p>
    <w:p w14:paraId="1A937552" w14:textId="64C062ED" w:rsidR="00F54135" w:rsidRDefault="00C76FBB" w:rsidP="00C76FBB">
      <w:pPr>
        <w:pStyle w:val="2"/>
        <w:rPr>
          <w:lang w:val="ru-RU"/>
        </w:rPr>
      </w:pPr>
      <w:r>
        <w:rPr>
          <w:lang w:val="ru-RU"/>
        </w:rPr>
        <w:t>Разработка схем алгоритмов</w:t>
      </w:r>
    </w:p>
    <w:p w14:paraId="0253D288" w14:textId="75F5C8EC" w:rsidR="00C76FBB" w:rsidRDefault="00D24833" w:rsidP="00C76FBB">
      <w:pPr>
        <w:rPr>
          <w:lang w:val="ru-RU"/>
        </w:rPr>
      </w:pPr>
      <w:r>
        <w:rPr>
          <w:lang w:val="ru-RU"/>
        </w:rPr>
        <w:t>Ключевым элементом проектирования является разработка алгоритмов. Алгоритмы функций поиска преподавателей и регистрации пользователей разработаны в соответствии с требованиями к блок-схемам. Блок схемы данных функций представлены на рисунках 2 и 3.</w:t>
      </w:r>
      <w:bookmarkStart w:id="1" w:name="_GoBack"/>
      <w:bookmarkEnd w:id="1"/>
    </w:p>
    <w:p w14:paraId="3582CCC1" w14:textId="3810CF61" w:rsidR="00D24833" w:rsidRDefault="00D24833" w:rsidP="00D24833">
      <w:pPr>
        <w:ind w:firstLine="0"/>
        <w:rPr>
          <w:lang w:val="ru-RU"/>
        </w:rPr>
      </w:pPr>
      <w:r>
        <w:object w:dxaOrig="8025" w:dyaOrig="11655" w14:anchorId="7741F2E9">
          <v:shape id="_x0000_i1025" type="#_x0000_t75" style="width:401pt;height:582.7pt" o:ole="">
            <v:imagedata r:id="rId13" o:title=""/>
          </v:shape>
          <o:OLEObject Type="Embed" ProgID="Visio.Drawing.15" ShapeID="_x0000_i1025" DrawAspect="Content" ObjectID="_1546749914" r:id="rId14"/>
        </w:object>
      </w:r>
    </w:p>
    <w:p w14:paraId="712A0A81" w14:textId="114F8DAE" w:rsidR="00D24833" w:rsidRDefault="00D24833" w:rsidP="00D24833">
      <w:pPr>
        <w:jc w:val="center"/>
        <w:rPr>
          <w:lang w:val="ru-RU"/>
        </w:rPr>
      </w:pPr>
      <w:r>
        <w:rPr>
          <w:lang w:val="ru-RU"/>
        </w:rPr>
        <w:t>Рисунок 2 – Алгоритм поиска преподавателя</w:t>
      </w:r>
    </w:p>
    <w:p w14:paraId="61163B3F" w14:textId="21563D44" w:rsidR="00D24833" w:rsidRDefault="00D24833" w:rsidP="00D24833">
      <w:pPr>
        <w:ind w:firstLine="0"/>
        <w:jc w:val="center"/>
        <w:rPr>
          <w:lang w:val="ru-RU"/>
        </w:rPr>
      </w:pPr>
      <w:r>
        <w:object w:dxaOrig="8416" w:dyaOrig="11551" w14:anchorId="7A22BA69">
          <v:shape id="_x0000_i1026" type="#_x0000_t75" style="width:421.1pt;height:577.65pt" o:ole="">
            <v:imagedata r:id="rId15" o:title=""/>
          </v:shape>
          <o:OLEObject Type="Embed" ProgID="Visio.Drawing.15" ShapeID="_x0000_i1026" DrawAspect="Content" ObjectID="_1546749915" r:id="rId16"/>
        </w:object>
      </w:r>
    </w:p>
    <w:p w14:paraId="710DCFBE" w14:textId="255FA3A8" w:rsidR="00D24833" w:rsidRDefault="00D24833" w:rsidP="00D24833">
      <w:pPr>
        <w:jc w:val="center"/>
        <w:rPr>
          <w:lang w:val="ru-RU"/>
        </w:rPr>
      </w:pPr>
      <w:r>
        <w:rPr>
          <w:lang w:val="ru-RU"/>
        </w:rPr>
        <w:t>Рисунок 3 – Алгоритм регистрации пользователя</w:t>
      </w:r>
    </w:p>
    <w:p w14:paraId="1C49BFEE" w14:textId="77777777" w:rsidR="00A948A1" w:rsidRDefault="00A948A1" w:rsidP="00D24833">
      <w:pPr>
        <w:jc w:val="center"/>
        <w:rPr>
          <w:lang w:val="ru-RU"/>
        </w:rPr>
      </w:pPr>
    </w:p>
    <w:p w14:paraId="5454C8F4" w14:textId="77777777" w:rsidR="00A948A1" w:rsidRDefault="00A948A1" w:rsidP="00D24833">
      <w:pPr>
        <w:jc w:val="center"/>
        <w:rPr>
          <w:lang w:val="ru-RU"/>
        </w:rPr>
      </w:pPr>
    </w:p>
    <w:p w14:paraId="53AE1B05" w14:textId="77777777" w:rsidR="00A948A1" w:rsidRDefault="00A948A1" w:rsidP="00D24833">
      <w:pPr>
        <w:jc w:val="center"/>
        <w:rPr>
          <w:lang w:val="ru-RU"/>
        </w:rPr>
      </w:pPr>
    </w:p>
    <w:p w14:paraId="594F7B9C" w14:textId="33393049" w:rsidR="00A948A1" w:rsidRDefault="00A948A1" w:rsidP="00A948A1">
      <w:pPr>
        <w:pStyle w:val="2"/>
        <w:rPr>
          <w:lang w:val="ru-RU"/>
        </w:rPr>
      </w:pPr>
      <w:r>
        <w:rPr>
          <w:lang w:val="ru-RU"/>
        </w:rPr>
        <w:lastRenderedPageBreak/>
        <w:t>Разработка структуры программы</w:t>
      </w:r>
    </w:p>
    <w:p w14:paraId="0360CA2F" w14:textId="0EF2B48E" w:rsidR="00A948A1" w:rsidRDefault="001A0EC2" w:rsidP="00A948A1">
      <w:pPr>
        <w:rPr>
          <w:lang w:val="ru-RU"/>
        </w:rPr>
      </w:pPr>
      <w:r>
        <w:rPr>
          <w:lang w:val="ru-RU"/>
        </w:rPr>
        <w:t>Модульная структура программы представлена на рисунках 4 и 5.</w:t>
      </w:r>
    </w:p>
    <w:p w14:paraId="6B860174" w14:textId="780B195D" w:rsidR="001A0EC2" w:rsidRDefault="00EE15C3" w:rsidP="00EE15C3">
      <w:pPr>
        <w:ind w:firstLine="0"/>
        <w:jc w:val="center"/>
        <w:rPr>
          <w:lang w:val="ru-RU"/>
        </w:rPr>
      </w:pPr>
      <w:r>
        <w:object w:dxaOrig="12796" w:dyaOrig="17476" w14:anchorId="47A9C7A0">
          <v:shape id="_x0000_i1027" type="#_x0000_t75" style="width:446.25pt;height:611.15pt" o:ole="">
            <v:imagedata r:id="rId17" o:title=""/>
          </v:shape>
          <o:OLEObject Type="Embed" ProgID="Visio.Drawing.15" ShapeID="_x0000_i1027" DrawAspect="Content" ObjectID="_1546749916" r:id="rId18"/>
        </w:object>
      </w:r>
    </w:p>
    <w:p w14:paraId="10057757" w14:textId="2B86EE51" w:rsidR="001A0EC2" w:rsidRDefault="001A0EC2" w:rsidP="001A0EC2">
      <w:pPr>
        <w:jc w:val="center"/>
        <w:rPr>
          <w:lang w:val="ru-RU"/>
        </w:rPr>
      </w:pPr>
      <w:r>
        <w:rPr>
          <w:lang w:val="ru-RU"/>
        </w:rPr>
        <w:t>Рисунок 4 – Модульная структура программы</w:t>
      </w:r>
    </w:p>
    <w:p w14:paraId="1B94A5F3" w14:textId="7C762847" w:rsidR="008F616F" w:rsidRDefault="008F616F" w:rsidP="001A0EC2">
      <w:pPr>
        <w:jc w:val="center"/>
        <w:rPr>
          <w:lang w:val="ru-RU"/>
        </w:rPr>
      </w:pPr>
      <w:r>
        <w:object w:dxaOrig="13081" w:dyaOrig="10246" w14:anchorId="3DF56DA4">
          <v:shape id="_x0000_i1028" type="#_x0000_t75" style="width:468pt;height:365.85pt" o:ole="">
            <v:imagedata r:id="rId19" o:title=""/>
          </v:shape>
          <o:OLEObject Type="Embed" ProgID="Visio.Drawing.15" ShapeID="_x0000_i1028" DrawAspect="Content" ObjectID="_1546749917" r:id="rId20"/>
        </w:object>
      </w:r>
      <w:r>
        <w:rPr>
          <w:lang w:val="ru-RU"/>
        </w:rPr>
        <w:t>Рисунок 5 – Модульная структура программы</w:t>
      </w:r>
    </w:p>
    <w:p w14:paraId="32569684" w14:textId="77777777" w:rsidR="003C20D4" w:rsidRDefault="003C20D4" w:rsidP="001A0EC2">
      <w:pPr>
        <w:jc w:val="center"/>
        <w:rPr>
          <w:lang w:val="ru-RU"/>
        </w:rPr>
      </w:pPr>
    </w:p>
    <w:p w14:paraId="3ED9245D" w14:textId="46954203" w:rsidR="003C20D4" w:rsidRDefault="003C20D4" w:rsidP="003C20D4">
      <w:pPr>
        <w:pStyle w:val="2"/>
        <w:rPr>
          <w:lang w:val="ru-RU"/>
        </w:rPr>
      </w:pPr>
      <w:r>
        <w:rPr>
          <w:lang w:val="ru-RU"/>
        </w:rPr>
        <w:t>Диаграммы потоков данных</w:t>
      </w:r>
    </w:p>
    <w:p w14:paraId="32C18EEF" w14:textId="69DAD7DC" w:rsidR="003C20D4" w:rsidRDefault="003C20D4" w:rsidP="003C20D4">
      <w:pPr>
        <w:rPr>
          <w:lang w:val="ru-RU"/>
        </w:rPr>
      </w:pPr>
      <w:r>
        <w:rPr>
          <w:lang w:val="ru-RU"/>
        </w:rPr>
        <w:t>Диаграмма потоков данных представлена на рисунке 6.</w:t>
      </w:r>
      <w:r w:rsidR="00C97A76">
        <w:rPr>
          <w:lang w:val="ru-RU"/>
        </w:rPr>
        <w:t xml:space="preserve"> Детализирующая диаграмма потоков данных представлена на рисунке 7.</w:t>
      </w:r>
    </w:p>
    <w:p w14:paraId="081A07B4" w14:textId="761ECAEC" w:rsidR="003C20D4" w:rsidRDefault="00D62F86" w:rsidP="003C20D4">
      <w:pPr>
        <w:ind w:firstLine="0"/>
        <w:jc w:val="center"/>
        <w:rPr>
          <w:lang w:val="ru-RU"/>
        </w:rPr>
      </w:pPr>
      <w:r>
        <w:object w:dxaOrig="9870" w:dyaOrig="8251" w14:anchorId="57BCD930">
          <v:shape id="_x0000_i1030" type="#_x0000_t75" style="width:467.15pt;height:391pt" o:ole="">
            <v:imagedata r:id="rId21" o:title=""/>
          </v:shape>
          <o:OLEObject Type="Embed" ProgID="Visio.Drawing.15" ShapeID="_x0000_i1030" DrawAspect="Content" ObjectID="_1546749918" r:id="rId22"/>
        </w:object>
      </w:r>
    </w:p>
    <w:p w14:paraId="6712491A" w14:textId="0CB7FBA1" w:rsidR="003C20D4" w:rsidRDefault="003C20D4" w:rsidP="003C20D4">
      <w:pPr>
        <w:jc w:val="center"/>
        <w:rPr>
          <w:lang w:val="ru-RU"/>
        </w:rPr>
      </w:pPr>
      <w:r>
        <w:rPr>
          <w:lang w:val="ru-RU"/>
        </w:rPr>
        <w:t>Рисунок 6 – Диаграмма потоков данных</w:t>
      </w:r>
    </w:p>
    <w:p w14:paraId="58AE4E35" w14:textId="7A8E493C" w:rsidR="00D62F86" w:rsidRDefault="00D62F86" w:rsidP="00886380">
      <w:pPr>
        <w:ind w:firstLine="0"/>
        <w:jc w:val="center"/>
      </w:pPr>
      <w:r>
        <w:object w:dxaOrig="15121" w:dyaOrig="18736" w14:anchorId="0552C462">
          <v:shape id="_x0000_i1031" type="#_x0000_t75" style="width:467.15pt;height:579.35pt" o:ole="">
            <v:imagedata r:id="rId23" o:title=""/>
          </v:shape>
          <o:OLEObject Type="Embed" ProgID="Visio.Drawing.15" ShapeID="_x0000_i1031" DrawAspect="Content" ObjectID="_1546749919" r:id="rId24"/>
        </w:object>
      </w:r>
    </w:p>
    <w:p w14:paraId="20A34797" w14:textId="165BBEAA" w:rsidR="008614EC" w:rsidRDefault="008614EC" w:rsidP="00886380">
      <w:pPr>
        <w:ind w:firstLine="0"/>
        <w:jc w:val="center"/>
        <w:rPr>
          <w:lang w:val="ru-RU"/>
        </w:rPr>
      </w:pPr>
      <w:r>
        <w:rPr>
          <w:lang w:val="ru-RU"/>
        </w:rPr>
        <w:t>Рисунок 7 – Детализирующая диаграммы потоков данных</w:t>
      </w:r>
    </w:p>
    <w:p w14:paraId="2D19146F" w14:textId="77777777" w:rsidR="009622D0" w:rsidRPr="00CF292A" w:rsidRDefault="009622D0" w:rsidP="003C20D4">
      <w:pPr>
        <w:jc w:val="center"/>
        <w:rPr>
          <w:lang w:val="ru-RU"/>
        </w:rPr>
      </w:pPr>
    </w:p>
    <w:p w14:paraId="5D34195D" w14:textId="77777777" w:rsidR="00CF292A" w:rsidRDefault="00CF292A" w:rsidP="009622D0">
      <w:pPr>
        <w:jc w:val="center"/>
        <w:rPr>
          <w:lang w:val="ru-RU"/>
        </w:rPr>
      </w:pPr>
    </w:p>
    <w:p w14:paraId="32BDE84B" w14:textId="0600FCDD" w:rsidR="00CF292A" w:rsidRDefault="00CF292A" w:rsidP="00CF292A">
      <w:pPr>
        <w:pStyle w:val="1"/>
        <w:rPr>
          <w:lang w:val="ru-RU"/>
        </w:rPr>
      </w:pPr>
      <w:r>
        <w:rPr>
          <w:lang w:val="ru-RU"/>
        </w:rPr>
        <w:lastRenderedPageBreak/>
        <w:t>Вывод</w:t>
      </w:r>
    </w:p>
    <w:p w14:paraId="5E1FD37B" w14:textId="374E829E" w:rsidR="00CF292A" w:rsidRDefault="00CF292A" w:rsidP="00CF292A">
      <w:pPr>
        <w:rPr>
          <w:lang w:val="ru-RU"/>
        </w:rPr>
      </w:pPr>
      <w:r>
        <w:rPr>
          <w:lang w:val="ru-RU"/>
        </w:rPr>
        <w:t>В результате проектирования были разработаны следующие элементы:</w:t>
      </w:r>
    </w:p>
    <w:p w14:paraId="12754115" w14:textId="66D31EB5" w:rsidR="00CF292A" w:rsidRDefault="00CF292A" w:rsidP="00CF292A">
      <w:pPr>
        <w:pStyle w:val="af8"/>
        <w:numPr>
          <w:ilvl w:val="0"/>
          <w:numId w:val="7"/>
        </w:numPr>
        <w:rPr>
          <w:lang w:val="ru-RU"/>
        </w:rPr>
      </w:pPr>
      <w:r>
        <w:rPr>
          <w:lang w:val="ru-RU"/>
        </w:rPr>
        <w:t>Диаграммы потоков данных.</w:t>
      </w:r>
    </w:p>
    <w:p w14:paraId="55DE709E" w14:textId="3BCA9C18" w:rsidR="00CF292A" w:rsidRDefault="00CF292A" w:rsidP="00CF292A">
      <w:pPr>
        <w:pStyle w:val="af8"/>
        <w:numPr>
          <w:ilvl w:val="0"/>
          <w:numId w:val="7"/>
        </w:numPr>
        <w:rPr>
          <w:lang w:val="ru-RU"/>
        </w:rPr>
      </w:pPr>
      <w:r>
        <w:rPr>
          <w:lang w:val="ru-RU"/>
        </w:rPr>
        <w:t>Диаграмма «сущность-связь».</w:t>
      </w:r>
    </w:p>
    <w:p w14:paraId="060ECF5D" w14:textId="339D7CD4" w:rsidR="00CF292A" w:rsidRDefault="00CF292A" w:rsidP="00CF292A">
      <w:pPr>
        <w:pStyle w:val="af8"/>
        <w:numPr>
          <w:ilvl w:val="0"/>
          <w:numId w:val="7"/>
        </w:numPr>
        <w:rPr>
          <w:lang w:val="ru-RU"/>
        </w:rPr>
      </w:pPr>
      <w:r>
        <w:rPr>
          <w:lang w:val="ru-RU"/>
        </w:rPr>
        <w:t>Блок-схемы алгоритмов.</w:t>
      </w:r>
    </w:p>
    <w:p w14:paraId="0135DC09" w14:textId="6D9DDFD6" w:rsidR="00CF292A" w:rsidRDefault="00735113" w:rsidP="00CF292A">
      <w:pPr>
        <w:pStyle w:val="af8"/>
        <w:numPr>
          <w:ilvl w:val="0"/>
          <w:numId w:val="7"/>
        </w:numPr>
        <w:rPr>
          <w:lang w:val="ru-RU"/>
        </w:rPr>
      </w:pPr>
      <w:r>
        <w:rPr>
          <w:lang w:val="ru-RU"/>
        </w:rPr>
        <w:t>Словарь</w:t>
      </w:r>
      <w:r w:rsidR="00CF292A">
        <w:rPr>
          <w:lang w:val="ru-RU"/>
        </w:rPr>
        <w:t xml:space="preserve"> терминов.</w:t>
      </w:r>
    </w:p>
    <w:p w14:paraId="5E74180F" w14:textId="787733FE" w:rsidR="00CF292A" w:rsidRPr="00CF292A" w:rsidRDefault="00CF292A" w:rsidP="00CF292A">
      <w:pPr>
        <w:pStyle w:val="af8"/>
        <w:numPr>
          <w:ilvl w:val="0"/>
          <w:numId w:val="7"/>
        </w:numPr>
        <w:rPr>
          <w:lang w:val="ru-RU"/>
        </w:rPr>
      </w:pPr>
      <w:r>
        <w:rPr>
          <w:lang w:val="ru-RU"/>
        </w:rPr>
        <w:t>Диаграмма переходов состояний.</w:t>
      </w:r>
    </w:p>
    <w:sectPr w:rsidR="00CF292A" w:rsidRPr="00CF292A" w:rsidSect="00491232">
      <w:foot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345144" w14:textId="77777777" w:rsidR="00A65692" w:rsidRDefault="00A65692" w:rsidP="004A38E0">
      <w:pPr>
        <w:spacing w:after="0" w:line="240" w:lineRule="auto"/>
      </w:pPr>
      <w:r>
        <w:separator/>
      </w:r>
    </w:p>
    <w:p w14:paraId="111E7778" w14:textId="77777777" w:rsidR="00A65692" w:rsidRDefault="00A65692"/>
  </w:endnote>
  <w:endnote w:type="continuationSeparator" w:id="0">
    <w:p w14:paraId="3E709E1F" w14:textId="77777777" w:rsidR="00A65692" w:rsidRDefault="00A65692" w:rsidP="004A38E0">
      <w:pPr>
        <w:spacing w:after="0" w:line="240" w:lineRule="auto"/>
      </w:pPr>
      <w:r>
        <w:continuationSeparator/>
      </w:r>
    </w:p>
    <w:p w14:paraId="016ED91E" w14:textId="77777777" w:rsidR="00A65692" w:rsidRDefault="00A656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 PS">
    <w:altName w:val="Times New Roman"/>
    <w:panose1 w:val="00000000000000000000"/>
    <w:charset w:val="CC"/>
    <w:family w:val="roman"/>
    <w:notTrueType/>
    <w:pitch w:val="default"/>
    <w:sig w:usb0="00000203" w:usb1="00000000" w:usb2="00000000" w:usb3="00000000" w:csb0="00000005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EA7362" w14:textId="77777777" w:rsidR="004661A3" w:rsidRDefault="004661A3">
    <w:pPr>
      <w:pStyle w:val="a5"/>
      <w:jc w:val="center"/>
    </w:pPr>
  </w:p>
  <w:p w14:paraId="4ED2399B" w14:textId="77777777" w:rsidR="004661A3" w:rsidRDefault="004661A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8605029"/>
    </w:sdtPr>
    <w:sdtEndPr/>
    <w:sdtContent>
      <w:p w14:paraId="60EC3D64" w14:textId="77777777" w:rsidR="004661A3" w:rsidRDefault="004661A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404A">
          <w:rPr>
            <w:noProof/>
          </w:rPr>
          <w:t>6</w:t>
        </w:r>
        <w:r>
          <w:fldChar w:fldCharType="end"/>
        </w:r>
      </w:p>
    </w:sdtContent>
  </w:sdt>
  <w:p w14:paraId="25DB4485" w14:textId="77777777" w:rsidR="004661A3" w:rsidRDefault="004661A3">
    <w:pPr>
      <w:pStyle w:val="a5"/>
    </w:pPr>
  </w:p>
  <w:p w14:paraId="7C9E262F" w14:textId="77777777" w:rsidR="004661A3" w:rsidRDefault="004661A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022CF6" w14:textId="77777777" w:rsidR="00A65692" w:rsidRDefault="00A65692" w:rsidP="004A38E0">
      <w:pPr>
        <w:spacing w:after="0" w:line="240" w:lineRule="auto"/>
      </w:pPr>
      <w:r>
        <w:separator/>
      </w:r>
    </w:p>
    <w:p w14:paraId="6583C244" w14:textId="77777777" w:rsidR="00A65692" w:rsidRDefault="00A65692"/>
  </w:footnote>
  <w:footnote w:type="continuationSeparator" w:id="0">
    <w:p w14:paraId="185E8683" w14:textId="77777777" w:rsidR="00A65692" w:rsidRDefault="00A65692" w:rsidP="004A38E0">
      <w:pPr>
        <w:spacing w:after="0" w:line="240" w:lineRule="auto"/>
      </w:pPr>
      <w:r>
        <w:continuationSeparator/>
      </w:r>
    </w:p>
    <w:p w14:paraId="7D5B1C63" w14:textId="77777777" w:rsidR="00A65692" w:rsidRDefault="00A6569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07CC1"/>
    <w:multiLevelType w:val="hybridMultilevel"/>
    <w:tmpl w:val="721E7F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A841AC2"/>
    <w:multiLevelType w:val="hybridMultilevel"/>
    <w:tmpl w:val="1FB008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2326D"/>
    <w:multiLevelType w:val="hybridMultilevel"/>
    <w:tmpl w:val="7C16CB4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09214C"/>
    <w:multiLevelType w:val="hybridMultilevel"/>
    <w:tmpl w:val="43DCA86E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360" w:firstLine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724C35"/>
    <w:multiLevelType w:val="hybridMultilevel"/>
    <w:tmpl w:val="AB16D9D0"/>
    <w:lvl w:ilvl="0" w:tplc="04190011">
      <w:start w:val="1"/>
      <w:numFmt w:val="decimal"/>
      <w:lvlText w:val="%1)"/>
      <w:lvlJc w:val="left"/>
      <w:pPr>
        <w:ind w:left="945" w:hanging="360"/>
      </w:pPr>
    </w:lvl>
    <w:lvl w:ilvl="1" w:tplc="04190019">
      <w:start w:val="1"/>
      <w:numFmt w:val="lowerLetter"/>
      <w:lvlText w:val="%2."/>
      <w:lvlJc w:val="left"/>
      <w:pPr>
        <w:ind w:left="1665" w:hanging="360"/>
      </w:pPr>
    </w:lvl>
    <w:lvl w:ilvl="2" w:tplc="0419001B" w:tentative="1">
      <w:start w:val="1"/>
      <w:numFmt w:val="lowerRoman"/>
      <w:lvlText w:val="%3."/>
      <w:lvlJc w:val="right"/>
      <w:pPr>
        <w:ind w:left="2385" w:hanging="180"/>
      </w:pPr>
    </w:lvl>
    <w:lvl w:ilvl="3" w:tplc="0419000F" w:tentative="1">
      <w:start w:val="1"/>
      <w:numFmt w:val="decimal"/>
      <w:lvlText w:val="%4."/>
      <w:lvlJc w:val="left"/>
      <w:pPr>
        <w:ind w:left="3105" w:hanging="360"/>
      </w:pPr>
    </w:lvl>
    <w:lvl w:ilvl="4" w:tplc="04190019" w:tentative="1">
      <w:start w:val="1"/>
      <w:numFmt w:val="lowerLetter"/>
      <w:lvlText w:val="%5."/>
      <w:lvlJc w:val="left"/>
      <w:pPr>
        <w:ind w:left="3825" w:hanging="360"/>
      </w:pPr>
    </w:lvl>
    <w:lvl w:ilvl="5" w:tplc="0419001B" w:tentative="1">
      <w:start w:val="1"/>
      <w:numFmt w:val="lowerRoman"/>
      <w:lvlText w:val="%6."/>
      <w:lvlJc w:val="right"/>
      <w:pPr>
        <w:ind w:left="4545" w:hanging="180"/>
      </w:pPr>
    </w:lvl>
    <w:lvl w:ilvl="6" w:tplc="0419000F" w:tentative="1">
      <w:start w:val="1"/>
      <w:numFmt w:val="decimal"/>
      <w:lvlText w:val="%7."/>
      <w:lvlJc w:val="left"/>
      <w:pPr>
        <w:ind w:left="5265" w:hanging="360"/>
      </w:pPr>
    </w:lvl>
    <w:lvl w:ilvl="7" w:tplc="04190019" w:tentative="1">
      <w:start w:val="1"/>
      <w:numFmt w:val="lowerLetter"/>
      <w:lvlText w:val="%8."/>
      <w:lvlJc w:val="left"/>
      <w:pPr>
        <w:ind w:left="5985" w:hanging="360"/>
      </w:pPr>
    </w:lvl>
    <w:lvl w:ilvl="8" w:tplc="041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5">
    <w:nsid w:val="0F2365CD"/>
    <w:multiLevelType w:val="hybridMultilevel"/>
    <w:tmpl w:val="03C03B04"/>
    <w:lvl w:ilvl="0" w:tplc="FB48935E">
      <w:start w:val="1"/>
      <w:numFmt w:val="decimal"/>
      <w:lvlText w:val="%1)"/>
      <w:lvlJc w:val="left"/>
      <w:pPr>
        <w:ind w:left="1068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03D2F8C"/>
    <w:multiLevelType w:val="hybridMultilevel"/>
    <w:tmpl w:val="A40032D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0E2577A"/>
    <w:multiLevelType w:val="hybridMultilevel"/>
    <w:tmpl w:val="403467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1070C5"/>
    <w:multiLevelType w:val="multilevel"/>
    <w:tmpl w:val="92D46B1C"/>
    <w:lvl w:ilvl="0">
      <w:start w:val="1"/>
      <w:numFmt w:val="decimal"/>
      <w:pStyle w:val="a"/>
      <w:lvlText w:val="%1"/>
      <w:lvlJc w:val="left"/>
      <w:pPr>
        <w:ind w:left="12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40" w:hanging="2160"/>
      </w:pPr>
      <w:rPr>
        <w:rFonts w:hint="default"/>
      </w:rPr>
    </w:lvl>
  </w:abstractNum>
  <w:abstractNum w:abstractNumId="9">
    <w:nsid w:val="15365BDE"/>
    <w:multiLevelType w:val="hybridMultilevel"/>
    <w:tmpl w:val="3576441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7D03EF0"/>
    <w:multiLevelType w:val="hybridMultilevel"/>
    <w:tmpl w:val="9404E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4773D2"/>
    <w:multiLevelType w:val="hybridMultilevel"/>
    <w:tmpl w:val="938001F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abstractNum w:abstractNumId="13">
    <w:nsid w:val="1C2B5644"/>
    <w:multiLevelType w:val="hybridMultilevel"/>
    <w:tmpl w:val="5E08C352"/>
    <w:lvl w:ilvl="0" w:tplc="3DE4BE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1CFE7480"/>
    <w:multiLevelType w:val="hybridMultilevel"/>
    <w:tmpl w:val="68DC2C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1DCF34F4"/>
    <w:multiLevelType w:val="hybridMultilevel"/>
    <w:tmpl w:val="7C28B02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0E819B6"/>
    <w:multiLevelType w:val="hybridMultilevel"/>
    <w:tmpl w:val="5470D71C"/>
    <w:lvl w:ilvl="0" w:tplc="D56E5C7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02056E"/>
    <w:multiLevelType w:val="hybridMultilevel"/>
    <w:tmpl w:val="7FC886C2"/>
    <w:lvl w:ilvl="0" w:tplc="BE8A4B9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311D46"/>
    <w:multiLevelType w:val="hybridMultilevel"/>
    <w:tmpl w:val="96F820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E8A1D96"/>
    <w:multiLevelType w:val="multilevel"/>
    <w:tmpl w:val="570251E4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2F231EBF"/>
    <w:multiLevelType w:val="hybridMultilevel"/>
    <w:tmpl w:val="72F22C42"/>
    <w:lvl w:ilvl="0" w:tplc="3AE6E3F2">
      <w:numFmt w:val="bullet"/>
      <w:lvlText w:val=""/>
      <w:lvlJc w:val="left"/>
      <w:pPr>
        <w:ind w:left="644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>
    <w:nsid w:val="302A792E"/>
    <w:multiLevelType w:val="hybridMultilevel"/>
    <w:tmpl w:val="AD88DD44"/>
    <w:lvl w:ilvl="0" w:tplc="6E542B2C">
      <w:start w:val="1"/>
      <w:numFmt w:val="bullet"/>
      <w:lvlText w:val="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321477A3"/>
    <w:multiLevelType w:val="hybridMultilevel"/>
    <w:tmpl w:val="1D4667A8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35350303"/>
    <w:multiLevelType w:val="hybridMultilevel"/>
    <w:tmpl w:val="92EE5580"/>
    <w:lvl w:ilvl="0" w:tplc="C84227A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61F76C4"/>
    <w:multiLevelType w:val="hybridMultilevel"/>
    <w:tmpl w:val="BC0232B2"/>
    <w:lvl w:ilvl="0" w:tplc="4102360A">
      <w:start w:val="1"/>
      <w:numFmt w:val="decimal"/>
      <w:lvlText w:val="%1."/>
      <w:lvlJc w:val="left"/>
      <w:pPr>
        <w:ind w:left="107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>
    <w:nsid w:val="3AA877F0"/>
    <w:multiLevelType w:val="hybridMultilevel"/>
    <w:tmpl w:val="78E43974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456" w:firstLine="624"/>
      </w:pPr>
      <w:rPr>
        <w:rFonts w:hint="default"/>
      </w:rPr>
    </w:lvl>
    <w:lvl w:ilvl="2" w:tplc="7D98ABBA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3A839A9"/>
    <w:multiLevelType w:val="hybridMultilevel"/>
    <w:tmpl w:val="B12A4E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45004958"/>
    <w:multiLevelType w:val="hybridMultilevel"/>
    <w:tmpl w:val="F112C6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4DC95601"/>
    <w:multiLevelType w:val="hybridMultilevel"/>
    <w:tmpl w:val="74601E34"/>
    <w:lvl w:ilvl="0" w:tplc="A008C3E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0C4C8E"/>
    <w:multiLevelType w:val="hybridMultilevel"/>
    <w:tmpl w:val="59A6B264"/>
    <w:lvl w:ilvl="0" w:tplc="A5E81F3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20FA9"/>
    <w:multiLevelType w:val="hybridMultilevel"/>
    <w:tmpl w:val="0122E2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54BB4120"/>
    <w:multiLevelType w:val="hybridMultilevel"/>
    <w:tmpl w:val="2EA4B236"/>
    <w:lvl w:ilvl="0" w:tplc="6E542B2C">
      <w:start w:val="1"/>
      <w:numFmt w:val="bullet"/>
      <w:lvlText w:val="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56955D6B"/>
    <w:multiLevelType w:val="hybridMultilevel"/>
    <w:tmpl w:val="FC98E00E"/>
    <w:lvl w:ilvl="0" w:tplc="041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550692"/>
    <w:multiLevelType w:val="hybridMultilevel"/>
    <w:tmpl w:val="CC8A5E7A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4">
    <w:nsid w:val="5F7C64D1"/>
    <w:multiLevelType w:val="hybridMultilevel"/>
    <w:tmpl w:val="08F880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B74358"/>
    <w:multiLevelType w:val="hybridMultilevel"/>
    <w:tmpl w:val="2AA0C3D6"/>
    <w:lvl w:ilvl="0" w:tplc="5DD2D5AE">
      <w:start w:val="1"/>
      <w:numFmt w:val="decimal"/>
      <w:lvlText w:val="%1)"/>
      <w:lvlJc w:val="left"/>
      <w:pPr>
        <w:tabs>
          <w:tab w:val="num" w:pos="879"/>
        </w:tabs>
        <w:ind w:left="8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99"/>
        </w:tabs>
        <w:ind w:left="159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19"/>
        </w:tabs>
        <w:ind w:left="231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39"/>
        </w:tabs>
        <w:ind w:left="303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59"/>
        </w:tabs>
        <w:ind w:left="375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79"/>
        </w:tabs>
        <w:ind w:left="447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99"/>
        </w:tabs>
        <w:ind w:left="519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19"/>
        </w:tabs>
        <w:ind w:left="591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39"/>
        </w:tabs>
        <w:ind w:left="6639" w:hanging="180"/>
      </w:pPr>
    </w:lvl>
  </w:abstractNum>
  <w:abstractNum w:abstractNumId="36">
    <w:nsid w:val="60B53867"/>
    <w:multiLevelType w:val="hybridMultilevel"/>
    <w:tmpl w:val="3426E07A"/>
    <w:lvl w:ilvl="0" w:tplc="48706FB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7">
    <w:nsid w:val="61BD6779"/>
    <w:multiLevelType w:val="singleLevel"/>
    <w:tmpl w:val="A49EB98E"/>
    <w:lvl w:ilvl="0">
      <w:start w:val="1"/>
      <w:numFmt w:val="decimal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</w:abstractNum>
  <w:abstractNum w:abstractNumId="38">
    <w:nsid w:val="6777139A"/>
    <w:multiLevelType w:val="hybridMultilevel"/>
    <w:tmpl w:val="7D12BC26"/>
    <w:lvl w:ilvl="0" w:tplc="2E04A12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82539F"/>
    <w:multiLevelType w:val="hybridMultilevel"/>
    <w:tmpl w:val="82E89372"/>
    <w:lvl w:ilvl="0" w:tplc="08C6DFF8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E39517B"/>
    <w:multiLevelType w:val="hybridMultilevel"/>
    <w:tmpl w:val="26887FAE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>
    <w:nsid w:val="6F66610D"/>
    <w:multiLevelType w:val="hybridMultilevel"/>
    <w:tmpl w:val="0100D2FE"/>
    <w:lvl w:ilvl="0" w:tplc="D4242182">
      <w:start w:val="1"/>
      <w:numFmt w:val="decimal"/>
      <w:lvlText w:val="1.%1"/>
      <w:lvlJc w:val="left"/>
      <w:pPr>
        <w:ind w:left="16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2">
    <w:nsid w:val="76741A8C"/>
    <w:multiLevelType w:val="hybridMultilevel"/>
    <w:tmpl w:val="65527F44"/>
    <w:lvl w:ilvl="0" w:tplc="3BDE4552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A9A3610"/>
    <w:multiLevelType w:val="hybridMultilevel"/>
    <w:tmpl w:val="E0B63B52"/>
    <w:lvl w:ilvl="0" w:tplc="F2B816AA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4">
    <w:nsid w:val="7DDC427F"/>
    <w:multiLevelType w:val="hybridMultilevel"/>
    <w:tmpl w:val="F614F8C6"/>
    <w:lvl w:ilvl="0" w:tplc="913E78D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E5E1DB4"/>
    <w:multiLevelType w:val="hybridMultilevel"/>
    <w:tmpl w:val="5C7EE18E"/>
    <w:lvl w:ilvl="0" w:tplc="02B2A868"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41"/>
  </w:num>
  <w:num w:numId="4">
    <w:abstractNumId w:val="1"/>
  </w:num>
  <w:num w:numId="5">
    <w:abstractNumId w:val="8"/>
    <w:lvlOverride w:ilvl="0">
      <w:startOverride w:val="3"/>
    </w:lvlOverride>
    <w:lvlOverride w:ilvl="1">
      <w:startOverride w:val="2"/>
    </w:lvlOverride>
    <w:lvlOverride w:ilvl="2">
      <w:startOverride w:val="4"/>
    </w:lvlOverride>
  </w:num>
  <w:num w:numId="6">
    <w:abstractNumId w:val="32"/>
  </w:num>
  <w:num w:numId="7">
    <w:abstractNumId w:val="10"/>
  </w:num>
  <w:num w:numId="8">
    <w:abstractNumId w:val="35"/>
  </w:num>
  <w:num w:numId="9">
    <w:abstractNumId w:val="15"/>
  </w:num>
  <w:num w:numId="10">
    <w:abstractNumId w:val="6"/>
  </w:num>
  <w:num w:numId="11">
    <w:abstractNumId w:val="22"/>
  </w:num>
  <w:num w:numId="12">
    <w:abstractNumId w:val="33"/>
  </w:num>
  <w:num w:numId="13">
    <w:abstractNumId w:val="2"/>
  </w:num>
  <w:num w:numId="14">
    <w:abstractNumId w:val="34"/>
  </w:num>
  <w:num w:numId="15">
    <w:abstractNumId w:val="40"/>
  </w:num>
  <w:num w:numId="16">
    <w:abstractNumId w:val="4"/>
  </w:num>
  <w:num w:numId="17">
    <w:abstractNumId w:val="44"/>
  </w:num>
  <w:num w:numId="18">
    <w:abstractNumId w:val="45"/>
  </w:num>
  <w:num w:numId="19">
    <w:abstractNumId w:val="7"/>
  </w:num>
  <w:num w:numId="20">
    <w:abstractNumId w:val="36"/>
  </w:num>
  <w:num w:numId="21">
    <w:abstractNumId w:val="38"/>
  </w:num>
  <w:num w:numId="22">
    <w:abstractNumId w:val="39"/>
  </w:num>
  <w:num w:numId="23">
    <w:abstractNumId w:val="5"/>
  </w:num>
  <w:num w:numId="24">
    <w:abstractNumId w:val="11"/>
  </w:num>
  <w:num w:numId="25">
    <w:abstractNumId w:val="21"/>
  </w:num>
  <w:num w:numId="26">
    <w:abstractNumId w:val="31"/>
  </w:num>
  <w:num w:numId="27">
    <w:abstractNumId w:val="17"/>
  </w:num>
  <w:num w:numId="28">
    <w:abstractNumId w:val="16"/>
  </w:num>
  <w:num w:numId="29">
    <w:abstractNumId w:val="19"/>
  </w:num>
  <w:num w:numId="30">
    <w:abstractNumId w:val="42"/>
  </w:num>
  <w:num w:numId="31">
    <w:abstractNumId w:val="0"/>
  </w:num>
  <w:num w:numId="32">
    <w:abstractNumId w:val="30"/>
  </w:num>
  <w:num w:numId="33">
    <w:abstractNumId w:val="27"/>
  </w:num>
  <w:num w:numId="34">
    <w:abstractNumId w:val="24"/>
  </w:num>
  <w:num w:numId="35">
    <w:abstractNumId w:val="37"/>
  </w:num>
  <w:num w:numId="36">
    <w:abstractNumId w:val="3"/>
  </w:num>
  <w:num w:numId="37">
    <w:abstractNumId w:val="25"/>
  </w:num>
  <w:num w:numId="38">
    <w:abstractNumId w:val="20"/>
  </w:num>
  <w:num w:numId="39">
    <w:abstractNumId w:val="43"/>
  </w:num>
  <w:num w:numId="40">
    <w:abstractNumId w:val="29"/>
  </w:num>
  <w:num w:numId="41">
    <w:abstractNumId w:val="23"/>
  </w:num>
  <w:num w:numId="42">
    <w:abstractNumId w:val="28"/>
  </w:num>
  <w:num w:numId="43">
    <w:abstractNumId w:val="13"/>
  </w:num>
  <w:num w:numId="44">
    <w:abstractNumId w:val="26"/>
  </w:num>
  <w:num w:numId="45">
    <w:abstractNumId w:val="14"/>
  </w:num>
  <w:num w:numId="46">
    <w:abstractNumId w:val="18"/>
  </w:num>
  <w:num w:numId="47">
    <w:abstractNumId w:val="9"/>
  </w:num>
  <w:num w:numId="4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linkStyl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51"/>
    <w:rsid w:val="0000594F"/>
    <w:rsid w:val="00015882"/>
    <w:rsid w:val="00017DDD"/>
    <w:rsid w:val="00056818"/>
    <w:rsid w:val="0005729F"/>
    <w:rsid w:val="0006641B"/>
    <w:rsid w:val="00083E82"/>
    <w:rsid w:val="000A58B0"/>
    <w:rsid w:val="000F4B22"/>
    <w:rsid w:val="00103657"/>
    <w:rsid w:val="001107CF"/>
    <w:rsid w:val="00121F1B"/>
    <w:rsid w:val="00127F58"/>
    <w:rsid w:val="00144248"/>
    <w:rsid w:val="001673D3"/>
    <w:rsid w:val="00171A63"/>
    <w:rsid w:val="001834B0"/>
    <w:rsid w:val="00192195"/>
    <w:rsid w:val="00194EFF"/>
    <w:rsid w:val="001A0207"/>
    <w:rsid w:val="001A0EC2"/>
    <w:rsid w:val="001C24F5"/>
    <w:rsid w:val="001C2DC0"/>
    <w:rsid w:val="001D1ED1"/>
    <w:rsid w:val="001F289A"/>
    <w:rsid w:val="00205E8E"/>
    <w:rsid w:val="00224351"/>
    <w:rsid w:val="002255B0"/>
    <w:rsid w:val="00251421"/>
    <w:rsid w:val="00254016"/>
    <w:rsid w:val="002564A7"/>
    <w:rsid w:val="00283304"/>
    <w:rsid w:val="0028705A"/>
    <w:rsid w:val="0029134F"/>
    <w:rsid w:val="00294619"/>
    <w:rsid w:val="002952A7"/>
    <w:rsid w:val="002B03F7"/>
    <w:rsid w:val="002B279A"/>
    <w:rsid w:val="002E670B"/>
    <w:rsid w:val="002E671D"/>
    <w:rsid w:val="002E72B6"/>
    <w:rsid w:val="002F4665"/>
    <w:rsid w:val="00305285"/>
    <w:rsid w:val="003122DE"/>
    <w:rsid w:val="0031417D"/>
    <w:rsid w:val="00323027"/>
    <w:rsid w:val="003263EC"/>
    <w:rsid w:val="00327334"/>
    <w:rsid w:val="0035331A"/>
    <w:rsid w:val="00373956"/>
    <w:rsid w:val="0038105E"/>
    <w:rsid w:val="003912E5"/>
    <w:rsid w:val="003C1338"/>
    <w:rsid w:val="003C20D4"/>
    <w:rsid w:val="003D0ACA"/>
    <w:rsid w:val="003D5551"/>
    <w:rsid w:val="003E0A4A"/>
    <w:rsid w:val="00403393"/>
    <w:rsid w:val="00421603"/>
    <w:rsid w:val="00424C79"/>
    <w:rsid w:val="00436698"/>
    <w:rsid w:val="00451D4E"/>
    <w:rsid w:val="004661A3"/>
    <w:rsid w:val="00473E01"/>
    <w:rsid w:val="00474BE3"/>
    <w:rsid w:val="00491232"/>
    <w:rsid w:val="004A35ED"/>
    <w:rsid w:val="004A372D"/>
    <w:rsid w:val="004A38E0"/>
    <w:rsid w:val="004B28CE"/>
    <w:rsid w:val="004C0D67"/>
    <w:rsid w:val="004E0988"/>
    <w:rsid w:val="004F0345"/>
    <w:rsid w:val="004F404A"/>
    <w:rsid w:val="00522B68"/>
    <w:rsid w:val="005348A0"/>
    <w:rsid w:val="00536F10"/>
    <w:rsid w:val="00540EC6"/>
    <w:rsid w:val="00555D8D"/>
    <w:rsid w:val="00556E99"/>
    <w:rsid w:val="00575CB9"/>
    <w:rsid w:val="005B7019"/>
    <w:rsid w:val="005C1E02"/>
    <w:rsid w:val="005C7220"/>
    <w:rsid w:val="005D62BC"/>
    <w:rsid w:val="005E06E5"/>
    <w:rsid w:val="005E5988"/>
    <w:rsid w:val="005F2B85"/>
    <w:rsid w:val="00601802"/>
    <w:rsid w:val="00606BAE"/>
    <w:rsid w:val="006100D2"/>
    <w:rsid w:val="0061390D"/>
    <w:rsid w:val="006319CF"/>
    <w:rsid w:val="0065357E"/>
    <w:rsid w:val="00660C79"/>
    <w:rsid w:val="00664418"/>
    <w:rsid w:val="00665F72"/>
    <w:rsid w:val="006740A7"/>
    <w:rsid w:val="006817B9"/>
    <w:rsid w:val="00683336"/>
    <w:rsid w:val="006A0E0A"/>
    <w:rsid w:val="006A1643"/>
    <w:rsid w:val="006C20FE"/>
    <w:rsid w:val="006D5F15"/>
    <w:rsid w:val="006E32AB"/>
    <w:rsid w:val="006E7B73"/>
    <w:rsid w:val="00712D06"/>
    <w:rsid w:val="00713349"/>
    <w:rsid w:val="00713766"/>
    <w:rsid w:val="007212D0"/>
    <w:rsid w:val="00735113"/>
    <w:rsid w:val="0076494F"/>
    <w:rsid w:val="007A2072"/>
    <w:rsid w:val="007A3154"/>
    <w:rsid w:val="007A315A"/>
    <w:rsid w:val="00806EF9"/>
    <w:rsid w:val="0081090E"/>
    <w:rsid w:val="00813C3F"/>
    <w:rsid w:val="00830795"/>
    <w:rsid w:val="008321A2"/>
    <w:rsid w:val="00836F07"/>
    <w:rsid w:val="00845DF0"/>
    <w:rsid w:val="00846081"/>
    <w:rsid w:val="008614EC"/>
    <w:rsid w:val="008735BF"/>
    <w:rsid w:val="00875D38"/>
    <w:rsid w:val="00886380"/>
    <w:rsid w:val="00887004"/>
    <w:rsid w:val="008C0852"/>
    <w:rsid w:val="008D37FD"/>
    <w:rsid w:val="008D44FD"/>
    <w:rsid w:val="008E1BC5"/>
    <w:rsid w:val="008E30AB"/>
    <w:rsid w:val="008E7B2B"/>
    <w:rsid w:val="008F616F"/>
    <w:rsid w:val="00904A6C"/>
    <w:rsid w:val="00912E47"/>
    <w:rsid w:val="00921C7C"/>
    <w:rsid w:val="00935072"/>
    <w:rsid w:val="00937DF6"/>
    <w:rsid w:val="0095056A"/>
    <w:rsid w:val="009519E3"/>
    <w:rsid w:val="00957DC1"/>
    <w:rsid w:val="009622D0"/>
    <w:rsid w:val="00973236"/>
    <w:rsid w:val="0098487C"/>
    <w:rsid w:val="009A285D"/>
    <w:rsid w:val="009A64FD"/>
    <w:rsid w:val="009B0475"/>
    <w:rsid w:val="009B0FB5"/>
    <w:rsid w:val="009D1CA3"/>
    <w:rsid w:val="009D302F"/>
    <w:rsid w:val="009D5689"/>
    <w:rsid w:val="009F076B"/>
    <w:rsid w:val="009F0AD8"/>
    <w:rsid w:val="00A05212"/>
    <w:rsid w:val="00A05700"/>
    <w:rsid w:val="00A11381"/>
    <w:rsid w:val="00A14948"/>
    <w:rsid w:val="00A16E69"/>
    <w:rsid w:val="00A2262C"/>
    <w:rsid w:val="00A341FF"/>
    <w:rsid w:val="00A54AEF"/>
    <w:rsid w:val="00A56DBD"/>
    <w:rsid w:val="00A65692"/>
    <w:rsid w:val="00A84798"/>
    <w:rsid w:val="00A90851"/>
    <w:rsid w:val="00A948A1"/>
    <w:rsid w:val="00A9639B"/>
    <w:rsid w:val="00AB246A"/>
    <w:rsid w:val="00AC2302"/>
    <w:rsid w:val="00AC7F07"/>
    <w:rsid w:val="00AD3410"/>
    <w:rsid w:val="00AD7370"/>
    <w:rsid w:val="00AE6221"/>
    <w:rsid w:val="00AF01D8"/>
    <w:rsid w:val="00B0289F"/>
    <w:rsid w:val="00B035DA"/>
    <w:rsid w:val="00B044D1"/>
    <w:rsid w:val="00B070E4"/>
    <w:rsid w:val="00B11F8C"/>
    <w:rsid w:val="00B22A8F"/>
    <w:rsid w:val="00B25871"/>
    <w:rsid w:val="00B3126F"/>
    <w:rsid w:val="00B36C76"/>
    <w:rsid w:val="00B457E5"/>
    <w:rsid w:val="00B53042"/>
    <w:rsid w:val="00B55A28"/>
    <w:rsid w:val="00B640FA"/>
    <w:rsid w:val="00B65CE9"/>
    <w:rsid w:val="00B7648B"/>
    <w:rsid w:val="00B81A43"/>
    <w:rsid w:val="00B95FED"/>
    <w:rsid w:val="00BA41A8"/>
    <w:rsid w:val="00BB1908"/>
    <w:rsid w:val="00BB65FA"/>
    <w:rsid w:val="00BC0112"/>
    <w:rsid w:val="00BE063B"/>
    <w:rsid w:val="00BE35FA"/>
    <w:rsid w:val="00BF31D4"/>
    <w:rsid w:val="00BF6A6D"/>
    <w:rsid w:val="00C006F5"/>
    <w:rsid w:val="00C04875"/>
    <w:rsid w:val="00C0701E"/>
    <w:rsid w:val="00C26B1B"/>
    <w:rsid w:val="00C35720"/>
    <w:rsid w:val="00C76FBB"/>
    <w:rsid w:val="00C8213C"/>
    <w:rsid w:val="00C83C07"/>
    <w:rsid w:val="00C97A76"/>
    <w:rsid w:val="00CB7863"/>
    <w:rsid w:val="00CD1E3C"/>
    <w:rsid w:val="00CD236D"/>
    <w:rsid w:val="00CF116C"/>
    <w:rsid w:val="00CF292A"/>
    <w:rsid w:val="00D02950"/>
    <w:rsid w:val="00D0737F"/>
    <w:rsid w:val="00D10255"/>
    <w:rsid w:val="00D162FE"/>
    <w:rsid w:val="00D2245D"/>
    <w:rsid w:val="00D24833"/>
    <w:rsid w:val="00D510DF"/>
    <w:rsid w:val="00D52408"/>
    <w:rsid w:val="00D5527E"/>
    <w:rsid w:val="00D62506"/>
    <w:rsid w:val="00D62F86"/>
    <w:rsid w:val="00D63432"/>
    <w:rsid w:val="00D6404B"/>
    <w:rsid w:val="00D65CB1"/>
    <w:rsid w:val="00D80CD3"/>
    <w:rsid w:val="00D91D09"/>
    <w:rsid w:val="00D93004"/>
    <w:rsid w:val="00DB3559"/>
    <w:rsid w:val="00DC09E7"/>
    <w:rsid w:val="00DC4E71"/>
    <w:rsid w:val="00DD1872"/>
    <w:rsid w:val="00E01D5F"/>
    <w:rsid w:val="00E02F8A"/>
    <w:rsid w:val="00E04B3F"/>
    <w:rsid w:val="00E16981"/>
    <w:rsid w:val="00E413C6"/>
    <w:rsid w:val="00E46850"/>
    <w:rsid w:val="00E53CDD"/>
    <w:rsid w:val="00E6551F"/>
    <w:rsid w:val="00E65F9D"/>
    <w:rsid w:val="00E73FA3"/>
    <w:rsid w:val="00E93DEF"/>
    <w:rsid w:val="00EA3852"/>
    <w:rsid w:val="00EA42C0"/>
    <w:rsid w:val="00EA5A50"/>
    <w:rsid w:val="00EB5BAA"/>
    <w:rsid w:val="00EC0885"/>
    <w:rsid w:val="00EC417E"/>
    <w:rsid w:val="00EE15C3"/>
    <w:rsid w:val="00EE3B81"/>
    <w:rsid w:val="00F107E9"/>
    <w:rsid w:val="00F41518"/>
    <w:rsid w:val="00F42463"/>
    <w:rsid w:val="00F54135"/>
    <w:rsid w:val="00F547A4"/>
    <w:rsid w:val="00F562D9"/>
    <w:rsid w:val="00F56DD6"/>
    <w:rsid w:val="00F709E3"/>
    <w:rsid w:val="00F748BD"/>
    <w:rsid w:val="00F74D13"/>
    <w:rsid w:val="00F763F0"/>
    <w:rsid w:val="00F81080"/>
    <w:rsid w:val="00FA18FD"/>
    <w:rsid w:val="00FA41A3"/>
    <w:rsid w:val="00FB0B9B"/>
    <w:rsid w:val="00FB704A"/>
    <w:rsid w:val="00FC3213"/>
    <w:rsid w:val="00FC755B"/>
    <w:rsid w:val="00FD3DAC"/>
    <w:rsid w:val="00FF4C91"/>
    <w:rsid w:val="449731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234AD"/>
  <w15:docId w15:val="{C8CD2CCD-1A5A-4D00-BE5A-876E87A2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21F1B"/>
    <w:pPr>
      <w:ind w:firstLine="709"/>
      <w:jc w:val="both"/>
    </w:pPr>
    <w:rPr>
      <w:rFonts w:ascii="Times New Roman" w:eastAsiaTheme="minorEastAsia" w:hAnsi="Times New Roman"/>
      <w:sz w:val="28"/>
      <w:lang w:val="en-US" w:bidi="en-US"/>
    </w:rPr>
  </w:style>
  <w:style w:type="paragraph" w:styleId="1">
    <w:name w:val="heading 1"/>
    <w:aliases w:val="!Заголовок 1"/>
    <w:basedOn w:val="a0"/>
    <w:next w:val="a0"/>
    <w:link w:val="10"/>
    <w:qFormat/>
    <w:rsid w:val="00121F1B"/>
    <w:pPr>
      <w:keepNext/>
      <w:keepLines/>
      <w:numPr>
        <w:numId w:val="29"/>
      </w:numPr>
      <w:spacing w:before="480" w:after="0"/>
      <w:outlineLvl w:val="0"/>
    </w:pPr>
    <w:rPr>
      <w:rFonts w:asciiTheme="majorHAnsi" w:eastAsiaTheme="majorEastAsia" w:hAnsiTheme="majorHAnsi" w:cstheme="majorBidi"/>
      <w:bCs/>
      <w:color w:val="000000" w:themeColor="text1"/>
      <w:szCs w:val="28"/>
    </w:rPr>
  </w:style>
  <w:style w:type="paragraph" w:styleId="2">
    <w:name w:val="heading 2"/>
    <w:aliases w:val="!Подзаголовок 1"/>
    <w:basedOn w:val="1"/>
    <w:next w:val="a0"/>
    <w:link w:val="20"/>
    <w:unhideWhenUsed/>
    <w:qFormat/>
    <w:rsid w:val="00121F1B"/>
    <w:pPr>
      <w:numPr>
        <w:ilvl w:val="1"/>
      </w:numPr>
      <w:spacing w:before="200" w:after="120" w:line="240" w:lineRule="auto"/>
      <w:outlineLvl w:val="1"/>
    </w:pPr>
    <w:rPr>
      <w:szCs w:val="26"/>
    </w:rPr>
  </w:style>
  <w:style w:type="paragraph" w:styleId="3">
    <w:name w:val="heading 3"/>
    <w:basedOn w:val="a0"/>
    <w:next w:val="a0"/>
    <w:link w:val="30"/>
    <w:unhideWhenUsed/>
    <w:qFormat/>
    <w:rsid w:val="00121F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nhideWhenUsed/>
    <w:qFormat/>
    <w:rsid w:val="00121F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21F1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121F1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21F1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21F1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21F1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  <w:rsid w:val="00121F1B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121F1B"/>
  </w:style>
  <w:style w:type="paragraph" w:customStyle="1" w:styleId="11">
    <w:name w:val="Без интервала1"/>
    <w:link w:val="NoSpacingChar"/>
    <w:rsid w:val="00121F1B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1"/>
    <w:link w:val="11"/>
    <w:locked/>
    <w:rsid w:val="003D0ACA"/>
    <w:rPr>
      <w:rFonts w:ascii="Calibri" w:eastAsia="Times New Roman" w:hAnsi="Calibri" w:cs="Times New Roman"/>
    </w:rPr>
  </w:style>
  <w:style w:type="paragraph" w:styleId="a4">
    <w:name w:val="caption"/>
    <w:basedOn w:val="a0"/>
    <w:next w:val="a0"/>
    <w:uiPriority w:val="35"/>
    <w:unhideWhenUsed/>
    <w:qFormat/>
    <w:rsid w:val="00121F1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footer"/>
    <w:basedOn w:val="a0"/>
    <w:link w:val="a6"/>
    <w:uiPriority w:val="99"/>
    <w:rsid w:val="00121F1B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val="ru-RU" w:eastAsia="ru-RU" w:bidi="ar-SA"/>
    </w:rPr>
  </w:style>
  <w:style w:type="character" w:customStyle="1" w:styleId="a6">
    <w:name w:val="Нижний колонтитул Знак"/>
    <w:basedOn w:val="a1"/>
    <w:link w:val="a5"/>
    <w:uiPriority w:val="99"/>
    <w:rsid w:val="00121F1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0"/>
    <w:link w:val="a8"/>
    <w:rsid w:val="00121F1B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val="ru-RU" w:eastAsia="ru-RU" w:bidi="ar-SA"/>
    </w:rPr>
  </w:style>
  <w:style w:type="character" w:customStyle="1" w:styleId="a8">
    <w:name w:val="Верхний колонтитул Знак"/>
    <w:basedOn w:val="a1"/>
    <w:link w:val="a7"/>
    <w:rsid w:val="00121F1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0"/>
    <w:uiPriority w:val="99"/>
    <w:semiHidden/>
    <w:unhideWhenUsed/>
    <w:rsid w:val="00121F1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 w:bidi="ar-SA"/>
    </w:rPr>
  </w:style>
  <w:style w:type="paragraph" w:styleId="aa">
    <w:name w:val="Balloon Text"/>
    <w:basedOn w:val="a0"/>
    <w:link w:val="ab"/>
    <w:uiPriority w:val="99"/>
    <w:semiHidden/>
    <w:unhideWhenUsed/>
    <w:rsid w:val="00121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121F1B"/>
    <w:rPr>
      <w:rFonts w:ascii="Tahoma" w:eastAsiaTheme="minorEastAsia" w:hAnsi="Tahoma" w:cs="Tahoma"/>
      <w:sz w:val="16"/>
      <w:szCs w:val="16"/>
      <w:lang w:val="en-US" w:bidi="en-US"/>
    </w:rPr>
  </w:style>
  <w:style w:type="paragraph" w:customStyle="1" w:styleId="ac">
    <w:name w:val="Заголовок"/>
    <w:basedOn w:val="a0"/>
    <w:qFormat/>
    <w:rsid w:val="001F289A"/>
    <w:pPr>
      <w:spacing w:line="360" w:lineRule="auto"/>
      <w:ind w:firstLine="539"/>
      <w:outlineLvl w:val="1"/>
    </w:pPr>
    <w:rPr>
      <w:b/>
      <w:szCs w:val="28"/>
    </w:rPr>
  </w:style>
  <w:style w:type="table" w:styleId="ad">
    <w:name w:val="Table Grid"/>
    <w:basedOn w:val="a2"/>
    <w:rsid w:val="00121F1B"/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aliases w:val="2 Пункт"/>
    <w:link w:val="af"/>
    <w:uiPriority w:val="1"/>
    <w:qFormat/>
    <w:rsid w:val="00121F1B"/>
    <w:pPr>
      <w:spacing w:after="0" w:line="240" w:lineRule="auto"/>
    </w:pPr>
    <w:rPr>
      <w:rFonts w:eastAsiaTheme="minorEastAsia"/>
      <w:lang w:val="en-US" w:bidi="en-US"/>
    </w:rPr>
  </w:style>
  <w:style w:type="character" w:customStyle="1" w:styleId="10">
    <w:name w:val="Заголовок 1 Знак"/>
    <w:aliases w:val="!Заголовок 1 Знак"/>
    <w:basedOn w:val="a1"/>
    <w:link w:val="1"/>
    <w:rsid w:val="00121F1B"/>
    <w:rPr>
      <w:rFonts w:asciiTheme="majorHAnsi" w:eastAsiaTheme="majorEastAsia" w:hAnsiTheme="majorHAnsi" w:cstheme="majorBidi"/>
      <w:bCs/>
      <w:color w:val="000000" w:themeColor="text1"/>
      <w:sz w:val="28"/>
      <w:szCs w:val="28"/>
      <w:lang w:val="en-US" w:bidi="en-US"/>
    </w:rPr>
  </w:style>
  <w:style w:type="character" w:customStyle="1" w:styleId="20">
    <w:name w:val="Заголовок 2 Знак"/>
    <w:aliases w:val="!Подзаголовок 1 Знак"/>
    <w:basedOn w:val="a1"/>
    <w:link w:val="2"/>
    <w:rsid w:val="00121F1B"/>
    <w:rPr>
      <w:rFonts w:asciiTheme="majorHAnsi" w:eastAsiaTheme="majorEastAsia" w:hAnsiTheme="majorHAnsi" w:cstheme="majorBidi"/>
      <w:bCs/>
      <w:color w:val="000000" w:themeColor="text1"/>
      <w:sz w:val="28"/>
      <w:szCs w:val="26"/>
      <w:lang w:val="en-US" w:bidi="en-US"/>
    </w:rPr>
  </w:style>
  <w:style w:type="paragraph" w:customStyle="1" w:styleId="a">
    <w:name w:val="Пункт"/>
    <w:basedOn w:val="a0"/>
    <w:qFormat/>
    <w:rsid w:val="003C1338"/>
    <w:pPr>
      <w:numPr>
        <w:numId w:val="2"/>
      </w:numPr>
      <w:spacing w:line="360" w:lineRule="auto"/>
      <w:outlineLvl w:val="1"/>
    </w:pPr>
    <w:rPr>
      <w:b/>
      <w:szCs w:val="28"/>
    </w:rPr>
  </w:style>
  <w:style w:type="paragraph" w:customStyle="1" w:styleId="af0">
    <w:name w:val="Просто текст"/>
    <w:basedOn w:val="a4"/>
    <w:qFormat/>
    <w:rsid w:val="00121F1B"/>
    <w:pPr>
      <w:spacing w:after="80"/>
      <w:ind w:firstLine="0"/>
    </w:pPr>
    <w:rPr>
      <w:rFonts w:eastAsia="Times New Roman" w:cs="Times New Roman"/>
      <w:b w:val="0"/>
      <w:color w:val="auto"/>
      <w:sz w:val="28"/>
      <w:szCs w:val="28"/>
      <w:lang w:val="ru-RU" w:bidi="ar-SA"/>
    </w:rPr>
  </w:style>
  <w:style w:type="character" w:customStyle="1" w:styleId="apple-converted-space">
    <w:name w:val="apple-converted-space"/>
    <w:basedOn w:val="a1"/>
    <w:rsid w:val="00121F1B"/>
  </w:style>
  <w:style w:type="paragraph" w:customStyle="1" w:styleId="af1">
    <w:name w:val="Лаб_обычный"/>
    <w:basedOn w:val="a0"/>
    <w:rsid w:val="002F4665"/>
    <w:pPr>
      <w:spacing w:after="0" w:line="240" w:lineRule="auto"/>
      <w:ind w:firstLine="567"/>
    </w:pPr>
    <w:rPr>
      <w:szCs w:val="20"/>
    </w:rPr>
  </w:style>
  <w:style w:type="character" w:customStyle="1" w:styleId="30">
    <w:name w:val="Заголовок 3 Знак"/>
    <w:basedOn w:val="a1"/>
    <w:link w:val="3"/>
    <w:rsid w:val="00121F1B"/>
    <w:rPr>
      <w:rFonts w:asciiTheme="majorHAnsi" w:eastAsiaTheme="majorEastAsia" w:hAnsiTheme="majorHAnsi" w:cstheme="majorBidi"/>
      <w:b/>
      <w:bCs/>
      <w:color w:val="4F81BD" w:themeColor="accent1"/>
      <w:sz w:val="28"/>
      <w:lang w:val="en-US" w:bidi="en-US"/>
    </w:rPr>
  </w:style>
  <w:style w:type="character" w:customStyle="1" w:styleId="40">
    <w:name w:val="Заголовок 4 Знак"/>
    <w:basedOn w:val="a1"/>
    <w:link w:val="4"/>
    <w:rsid w:val="00121F1B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en-US" w:bidi="en-US"/>
    </w:rPr>
  </w:style>
  <w:style w:type="character" w:customStyle="1" w:styleId="50">
    <w:name w:val="Заголовок 5 Знак"/>
    <w:basedOn w:val="a1"/>
    <w:link w:val="5"/>
    <w:uiPriority w:val="9"/>
    <w:semiHidden/>
    <w:rsid w:val="00121F1B"/>
    <w:rPr>
      <w:rFonts w:asciiTheme="majorHAnsi" w:eastAsiaTheme="majorEastAsia" w:hAnsiTheme="majorHAnsi" w:cstheme="majorBidi"/>
      <w:color w:val="243F60" w:themeColor="accent1" w:themeShade="7F"/>
      <w:sz w:val="28"/>
      <w:lang w:val="en-US" w:bidi="en-US"/>
    </w:rPr>
  </w:style>
  <w:style w:type="character" w:customStyle="1" w:styleId="60">
    <w:name w:val="Заголовок 6 Знак"/>
    <w:basedOn w:val="a1"/>
    <w:link w:val="6"/>
    <w:uiPriority w:val="9"/>
    <w:semiHidden/>
    <w:rsid w:val="00121F1B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en-US" w:bidi="en-US"/>
    </w:rPr>
  </w:style>
  <w:style w:type="character" w:customStyle="1" w:styleId="70">
    <w:name w:val="Заголовок 7 Знак"/>
    <w:basedOn w:val="a1"/>
    <w:link w:val="7"/>
    <w:uiPriority w:val="9"/>
    <w:semiHidden/>
    <w:rsid w:val="00121F1B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en-US" w:bidi="en-US"/>
    </w:rPr>
  </w:style>
  <w:style w:type="character" w:customStyle="1" w:styleId="80">
    <w:name w:val="Заголовок 8 Знак"/>
    <w:basedOn w:val="a1"/>
    <w:link w:val="8"/>
    <w:uiPriority w:val="9"/>
    <w:semiHidden/>
    <w:rsid w:val="00121F1B"/>
    <w:rPr>
      <w:rFonts w:asciiTheme="majorHAnsi" w:eastAsiaTheme="majorEastAsia" w:hAnsiTheme="majorHAnsi" w:cstheme="majorBidi"/>
      <w:color w:val="4F81BD" w:themeColor="accent1"/>
      <w:sz w:val="20"/>
      <w:szCs w:val="20"/>
      <w:lang w:val="en-US" w:bidi="en-US"/>
    </w:rPr>
  </w:style>
  <w:style w:type="character" w:customStyle="1" w:styleId="90">
    <w:name w:val="Заголовок 9 Знак"/>
    <w:basedOn w:val="a1"/>
    <w:link w:val="9"/>
    <w:uiPriority w:val="9"/>
    <w:semiHidden/>
    <w:rsid w:val="00121F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bidi="en-US"/>
    </w:rPr>
  </w:style>
  <w:style w:type="paragraph" w:styleId="af2">
    <w:name w:val="Title"/>
    <w:basedOn w:val="a0"/>
    <w:next w:val="a0"/>
    <w:link w:val="af3"/>
    <w:qFormat/>
    <w:rsid w:val="00121F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1"/>
    <w:link w:val="af2"/>
    <w:rsid w:val="00121F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paragraph" w:styleId="af4">
    <w:name w:val="Subtitle"/>
    <w:basedOn w:val="a0"/>
    <w:next w:val="a0"/>
    <w:link w:val="af5"/>
    <w:uiPriority w:val="11"/>
    <w:qFormat/>
    <w:rsid w:val="00121F1B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5">
    <w:name w:val="Подзаголовок Знак"/>
    <w:basedOn w:val="a1"/>
    <w:link w:val="af4"/>
    <w:uiPriority w:val="11"/>
    <w:rsid w:val="00121F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bidi="en-US"/>
    </w:rPr>
  </w:style>
  <w:style w:type="character" w:styleId="af6">
    <w:name w:val="Strong"/>
    <w:basedOn w:val="a1"/>
    <w:qFormat/>
    <w:rsid w:val="00121F1B"/>
    <w:rPr>
      <w:b/>
      <w:bCs/>
      <w:sz w:val="28"/>
    </w:rPr>
  </w:style>
  <w:style w:type="character" w:styleId="af7">
    <w:name w:val="Emphasis"/>
    <w:basedOn w:val="a1"/>
    <w:uiPriority w:val="20"/>
    <w:qFormat/>
    <w:rsid w:val="00121F1B"/>
    <w:rPr>
      <w:i/>
      <w:iCs/>
    </w:rPr>
  </w:style>
  <w:style w:type="paragraph" w:styleId="af8">
    <w:name w:val="List Paragraph"/>
    <w:basedOn w:val="a0"/>
    <w:uiPriority w:val="34"/>
    <w:qFormat/>
    <w:rsid w:val="00121F1B"/>
    <w:pPr>
      <w:ind w:left="720"/>
      <w:contextualSpacing/>
    </w:pPr>
  </w:style>
  <w:style w:type="paragraph" w:styleId="21">
    <w:name w:val="Quote"/>
    <w:basedOn w:val="a0"/>
    <w:next w:val="a0"/>
    <w:link w:val="22"/>
    <w:uiPriority w:val="29"/>
    <w:qFormat/>
    <w:rsid w:val="00121F1B"/>
    <w:rPr>
      <w:i/>
      <w:iCs/>
      <w:color w:val="000000" w:themeColor="text1"/>
    </w:rPr>
  </w:style>
  <w:style w:type="character" w:customStyle="1" w:styleId="22">
    <w:name w:val="Цитата 2 Знак"/>
    <w:basedOn w:val="a1"/>
    <w:link w:val="21"/>
    <w:uiPriority w:val="29"/>
    <w:rsid w:val="00121F1B"/>
    <w:rPr>
      <w:rFonts w:ascii="Times New Roman" w:eastAsiaTheme="minorEastAsia" w:hAnsi="Times New Roman"/>
      <w:i/>
      <w:iCs/>
      <w:color w:val="000000" w:themeColor="text1"/>
      <w:sz w:val="28"/>
      <w:lang w:val="en-US" w:bidi="en-US"/>
    </w:rPr>
  </w:style>
  <w:style w:type="paragraph" w:styleId="af9">
    <w:name w:val="Intense Quote"/>
    <w:basedOn w:val="a0"/>
    <w:next w:val="a0"/>
    <w:link w:val="afa"/>
    <w:uiPriority w:val="30"/>
    <w:qFormat/>
    <w:rsid w:val="00121F1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a">
    <w:name w:val="Выделенная цитата Знак"/>
    <w:basedOn w:val="a1"/>
    <w:link w:val="af9"/>
    <w:uiPriority w:val="30"/>
    <w:rsid w:val="00121F1B"/>
    <w:rPr>
      <w:rFonts w:ascii="Times New Roman" w:eastAsiaTheme="minorEastAsia" w:hAnsi="Times New Roman"/>
      <w:b/>
      <w:bCs/>
      <w:i/>
      <w:iCs/>
      <w:color w:val="4F81BD" w:themeColor="accent1"/>
      <w:sz w:val="28"/>
      <w:lang w:val="en-US" w:bidi="en-US"/>
    </w:rPr>
  </w:style>
  <w:style w:type="character" w:styleId="afb">
    <w:name w:val="Subtle Emphasis"/>
    <w:basedOn w:val="a1"/>
    <w:uiPriority w:val="19"/>
    <w:qFormat/>
    <w:rsid w:val="00121F1B"/>
    <w:rPr>
      <w:i/>
      <w:iCs/>
      <w:color w:val="808080" w:themeColor="text1" w:themeTint="7F"/>
    </w:rPr>
  </w:style>
  <w:style w:type="character" w:styleId="afc">
    <w:name w:val="Intense Emphasis"/>
    <w:basedOn w:val="a1"/>
    <w:uiPriority w:val="21"/>
    <w:qFormat/>
    <w:rsid w:val="00121F1B"/>
    <w:rPr>
      <w:b/>
      <w:bCs/>
      <w:i/>
      <w:iCs/>
      <w:color w:val="4F81BD" w:themeColor="accent1"/>
    </w:rPr>
  </w:style>
  <w:style w:type="character" w:styleId="afd">
    <w:name w:val="Subtle Reference"/>
    <w:basedOn w:val="a1"/>
    <w:uiPriority w:val="31"/>
    <w:qFormat/>
    <w:rsid w:val="00121F1B"/>
    <w:rPr>
      <w:smallCaps/>
      <w:color w:val="C0504D" w:themeColor="accent2"/>
      <w:u w:val="single"/>
    </w:rPr>
  </w:style>
  <w:style w:type="character" w:styleId="afe">
    <w:name w:val="Intense Reference"/>
    <w:basedOn w:val="a1"/>
    <w:uiPriority w:val="32"/>
    <w:qFormat/>
    <w:rsid w:val="00121F1B"/>
    <w:rPr>
      <w:b/>
      <w:bCs/>
      <w:smallCaps/>
      <w:color w:val="C0504D" w:themeColor="accent2"/>
      <w:spacing w:val="5"/>
      <w:u w:val="single"/>
    </w:rPr>
  </w:style>
  <w:style w:type="character" w:styleId="aff">
    <w:name w:val="Book Title"/>
    <w:basedOn w:val="a1"/>
    <w:uiPriority w:val="33"/>
    <w:qFormat/>
    <w:rsid w:val="00121F1B"/>
    <w:rPr>
      <w:b/>
      <w:bCs/>
      <w:smallCaps/>
      <w:spacing w:val="5"/>
    </w:rPr>
  </w:style>
  <w:style w:type="paragraph" w:styleId="aff0">
    <w:name w:val="TOC Heading"/>
    <w:basedOn w:val="1"/>
    <w:next w:val="a0"/>
    <w:uiPriority w:val="39"/>
    <w:unhideWhenUsed/>
    <w:qFormat/>
    <w:rsid w:val="00121F1B"/>
    <w:pPr>
      <w:outlineLvl w:val="9"/>
    </w:pPr>
  </w:style>
  <w:style w:type="paragraph" w:styleId="aff1">
    <w:name w:val="Body Text"/>
    <w:basedOn w:val="a0"/>
    <w:link w:val="aff2"/>
    <w:rsid w:val="00121F1B"/>
    <w:pPr>
      <w:spacing w:after="0" w:line="240" w:lineRule="auto"/>
    </w:pPr>
    <w:rPr>
      <w:rFonts w:eastAsia="Times New Roman" w:cs="Times New Roman"/>
      <w:szCs w:val="20"/>
      <w:lang w:val="ru-RU" w:eastAsia="ru-RU" w:bidi="ar-SA"/>
    </w:rPr>
  </w:style>
  <w:style w:type="character" w:customStyle="1" w:styleId="aff2">
    <w:name w:val="Основной текст Знак"/>
    <w:basedOn w:val="a1"/>
    <w:link w:val="aff1"/>
    <w:rsid w:val="00121F1B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">
    <w:name w:val="Без интервала Знак"/>
    <w:aliases w:val="2 Пункт Знак"/>
    <w:basedOn w:val="a1"/>
    <w:link w:val="ae"/>
    <w:uiPriority w:val="1"/>
    <w:rsid w:val="00121F1B"/>
    <w:rPr>
      <w:rFonts w:eastAsiaTheme="minorEastAsia"/>
      <w:lang w:val="en-US" w:bidi="en-US"/>
    </w:rPr>
  </w:style>
  <w:style w:type="paragraph" w:customStyle="1" w:styleId="MTDisplayEquation">
    <w:name w:val="MTDisplayEquation"/>
    <w:basedOn w:val="a0"/>
    <w:next w:val="a0"/>
    <w:rsid w:val="00121F1B"/>
    <w:pPr>
      <w:shd w:val="clear" w:color="auto" w:fill="FFFFFF"/>
      <w:tabs>
        <w:tab w:val="center" w:pos="4320"/>
        <w:tab w:val="right" w:pos="9360"/>
      </w:tabs>
      <w:spacing w:after="0" w:line="288" w:lineRule="exact"/>
      <w:ind w:left="-720" w:firstLine="704"/>
    </w:pPr>
    <w:rPr>
      <w:rFonts w:eastAsia="Times New Roman" w:cs="Times New Roman"/>
      <w:sz w:val="24"/>
      <w:szCs w:val="24"/>
      <w:lang w:val="ru-RU" w:eastAsia="ru-RU" w:bidi="ar-SA"/>
    </w:rPr>
  </w:style>
  <w:style w:type="numbering" w:customStyle="1" w:styleId="12">
    <w:name w:val="Нет списка1"/>
    <w:next w:val="a3"/>
    <w:uiPriority w:val="99"/>
    <w:semiHidden/>
    <w:unhideWhenUsed/>
    <w:rsid w:val="00121F1B"/>
  </w:style>
  <w:style w:type="character" w:styleId="aff3">
    <w:name w:val="Placeholder Text"/>
    <w:basedOn w:val="a1"/>
    <w:uiPriority w:val="99"/>
    <w:semiHidden/>
    <w:rsid w:val="00121F1B"/>
    <w:rPr>
      <w:color w:val="808080"/>
    </w:rPr>
  </w:style>
  <w:style w:type="paragraph" w:styleId="aff4">
    <w:name w:val="Body Text Indent"/>
    <w:basedOn w:val="a0"/>
    <w:link w:val="aff5"/>
    <w:rsid w:val="00121F1B"/>
    <w:pPr>
      <w:spacing w:after="120" w:line="240" w:lineRule="auto"/>
      <w:ind w:left="283"/>
    </w:pPr>
    <w:rPr>
      <w:rFonts w:eastAsia="Times New Roman" w:cs="Times New Roman"/>
      <w:sz w:val="24"/>
      <w:szCs w:val="24"/>
      <w:lang w:val="ru-RU" w:eastAsia="ru-RU" w:bidi="ar-SA"/>
    </w:rPr>
  </w:style>
  <w:style w:type="character" w:customStyle="1" w:styleId="aff5">
    <w:name w:val="Основной текст с отступом Знак"/>
    <w:basedOn w:val="a1"/>
    <w:link w:val="aff4"/>
    <w:rsid w:val="00121F1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0"/>
    <w:link w:val="32"/>
    <w:rsid w:val="00121F1B"/>
    <w:pPr>
      <w:spacing w:after="120" w:line="240" w:lineRule="auto"/>
      <w:ind w:left="283"/>
    </w:pPr>
    <w:rPr>
      <w:rFonts w:eastAsia="Times New Roman" w:cs="Times New Roman"/>
      <w:sz w:val="16"/>
      <w:szCs w:val="16"/>
      <w:lang w:val="ru-RU" w:eastAsia="ru-RU" w:bidi="ar-SA"/>
    </w:rPr>
  </w:style>
  <w:style w:type="character" w:customStyle="1" w:styleId="32">
    <w:name w:val="Основной текст с отступом 3 Знак"/>
    <w:basedOn w:val="a1"/>
    <w:link w:val="31"/>
    <w:rsid w:val="00121F1B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6">
    <w:name w:val="List"/>
    <w:basedOn w:val="a0"/>
    <w:rsid w:val="00121F1B"/>
    <w:pPr>
      <w:overflowPunct w:val="0"/>
      <w:autoSpaceDE w:val="0"/>
      <w:autoSpaceDN w:val="0"/>
      <w:adjustRightInd w:val="0"/>
      <w:spacing w:after="0" w:line="240" w:lineRule="auto"/>
      <w:ind w:left="360" w:hanging="360"/>
      <w:textAlignment w:val="baseline"/>
    </w:pPr>
    <w:rPr>
      <w:rFonts w:eastAsia="Times New Roman" w:cs="Times New Roman"/>
      <w:sz w:val="20"/>
      <w:szCs w:val="20"/>
      <w:lang w:val="ru-RU" w:eastAsia="ru-RU" w:bidi="ar-SA"/>
    </w:rPr>
  </w:style>
  <w:style w:type="paragraph" w:styleId="23">
    <w:name w:val="Body Text Indent 2"/>
    <w:basedOn w:val="a0"/>
    <w:link w:val="24"/>
    <w:rsid w:val="00121F1B"/>
    <w:pPr>
      <w:spacing w:after="0" w:line="240" w:lineRule="auto"/>
      <w:ind w:firstLine="720"/>
    </w:pPr>
    <w:rPr>
      <w:rFonts w:eastAsia="Times New Roman" w:cs="Times New Roman"/>
      <w:b/>
      <w:sz w:val="24"/>
      <w:szCs w:val="24"/>
      <w:lang w:val="ru-RU" w:eastAsia="ru-RU" w:bidi="ar-SA"/>
    </w:rPr>
  </w:style>
  <w:style w:type="character" w:customStyle="1" w:styleId="24">
    <w:name w:val="Основной текст с отступом 2 Знак"/>
    <w:basedOn w:val="a1"/>
    <w:link w:val="23"/>
    <w:rsid w:val="00121F1B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25">
    <w:name w:val="Body Text 2"/>
    <w:basedOn w:val="a0"/>
    <w:link w:val="26"/>
    <w:rsid w:val="00121F1B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szCs w:val="24"/>
      <w:lang w:val="ru-RU" w:eastAsia="ru-RU" w:bidi="ar-SA"/>
    </w:rPr>
  </w:style>
  <w:style w:type="character" w:customStyle="1" w:styleId="26">
    <w:name w:val="Основной текст 2 Знак"/>
    <w:basedOn w:val="a1"/>
    <w:link w:val="25"/>
    <w:rsid w:val="00121F1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121F1B"/>
    <w:pPr>
      <w:autoSpaceDE w:val="0"/>
      <w:autoSpaceDN w:val="0"/>
      <w:adjustRightInd w:val="0"/>
      <w:spacing w:after="0" w:line="240" w:lineRule="auto"/>
    </w:pPr>
    <w:rPr>
      <w:rFonts w:ascii="Courier New PS" w:eastAsia="Times New Roman" w:hAnsi="Courier New PS" w:cs="Times New Roman"/>
      <w:color w:val="000000"/>
      <w:sz w:val="24"/>
      <w:szCs w:val="24"/>
      <w:lang w:eastAsia="ru-RU"/>
    </w:rPr>
  </w:style>
  <w:style w:type="character" w:styleId="aff7">
    <w:name w:val="page number"/>
    <w:basedOn w:val="a1"/>
    <w:rsid w:val="00121F1B"/>
  </w:style>
  <w:style w:type="paragraph" w:styleId="aff8">
    <w:name w:val="Block Text"/>
    <w:basedOn w:val="a0"/>
    <w:rsid w:val="00121F1B"/>
    <w:pPr>
      <w:spacing w:after="0" w:line="240" w:lineRule="auto"/>
      <w:ind w:left="851" w:right="1381"/>
      <w:jc w:val="center"/>
    </w:pPr>
    <w:rPr>
      <w:rFonts w:eastAsia="Times New Roman" w:cs="Times New Roman"/>
      <w:szCs w:val="24"/>
      <w:lang w:val="ru-RU" w:eastAsia="ru-RU" w:bidi="ar-SA"/>
    </w:rPr>
  </w:style>
  <w:style w:type="character" w:customStyle="1" w:styleId="st">
    <w:name w:val="st"/>
    <w:basedOn w:val="a1"/>
    <w:rsid w:val="00121F1B"/>
  </w:style>
  <w:style w:type="character" w:styleId="aff9">
    <w:name w:val="Hyperlink"/>
    <w:basedOn w:val="a1"/>
    <w:uiPriority w:val="99"/>
    <w:unhideWhenUsed/>
    <w:rsid w:val="00121F1B"/>
    <w:rPr>
      <w:color w:val="0000FF"/>
      <w:u w:val="single"/>
    </w:rPr>
  </w:style>
  <w:style w:type="paragraph" w:styleId="13">
    <w:name w:val="toc 1"/>
    <w:basedOn w:val="a0"/>
    <w:next w:val="a0"/>
    <w:autoRedefine/>
    <w:uiPriority w:val="39"/>
    <w:unhideWhenUsed/>
    <w:rsid w:val="00121F1B"/>
    <w:pPr>
      <w:tabs>
        <w:tab w:val="left" w:pos="440"/>
        <w:tab w:val="right" w:leader="dot" w:pos="9345"/>
      </w:tabs>
      <w:spacing w:after="100"/>
      <w:ind w:firstLine="0"/>
    </w:pPr>
  </w:style>
  <w:style w:type="paragraph" w:styleId="27">
    <w:name w:val="toc 2"/>
    <w:basedOn w:val="a0"/>
    <w:next w:val="a0"/>
    <w:autoRedefine/>
    <w:uiPriority w:val="39"/>
    <w:unhideWhenUsed/>
    <w:rsid w:val="00121F1B"/>
    <w:pPr>
      <w:spacing w:after="100"/>
      <w:ind w:left="280"/>
    </w:pPr>
  </w:style>
  <w:style w:type="table" w:styleId="-1">
    <w:name w:val="Grid Table 1 Light"/>
    <w:basedOn w:val="a2"/>
    <w:uiPriority w:val="46"/>
    <w:rsid w:val="00121F1B"/>
    <w:pPr>
      <w:spacing w:after="0" w:line="240" w:lineRule="auto"/>
    </w:pPr>
    <w:rPr>
      <w:rFonts w:eastAsiaTheme="minorEastAsia"/>
      <w:lang w:val="en-US" w:bidi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Plain Table 2"/>
    <w:basedOn w:val="a2"/>
    <w:uiPriority w:val="42"/>
    <w:rsid w:val="00121F1B"/>
    <w:pPr>
      <w:spacing w:after="0" w:line="240" w:lineRule="auto"/>
    </w:pPr>
    <w:rPr>
      <w:rFonts w:eastAsiaTheme="minorEastAsia"/>
      <w:lang w:val="en-US" w:bidi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ffa">
    <w:name w:val="заголовки больше больших"/>
    <w:basedOn w:val="a0"/>
    <w:link w:val="affb"/>
    <w:qFormat/>
    <w:rsid w:val="00121F1B"/>
    <w:pPr>
      <w:ind w:right="-1"/>
    </w:pPr>
    <w:rPr>
      <w:b/>
      <w:i/>
    </w:rPr>
  </w:style>
  <w:style w:type="character" w:customStyle="1" w:styleId="affb">
    <w:name w:val="заголовки больше больших Знак"/>
    <w:basedOn w:val="a1"/>
    <w:link w:val="affa"/>
    <w:rsid w:val="00121F1B"/>
    <w:rPr>
      <w:rFonts w:ascii="Times New Roman" w:eastAsiaTheme="minorEastAsia" w:hAnsi="Times New Roman"/>
      <w:b/>
      <w:i/>
      <w:sz w:val="28"/>
      <w:lang w:val="en-US" w:bidi="en-US"/>
    </w:rPr>
  </w:style>
  <w:style w:type="paragraph" w:styleId="33">
    <w:name w:val="Body Text 3"/>
    <w:basedOn w:val="a0"/>
    <w:link w:val="34"/>
    <w:uiPriority w:val="99"/>
    <w:semiHidden/>
    <w:unhideWhenUsed/>
    <w:rsid w:val="00121F1B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semiHidden/>
    <w:rsid w:val="00121F1B"/>
    <w:rPr>
      <w:rFonts w:ascii="Times New Roman" w:eastAsiaTheme="minorEastAsia" w:hAnsi="Times New Roman"/>
      <w:sz w:val="16"/>
      <w:szCs w:val="16"/>
      <w:lang w:val="en-US" w:bidi="en-US"/>
    </w:rPr>
  </w:style>
  <w:style w:type="table" w:customStyle="1" w:styleId="14">
    <w:name w:val="Сетка таблицы1"/>
    <w:basedOn w:val="a2"/>
    <w:next w:val="ad"/>
    <w:uiPriority w:val="59"/>
    <w:rsid w:val="00121F1B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c">
    <w:name w:val="Чертежный"/>
    <w:rsid w:val="00121F1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35">
    <w:name w:val="toc 3"/>
    <w:basedOn w:val="a0"/>
    <w:next w:val="a0"/>
    <w:autoRedefine/>
    <w:semiHidden/>
    <w:rsid w:val="00121F1B"/>
    <w:pPr>
      <w:tabs>
        <w:tab w:val="right" w:leader="dot" w:pos="9355"/>
      </w:tabs>
      <w:spacing w:line="336" w:lineRule="auto"/>
      <w:ind w:left="567" w:right="851"/>
    </w:pPr>
  </w:style>
  <w:style w:type="paragraph" w:styleId="41">
    <w:name w:val="toc 4"/>
    <w:basedOn w:val="a0"/>
    <w:next w:val="a0"/>
    <w:autoRedefine/>
    <w:semiHidden/>
    <w:rsid w:val="00121F1B"/>
    <w:pPr>
      <w:tabs>
        <w:tab w:val="right" w:leader="dot" w:pos="9356"/>
      </w:tabs>
      <w:spacing w:line="336" w:lineRule="auto"/>
      <w:ind w:left="284" w:right="851"/>
    </w:pPr>
  </w:style>
  <w:style w:type="paragraph" w:customStyle="1" w:styleId="affd">
    <w:name w:val="Переменные"/>
    <w:basedOn w:val="aff1"/>
    <w:rsid w:val="00121F1B"/>
    <w:pPr>
      <w:tabs>
        <w:tab w:val="left" w:pos="482"/>
      </w:tabs>
      <w:ind w:left="482" w:hanging="482"/>
    </w:pPr>
  </w:style>
  <w:style w:type="paragraph" w:styleId="affe">
    <w:name w:val="Document Map"/>
    <w:basedOn w:val="a0"/>
    <w:link w:val="afff"/>
    <w:semiHidden/>
    <w:rsid w:val="00121F1B"/>
    <w:pPr>
      <w:shd w:val="clear" w:color="auto" w:fill="000080"/>
    </w:pPr>
    <w:rPr>
      <w:sz w:val="24"/>
    </w:rPr>
  </w:style>
  <w:style w:type="character" w:customStyle="1" w:styleId="afff">
    <w:name w:val="Схема документа Знак"/>
    <w:basedOn w:val="a1"/>
    <w:link w:val="affe"/>
    <w:semiHidden/>
    <w:rsid w:val="00121F1B"/>
    <w:rPr>
      <w:rFonts w:ascii="Times New Roman" w:eastAsiaTheme="minorEastAsia" w:hAnsi="Times New Roman"/>
      <w:sz w:val="24"/>
      <w:shd w:val="clear" w:color="auto" w:fill="000080"/>
      <w:lang w:val="en-US" w:bidi="en-US"/>
    </w:rPr>
  </w:style>
  <w:style w:type="paragraph" w:customStyle="1" w:styleId="afff0">
    <w:name w:val="Формула"/>
    <w:basedOn w:val="aff1"/>
    <w:rsid w:val="00121F1B"/>
    <w:pPr>
      <w:tabs>
        <w:tab w:val="center" w:pos="4536"/>
        <w:tab w:val="right" w:pos="9356"/>
      </w:tabs>
      <w:ind w:firstLine="0"/>
    </w:pPr>
  </w:style>
  <w:style w:type="paragraph" w:customStyle="1" w:styleId="afff1">
    <w:name w:val="Листинг программы"/>
    <w:rsid w:val="00121F1B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styleId="afff2">
    <w:name w:val="annotation text"/>
    <w:basedOn w:val="a0"/>
    <w:link w:val="afff3"/>
    <w:semiHidden/>
    <w:rsid w:val="00121F1B"/>
    <w:rPr>
      <w:rFonts w:ascii="Journal" w:hAnsi="Journal"/>
      <w:sz w:val="24"/>
    </w:rPr>
  </w:style>
  <w:style w:type="character" w:customStyle="1" w:styleId="afff3">
    <w:name w:val="Текст примечания Знак"/>
    <w:basedOn w:val="a1"/>
    <w:link w:val="afff2"/>
    <w:semiHidden/>
    <w:rsid w:val="00121F1B"/>
    <w:rPr>
      <w:rFonts w:ascii="Journal" w:eastAsiaTheme="minorEastAsia" w:hAnsi="Journal"/>
      <w:sz w:val="24"/>
      <w:lang w:val="en-US" w:bidi="en-US"/>
    </w:rPr>
  </w:style>
  <w:style w:type="table" w:customStyle="1" w:styleId="29">
    <w:name w:val="Сетка таблицы2"/>
    <w:basedOn w:val="a2"/>
    <w:next w:val="ad"/>
    <w:rsid w:val="00121F1B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a">
    <w:name w:val="!Подзаголовок_2"/>
    <w:basedOn w:val="1"/>
    <w:next w:val="a0"/>
    <w:link w:val="2b"/>
    <w:qFormat/>
    <w:rsid w:val="00121F1B"/>
    <w:pPr>
      <w:numPr>
        <w:numId w:val="0"/>
      </w:numPr>
      <w:ind w:left="720"/>
    </w:pPr>
    <w:rPr>
      <w:b/>
    </w:rPr>
  </w:style>
  <w:style w:type="character" w:customStyle="1" w:styleId="2b">
    <w:name w:val="!Подзаголовок_2 Знак"/>
    <w:basedOn w:val="10"/>
    <w:link w:val="2a"/>
    <w:rsid w:val="00121F1B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18" Type="http://schemas.openxmlformats.org/officeDocument/2006/relationships/package" Target="embeddings/_________Microsoft_Visio5.vsdx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2.vsdx"/><Relationship Id="rId17" Type="http://schemas.openxmlformats.org/officeDocument/2006/relationships/image" Target="media/image5.emf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package" Target="embeddings/_________Microsoft_Visio4.vsdx"/><Relationship Id="rId20" Type="http://schemas.openxmlformats.org/officeDocument/2006/relationships/package" Target="embeddings/_________Microsoft_Visio6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package" Target="embeddings/_________Microsoft_Visio8.vsdx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10" Type="http://schemas.openxmlformats.org/officeDocument/2006/relationships/package" Target="embeddings/_________Microsoft_Visio1.vsdx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_________Microsoft_Visio3.vsdx"/><Relationship Id="rId22" Type="http://schemas.openxmlformats.org/officeDocument/2006/relationships/package" Target="embeddings/_________Microsoft_Visio7.vsdx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ll\SkyDrive\VyatSU\5%20&#1057;&#1077;&#1084;&#1077;&#1089;&#1090;&#1088;\&#1056;&#1072;&#1079;&#1088;&#1072;&#1073;&#1086;&#1090;&#1082;&#1072;%20&#1087;&#1088;&#1086;&#1075;&#1088;&#1072;&#1084;&#1084;&#1085;&#1099;&#1093;%20&#1089;&#1080;&#1089;&#1090;&#1077;&#1084;\&#1050;&#1091;&#1088;&#1089;&#1086;&#1074;&#1072;&#1103;%20&#1088;&#1072;&#1073;&#1086;&#1090;&#1072;\&#1050;&#1091;&#1088;&#1089;&#1086;&#1074;&#1072;&#1103;%20&#1088;&#1072;&#1073;&#1086;&#1090;&#1072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B0B1A-F8C8-4F48-9C1C-837CD051E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Курсовая работа</Template>
  <TotalTime>206</TotalTime>
  <Pages>12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Tide Ariel</dc:creator>
  <cp:lastModifiedBy>Daniil Shchesnyak</cp:lastModifiedBy>
  <cp:revision>130</cp:revision>
  <cp:lastPrinted>2015-10-04T20:20:00Z</cp:lastPrinted>
  <dcterms:created xsi:type="dcterms:W3CDTF">2016-04-07T16:47:00Z</dcterms:created>
  <dcterms:modified xsi:type="dcterms:W3CDTF">2017-01-24T04:57:00Z</dcterms:modified>
</cp:coreProperties>
</file>