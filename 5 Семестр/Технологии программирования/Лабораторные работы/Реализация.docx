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bookmarkStart w:id="0" w:name="_Toc374970476"/>
      <w:r w:rsidRPr="00394DBC">
        <w:rPr>
          <w:sz w:val="26"/>
          <w:szCs w:val="26"/>
          <w:lang w:val="ru-RU"/>
        </w:rPr>
        <w:t>МИНИСТЕРСТВО ОБРАЗОВАНИЯ И НАУКИ РОССИЙСКОЙ ФЕДЕРАЦИИ</w:t>
      </w:r>
    </w:p>
    <w:p w14:paraId="2472767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Федеральное государственное бюджетное образовательное учреждение</w:t>
      </w:r>
    </w:p>
    <w:p w14:paraId="107889C9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 высшего</w:t>
      </w:r>
      <w:r w:rsidR="003D0ACA" w:rsidRPr="00394DBC">
        <w:rPr>
          <w:sz w:val="26"/>
          <w:szCs w:val="26"/>
          <w:lang w:val="ru-RU"/>
        </w:rPr>
        <w:t xml:space="preserve"> образования</w:t>
      </w:r>
    </w:p>
    <w:p w14:paraId="39391BFE" w14:textId="77777777" w:rsidR="003D0ACA" w:rsidRPr="00394DBC" w:rsidRDefault="003D0ACA" w:rsidP="003D0ACA">
      <w:pPr>
        <w:spacing w:after="0" w:line="240" w:lineRule="auto"/>
        <w:jc w:val="center"/>
        <w:rPr>
          <w:b/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«</w:t>
      </w:r>
      <w:r w:rsidRPr="00394DBC">
        <w:rPr>
          <w:b/>
          <w:sz w:val="26"/>
          <w:szCs w:val="26"/>
          <w:lang w:val="ru-RU"/>
        </w:rPr>
        <w:t>Вятский государственный университет</w:t>
      </w:r>
      <w:r w:rsidRPr="00394DBC">
        <w:rPr>
          <w:sz w:val="26"/>
          <w:szCs w:val="26"/>
          <w:lang w:val="ru-RU"/>
        </w:rPr>
        <w:t>»</w:t>
      </w:r>
    </w:p>
    <w:p w14:paraId="64510B73" w14:textId="77777777" w:rsidR="003D0ACA" w:rsidRPr="00394DBC" w:rsidRDefault="001D1ED1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b/>
          <w:sz w:val="26"/>
          <w:szCs w:val="26"/>
          <w:lang w:val="ru-RU"/>
        </w:rPr>
        <w:t>(</w:t>
      </w:r>
      <w:r w:rsidR="003D0ACA" w:rsidRPr="00394DBC">
        <w:rPr>
          <w:b/>
          <w:sz w:val="26"/>
          <w:szCs w:val="26"/>
          <w:lang w:val="ru-RU"/>
        </w:rPr>
        <w:t>«</w:t>
      </w:r>
      <w:proofErr w:type="spellStart"/>
      <w:r w:rsidR="003D0ACA" w:rsidRPr="00394DBC">
        <w:rPr>
          <w:b/>
          <w:sz w:val="26"/>
          <w:szCs w:val="26"/>
          <w:lang w:val="ru-RU"/>
        </w:rPr>
        <w:t>ВятГУ</w:t>
      </w:r>
      <w:proofErr w:type="spellEnd"/>
      <w:r w:rsidR="003D0ACA" w:rsidRPr="00394DBC">
        <w:rPr>
          <w:b/>
          <w:sz w:val="26"/>
          <w:szCs w:val="26"/>
          <w:lang w:val="ru-RU"/>
        </w:rPr>
        <w:t>»)</w:t>
      </w:r>
    </w:p>
    <w:p w14:paraId="5CC6C36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Факультет автоматики</w:t>
      </w:r>
      <w:bookmarkStart w:id="1" w:name="_GoBack"/>
      <w:bookmarkEnd w:id="1"/>
      <w:r w:rsidRPr="00394DBC">
        <w:rPr>
          <w:sz w:val="26"/>
          <w:szCs w:val="26"/>
          <w:lang w:val="ru-RU"/>
        </w:rPr>
        <w:t xml:space="preserve"> и вычислительной техники</w:t>
      </w:r>
    </w:p>
    <w:p w14:paraId="17F5FD9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Кафедра электронных вычислительных машин</w:t>
      </w:r>
    </w:p>
    <w:p w14:paraId="5384C75E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4557FC86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3EC8227B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BE677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5640D23A" w14:textId="77777777" w:rsidR="003D0ACA" w:rsidRPr="00394DBC" w:rsidRDefault="003D0ACA" w:rsidP="003D0ACA">
      <w:pPr>
        <w:spacing w:line="240" w:lineRule="auto"/>
        <w:jc w:val="center"/>
        <w:rPr>
          <w:sz w:val="26"/>
          <w:szCs w:val="26"/>
          <w:lang w:val="ru-RU"/>
        </w:rPr>
      </w:pPr>
    </w:p>
    <w:p w14:paraId="643A3320" w14:textId="77777777" w:rsidR="004E0988" w:rsidRPr="00394DBC" w:rsidRDefault="004E0988" w:rsidP="001D1ED1">
      <w:pPr>
        <w:shd w:val="clear" w:color="auto" w:fill="FFFFFF"/>
        <w:spacing w:after="0" w:line="240" w:lineRule="auto"/>
        <w:rPr>
          <w:sz w:val="26"/>
          <w:szCs w:val="26"/>
          <w:lang w:val="ru-RU"/>
        </w:rPr>
      </w:pPr>
    </w:p>
    <w:p w14:paraId="22214D22" w14:textId="6444F9EA" w:rsidR="00836F07" w:rsidRPr="00394DBC" w:rsidRDefault="00394DBC" w:rsidP="003D0ACA">
      <w:pPr>
        <w:spacing w:after="0" w:line="240" w:lineRule="auto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РЕАЛИЗАЦИЯ ПРОГРАММНОГО ОБЕСПЕЧЕНИЯ</w:t>
      </w:r>
    </w:p>
    <w:p w14:paraId="526E79AE" w14:textId="77777777" w:rsidR="003D0ACA" w:rsidRPr="00394DBC" w:rsidRDefault="003D0ACA" w:rsidP="00836F07">
      <w:pPr>
        <w:spacing w:after="0" w:line="240" w:lineRule="auto"/>
        <w:jc w:val="center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по дисциплине</w:t>
      </w:r>
      <w:r w:rsidR="00B81A43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«</w:t>
      </w:r>
      <w:r w:rsidR="003122DE" w:rsidRPr="00394DBC">
        <w:rPr>
          <w:sz w:val="26"/>
          <w:szCs w:val="26"/>
          <w:lang w:val="ru-RU"/>
        </w:rPr>
        <w:t>Технологии программирования</w:t>
      </w:r>
      <w:r w:rsidRPr="00394DBC">
        <w:rPr>
          <w:sz w:val="26"/>
          <w:szCs w:val="26"/>
          <w:lang w:val="ru-RU"/>
        </w:rPr>
        <w:t>»</w:t>
      </w:r>
    </w:p>
    <w:p w14:paraId="27CDEEB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57FF6F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DAEF061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706CBF0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18208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DB77E6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130FFA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23CB66D7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1CCB94D9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7B959EC" w14:textId="77777777" w:rsidR="003D0ACA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</w:t>
      </w:r>
      <w:r w:rsidR="003D0ACA" w:rsidRPr="00394DBC">
        <w:rPr>
          <w:sz w:val="26"/>
          <w:szCs w:val="26"/>
          <w:lang w:val="ru-RU"/>
        </w:rPr>
        <w:t xml:space="preserve"> ______________</w:t>
      </w:r>
      <w:r w:rsidR="00CF116C" w:rsidRPr="00394DBC">
        <w:rPr>
          <w:sz w:val="26"/>
          <w:szCs w:val="26"/>
          <w:lang w:val="ru-RU"/>
        </w:rPr>
        <w:t>_______________</w:t>
      </w:r>
      <w:r w:rsidR="003D0ACA" w:rsidRPr="00394DBC">
        <w:rPr>
          <w:sz w:val="26"/>
          <w:szCs w:val="26"/>
          <w:lang w:val="ru-RU"/>
        </w:rPr>
        <w:t>/</w:t>
      </w:r>
      <w:proofErr w:type="spellStart"/>
      <w:r w:rsidR="00660C79" w:rsidRPr="00394DBC">
        <w:rPr>
          <w:sz w:val="26"/>
          <w:szCs w:val="26"/>
          <w:lang w:val="ru-RU"/>
        </w:rPr>
        <w:t>Щесняк</w:t>
      </w:r>
      <w:proofErr w:type="spellEnd"/>
      <w:r w:rsidR="00660C79" w:rsidRPr="00394DBC">
        <w:rPr>
          <w:sz w:val="26"/>
          <w:szCs w:val="26"/>
          <w:lang w:val="ru-RU"/>
        </w:rPr>
        <w:t xml:space="preserve"> Д. С./</w:t>
      </w:r>
    </w:p>
    <w:p w14:paraId="27DC79DB" w14:textId="77777777" w:rsidR="007A2072" w:rsidRPr="00394DBC" w:rsidRDefault="007A2072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>Выполнил студент группы ИВТ-32 _____________________________/Ямашев Р. И./</w:t>
      </w:r>
    </w:p>
    <w:p w14:paraId="7C7912A7" w14:textId="77777777" w:rsidR="00836F07" w:rsidRPr="00394DBC" w:rsidRDefault="00836F07" w:rsidP="00B3126F">
      <w:pPr>
        <w:spacing w:after="0" w:line="240" w:lineRule="auto"/>
        <w:ind w:firstLine="0"/>
        <w:rPr>
          <w:sz w:val="26"/>
          <w:szCs w:val="26"/>
          <w:lang w:val="ru-RU"/>
        </w:rPr>
      </w:pPr>
    </w:p>
    <w:p w14:paraId="6714BA7F" w14:textId="77777777" w:rsidR="003D0ACA" w:rsidRPr="00394DBC" w:rsidRDefault="003D0ACA" w:rsidP="00B3126F">
      <w:pPr>
        <w:spacing w:after="0" w:line="240" w:lineRule="auto"/>
        <w:ind w:firstLine="0"/>
        <w:rPr>
          <w:sz w:val="26"/>
          <w:szCs w:val="26"/>
          <w:lang w:val="ru-RU"/>
        </w:rPr>
      </w:pPr>
      <w:r w:rsidRPr="00394DBC">
        <w:rPr>
          <w:sz w:val="26"/>
          <w:szCs w:val="26"/>
          <w:lang w:val="ru-RU"/>
        </w:rPr>
        <w:t xml:space="preserve">Проверил </w:t>
      </w:r>
      <w:r w:rsidR="003122DE" w:rsidRPr="00394DBC">
        <w:rPr>
          <w:sz w:val="26"/>
          <w:szCs w:val="26"/>
          <w:lang w:val="ru-RU"/>
        </w:rPr>
        <w:t>доцент</w:t>
      </w:r>
      <w:r w:rsidR="00836F07" w:rsidRPr="00394DBC">
        <w:rPr>
          <w:sz w:val="26"/>
          <w:szCs w:val="26"/>
          <w:lang w:val="ru-RU"/>
        </w:rPr>
        <w:t xml:space="preserve"> </w:t>
      </w:r>
      <w:r w:rsidRPr="00394DBC">
        <w:rPr>
          <w:sz w:val="26"/>
          <w:szCs w:val="26"/>
          <w:lang w:val="ru-RU"/>
        </w:rPr>
        <w:t>кафедры</w:t>
      </w:r>
      <w:r w:rsidR="00B53042" w:rsidRPr="00394DBC">
        <w:rPr>
          <w:sz w:val="26"/>
          <w:szCs w:val="26"/>
          <w:lang w:val="ru-RU"/>
        </w:rPr>
        <w:t xml:space="preserve"> ЭВМ_______</w:t>
      </w:r>
      <w:r w:rsidR="003122DE" w:rsidRPr="00394DBC">
        <w:rPr>
          <w:sz w:val="26"/>
          <w:szCs w:val="26"/>
          <w:lang w:val="ru-RU"/>
        </w:rPr>
        <w:t>___________</w:t>
      </w:r>
      <w:r w:rsidR="002564A7" w:rsidRPr="00394DBC">
        <w:rPr>
          <w:sz w:val="26"/>
          <w:szCs w:val="26"/>
          <w:lang w:val="ru-RU"/>
        </w:rPr>
        <w:t>_</w:t>
      </w:r>
      <w:r w:rsidRPr="00394DBC">
        <w:rPr>
          <w:sz w:val="26"/>
          <w:szCs w:val="26"/>
          <w:lang w:val="ru-RU"/>
        </w:rPr>
        <w:t>_________/</w:t>
      </w:r>
      <w:proofErr w:type="spellStart"/>
      <w:r w:rsidR="003122DE" w:rsidRPr="00394DBC">
        <w:rPr>
          <w:sz w:val="26"/>
          <w:szCs w:val="26"/>
          <w:lang w:val="ru-RU"/>
        </w:rPr>
        <w:t>Долженкова</w:t>
      </w:r>
      <w:proofErr w:type="spellEnd"/>
      <w:r w:rsidR="003122DE" w:rsidRPr="00394DBC">
        <w:rPr>
          <w:sz w:val="26"/>
          <w:szCs w:val="26"/>
          <w:lang w:val="ru-RU"/>
        </w:rPr>
        <w:t xml:space="preserve"> М. Л</w:t>
      </w:r>
      <w:r w:rsidR="002564A7" w:rsidRPr="00394DBC">
        <w:rPr>
          <w:sz w:val="26"/>
          <w:szCs w:val="26"/>
          <w:lang w:val="ru-RU"/>
        </w:rPr>
        <w:t>.</w:t>
      </w:r>
      <w:r w:rsidRPr="00394DBC">
        <w:rPr>
          <w:sz w:val="26"/>
          <w:szCs w:val="26"/>
          <w:lang w:val="ru-RU"/>
        </w:rPr>
        <w:t>/</w:t>
      </w:r>
    </w:p>
    <w:p w14:paraId="4438E2BA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009BE41F" w14:textId="77777777" w:rsidR="003D0ACA" w:rsidRPr="00394DBC" w:rsidRDefault="003D0ACA" w:rsidP="003D0ACA">
      <w:pPr>
        <w:spacing w:after="0" w:line="240" w:lineRule="auto"/>
        <w:rPr>
          <w:sz w:val="26"/>
          <w:szCs w:val="26"/>
          <w:lang w:val="ru-RU"/>
        </w:rPr>
      </w:pPr>
    </w:p>
    <w:p w14:paraId="760A2D4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5DACDF8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6E76EBA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547674B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B5381B2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418B9D7" w14:textId="77777777" w:rsidR="003D0ACA" w:rsidRPr="00394DBC" w:rsidRDefault="003D0ACA" w:rsidP="002255B0">
      <w:pPr>
        <w:spacing w:after="0" w:line="240" w:lineRule="auto"/>
        <w:rPr>
          <w:sz w:val="26"/>
          <w:szCs w:val="26"/>
          <w:lang w:val="ru-RU"/>
        </w:rPr>
      </w:pPr>
    </w:p>
    <w:p w14:paraId="21174C9C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182011A1" w14:textId="77777777" w:rsidR="001D1ED1" w:rsidRPr="00394DBC" w:rsidRDefault="001D1ED1" w:rsidP="002255B0">
      <w:pPr>
        <w:spacing w:after="0" w:line="240" w:lineRule="auto"/>
        <w:rPr>
          <w:sz w:val="26"/>
          <w:szCs w:val="26"/>
          <w:lang w:val="ru-RU"/>
        </w:rPr>
      </w:pPr>
    </w:p>
    <w:p w14:paraId="39012C33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33910786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6C8DD03F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79695AB5" w14:textId="77777777" w:rsidR="003D0ACA" w:rsidRPr="00394DBC" w:rsidRDefault="003D0ACA" w:rsidP="003D0ACA">
      <w:pPr>
        <w:spacing w:after="0" w:line="240" w:lineRule="auto"/>
        <w:jc w:val="center"/>
        <w:rPr>
          <w:sz w:val="26"/>
          <w:szCs w:val="26"/>
          <w:lang w:val="ru-RU"/>
        </w:rPr>
      </w:pPr>
    </w:p>
    <w:p w14:paraId="48FF9BC1" w14:textId="265FD862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proofErr w:type="spellStart"/>
      <w:r w:rsidRPr="002255B0">
        <w:rPr>
          <w:sz w:val="26"/>
          <w:szCs w:val="26"/>
        </w:rPr>
        <w:t>Киров</w:t>
      </w:r>
      <w:proofErr w:type="spellEnd"/>
      <w:r w:rsidRPr="002255B0">
        <w:rPr>
          <w:sz w:val="26"/>
          <w:szCs w:val="26"/>
        </w:rPr>
        <w:t xml:space="preserve"> 201</w:t>
      </w:r>
      <w:r w:rsidR="00B36C76">
        <w:rPr>
          <w:sz w:val="26"/>
          <w:szCs w:val="26"/>
        </w:rPr>
        <w:t>7</w:t>
      </w:r>
    </w:p>
    <w:bookmarkEnd w:id="0"/>
    <w:p w14:paraId="0B6085FB" w14:textId="6B985DB0" w:rsidR="006817B9" w:rsidRPr="006817B9" w:rsidRDefault="002F4665" w:rsidP="006817B9">
      <w:pPr>
        <w:pStyle w:val="1"/>
      </w:pPr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692716AA" w14:textId="584F7947" w:rsidR="002F4665" w:rsidRPr="006817B9" w:rsidRDefault="00B671F6" w:rsidP="002F4665">
      <w:pPr>
        <w:pStyle w:val="af1"/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Разработать программный продукт</w:t>
      </w:r>
      <w:r w:rsidR="00553115">
        <w:rPr>
          <w:szCs w:val="28"/>
          <w:lang w:val="ru-RU"/>
        </w:rPr>
        <w:t xml:space="preserve"> и документацию к нему.</w:t>
      </w:r>
    </w:p>
    <w:p w14:paraId="5A4D78FB" w14:textId="77777777" w:rsidR="002F4665" w:rsidRDefault="002F4665" w:rsidP="002F4665">
      <w:pPr>
        <w:pStyle w:val="af0"/>
      </w:pPr>
    </w:p>
    <w:p w14:paraId="3F0EB004" w14:textId="74A04F58" w:rsidR="00280A6D" w:rsidRDefault="00280A6D" w:rsidP="00280A6D">
      <w:pPr>
        <w:pStyle w:val="1"/>
        <w:rPr>
          <w:lang w:val="ru-RU"/>
        </w:rPr>
      </w:pPr>
      <w:r>
        <w:rPr>
          <w:lang w:val="ru-RU"/>
        </w:rPr>
        <w:t>Документация к разработанному ПО</w:t>
      </w:r>
    </w:p>
    <w:p w14:paraId="42BD5630" w14:textId="1B3B6249" w:rsidR="00280A6D" w:rsidRDefault="00280A6D" w:rsidP="00280A6D">
      <w:pPr>
        <w:rPr>
          <w:lang w:val="ru-RU"/>
        </w:rPr>
      </w:pPr>
      <w:r>
        <w:rPr>
          <w:lang w:val="ru-RU"/>
        </w:rPr>
        <w:t>Пример документации, описывающей один из методов сервера представлен на рисунке 1.</w:t>
      </w:r>
    </w:p>
    <w:p w14:paraId="310801D7" w14:textId="7598F9EE" w:rsidR="00280A6D" w:rsidRDefault="00280A6D" w:rsidP="00280A6D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8B915C7" wp14:editId="2D72501B">
            <wp:extent cx="5071110" cy="7740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25" r="2496" b="9196"/>
                    <a:stretch/>
                  </pic:blipFill>
                  <pic:spPr bwMode="auto">
                    <a:xfrm>
                      <a:off x="0" y="0"/>
                      <a:ext cx="5072052" cy="774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64171" w14:textId="59CCA3D9" w:rsidR="00280A6D" w:rsidRPr="00280A6D" w:rsidRDefault="00280A6D" w:rsidP="00280A6D">
      <w:pPr>
        <w:jc w:val="center"/>
        <w:rPr>
          <w:lang w:val="ru-RU"/>
        </w:rPr>
      </w:pPr>
      <w:r>
        <w:rPr>
          <w:lang w:val="ru-RU"/>
        </w:rPr>
        <w:t>Рисунок 1 – Документация программного обеспечения</w:t>
      </w:r>
    </w:p>
    <w:p w14:paraId="3D72804C" w14:textId="77777777" w:rsidR="00B25871" w:rsidRDefault="00B25871" w:rsidP="00B25871">
      <w:pPr>
        <w:pStyle w:val="af0"/>
      </w:pPr>
    </w:p>
    <w:p w14:paraId="04271A3D" w14:textId="343A9988" w:rsidR="00280529" w:rsidRDefault="00280529" w:rsidP="00553115">
      <w:pPr>
        <w:pStyle w:val="1"/>
        <w:rPr>
          <w:lang w:val="ru-RU"/>
        </w:rPr>
      </w:pPr>
      <w:r>
        <w:rPr>
          <w:lang w:val="ru-RU"/>
        </w:rPr>
        <w:lastRenderedPageBreak/>
        <w:t xml:space="preserve">Документация </w:t>
      </w:r>
      <w:proofErr w:type="spellStart"/>
      <w:r w:rsidRPr="00553115">
        <w:t>программиста</w:t>
      </w:r>
      <w:proofErr w:type="spellEnd"/>
    </w:p>
    <w:p w14:paraId="6B2637E1" w14:textId="234F9A52" w:rsidR="00280529" w:rsidRDefault="00540A87" w:rsidP="00280529">
      <w:pPr>
        <w:rPr>
          <w:lang w:val="ru-RU"/>
        </w:rPr>
      </w:pPr>
      <w:r>
        <w:rPr>
          <w:lang w:val="ru-RU"/>
        </w:rPr>
        <w:t>Данная документация описывает методы сервера, параметры, которые необходимы и возвращаемый результат.</w:t>
      </w:r>
      <w:r w:rsidR="00A633ED">
        <w:rPr>
          <w:lang w:val="ru-RU"/>
        </w:rPr>
        <w:t xml:space="preserve"> Пример данной документации приведен на рисунке 2</w:t>
      </w:r>
    </w:p>
    <w:p w14:paraId="290AEDC0" w14:textId="3EB3316C" w:rsidR="00A633ED" w:rsidRDefault="00A633ED" w:rsidP="00A633ED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B7BC849" wp14:editId="183A622C">
            <wp:extent cx="4986670" cy="593212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60" r="4126" b="20014"/>
                    <a:stretch/>
                  </pic:blipFill>
                  <pic:spPr bwMode="auto">
                    <a:xfrm>
                      <a:off x="0" y="0"/>
                      <a:ext cx="4987279" cy="593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FFEC6" w14:textId="7684ED2B" w:rsidR="00553115" w:rsidRDefault="00A633ED" w:rsidP="00A633ED">
      <w:pPr>
        <w:jc w:val="center"/>
        <w:rPr>
          <w:lang w:val="ru-RU"/>
        </w:rPr>
      </w:pPr>
      <w:r>
        <w:rPr>
          <w:lang w:val="ru-RU"/>
        </w:rPr>
        <w:t>Рисунок 2 – Документация программиста</w:t>
      </w:r>
    </w:p>
    <w:p w14:paraId="648B7BD6" w14:textId="77777777" w:rsidR="00553115" w:rsidRDefault="00553115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2BDE84B" w14:textId="0600FCDD" w:rsidR="00CF292A" w:rsidRDefault="00CF292A" w:rsidP="00CF292A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5E1FD37B" w14:textId="374E829E" w:rsidR="00CF292A" w:rsidRDefault="00CF292A" w:rsidP="00CF292A">
      <w:pPr>
        <w:rPr>
          <w:lang w:val="ru-RU"/>
        </w:rPr>
      </w:pPr>
      <w:r>
        <w:rPr>
          <w:lang w:val="ru-RU"/>
        </w:rPr>
        <w:t>В результате проектирования были разработаны следующие элементы:</w:t>
      </w:r>
    </w:p>
    <w:p w14:paraId="12754115" w14:textId="66D31EB5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Диаграммы потоков данных.</w:t>
      </w:r>
    </w:p>
    <w:p w14:paraId="55DE709E" w14:textId="3BCA9C18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«сущность-связь».</w:t>
      </w:r>
    </w:p>
    <w:p w14:paraId="060ECF5D" w14:textId="339D7CD4" w:rsid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Блок-схемы алгоритмов.</w:t>
      </w:r>
    </w:p>
    <w:p w14:paraId="0135DC09" w14:textId="6D9DDFD6" w:rsidR="00CF292A" w:rsidRDefault="00735113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Словарь</w:t>
      </w:r>
      <w:r w:rsidR="00CF292A">
        <w:rPr>
          <w:lang w:val="ru-RU"/>
        </w:rPr>
        <w:t xml:space="preserve"> терминов.</w:t>
      </w:r>
    </w:p>
    <w:p w14:paraId="5E74180F" w14:textId="787733FE" w:rsidR="00CF292A" w:rsidRPr="00CF292A" w:rsidRDefault="00CF292A" w:rsidP="00CF292A">
      <w:pPr>
        <w:pStyle w:val="af8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Диаграмма переходов состояний.</w:t>
      </w:r>
    </w:p>
    <w:sectPr w:rsidR="00CF292A" w:rsidRPr="00CF292A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133F7" w14:textId="77777777" w:rsidR="00182545" w:rsidRDefault="00182545" w:rsidP="004A38E0">
      <w:pPr>
        <w:spacing w:after="0" w:line="240" w:lineRule="auto"/>
      </w:pPr>
      <w:r>
        <w:separator/>
      </w:r>
    </w:p>
    <w:p w14:paraId="1BA34122" w14:textId="77777777" w:rsidR="00182545" w:rsidRDefault="00182545"/>
  </w:endnote>
  <w:endnote w:type="continuationSeparator" w:id="0">
    <w:p w14:paraId="4D32A739" w14:textId="77777777" w:rsidR="00182545" w:rsidRDefault="00182545" w:rsidP="004A38E0">
      <w:pPr>
        <w:spacing w:after="0" w:line="240" w:lineRule="auto"/>
      </w:pPr>
      <w:r>
        <w:continuationSeparator/>
      </w:r>
    </w:p>
    <w:p w14:paraId="2B46128B" w14:textId="77777777" w:rsidR="00182545" w:rsidRDefault="001825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115">
          <w:rPr>
            <w:noProof/>
          </w:rPr>
          <w:t>5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DBD7C" w14:textId="77777777" w:rsidR="00182545" w:rsidRDefault="00182545" w:rsidP="004A38E0">
      <w:pPr>
        <w:spacing w:after="0" w:line="240" w:lineRule="auto"/>
      </w:pPr>
      <w:r>
        <w:separator/>
      </w:r>
    </w:p>
    <w:p w14:paraId="376B2F90" w14:textId="77777777" w:rsidR="00182545" w:rsidRDefault="00182545"/>
  </w:footnote>
  <w:footnote w:type="continuationSeparator" w:id="0">
    <w:p w14:paraId="49D77A6D" w14:textId="77777777" w:rsidR="00182545" w:rsidRDefault="00182545" w:rsidP="004A38E0">
      <w:pPr>
        <w:spacing w:after="0" w:line="240" w:lineRule="auto"/>
      </w:pPr>
      <w:r>
        <w:continuationSeparator/>
      </w:r>
    </w:p>
    <w:p w14:paraId="6A8074FF" w14:textId="77777777" w:rsidR="00182545" w:rsidRDefault="0018254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9214C"/>
    <w:multiLevelType w:val="hybridMultilevel"/>
    <w:tmpl w:val="43DCA86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360" w:firstLine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9">
    <w:nsid w:val="15365BDE"/>
    <w:multiLevelType w:val="hybridMultilevel"/>
    <w:tmpl w:val="35764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D03EF0"/>
    <w:multiLevelType w:val="hybridMultilevel"/>
    <w:tmpl w:val="940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3">
    <w:nsid w:val="1C2B5644"/>
    <w:multiLevelType w:val="hybridMultilevel"/>
    <w:tmpl w:val="5E08C352"/>
    <w:lvl w:ilvl="0" w:tplc="3DE4BE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CFE7480"/>
    <w:multiLevelType w:val="hybridMultilevel"/>
    <w:tmpl w:val="68DC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11D46"/>
    <w:multiLevelType w:val="hybridMultilevel"/>
    <w:tmpl w:val="96F82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F231EBF"/>
    <w:multiLevelType w:val="hybridMultilevel"/>
    <w:tmpl w:val="72F22C42"/>
    <w:lvl w:ilvl="0" w:tplc="3AE6E3F2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350303"/>
    <w:multiLevelType w:val="hybridMultilevel"/>
    <w:tmpl w:val="92EE5580"/>
    <w:lvl w:ilvl="0" w:tplc="C8422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1F76C4"/>
    <w:multiLevelType w:val="hybridMultilevel"/>
    <w:tmpl w:val="BC0232B2"/>
    <w:lvl w:ilvl="0" w:tplc="4102360A">
      <w:start w:val="1"/>
      <w:numFmt w:val="decimal"/>
      <w:lvlText w:val="%1."/>
      <w:lvlJc w:val="left"/>
      <w:pPr>
        <w:ind w:left="107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3AA877F0"/>
    <w:multiLevelType w:val="hybridMultilevel"/>
    <w:tmpl w:val="78E43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456" w:firstLine="624"/>
      </w:pPr>
      <w:rPr>
        <w:rFonts w:hint="default"/>
      </w:rPr>
    </w:lvl>
    <w:lvl w:ilvl="2" w:tplc="7D98ABB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A839A9"/>
    <w:multiLevelType w:val="hybridMultilevel"/>
    <w:tmpl w:val="B12A4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DC95601"/>
    <w:multiLevelType w:val="hybridMultilevel"/>
    <w:tmpl w:val="74601E34"/>
    <w:lvl w:ilvl="0" w:tplc="A008C3E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C4C8E"/>
    <w:multiLevelType w:val="hybridMultilevel"/>
    <w:tmpl w:val="59A6B264"/>
    <w:lvl w:ilvl="0" w:tplc="A5E81F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36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1BD6779"/>
    <w:multiLevelType w:val="singleLevel"/>
    <w:tmpl w:val="A49EB98E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38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9A3610"/>
    <w:multiLevelType w:val="hybridMultilevel"/>
    <w:tmpl w:val="E0B63B52"/>
    <w:lvl w:ilvl="0" w:tplc="F2B816A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1"/>
  </w:num>
  <w:num w:numId="4">
    <w:abstractNumId w:val="1"/>
  </w:num>
  <w:num w:numId="5">
    <w:abstractNumId w:val="8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2"/>
  </w:num>
  <w:num w:numId="7">
    <w:abstractNumId w:val="10"/>
  </w:num>
  <w:num w:numId="8">
    <w:abstractNumId w:val="35"/>
  </w:num>
  <w:num w:numId="9">
    <w:abstractNumId w:val="15"/>
  </w:num>
  <w:num w:numId="10">
    <w:abstractNumId w:val="6"/>
  </w:num>
  <w:num w:numId="11">
    <w:abstractNumId w:val="22"/>
  </w:num>
  <w:num w:numId="12">
    <w:abstractNumId w:val="33"/>
  </w:num>
  <w:num w:numId="13">
    <w:abstractNumId w:val="2"/>
  </w:num>
  <w:num w:numId="14">
    <w:abstractNumId w:val="34"/>
  </w:num>
  <w:num w:numId="15">
    <w:abstractNumId w:val="40"/>
  </w:num>
  <w:num w:numId="16">
    <w:abstractNumId w:val="4"/>
  </w:num>
  <w:num w:numId="17">
    <w:abstractNumId w:val="44"/>
  </w:num>
  <w:num w:numId="18">
    <w:abstractNumId w:val="45"/>
  </w:num>
  <w:num w:numId="19">
    <w:abstractNumId w:val="7"/>
  </w:num>
  <w:num w:numId="20">
    <w:abstractNumId w:val="36"/>
  </w:num>
  <w:num w:numId="21">
    <w:abstractNumId w:val="38"/>
  </w:num>
  <w:num w:numId="22">
    <w:abstractNumId w:val="39"/>
  </w:num>
  <w:num w:numId="23">
    <w:abstractNumId w:val="5"/>
  </w:num>
  <w:num w:numId="24">
    <w:abstractNumId w:val="11"/>
  </w:num>
  <w:num w:numId="25">
    <w:abstractNumId w:val="21"/>
  </w:num>
  <w:num w:numId="26">
    <w:abstractNumId w:val="31"/>
  </w:num>
  <w:num w:numId="27">
    <w:abstractNumId w:val="17"/>
  </w:num>
  <w:num w:numId="28">
    <w:abstractNumId w:val="16"/>
  </w:num>
  <w:num w:numId="29">
    <w:abstractNumId w:val="19"/>
  </w:num>
  <w:num w:numId="30">
    <w:abstractNumId w:val="42"/>
  </w:num>
  <w:num w:numId="31">
    <w:abstractNumId w:val="0"/>
  </w:num>
  <w:num w:numId="32">
    <w:abstractNumId w:val="30"/>
  </w:num>
  <w:num w:numId="33">
    <w:abstractNumId w:val="27"/>
  </w:num>
  <w:num w:numId="34">
    <w:abstractNumId w:val="24"/>
  </w:num>
  <w:num w:numId="35">
    <w:abstractNumId w:val="37"/>
  </w:num>
  <w:num w:numId="36">
    <w:abstractNumId w:val="3"/>
  </w:num>
  <w:num w:numId="37">
    <w:abstractNumId w:val="25"/>
  </w:num>
  <w:num w:numId="38">
    <w:abstractNumId w:val="20"/>
  </w:num>
  <w:num w:numId="39">
    <w:abstractNumId w:val="43"/>
  </w:num>
  <w:num w:numId="40">
    <w:abstractNumId w:val="29"/>
  </w:num>
  <w:num w:numId="41">
    <w:abstractNumId w:val="23"/>
  </w:num>
  <w:num w:numId="42">
    <w:abstractNumId w:val="28"/>
  </w:num>
  <w:num w:numId="43">
    <w:abstractNumId w:val="13"/>
  </w:num>
  <w:num w:numId="44">
    <w:abstractNumId w:val="26"/>
  </w:num>
  <w:num w:numId="45">
    <w:abstractNumId w:val="14"/>
  </w:num>
  <w:num w:numId="46">
    <w:abstractNumId w:val="18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27F58"/>
    <w:rsid w:val="00144248"/>
    <w:rsid w:val="001673D3"/>
    <w:rsid w:val="00171A63"/>
    <w:rsid w:val="00182545"/>
    <w:rsid w:val="001834B0"/>
    <w:rsid w:val="00192195"/>
    <w:rsid w:val="00194EFF"/>
    <w:rsid w:val="001A0207"/>
    <w:rsid w:val="001A0EC2"/>
    <w:rsid w:val="001C24F5"/>
    <w:rsid w:val="001C2DC0"/>
    <w:rsid w:val="001D1ED1"/>
    <w:rsid w:val="001F289A"/>
    <w:rsid w:val="00205E8E"/>
    <w:rsid w:val="00224351"/>
    <w:rsid w:val="002255B0"/>
    <w:rsid w:val="00251421"/>
    <w:rsid w:val="00254016"/>
    <w:rsid w:val="002564A7"/>
    <w:rsid w:val="00280529"/>
    <w:rsid w:val="00280A6D"/>
    <w:rsid w:val="0028705A"/>
    <w:rsid w:val="0029134F"/>
    <w:rsid w:val="00294619"/>
    <w:rsid w:val="002B03F7"/>
    <w:rsid w:val="002B279A"/>
    <w:rsid w:val="002E670B"/>
    <w:rsid w:val="002E671D"/>
    <w:rsid w:val="002E72B6"/>
    <w:rsid w:val="002F4665"/>
    <w:rsid w:val="00305285"/>
    <w:rsid w:val="003122DE"/>
    <w:rsid w:val="0031417D"/>
    <w:rsid w:val="00323027"/>
    <w:rsid w:val="003263EC"/>
    <w:rsid w:val="00327334"/>
    <w:rsid w:val="0035331A"/>
    <w:rsid w:val="00373956"/>
    <w:rsid w:val="0038105E"/>
    <w:rsid w:val="003843EF"/>
    <w:rsid w:val="003912E5"/>
    <w:rsid w:val="00394DBC"/>
    <w:rsid w:val="003C1338"/>
    <w:rsid w:val="003C20D4"/>
    <w:rsid w:val="003D0ACA"/>
    <w:rsid w:val="003D5551"/>
    <w:rsid w:val="003E0A4A"/>
    <w:rsid w:val="00403393"/>
    <w:rsid w:val="00421603"/>
    <w:rsid w:val="00424C79"/>
    <w:rsid w:val="00450BB9"/>
    <w:rsid w:val="00451D4E"/>
    <w:rsid w:val="004661A3"/>
    <w:rsid w:val="00474BE3"/>
    <w:rsid w:val="00491232"/>
    <w:rsid w:val="004A35ED"/>
    <w:rsid w:val="004A372D"/>
    <w:rsid w:val="004A38E0"/>
    <w:rsid w:val="004B28CE"/>
    <w:rsid w:val="004C0D67"/>
    <w:rsid w:val="004E0988"/>
    <w:rsid w:val="00522B68"/>
    <w:rsid w:val="005348A0"/>
    <w:rsid w:val="00536F10"/>
    <w:rsid w:val="00540A87"/>
    <w:rsid w:val="00540EC6"/>
    <w:rsid w:val="00553115"/>
    <w:rsid w:val="00555D8D"/>
    <w:rsid w:val="00556E99"/>
    <w:rsid w:val="00575CB9"/>
    <w:rsid w:val="005C1E02"/>
    <w:rsid w:val="005C7220"/>
    <w:rsid w:val="005D62BC"/>
    <w:rsid w:val="005E06E5"/>
    <w:rsid w:val="005E5988"/>
    <w:rsid w:val="005F2B85"/>
    <w:rsid w:val="00601802"/>
    <w:rsid w:val="00606BAE"/>
    <w:rsid w:val="006100D2"/>
    <w:rsid w:val="0061390D"/>
    <w:rsid w:val="006319CF"/>
    <w:rsid w:val="0065357E"/>
    <w:rsid w:val="00660C79"/>
    <w:rsid w:val="00664418"/>
    <w:rsid w:val="00665F72"/>
    <w:rsid w:val="006740A7"/>
    <w:rsid w:val="006817B9"/>
    <w:rsid w:val="00683336"/>
    <w:rsid w:val="006A0E0A"/>
    <w:rsid w:val="006A1643"/>
    <w:rsid w:val="006C20FE"/>
    <w:rsid w:val="006E7B73"/>
    <w:rsid w:val="00712D06"/>
    <w:rsid w:val="00713349"/>
    <w:rsid w:val="00713766"/>
    <w:rsid w:val="007212D0"/>
    <w:rsid w:val="00735113"/>
    <w:rsid w:val="00761D3F"/>
    <w:rsid w:val="0076494F"/>
    <w:rsid w:val="007A2072"/>
    <w:rsid w:val="007A3154"/>
    <w:rsid w:val="007A315A"/>
    <w:rsid w:val="00806EF9"/>
    <w:rsid w:val="0081090E"/>
    <w:rsid w:val="00830795"/>
    <w:rsid w:val="008321A2"/>
    <w:rsid w:val="00836F07"/>
    <w:rsid w:val="00845DF0"/>
    <w:rsid w:val="00846081"/>
    <w:rsid w:val="008614EC"/>
    <w:rsid w:val="008735BF"/>
    <w:rsid w:val="00875D38"/>
    <w:rsid w:val="00886380"/>
    <w:rsid w:val="00887004"/>
    <w:rsid w:val="008C0852"/>
    <w:rsid w:val="008D37FD"/>
    <w:rsid w:val="008D44FD"/>
    <w:rsid w:val="008E1BC5"/>
    <w:rsid w:val="008E30AB"/>
    <w:rsid w:val="008E7B2B"/>
    <w:rsid w:val="008F616F"/>
    <w:rsid w:val="00904A6C"/>
    <w:rsid w:val="00912E47"/>
    <w:rsid w:val="00921C7C"/>
    <w:rsid w:val="00935072"/>
    <w:rsid w:val="00937DF6"/>
    <w:rsid w:val="0095056A"/>
    <w:rsid w:val="009519E3"/>
    <w:rsid w:val="00957DC1"/>
    <w:rsid w:val="009622D0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4AEF"/>
    <w:rsid w:val="00A56DBD"/>
    <w:rsid w:val="00A633ED"/>
    <w:rsid w:val="00A84798"/>
    <w:rsid w:val="00A90851"/>
    <w:rsid w:val="00A948A1"/>
    <w:rsid w:val="00A9639B"/>
    <w:rsid w:val="00AB246A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11F8C"/>
    <w:rsid w:val="00B25871"/>
    <w:rsid w:val="00B3126F"/>
    <w:rsid w:val="00B36C76"/>
    <w:rsid w:val="00B457E5"/>
    <w:rsid w:val="00B53042"/>
    <w:rsid w:val="00B55A28"/>
    <w:rsid w:val="00B5781A"/>
    <w:rsid w:val="00B640FA"/>
    <w:rsid w:val="00B65CE9"/>
    <w:rsid w:val="00B671F6"/>
    <w:rsid w:val="00B7648B"/>
    <w:rsid w:val="00B81A43"/>
    <w:rsid w:val="00B95FED"/>
    <w:rsid w:val="00BA41A8"/>
    <w:rsid w:val="00BB1908"/>
    <w:rsid w:val="00BB65FA"/>
    <w:rsid w:val="00BC0112"/>
    <w:rsid w:val="00BE063B"/>
    <w:rsid w:val="00BE35FA"/>
    <w:rsid w:val="00BF31D4"/>
    <w:rsid w:val="00BF6A6D"/>
    <w:rsid w:val="00C006F5"/>
    <w:rsid w:val="00C04875"/>
    <w:rsid w:val="00C0701E"/>
    <w:rsid w:val="00C26B1B"/>
    <w:rsid w:val="00C35720"/>
    <w:rsid w:val="00C76FBB"/>
    <w:rsid w:val="00C8213C"/>
    <w:rsid w:val="00C83C07"/>
    <w:rsid w:val="00C97A76"/>
    <w:rsid w:val="00CB7863"/>
    <w:rsid w:val="00CD1E3C"/>
    <w:rsid w:val="00CD236D"/>
    <w:rsid w:val="00CF116C"/>
    <w:rsid w:val="00CF292A"/>
    <w:rsid w:val="00D02950"/>
    <w:rsid w:val="00D0737F"/>
    <w:rsid w:val="00D10255"/>
    <w:rsid w:val="00D162FE"/>
    <w:rsid w:val="00D2245D"/>
    <w:rsid w:val="00D24833"/>
    <w:rsid w:val="00D510DF"/>
    <w:rsid w:val="00D52408"/>
    <w:rsid w:val="00D5527E"/>
    <w:rsid w:val="00D62506"/>
    <w:rsid w:val="00D63432"/>
    <w:rsid w:val="00D6404B"/>
    <w:rsid w:val="00D65CB1"/>
    <w:rsid w:val="00D80CD3"/>
    <w:rsid w:val="00D91D09"/>
    <w:rsid w:val="00D93004"/>
    <w:rsid w:val="00DB3559"/>
    <w:rsid w:val="00DC09E7"/>
    <w:rsid w:val="00DC4E71"/>
    <w:rsid w:val="00DD1872"/>
    <w:rsid w:val="00E01D5F"/>
    <w:rsid w:val="00E02F8A"/>
    <w:rsid w:val="00E04B3F"/>
    <w:rsid w:val="00E16981"/>
    <w:rsid w:val="00E413C6"/>
    <w:rsid w:val="00E46850"/>
    <w:rsid w:val="00E53CDD"/>
    <w:rsid w:val="00E6551F"/>
    <w:rsid w:val="00E65F9D"/>
    <w:rsid w:val="00E73FA3"/>
    <w:rsid w:val="00E93DEF"/>
    <w:rsid w:val="00EA3852"/>
    <w:rsid w:val="00EA42C0"/>
    <w:rsid w:val="00EA5A50"/>
    <w:rsid w:val="00EB5BAA"/>
    <w:rsid w:val="00EC0885"/>
    <w:rsid w:val="00EC417E"/>
    <w:rsid w:val="00EE15C3"/>
    <w:rsid w:val="00EE3B81"/>
    <w:rsid w:val="00F107E9"/>
    <w:rsid w:val="00F41518"/>
    <w:rsid w:val="00F42463"/>
    <w:rsid w:val="00F54135"/>
    <w:rsid w:val="00F562D9"/>
    <w:rsid w:val="00F56DD6"/>
    <w:rsid w:val="00F709E3"/>
    <w:rsid w:val="00F748BD"/>
    <w:rsid w:val="00F74D13"/>
    <w:rsid w:val="00F763F0"/>
    <w:rsid w:val="00F81080"/>
    <w:rsid w:val="00FA18FD"/>
    <w:rsid w:val="00FA41A3"/>
    <w:rsid w:val="00FB0B9B"/>
    <w:rsid w:val="00FB704A"/>
    <w:rsid w:val="00FC3213"/>
    <w:rsid w:val="00FC755B"/>
    <w:rsid w:val="00FD3DAC"/>
    <w:rsid w:val="00FF4C91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80A6D"/>
    <w:pPr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paragraph" w:styleId="1">
    <w:name w:val="heading 1"/>
    <w:aliases w:val="!Заголовок 1"/>
    <w:basedOn w:val="a0"/>
    <w:next w:val="a0"/>
    <w:link w:val="10"/>
    <w:qFormat/>
    <w:rsid w:val="00280A6D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0"/>
    <w:link w:val="20"/>
    <w:unhideWhenUsed/>
    <w:qFormat/>
    <w:rsid w:val="00280A6D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0"/>
    <w:next w:val="a0"/>
    <w:link w:val="30"/>
    <w:unhideWhenUsed/>
    <w:qFormat/>
    <w:rsid w:val="00280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nhideWhenUsed/>
    <w:qFormat/>
    <w:rsid w:val="00280A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80A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80A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80A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0A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0A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280A6D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80A6D"/>
  </w:style>
  <w:style w:type="paragraph" w:customStyle="1" w:styleId="11">
    <w:name w:val="Без интервала1"/>
    <w:link w:val="NoSpacingChar"/>
    <w:rsid w:val="00280A6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280A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rsid w:val="00280A6D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basedOn w:val="a1"/>
    <w:link w:val="a5"/>
    <w:uiPriority w:val="99"/>
    <w:rsid w:val="00280A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rsid w:val="00280A6D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8">
    <w:name w:val="Верхний колонтитул Знак"/>
    <w:basedOn w:val="a1"/>
    <w:link w:val="a7"/>
    <w:rsid w:val="00280A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280A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280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280A6D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outlineLvl w:val="1"/>
    </w:pPr>
    <w:rPr>
      <w:b/>
      <w:szCs w:val="28"/>
    </w:rPr>
  </w:style>
  <w:style w:type="table" w:styleId="ad">
    <w:name w:val="Table Grid"/>
    <w:basedOn w:val="a2"/>
    <w:rsid w:val="00280A6D"/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link w:val="af"/>
    <w:uiPriority w:val="1"/>
    <w:qFormat/>
    <w:rsid w:val="00280A6D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10">
    <w:name w:val="Заголовок 1 Знак"/>
    <w:aliases w:val="!Заголовок 1 Знак"/>
    <w:basedOn w:val="a1"/>
    <w:link w:val="1"/>
    <w:rsid w:val="00280A6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en-US" w:bidi="en-US"/>
    </w:rPr>
  </w:style>
  <w:style w:type="character" w:customStyle="1" w:styleId="20">
    <w:name w:val="Заголовок 2 Знак"/>
    <w:aliases w:val="!Подзаголовок 1 Знак"/>
    <w:basedOn w:val="a1"/>
    <w:link w:val="2"/>
    <w:rsid w:val="00280A6D"/>
    <w:rPr>
      <w:rFonts w:asciiTheme="majorHAnsi" w:eastAsiaTheme="majorEastAsia" w:hAnsiTheme="majorHAnsi" w:cstheme="majorBidi"/>
      <w:bCs/>
      <w:color w:val="000000" w:themeColor="text1"/>
      <w:sz w:val="28"/>
      <w:szCs w:val="26"/>
      <w:lang w:val="en-US" w:bidi="en-US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Cs w:val="28"/>
    </w:rPr>
  </w:style>
  <w:style w:type="paragraph" w:customStyle="1" w:styleId="af0">
    <w:name w:val="Просто текст"/>
    <w:basedOn w:val="a4"/>
    <w:qFormat/>
    <w:rsid w:val="00280A6D"/>
    <w:pPr>
      <w:spacing w:after="80"/>
      <w:ind w:firstLine="0"/>
    </w:pPr>
    <w:rPr>
      <w:rFonts w:eastAsia="Times New Roman" w:cs="Times New Roman"/>
      <w:b w:val="0"/>
      <w:color w:val="auto"/>
      <w:sz w:val="28"/>
      <w:szCs w:val="28"/>
      <w:lang w:val="ru-RU" w:bidi="ar-SA"/>
    </w:rPr>
  </w:style>
  <w:style w:type="character" w:customStyle="1" w:styleId="apple-converted-space">
    <w:name w:val="apple-converted-space"/>
    <w:basedOn w:val="a1"/>
    <w:rsid w:val="00280A6D"/>
  </w:style>
  <w:style w:type="paragraph" w:customStyle="1" w:styleId="af1">
    <w:name w:val="Лаб_обычный"/>
    <w:basedOn w:val="a0"/>
    <w:rsid w:val="002F4665"/>
    <w:pPr>
      <w:spacing w:after="0" w:line="240" w:lineRule="auto"/>
      <w:ind w:firstLine="567"/>
    </w:pPr>
    <w:rPr>
      <w:szCs w:val="20"/>
    </w:rPr>
  </w:style>
  <w:style w:type="character" w:customStyle="1" w:styleId="30">
    <w:name w:val="Заголовок 3 Знак"/>
    <w:basedOn w:val="a1"/>
    <w:link w:val="3"/>
    <w:rsid w:val="00280A6D"/>
    <w:rPr>
      <w:rFonts w:asciiTheme="majorHAnsi" w:eastAsiaTheme="majorEastAsia" w:hAnsiTheme="majorHAnsi" w:cstheme="majorBidi"/>
      <w:b/>
      <w:bCs/>
      <w:color w:val="4F81BD" w:themeColor="accent1"/>
      <w:sz w:val="28"/>
      <w:lang w:val="en-US" w:bidi="en-US"/>
    </w:rPr>
  </w:style>
  <w:style w:type="character" w:customStyle="1" w:styleId="40">
    <w:name w:val="Заголовок 4 Знак"/>
    <w:basedOn w:val="a1"/>
    <w:link w:val="4"/>
    <w:rsid w:val="00280A6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en-US" w:bidi="en-US"/>
    </w:rPr>
  </w:style>
  <w:style w:type="character" w:customStyle="1" w:styleId="50">
    <w:name w:val="Заголовок 5 Знак"/>
    <w:basedOn w:val="a1"/>
    <w:link w:val="5"/>
    <w:uiPriority w:val="9"/>
    <w:semiHidden/>
    <w:rsid w:val="00280A6D"/>
    <w:rPr>
      <w:rFonts w:asciiTheme="majorHAnsi" w:eastAsiaTheme="majorEastAsia" w:hAnsiTheme="majorHAnsi" w:cstheme="majorBidi"/>
      <w:color w:val="243F60" w:themeColor="accent1" w:themeShade="7F"/>
      <w:sz w:val="28"/>
      <w:lang w:val="en-US" w:bidi="en-US"/>
    </w:rPr>
  </w:style>
  <w:style w:type="character" w:customStyle="1" w:styleId="60">
    <w:name w:val="Заголовок 6 Знак"/>
    <w:basedOn w:val="a1"/>
    <w:link w:val="6"/>
    <w:uiPriority w:val="9"/>
    <w:semiHidden/>
    <w:rsid w:val="00280A6D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bidi="en-US"/>
    </w:rPr>
  </w:style>
  <w:style w:type="character" w:customStyle="1" w:styleId="70">
    <w:name w:val="Заголовок 7 Знак"/>
    <w:basedOn w:val="a1"/>
    <w:link w:val="7"/>
    <w:uiPriority w:val="9"/>
    <w:semiHidden/>
    <w:rsid w:val="00280A6D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en-US" w:bidi="en-US"/>
    </w:rPr>
  </w:style>
  <w:style w:type="character" w:customStyle="1" w:styleId="80">
    <w:name w:val="Заголовок 8 Знак"/>
    <w:basedOn w:val="a1"/>
    <w:link w:val="8"/>
    <w:uiPriority w:val="9"/>
    <w:semiHidden/>
    <w:rsid w:val="00280A6D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90">
    <w:name w:val="Заголовок 9 Знак"/>
    <w:basedOn w:val="a1"/>
    <w:link w:val="9"/>
    <w:uiPriority w:val="9"/>
    <w:semiHidden/>
    <w:rsid w:val="00280A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af2">
    <w:name w:val="Title"/>
    <w:basedOn w:val="a0"/>
    <w:next w:val="a0"/>
    <w:link w:val="af3"/>
    <w:qFormat/>
    <w:rsid w:val="00280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280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f4">
    <w:name w:val="Subtitle"/>
    <w:basedOn w:val="a0"/>
    <w:next w:val="a0"/>
    <w:link w:val="af5"/>
    <w:uiPriority w:val="11"/>
    <w:qFormat/>
    <w:rsid w:val="00280A6D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1"/>
    <w:link w:val="af4"/>
    <w:uiPriority w:val="11"/>
    <w:rsid w:val="00280A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af6">
    <w:name w:val="Strong"/>
    <w:basedOn w:val="a1"/>
    <w:qFormat/>
    <w:rsid w:val="00280A6D"/>
    <w:rPr>
      <w:b/>
      <w:bCs/>
      <w:sz w:val="28"/>
    </w:rPr>
  </w:style>
  <w:style w:type="character" w:styleId="af7">
    <w:name w:val="Emphasis"/>
    <w:basedOn w:val="a1"/>
    <w:uiPriority w:val="20"/>
    <w:qFormat/>
    <w:rsid w:val="00280A6D"/>
    <w:rPr>
      <w:i/>
      <w:iCs/>
    </w:rPr>
  </w:style>
  <w:style w:type="paragraph" w:styleId="af8">
    <w:name w:val="List Paragraph"/>
    <w:basedOn w:val="a0"/>
    <w:uiPriority w:val="34"/>
    <w:qFormat/>
    <w:rsid w:val="00280A6D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80A6D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280A6D"/>
    <w:rPr>
      <w:rFonts w:ascii="Times New Roman" w:eastAsiaTheme="minorEastAsia" w:hAnsi="Times New Roman"/>
      <w:i/>
      <w:iCs/>
      <w:color w:val="000000" w:themeColor="text1"/>
      <w:sz w:val="28"/>
      <w:lang w:val="en-US" w:bidi="en-US"/>
    </w:rPr>
  </w:style>
  <w:style w:type="paragraph" w:styleId="af9">
    <w:name w:val="Intense Quote"/>
    <w:basedOn w:val="a0"/>
    <w:next w:val="a0"/>
    <w:link w:val="afa"/>
    <w:uiPriority w:val="30"/>
    <w:qFormat/>
    <w:rsid w:val="00280A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280A6D"/>
    <w:rPr>
      <w:rFonts w:ascii="Times New Roman" w:eastAsiaTheme="minorEastAsia" w:hAnsi="Times New Roman"/>
      <w:b/>
      <w:bCs/>
      <w:i/>
      <w:iCs/>
      <w:color w:val="4F81BD" w:themeColor="accent1"/>
      <w:sz w:val="28"/>
      <w:lang w:val="en-US" w:bidi="en-US"/>
    </w:rPr>
  </w:style>
  <w:style w:type="character" w:styleId="afb">
    <w:name w:val="Subtle Emphasis"/>
    <w:basedOn w:val="a1"/>
    <w:uiPriority w:val="19"/>
    <w:qFormat/>
    <w:rsid w:val="00280A6D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280A6D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280A6D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280A6D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280A6D"/>
    <w:rPr>
      <w:b/>
      <w:bCs/>
      <w:smallCaps/>
      <w:spacing w:val="5"/>
    </w:rPr>
  </w:style>
  <w:style w:type="paragraph" w:styleId="aff0">
    <w:name w:val="TOC Heading"/>
    <w:basedOn w:val="1"/>
    <w:next w:val="a0"/>
    <w:uiPriority w:val="39"/>
    <w:unhideWhenUsed/>
    <w:qFormat/>
    <w:rsid w:val="00280A6D"/>
    <w:pPr>
      <w:outlineLvl w:val="9"/>
    </w:pPr>
  </w:style>
  <w:style w:type="paragraph" w:styleId="aff1">
    <w:name w:val="Body Text"/>
    <w:basedOn w:val="a0"/>
    <w:link w:val="aff2"/>
    <w:rsid w:val="00280A6D"/>
    <w:pPr>
      <w:spacing w:after="0" w:line="240" w:lineRule="auto"/>
    </w:pPr>
    <w:rPr>
      <w:rFonts w:eastAsia="Times New Roman" w:cs="Times New Roman"/>
      <w:szCs w:val="20"/>
      <w:lang w:val="ru-RU" w:eastAsia="ru-RU" w:bidi="ar-SA"/>
    </w:rPr>
  </w:style>
  <w:style w:type="character" w:customStyle="1" w:styleId="aff2">
    <w:name w:val="Основной текст Знак"/>
    <w:basedOn w:val="a1"/>
    <w:link w:val="aff1"/>
    <w:rsid w:val="00280A6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aliases w:val="2 Пункт Знак"/>
    <w:basedOn w:val="a1"/>
    <w:link w:val="ae"/>
    <w:uiPriority w:val="1"/>
    <w:rsid w:val="00280A6D"/>
    <w:rPr>
      <w:rFonts w:eastAsiaTheme="minorEastAsia"/>
      <w:lang w:val="en-US" w:bidi="en-US"/>
    </w:rPr>
  </w:style>
  <w:style w:type="paragraph" w:customStyle="1" w:styleId="MTDisplayEquation">
    <w:name w:val="MTDisplayEquation"/>
    <w:basedOn w:val="a0"/>
    <w:next w:val="a0"/>
    <w:rsid w:val="00280A6D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2">
    <w:name w:val="Нет списка1"/>
    <w:next w:val="a3"/>
    <w:uiPriority w:val="99"/>
    <w:semiHidden/>
    <w:unhideWhenUsed/>
    <w:rsid w:val="00280A6D"/>
  </w:style>
  <w:style w:type="character" w:styleId="aff3">
    <w:name w:val="Placeholder Text"/>
    <w:basedOn w:val="a1"/>
    <w:uiPriority w:val="99"/>
    <w:semiHidden/>
    <w:rsid w:val="00280A6D"/>
    <w:rPr>
      <w:color w:val="808080"/>
    </w:rPr>
  </w:style>
  <w:style w:type="paragraph" w:styleId="aff4">
    <w:name w:val="Body Text Indent"/>
    <w:basedOn w:val="a0"/>
    <w:link w:val="aff5"/>
    <w:rsid w:val="00280A6D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5">
    <w:name w:val="Основной текст с отступом Знак"/>
    <w:basedOn w:val="a1"/>
    <w:link w:val="aff4"/>
    <w:rsid w:val="00280A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0"/>
    <w:link w:val="32"/>
    <w:rsid w:val="00280A6D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rsid w:val="00280A6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List"/>
    <w:basedOn w:val="a0"/>
    <w:rsid w:val="00280A6D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0"/>
    <w:link w:val="24"/>
    <w:rsid w:val="00280A6D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1"/>
    <w:link w:val="23"/>
    <w:rsid w:val="00280A6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5">
    <w:name w:val="Body Text 2"/>
    <w:basedOn w:val="a0"/>
    <w:link w:val="26"/>
    <w:rsid w:val="00280A6D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1"/>
    <w:link w:val="25"/>
    <w:rsid w:val="00280A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280A6D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eastAsia="ru-RU"/>
    </w:rPr>
  </w:style>
  <w:style w:type="character" w:styleId="aff7">
    <w:name w:val="page number"/>
    <w:basedOn w:val="a1"/>
    <w:rsid w:val="00280A6D"/>
  </w:style>
  <w:style w:type="paragraph" w:styleId="aff8">
    <w:name w:val="Block Text"/>
    <w:basedOn w:val="a0"/>
    <w:rsid w:val="00280A6D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character" w:customStyle="1" w:styleId="st">
    <w:name w:val="st"/>
    <w:basedOn w:val="a1"/>
    <w:rsid w:val="00280A6D"/>
  </w:style>
  <w:style w:type="character" w:styleId="aff9">
    <w:name w:val="Hyperlink"/>
    <w:basedOn w:val="a1"/>
    <w:uiPriority w:val="99"/>
    <w:unhideWhenUsed/>
    <w:rsid w:val="00280A6D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280A6D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0"/>
    <w:next w:val="a0"/>
    <w:autoRedefine/>
    <w:uiPriority w:val="39"/>
    <w:unhideWhenUsed/>
    <w:rsid w:val="00280A6D"/>
    <w:pPr>
      <w:spacing w:after="100"/>
      <w:ind w:left="280"/>
    </w:pPr>
  </w:style>
  <w:style w:type="table" w:styleId="-1">
    <w:name w:val="Grid Table 1 Light"/>
    <w:basedOn w:val="a2"/>
    <w:uiPriority w:val="46"/>
    <w:rsid w:val="00280A6D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Plain Table 2"/>
    <w:basedOn w:val="a2"/>
    <w:uiPriority w:val="42"/>
    <w:rsid w:val="00280A6D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заголовки больше больших"/>
    <w:basedOn w:val="a0"/>
    <w:link w:val="affb"/>
    <w:qFormat/>
    <w:rsid w:val="00280A6D"/>
    <w:pPr>
      <w:ind w:right="-1"/>
    </w:pPr>
    <w:rPr>
      <w:b/>
      <w:i/>
    </w:rPr>
  </w:style>
  <w:style w:type="character" w:customStyle="1" w:styleId="affb">
    <w:name w:val="заголовки больше больших Знак"/>
    <w:basedOn w:val="a1"/>
    <w:link w:val="affa"/>
    <w:rsid w:val="00280A6D"/>
    <w:rPr>
      <w:rFonts w:ascii="Times New Roman" w:eastAsiaTheme="minorEastAsia" w:hAnsi="Times New Roman"/>
      <w:b/>
      <w:i/>
      <w:sz w:val="28"/>
      <w:lang w:val="en-US" w:bidi="en-US"/>
    </w:rPr>
  </w:style>
  <w:style w:type="paragraph" w:styleId="33">
    <w:name w:val="Body Text 3"/>
    <w:basedOn w:val="a0"/>
    <w:link w:val="34"/>
    <w:uiPriority w:val="99"/>
    <w:semiHidden/>
    <w:unhideWhenUsed/>
    <w:rsid w:val="00280A6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280A6D"/>
    <w:rPr>
      <w:rFonts w:ascii="Times New Roman" w:eastAsiaTheme="minorEastAsia" w:hAnsi="Times New Roman"/>
      <w:sz w:val="16"/>
      <w:szCs w:val="16"/>
      <w:lang w:val="en-US" w:bidi="en-US"/>
    </w:rPr>
  </w:style>
  <w:style w:type="table" w:customStyle="1" w:styleId="14">
    <w:name w:val="Сетка таблицы1"/>
    <w:basedOn w:val="a2"/>
    <w:next w:val="ad"/>
    <w:uiPriority w:val="59"/>
    <w:rsid w:val="00280A6D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Чертежный"/>
    <w:rsid w:val="00280A6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5">
    <w:name w:val="toc 3"/>
    <w:basedOn w:val="a0"/>
    <w:next w:val="a0"/>
    <w:autoRedefine/>
    <w:semiHidden/>
    <w:rsid w:val="00280A6D"/>
    <w:pPr>
      <w:tabs>
        <w:tab w:val="right" w:leader="dot" w:pos="9355"/>
      </w:tabs>
      <w:spacing w:line="336" w:lineRule="auto"/>
      <w:ind w:left="567" w:right="851"/>
    </w:pPr>
  </w:style>
  <w:style w:type="paragraph" w:styleId="41">
    <w:name w:val="toc 4"/>
    <w:basedOn w:val="a0"/>
    <w:next w:val="a0"/>
    <w:autoRedefine/>
    <w:semiHidden/>
    <w:rsid w:val="00280A6D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d">
    <w:name w:val="Переменные"/>
    <w:basedOn w:val="aff1"/>
    <w:rsid w:val="00280A6D"/>
    <w:pPr>
      <w:tabs>
        <w:tab w:val="left" w:pos="482"/>
      </w:tabs>
      <w:ind w:left="482" w:hanging="482"/>
    </w:pPr>
  </w:style>
  <w:style w:type="paragraph" w:styleId="affe">
    <w:name w:val="Document Map"/>
    <w:basedOn w:val="a0"/>
    <w:link w:val="afff"/>
    <w:semiHidden/>
    <w:rsid w:val="00280A6D"/>
    <w:pPr>
      <w:shd w:val="clear" w:color="auto" w:fill="000080"/>
    </w:pPr>
    <w:rPr>
      <w:sz w:val="24"/>
    </w:rPr>
  </w:style>
  <w:style w:type="character" w:customStyle="1" w:styleId="afff">
    <w:name w:val="Схема документа Знак"/>
    <w:basedOn w:val="a1"/>
    <w:link w:val="affe"/>
    <w:semiHidden/>
    <w:rsid w:val="00280A6D"/>
    <w:rPr>
      <w:rFonts w:ascii="Times New Roman" w:eastAsiaTheme="minorEastAsia" w:hAnsi="Times New Roman"/>
      <w:sz w:val="24"/>
      <w:shd w:val="clear" w:color="auto" w:fill="000080"/>
      <w:lang w:val="en-US" w:bidi="en-US"/>
    </w:rPr>
  </w:style>
  <w:style w:type="paragraph" w:customStyle="1" w:styleId="afff0">
    <w:name w:val="Формула"/>
    <w:basedOn w:val="aff1"/>
    <w:rsid w:val="00280A6D"/>
    <w:pPr>
      <w:tabs>
        <w:tab w:val="center" w:pos="4536"/>
        <w:tab w:val="right" w:pos="9356"/>
      </w:tabs>
      <w:ind w:firstLine="0"/>
    </w:pPr>
  </w:style>
  <w:style w:type="paragraph" w:customStyle="1" w:styleId="afff1">
    <w:name w:val="Листинг программы"/>
    <w:rsid w:val="00280A6D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f2">
    <w:name w:val="annotation text"/>
    <w:basedOn w:val="a0"/>
    <w:link w:val="afff3"/>
    <w:semiHidden/>
    <w:rsid w:val="00280A6D"/>
    <w:rPr>
      <w:rFonts w:ascii="Journal" w:hAnsi="Journal"/>
      <w:sz w:val="24"/>
    </w:rPr>
  </w:style>
  <w:style w:type="character" w:customStyle="1" w:styleId="afff3">
    <w:name w:val="Текст примечания Знак"/>
    <w:basedOn w:val="a1"/>
    <w:link w:val="afff2"/>
    <w:semiHidden/>
    <w:rsid w:val="00280A6D"/>
    <w:rPr>
      <w:rFonts w:ascii="Journal" w:eastAsiaTheme="minorEastAsia" w:hAnsi="Journal"/>
      <w:sz w:val="24"/>
      <w:lang w:val="en-US" w:bidi="en-US"/>
    </w:rPr>
  </w:style>
  <w:style w:type="table" w:customStyle="1" w:styleId="29">
    <w:name w:val="Сетка таблицы2"/>
    <w:basedOn w:val="a2"/>
    <w:next w:val="ad"/>
    <w:rsid w:val="00280A6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a">
    <w:name w:val="!Подзаголовок_2"/>
    <w:basedOn w:val="1"/>
    <w:next w:val="a0"/>
    <w:link w:val="2b"/>
    <w:qFormat/>
    <w:rsid w:val="00280A6D"/>
    <w:pPr>
      <w:numPr>
        <w:numId w:val="0"/>
      </w:numPr>
      <w:ind w:left="720"/>
    </w:pPr>
    <w:rPr>
      <w:b/>
    </w:rPr>
  </w:style>
  <w:style w:type="character" w:customStyle="1" w:styleId="2b">
    <w:name w:val="!Подзаголовок_2 Знак"/>
    <w:basedOn w:val="10"/>
    <w:link w:val="2a"/>
    <w:rsid w:val="00280A6D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l\SkyDrive\VyatSU\5%20&#1057;&#1077;&#1084;&#1077;&#1089;&#1090;&#1088;\&#1056;&#1072;&#1079;&#1088;&#1072;&#1073;&#1086;&#1090;&#1082;&#1072;%20&#1087;&#1088;&#1086;&#1075;&#1088;&#1072;&#1084;&#1084;&#1085;&#1099;&#1093;%20&#1089;&#1080;&#1089;&#1090;&#1077;&#1084;\&#1050;&#1091;&#1088;&#1089;&#1086;&#1074;&#1072;&#1103;%20&#1088;&#1072;&#1073;&#1086;&#1090;&#1072;\&#1050;&#1091;&#1088;&#1089;&#1086;&#1074;&#1072;&#1103;%20&#1088;&#1072;&#1073;&#1086;&#1090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9324C-359A-4D02-8A51-2DE2835A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</Template>
  <TotalTime>168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125</cp:revision>
  <cp:lastPrinted>2015-10-04T20:20:00Z</cp:lastPrinted>
  <dcterms:created xsi:type="dcterms:W3CDTF">2016-04-07T16:47:00Z</dcterms:created>
  <dcterms:modified xsi:type="dcterms:W3CDTF">2017-01-24T05:24:00Z</dcterms:modified>
</cp:coreProperties>
</file>