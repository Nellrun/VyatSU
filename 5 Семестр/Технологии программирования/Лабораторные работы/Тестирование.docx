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394DBC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 высшего</w:t>
      </w:r>
      <w:r w:rsidR="003D0ACA" w:rsidRPr="00394DBC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394DBC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«</w:t>
      </w:r>
      <w:r w:rsidRPr="00394DBC">
        <w:rPr>
          <w:b/>
          <w:sz w:val="26"/>
          <w:szCs w:val="26"/>
          <w:lang w:val="ru-RU"/>
        </w:rPr>
        <w:t>Вятский государственный университет</w:t>
      </w:r>
      <w:r w:rsidRPr="00394DBC">
        <w:rPr>
          <w:sz w:val="26"/>
          <w:szCs w:val="26"/>
          <w:lang w:val="ru-RU"/>
        </w:rPr>
        <w:t>»</w:t>
      </w:r>
    </w:p>
    <w:p w14:paraId="64510B73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b/>
          <w:sz w:val="26"/>
          <w:szCs w:val="26"/>
          <w:lang w:val="ru-RU"/>
        </w:rPr>
        <w:t>(</w:t>
      </w:r>
      <w:r w:rsidR="003D0ACA" w:rsidRPr="00394DBC">
        <w:rPr>
          <w:b/>
          <w:sz w:val="26"/>
          <w:szCs w:val="26"/>
          <w:lang w:val="ru-RU"/>
        </w:rPr>
        <w:t>«ВятГУ»)</w:t>
      </w:r>
    </w:p>
    <w:p w14:paraId="5CC6C36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Факультет автоматики и вычислительной техники</w:t>
      </w:r>
    </w:p>
    <w:p w14:paraId="17F5FD9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394DBC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2214D22" w14:textId="1A14C95B" w:rsidR="00836F07" w:rsidRPr="00394DBC" w:rsidRDefault="00222AAD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ТЕСТИРОВАНИЕ ПРОГРАММ</w:t>
      </w:r>
    </w:p>
    <w:p w14:paraId="526E79AE" w14:textId="77777777" w:rsidR="003D0ACA" w:rsidRPr="00394DBC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по дисциплине</w:t>
      </w:r>
      <w:r w:rsidR="00B81A43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«</w:t>
      </w:r>
      <w:r w:rsidR="003122DE" w:rsidRPr="00394DBC">
        <w:rPr>
          <w:sz w:val="26"/>
          <w:szCs w:val="26"/>
          <w:lang w:val="ru-RU"/>
        </w:rPr>
        <w:t>Технологии программирования</w:t>
      </w:r>
      <w:r w:rsidRPr="00394DBC">
        <w:rPr>
          <w:sz w:val="26"/>
          <w:szCs w:val="26"/>
          <w:lang w:val="ru-RU"/>
        </w:rPr>
        <w:t>»</w:t>
      </w:r>
    </w:p>
    <w:p w14:paraId="27CDEEB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7B959EC" w14:textId="77777777" w:rsidR="003D0ACA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</w:t>
      </w:r>
      <w:r w:rsidR="003D0ACA" w:rsidRPr="00394DBC">
        <w:rPr>
          <w:sz w:val="26"/>
          <w:szCs w:val="26"/>
          <w:lang w:val="ru-RU"/>
        </w:rPr>
        <w:t xml:space="preserve"> ______________</w:t>
      </w:r>
      <w:r w:rsidR="00CF116C" w:rsidRPr="00394DBC">
        <w:rPr>
          <w:sz w:val="26"/>
          <w:szCs w:val="26"/>
          <w:lang w:val="ru-RU"/>
        </w:rPr>
        <w:t>_______________</w:t>
      </w:r>
      <w:r w:rsidR="003D0ACA" w:rsidRPr="00394DBC">
        <w:rPr>
          <w:sz w:val="26"/>
          <w:szCs w:val="26"/>
          <w:lang w:val="ru-RU"/>
        </w:rPr>
        <w:t>/</w:t>
      </w:r>
      <w:r w:rsidR="00660C79" w:rsidRPr="00394DBC">
        <w:rPr>
          <w:sz w:val="26"/>
          <w:szCs w:val="26"/>
          <w:lang w:val="ru-RU"/>
        </w:rPr>
        <w:t>Щесняк Д. С./</w:t>
      </w:r>
    </w:p>
    <w:p w14:paraId="27DC79DB" w14:textId="77777777" w:rsidR="007A2072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 _____________________________/Ямашев Р. И./</w:t>
      </w:r>
    </w:p>
    <w:p w14:paraId="7C7912A7" w14:textId="77777777" w:rsidR="00836F07" w:rsidRPr="00394DBC" w:rsidRDefault="00836F07" w:rsidP="00B3126F">
      <w:pPr>
        <w:spacing w:after="0" w:line="240" w:lineRule="auto"/>
        <w:ind w:firstLine="0"/>
        <w:rPr>
          <w:sz w:val="26"/>
          <w:szCs w:val="26"/>
          <w:lang w:val="ru-RU"/>
        </w:rPr>
      </w:pPr>
    </w:p>
    <w:p w14:paraId="6714BA7F" w14:textId="77777777" w:rsidR="003D0ACA" w:rsidRPr="00394DBC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Проверил </w:t>
      </w:r>
      <w:r w:rsidR="003122DE" w:rsidRPr="00394DBC">
        <w:rPr>
          <w:sz w:val="26"/>
          <w:szCs w:val="26"/>
          <w:lang w:val="ru-RU"/>
        </w:rPr>
        <w:t>доцент</w:t>
      </w:r>
      <w:r w:rsidR="00836F07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кафедры</w:t>
      </w:r>
      <w:r w:rsidR="00B53042" w:rsidRPr="00394DBC">
        <w:rPr>
          <w:sz w:val="26"/>
          <w:szCs w:val="26"/>
          <w:lang w:val="ru-RU"/>
        </w:rPr>
        <w:t xml:space="preserve"> ЭВМ_______</w:t>
      </w:r>
      <w:r w:rsidR="003122DE" w:rsidRPr="00394DBC">
        <w:rPr>
          <w:sz w:val="26"/>
          <w:szCs w:val="26"/>
          <w:lang w:val="ru-RU"/>
        </w:rPr>
        <w:t>___________</w:t>
      </w:r>
      <w:r w:rsidR="002564A7" w:rsidRPr="00394DBC">
        <w:rPr>
          <w:sz w:val="26"/>
          <w:szCs w:val="26"/>
          <w:lang w:val="ru-RU"/>
        </w:rPr>
        <w:t>_</w:t>
      </w:r>
      <w:r w:rsidRPr="00394DBC">
        <w:rPr>
          <w:sz w:val="26"/>
          <w:szCs w:val="26"/>
          <w:lang w:val="ru-RU"/>
        </w:rPr>
        <w:t>_________/</w:t>
      </w:r>
      <w:r w:rsidR="003122DE" w:rsidRPr="00394DBC">
        <w:rPr>
          <w:sz w:val="26"/>
          <w:szCs w:val="26"/>
          <w:lang w:val="ru-RU"/>
        </w:rPr>
        <w:t>Долженкова М. Л</w:t>
      </w:r>
      <w:r w:rsidR="002564A7" w:rsidRPr="00394DBC">
        <w:rPr>
          <w:sz w:val="26"/>
          <w:szCs w:val="26"/>
          <w:lang w:val="ru-RU"/>
        </w:rPr>
        <w:t>.</w:t>
      </w:r>
      <w:r w:rsidRPr="00394DBC">
        <w:rPr>
          <w:sz w:val="26"/>
          <w:szCs w:val="26"/>
          <w:lang w:val="ru-RU"/>
        </w:rPr>
        <w:t>/</w:t>
      </w:r>
    </w:p>
    <w:p w14:paraId="4438E2BA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760A2D4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DACDF8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6E76EB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7777777" w:rsidR="003D0ACA" w:rsidRPr="00394DBC" w:rsidRDefault="003D0ACA" w:rsidP="002255B0">
      <w:pPr>
        <w:spacing w:after="0" w:line="240" w:lineRule="auto"/>
        <w:rPr>
          <w:sz w:val="26"/>
          <w:szCs w:val="26"/>
          <w:lang w:val="ru-RU"/>
        </w:rPr>
      </w:pPr>
    </w:p>
    <w:p w14:paraId="21174C9C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39012C3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39107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B36C76">
        <w:rPr>
          <w:sz w:val="26"/>
          <w:szCs w:val="26"/>
        </w:rPr>
        <w:t>7</w:t>
      </w:r>
    </w:p>
    <w:bookmarkEnd w:id="0"/>
    <w:p w14:paraId="0B6085FB" w14:textId="6B985DB0" w:rsidR="006817B9" w:rsidRPr="006817B9" w:rsidRDefault="002F4665" w:rsidP="006817B9">
      <w:pPr>
        <w:pStyle w:val="1"/>
      </w:pPr>
      <w:r>
        <w:lastRenderedPageBreak/>
        <w:t>Цель работы</w:t>
      </w:r>
    </w:p>
    <w:p w14:paraId="5A4D78FB" w14:textId="278E25B4" w:rsidR="002F4665" w:rsidRPr="00222AAD" w:rsidRDefault="00222AAD" w:rsidP="00222AAD">
      <w:pPr>
        <w:rPr>
          <w:lang w:val="ru-RU"/>
        </w:rPr>
      </w:pPr>
      <w:r>
        <w:rPr>
          <w:spacing w:val="-6"/>
          <w:lang w:val="ru-RU"/>
        </w:rPr>
        <w:t>И</w:t>
      </w:r>
      <w:r w:rsidRPr="00222AAD">
        <w:rPr>
          <w:spacing w:val="-6"/>
          <w:lang w:val="ru-RU"/>
        </w:rPr>
        <w:t>зучить методы тестирования логики програм</w:t>
      </w:r>
      <w:r w:rsidRPr="00222AAD">
        <w:rPr>
          <w:spacing w:val="-6"/>
          <w:lang w:val="ru-RU"/>
        </w:rPr>
        <w:softHyphen/>
      </w:r>
      <w:r w:rsidRPr="00222AAD">
        <w:rPr>
          <w:lang w:val="ru-RU"/>
        </w:rPr>
        <w:t xml:space="preserve">мы, формализованные описания результатов тестирования и </w:t>
      </w:r>
      <w:r w:rsidRPr="00222AAD">
        <w:rPr>
          <w:spacing w:val="-3"/>
          <w:lang w:val="ru-RU"/>
        </w:rPr>
        <w:t>стандарты по составлению схем программ.</w:t>
      </w:r>
    </w:p>
    <w:p w14:paraId="39A66530" w14:textId="7B812EEC" w:rsidR="002F4665" w:rsidRDefault="004B28CE" w:rsidP="006817B9">
      <w:pPr>
        <w:pStyle w:val="1"/>
      </w:pPr>
      <w:r>
        <w:t>Задание на лабораторную работу</w:t>
      </w:r>
    </w:p>
    <w:p w14:paraId="3D72804C" w14:textId="0D85E491" w:rsidR="00B25871" w:rsidRPr="00E34022" w:rsidRDefault="00E34022" w:rsidP="00E34022">
      <w:pPr>
        <w:rPr>
          <w:lang w:val="ru-RU"/>
        </w:rPr>
      </w:pPr>
      <w:r>
        <w:rPr>
          <w:lang w:val="ru-RU"/>
        </w:rPr>
        <w:t>Провести тестирование нескольких алгоритмов при помощи методов тестирования «белого ящика»</w:t>
      </w:r>
    </w:p>
    <w:p w14:paraId="04271A3D" w14:textId="005227EF" w:rsidR="00280529" w:rsidRDefault="00E34022" w:rsidP="00280529">
      <w:pPr>
        <w:pStyle w:val="1"/>
        <w:rPr>
          <w:lang w:val="ru-RU"/>
        </w:rPr>
      </w:pPr>
      <w:r>
        <w:rPr>
          <w:lang w:val="ru-RU"/>
        </w:rPr>
        <w:t>Тестирование</w:t>
      </w:r>
    </w:p>
    <w:p w14:paraId="25992CA3" w14:textId="77777777" w:rsidR="00E34022" w:rsidRDefault="00E34022" w:rsidP="00E34022">
      <w:pPr>
        <w:rPr>
          <w:lang w:val="ru-RU"/>
        </w:rPr>
      </w:pPr>
    </w:p>
    <w:p w14:paraId="6AD2B092" w14:textId="3392B5FF" w:rsidR="00E34022" w:rsidRDefault="00E34022" w:rsidP="00E34022">
      <w:pPr>
        <w:pStyle w:val="2"/>
        <w:rPr>
          <w:lang w:val="ru-RU"/>
        </w:rPr>
      </w:pPr>
      <w:r>
        <w:rPr>
          <w:lang w:val="ru-RU"/>
        </w:rPr>
        <w:t>Алгоритмы для тестирования</w:t>
      </w:r>
    </w:p>
    <w:p w14:paraId="45E9C0B5" w14:textId="7AB95FDA" w:rsidR="00E34022" w:rsidRDefault="00E34022" w:rsidP="00E34022">
      <w:pPr>
        <w:rPr>
          <w:lang w:val="ru-RU"/>
        </w:rPr>
      </w:pPr>
      <w:r>
        <w:rPr>
          <w:lang w:val="ru-RU"/>
        </w:rPr>
        <w:t xml:space="preserve">В качестве алгоритмов, которые подлежат тестированию были выбраны алгоритмы </w:t>
      </w:r>
      <w:r w:rsidR="001D5416">
        <w:rPr>
          <w:lang w:val="ru-RU"/>
        </w:rPr>
        <w:t>отправки сообщения</w:t>
      </w:r>
      <w:r>
        <w:rPr>
          <w:lang w:val="ru-RU"/>
        </w:rPr>
        <w:t xml:space="preserve"> и алгоритм регистрации пользователя в системе. Блок-схемы данных алгоритмов представлены на рисунке 1 и 2.</w:t>
      </w:r>
    </w:p>
    <w:p w14:paraId="6A41A277" w14:textId="671E25F9" w:rsidR="00E34022" w:rsidRDefault="00491763" w:rsidP="00A175EF">
      <w:pPr>
        <w:ind w:firstLine="0"/>
        <w:jc w:val="center"/>
        <w:rPr>
          <w:lang w:val="ru-RU"/>
        </w:rPr>
      </w:pPr>
      <w:r>
        <w:object w:dxaOrig="8685" w:dyaOrig="11551" w14:anchorId="348ED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05pt;height:577.35pt" o:ole="">
            <v:imagedata r:id="rId9" o:title=""/>
          </v:shape>
          <o:OLEObject Type="Embed" ProgID="Visio.Drawing.15" ShapeID="_x0000_i1025" DrawAspect="Content" ObjectID="_1546604836" r:id="rId10"/>
        </w:object>
      </w:r>
    </w:p>
    <w:p w14:paraId="44A19A14" w14:textId="5915EF3E" w:rsidR="00E34022" w:rsidRDefault="00E34022" w:rsidP="00E34022">
      <w:pPr>
        <w:jc w:val="center"/>
        <w:rPr>
          <w:lang w:val="ru-RU"/>
        </w:rPr>
      </w:pPr>
      <w:r>
        <w:rPr>
          <w:lang w:val="ru-RU"/>
        </w:rPr>
        <w:t>Рисунок 1 – Блок схема алгоритма регистрации пользователя</w:t>
      </w:r>
    </w:p>
    <w:p w14:paraId="130244CC" w14:textId="2DE66E2E" w:rsidR="00E34022" w:rsidRDefault="00491763" w:rsidP="00A175EF">
      <w:pPr>
        <w:ind w:firstLine="0"/>
        <w:jc w:val="center"/>
        <w:rPr>
          <w:lang w:val="ru-RU"/>
        </w:rPr>
      </w:pPr>
      <w:r>
        <w:object w:dxaOrig="5505" w:dyaOrig="15061" w14:anchorId="1E67DCB0">
          <v:shape id="_x0000_i1026" type="#_x0000_t75" style="width:241.8pt;height:660.25pt" o:ole="">
            <v:imagedata r:id="rId11" o:title=""/>
          </v:shape>
          <o:OLEObject Type="Embed" ProgID="Visio.Drawing.15" ShapeID="_x0000_i1026" DrawAspect="Content" ObjectID="_1546604837" r:id="rId12"/>
        </w:object>
      </w:r>
    </w:p>
    <w:p w14:paraId="39881303" w14:textId="5711EFD7" w:rsidR="00E34022" w:rsidRPr="00E34022" w:rsidRDefault="00E34022" w:rsidP="00E34022">
      <w:pPr>
        <w:jc w:val="center"/>
        <w:rPr>
          <w:lang w:val="ru-RU"/>
        </w:rPr>
      </w:pPr>
      <w:r>
        <w:rPr>
          <w:lang w:val="ru-RU"/>
        </w:rPr>
        <w:t xml:space="preserve">Рисунок 2 – Блок-схема алгоритма </w:t>
      </w:r>
      <w:r w:rsidR="001D5416">
        <w:rPr>
          <w:lang w:val="ru-RU"/>
        </w:rPr>
        <w:t>отправки сообщения</w:t>
      </w:r>
    </w:p>
    <w:p w14:paraId="6B2637E1" w14:textId="6F916874" w:rsidR="00280529" w:rsidRDefault="00C644E1" w:rsidP="00C644E1">
      <w:pPr>
        <w:pStyle w:val="2"/>
        <w:rPr>
          <w:lang w:val="ru-RU"/>
        </w:rPr>
      </w:pPr>
      <w:r>
        <w:rPr>
          <w:lang w:val="ru-RU"/>
        </w:rPr>
        <w:lastRenderedPageBreak/>
        <w:t>Метод покрытия операторов</w:t>
      </w:r>
    </w:p>
    <w:p w14:paraId="2A007B92" w14:textId="14A17F6B" w:rsidR="00C644E1" w:rsidRDefault="00164EF0" w:rsidP="00C644E1">
      <w:pPr>
        <w:rPr>
          <w:lang w:val="ru-RU"/>
        </w:rPr>
      </w:pPr>
      <w:r>
        <w:rPr>
          <w:lang w:val="ru-RU"/>
        </w:rPr>
        <w:t>Результаты тестирования методом покрытия операторов алгоритма регистрации пользователей представлены в таблице 1, а алгоритма отправки сообщения – в таблице 2.</w:t>
      </w:r>
    </w:p>
    <w:p w14:paraId="342BEFF6" w14:textId="7AB77512" w:rsidR="00164EF0" w:rsidRDefault="00164EF0" w:rsidP="00164EF0">
      <w:pPr>
        <w:pStyle w:val="af0"/>
      </w:pPr>
      <w: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90"/>
        <w:gridCol w:w="1996"/>
        <w:gridCol w:w="1889"/>
        <w:gridCol w:w="2043"/>
        <w:gridCol w:w="1227"/>
      </w:tblGrid>
      <w:tr w:rsidR="005F5183" w14:paraId="2BA3D8A6" w14:textId="79ADFC8F" w:rsidTr="005F5183">
        <w:tc>
          <w:tcPr>
            <w:tcW w:w="2190" w:type="dxa"/>
          </w:tcPr>
          <w:p w14:paraId="5B6A6EB5" w14:textId="0E78DD50" w:rsidR="005F5183" w:rsidRDefault="005F5183" w:rsidP="00302F31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96" w:type="dxa"/>
          </w:tcPr>
          <w:p w14:paraId="1D260CD1" w14:textId="4DCF090C" w:rsidR="005F5183" w:rsidRDefault="005F5183" w:rsidP="00302F31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889" w:type="dxa"/>
          </w:tcPr>
          <w:p w14:paraId="57C67974" w14:textId="1A9AFA09" w:rsidR="005F5183" w:rsidRDefault="005F5183" w:rsidP="00302F31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2043" w:type="dxa"/>
          </w:tcPr>
          <w:p w14:paraId="742E3493" w14:textId="4676FB98" w:rsidR="005F5183" w:rsidRDefault="005F5183" w:rsidP="00302F31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27" w:type="dxa"/>
          </w:tcPr>
          <w:p w14:paraId="22BF0624" w14:textId="5D79DFBB" w:rsidR="005F5183" w:rsidRDefault="005F5183" w:rsidP="00302F31">
            <w:pPr>
              <w:pStyle w:val="af0"/>
              <w:jc w:val="center"/>
            </w:pPr>
            <w:r>
              <w:t>Путь</w:t>
            </w:r>
          </w:p>
        </w:tc>
      </w:tr>
      <w:tr w:rsidR="005F5183" w:rsidRPr="0015712D" w14:paraId="23B156C8" w14:textId="155B673A" w:rsidTr="005F5183">
        <w:tc>
          <w:tcPr>
            <w:tcW w:w="2190" w:type="dxa"/>
          </w:tcPr>
          <w:p w14:paraId="47BB2BD9" w14:textId="0F08D22E" w:rsidR="005F5183" w:rsidRPr="0015712D" w:rsidRDefault="005F5183" w:rsidP="0015712D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= и, Отчество = о, Пол = м. </w:t>
            </w:r>
          </w:p>
        </w:tc>
        <w:tc>
          <w:tcPr>
            <w:tcW w:w="1996" w:type="dxa"/>
          </w:tcPr>
          <w:p w14:paraId="728E11F9" w14:textId="6073F930" w:rsidR="005F5183" w:rsidRDefault="005F5183" w:rsidP="00164EF0">
            <w:pPr>
              <w:pStyle w:val="af0"/>
            </w:pPr>
            <w:r>
              <w:t>Код ответа 200</w:t>
            </w:r>
          </w:p>
        </w:tc>
        <w:tc>
          <w:tcPr>
            <w:tcW w:w="1889" w:type="dxa"/>
          </w:tcPr>
          <w:p w14:paraId="4F547E1C" w14:textId="0F0F9100" w:rsidR="005F5183" w:rsidRDefault="005F5183" w:rsidP="00164EF0">
            <w:pPr>
              <w:pStyle w:val="af0"/>
            </w:pPr>
            <w:r>
              <w:t>Код ответа 200</w:t>
            </w:r>
          </w:p>
        </w:tc>
        <w:tc>
          <w:tcPr>
            <w:tcW w:w="2043" w:type="dxa"/>
          </w:tcPr>
          <w:p w14:paraId="7776CD5D" w14:textId="633A54C9" w:rsidR="005F5183" w:rsidRDefault="005F5183" w:rsidP="00164EF0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6E93CEDF" w14:textId="77426D9C" w:rsidR="005F5183" w:rsidRPr="00954421" w:rsidRDefault="00954421" w:rsidP="00164EF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5F5183" w:rsidRPr="0015712D" w14:paraId="119B50D6" w14:textId="377420B2" w:rsidTr="005F5183">
        <w:tc>
          <w:tcPr>
            <w:tcW w:w="2190" w:type="dxa"/>
          </w:tcPr>
          <w:p w14:paraId="655B0302" w14:textId="07DC2F8D" w:rsidR="005F5183" w:rsidRDefault="005F5183" w:rsidP="00164EF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</w:t>
            </w:r>
            <w:r>
              <w:t>, Имя = и, Отчество = о, Пол = м.</w:t>
            </w:r>
          </w:p>
        </w:tc>
        <w:tc>
          <w:tcPr>
            <w:tcW w:w="1996" w:type="dxa"/>
          </w:tcPr>
          <w:p w14:paraId="6F8F4116" w14:textId="2518F45D" w:rsidR="005F5183" w:rsidRDefault="005F5183" w:rsidP="00164EF0">
            <w:pPr>
              <w:pStyle w:val="af0"/>
            </w:pPr>
            <w:r>
              <w:t>Ошибка</w:t>
            </w:r>
          </w:p>
        </w:tc>
        <w:tc>
          <w:tcPr>
            <w:tcW w:w="1889" w:type="dxa"/>
          </w:tcPr>
          <w:p w14:paraId="65C0CF44" w14:textId="496359D8" w:rsidR="005F5183" w:rsidRDefault="005F5183" w:rsidP="00164EF0">
            <w:pPr>
              <w:pStyle w:val="af0"/>
            </w:pPr>
            <w:r>
              <w:t>Ошибка</w:t>
            </w:r>
          </w:p>
        </w:tc>
        <w:tc>
          <w:tcPr>
            <w:tcW w:w="2043" w:type="dxa"/>
          </w:tcPr>
          <w:p w14:paraId="30DC61A9" w14:textId="037A86F1" w:rsidR="005F5183" w:rsidRDefault="005F5183" w:rsidP="00164EF0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7D1724DA" w14:textId="4A73EF16" w:rsidR="005F5183" w:rsidRPr="00954421" w:rsidRDefault="00954421" w:rsidP="00164EF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5F5183" w:rsidRPr="0015712D" w14:paraId="618657D7" w14:textId="7BEDB761" w:rsidTr="005F5183">
        <w:tc>
          <w:tcPr>
            <w:tcW w:w="2190" w:type="dxa"/>
          </w:tcPr>
          <w:p w14:paraId="26549419" w14:textId="50091C30" w:rsidR="005F5183" w:rsidRDefault="005F5183" w:rsidP="0015712D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 xml:space="preserve">Тип = </w:t>
            </w:r>
            <w:r>
              <w:t>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Ключ = 123</w:t>
            </w:r>
          </w:p>
        </w:tc>
        <w:tc>
          <w:tcPr>
            <w:tcW w:w="1996" w:type="dxa"/>
          </w:tcPr>
          <w:p w14:paraId="15C237D6" w14:textId="620728F6" w:rsidR="005F5183" w:rsidRDefault="005F5183" w:rsidP="00164EF0">
            <w:pPr>
              <w:pStyle w:val="af0"/>
            </w:pPr>
            <w:r>
              <w:t>Код ответа 200</w:t>
            </w:r>
          </w:p>
        </w:tc>
        <w:tc>
          <w:tcPr>
            <w:tcW w:w="1889" w:type="dxa"/>
          </w:tcPr>
          <w:p w14:paraId="56E4BB6C" w14:textId="47BB4C52" w:rsidR="005F5183" w:rsidRDefault="005F5183" w:rsidP="00164EF0">
            <w:pPr>
              <w:pStyle w:val="af0"/>
            </w:pPr>
            <w:r>
              <w:t>Код ответа 200</w:t>
            </w:r>
          </w:p>
        </w:tc>
        <w:tc>
          <w:tcPr>
            <w:tcW w:w="2043" w:type="dxa"/>
          </w:tcPr>
          <w:p w14:paraId="1FF6FE4B" w14:textId="776BAF4A" w:rsidR="005F5183" w:rsidRDefault="005F5183" w:rsidP="00164EF0">
            <w:pPr>
              <w:pStyle w:val="af0"/>
            </w:pPr>
            <w:r>
              <w:t>Неуспешно</w:t>
            </w:r>
          </w:p>
        </w:tc>
        <w:tc>
          <w:tcPr>
            <w:tcW w:w="1227" w:type="dxa"/>
          </w:tcPr>
          <w:p w14:paraId="69A0EB90" w14:textId="5CA7EABE" w:rsidR="005F5183" w:rsidRPr="00954421" w:rsidRDefault="00954421" w:rsidP="00164EF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</w:tbl>
    <w:p w14:paraId="31CC03B8" w14:textId="77777777" w:rsidR="00164EF0" w:rsidRDefault="00164EF0" w:rsidP="00164EF0">
      <w:pPr>
        <w:pStyle w:val="af0"/>
      </w:pPr>
    </w:p>
    <w:p w14:paraId="6B6E6A03" w14:textId="05E5F48C" w:rsidR="003D6B70" w:rsidRDefault="003D6B7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1BD79AC9" w14:textId="46FBC978" w:rsidR="006F25CF" w:rsidRDefault="006F25CF" w:rsidP="00164EF0">
      <w:pPr>
        <w:pStyle w:val="af0"/>
      </w:pPr>
      <w:r>
        <w:lastRenderedPageBreak/>
        <w:t>Таблица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2117"/>
        <w:gridCol w:w="1795"/>
        <w:gridCol w:w="1825"/>
        <w:gridCol w:w="1217"/>
      </w:tblGrid>
      <w:tr w:rsidR="003D6B70" w14:paraId="34B96A73" w14:textId="4422ADEF" w:rsidTr="003D6B70">
        <w:tc>
          <w:tcPr>
            <w:tcW w:w="2391" w:type="dxa"/>
          </w:tcPr>
          <w:p w14:paraId="4EA8F7F3" w14:textId="1FB39880" w:rsidR="003D6B70" w:rsidRDefault="003D6B70" w:rsidP="00302F31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2117" w:type="dxa"/>
          </w:tcPr>
          <w:p w14:paraId="433D063C" w14:textId="16F6C002" w:rsidR="003D6B70" w:rsidRDefault="003D6B70" w:rsidP="00302F31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795" w:type="dxa"/>
          </w:tcPr>
          <w:p w14:paraId="1725074A" w14:textId="1330D33D" w:rsidR="003D6B70" w:rsidRDefault="003D6B70" w:rsidP="00302F31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02954D0C" w14:textId="53247BB6" w:rsidR="003D6B70" w:rsidRDefault="003D6B70" w:rsidP="00302F31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0177707C" w14:textId="6725C3FD" w:rsidR="003D6B70" w:rsidRPr="003D6B70" w:rsidRDefault="003D6B70" w:rsidP="00302F31">
            <w:pPr>
              <w:pStyle w:val="af0"/>
              <w:jc w:val="center"/>
            </w:pPr>
            <w:r>
              <w:t>Путь</w:t>
            </w:r>
          </w:p>
        </w:tc>
      </w:tr>
      <w:tr w:rsidR="003D6B70" w14:paraId="0113FB7D" w14:textId="5E230389" w:rsidTr="003D6B70">
        <w:tc>
          <w:tcPr>
            <w:tcW w:w="2391" w:type="dxa"/>
          </w:tcPr>
          <w:p w14:paraId="4835943F" w14:textId="62CE3D22" w:rsidR="003D6B70" w:rsidRPr="000626CD" w:rsidRDefault="003D6B70" w:rsidP="000626CD">
            <w:pPr>
              <w:pStyle w:val="af0"/>
            </w:pPr>
            <w:r>
              <w:t xml:space="preserve">Несуществующий токен </w:t>
            </w:r>
          </w:p>
        </w:tc>
        <w:tc>
          <w:tcPr>
            <w:tcW w:w="2117" w:type="dxa"/>
          </w:tcPr>
          <w:p w14:paraId="4A8516E5" w14:textId="1D0C3C03" w:rsidR="003D6B70" w:rsidRDefault="003D6B70" w:rsidP="00164EF0">
            <w:pPr>
              <w:pStyle w:val="af0"/>
            </w:pPr>
            <w:r>
              <w:t>Ошибка</w:t>
            </w:r>
          </w:p>
        </w:tc>
        <w:tc>
          <w:tcPr>
            <w:tcW w:w="1795" w:type="dxa"/>
          </w:tcPr>
          <w:p w14:paraId="6ECC1925" w14:textId="7966FFD3" w:rsidR="003D6B70" w:rsidRDefault="003D6B70" w:rsidP="00164EF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6ED84FF" w14:textId="7F713F74" w:rsidR="003D6B70" w:rsidRDefault="003D6B70" w:rsidP="00164EF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04B8B59" w14:textId="2EDC9E32" w:rsidR="003D6B70" w:rsidRPr="003D6B70" w:rsidRDefault="003D6B70" w:rsidP="00164EF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3D6B70" w:rsidRPr="000626CD" w14:paraId="69CF5219" w14:textId="6D2D7579" w:rsidTr="003D6B70">
        <w:tc>
          <w:tcPr>
            <w:tcW w:w="2391" w:type="dxa"/>
          </w:tcPr>
          <w:p w14:paraId="76A39D82" w14:textId="23FA9445" w:rsidR="003D6B70" w:rsidRDefault="003D6B70" w:rsidP="00164EF0">
            <w:pPr>
              <w:pStyle w:val="af0"/>
            </w:pPr>
            <w:r>
              <w:t>Токен преподавателя, текст = 123, идентификатор существующей пары</w:t>
            </w:r>
          </w:p>
        </w:tc>
        <w:tc>
          <w:tcPr>
            <w:tcW w:w="2117" w:type="dxa"/>
          </w:tcPr>
          <w:p w14:paraId="7DDE7FC8" w14:textId="5F16E026" w:rsidR="003D6B70" w:rsidRDefault="003D6B70" w:rsidP="00164EF0">
            <w:pPr>
              <w:pStyle w:val="af0"/>
            </w:pPr>
            <w:r>
              <w:t>Код ответа 200</w:t>
            </w:r>
          </w:p>
        </w:tc>
        <w:tc>
          <w:tcPr>
            <w:tcW w:w="1795" w:type="dxa"/>
          </w:tcPr>
          <w:p w14:paraId="5BD91543" w14:textId="4A9A7BF7" w:rsidR="003D6B70" w:rsidRDefault="003D6B70" w:rsidP="00164EF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3211A40D" w14:textId="23928EE5" w:rsidR="003D6B70" w:rsidRDefault="003D6B70" w:rsidP="00164EF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400A03E" w14:textId="60ADC379" w:rsidR="003D6B70" w:rsidRPr="003D6B70" w:rsidRDefault="003D6B70" w:rsidP="00164EF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3959D98D" w14:textId="38DCDA14" w:rsidR="006F25CF" w:rsidRDefault="00653C36" w:rsidP="00653C36">
      <w:pPr>
        <w:pStyle w:val="2"/>
        <w:rPr>
          <w:lang w:val="ru-RU"/>
        </w:rPr>
      </w:pPr>
      <w:r>
        <w:rPr>
          <w:lang w:val="ru-RU"/>
        </w:rPr>
        <w:t>Метод покрытия решений</w:t>
      </w:r>
    </w:p>
    <w:p w14:paraId="54CAC8B1" w14:textId="725729F0" w:rsidR="003570D0" w:rsidRDefault="00653C36" w:rsidP="00653C36">
      <w:pPr>
        <w:rPr>
          <w:lang w:val="ru-RU"/>
        </w:rPr>
      </w:pPr>
      <w:r>
        <w:rPr>
          <w:lang w:val="ru-RU"/>
        </w:rPr>
        <w:t xml:space="preserve">Результаты тестирования методом покрытия </w:t>
      </w:r>
      <w:r w:rsidR="00911727">
        <w:rPr>
          <w:lang w:val="ru-RU"/>
        </w:rPr>
        <w:t>решений</w:t>
      </w:r>
      <w:r>
        <w:rPr>
          <w:lang w:val="ru-RU"/>
        </w:rPr>
        <w:t xml:space="preserve"> алгоритма регистрации пользо</w:t>
      </w:r>
      <w:r>
        <w:rPr>
          <w:lang w:val="ru-RU"/>
        </w:rPr>
        <w:t>вателей представлены в таблице 3</w:t>
      </w:r>
      <w:r>
        <w:rPr>
          <w:lang w:val="ru-RU"/>
        </w:rPr>
        <w:t xml:space="preserve">, а алгоритма отправки сообщения – в </w:t>
      </w:r>
      <w:r>
        <w:rPr>
          <w:lang w:val="ru-RU"/>
        </w:rPr>
        <w:t>таблице 4</w:t>
      </w:r>
      <w:r>
        <w:rPr>
          <w:lang w:val="ru-RU"/>
        </w:rPr>
        <w:t>.</w:t>
      </w:r>
    </w:p>
    <w:p w14:paraId="14F0DEA4" w14:textId="77777777" w:rsidR="003570D0" w:rsidRDefault="003570D0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E7550C3" w14:textId="52AE65A3" w:rsidR="0075005F" w:rsidRDefault="0075005F" w:rsidP="0075005F">
      <w:pPr>
        <w:pStyle w:val="af0"/>
      </w:pPr>
      <w:r>
        <w:lastRenderedPageBreak/>
        <w:t>Таблица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4"/>
        <w:gridCol w:w="1957"/>
        <w:gridCol w:w="2029"/>
        <w:gridCol w:w="1825"/>
        <w:gridCol w:w="1360"/>
      </w:tblGrid>
      <w:tr w:rsidR="00B216F2" w14:paraId="7A166622" w14:textId="4C2D92D4" w:rsidTr="00B216F2">
        <w:tc>
          <w:tcPr>
            <w:tcW w:w="2174" w:type="dxa"/>
          </w:tcPr>
          <w:p w14:paraId="55A832AD" w14:textId="77777777" w:rsidR="00B216F2" w:rsidRDefault="00B216F2" w:rsidP="007D26A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57" w:type="dxa"/>
          </w:tcPr>
          <w:p w14:paraId="30ACF34F" w14:textId="77777777" w:rsidR="00B216F2" w:rsidRDefault="00B216F2" w:rsidP="007D26A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75FEFD14" w14:textId="77777777" w:rsidR="00B216F2" w:rsidRDefault="00B216F2" w:rsidP="007D26A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523FF13C" w14:textId="77777777" w:rsidR="00B216F2" w:rsidRDefault="00B216F2" w:rsidP="007D26A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0B66B9B8" w14:textId="54BDDBE1" w:rsidR="00B216F2" w:rsidRPr="00B216F2" w:rsidRDefault="00B216F2" w:rsidP="007D26A0">
            <w:pPr>
              <w:pStyle w:val="af0"/>
              <w:jc w:val="center"/>
            </w:pPr>
            <w:r>
              <w:t>Путь</w:t>
            </w:r>
          </w:p>
        </w:tc>
      </w:tr>
      <w:tr w:rsidR="00B216F2" w:rsidRPr="0015712D" w14:paraId="4E5EAE71" w14:textId="7EEF6E21" w:rsidTr="00B216F2">
        <w:tc>
          <w:tcPr>
            <w:tcW w:w="2174" w:type="dxa"/>
          </w:tcPr>
          <w:p w14:paraId="4859104D" w14:textId="77777777" w:rsidR="00B216F2" w:rsidRPr="0015712D" w:rsidRDefault="00B216F2" w:rsidP="007D26A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ф, Имя = и, Отчество = о, Пол = м. </w:t>
            </w:r>
          </w:p>
        </w:tc>
        <w:tc>
          <w:tcPr>
            <w:tcW w:w="1957" w:type="dxa"/>
          </w:tcPr>
          <w:p w14:paraId="1BD32DD2" w14:textId="77777777" w:rsidR="00B216F2" w:rsidRDefault="00B216F2" w:rsidP="007D26A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0F918E95" w14:textId="77777777" w:rsidR="00B216F2" w:rsidRDefault="00B216F2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5E17B3EF" w14:textId="77777777" w:rsidR="00B216F2" w:rsidRDefault="00B216F2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4260E139" w14:textId="1F22D6EB" w:rsidR="00B216F2" w:rsidRPr="003570D0" w:rsidRDefault="003570D0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B216F2" w:rsidRPr="0015712D" w14:paraId="37DE0A69" w14:textId="19AD1DA7" w:rsidTr="00B216F2">
        <w:tc>
          <w:tcPr>
            <w:tcW w:w="2174" w:type="dxa"/>
          </w:tcPr>
          <w:p w14:paraId="2156FDFE" w14:textId="77777777" w:rsidR="00B216F2" w:rsidRDefault="00B216F2" w:rsidP="007D26A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>Фамилия = , Имя = и, Отчество = о, Пол = м.</w:t>
            </w:r>
          </w:p>
        </w:tc>
        <w:tc>
          <w:tcPr>
            <w:tcW w:w="1957" w:type="dxa"/>
          </w:tcPr>
          <w:p w14:paraId="215AC40E" w14:textId="77777777" w:rsidR="00B216F2" w:rsidRDefault="00B216F2" w:rsidP="007D26A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32200B34" w14:textId="77777777" w:rsidR="00B216F2" w:rsidRDefault="00B216F2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125A93A0" w14:textId="77777777" w:rsidR="00B216F2" w:rsidRDefault="00B216F2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21575042" w14:textId="169BCA1E" w:rsidR="00B216F2" w:rsidRPr="003570D0" w:rsidRDefault="003570D0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B216F2" w:rsidRPr="0015712D" w14:paraId="516E944C" w14:textId="2DAEBD7C" w:rsidTr="00B216F2">
        <w:tc>
          <w:tcPr>
            <w:tcW w:w="2174" w:type="dxa"/>
          </w:tcPr>
          <w:p w14:paraId="5C423B34" w14:textId="2A33FEB3" w:rsidR="00B216F2" w:rsidRDefault="00B216F2" w:rsidP="00B82BD7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957" w:type="dxa"/>
          </w:tcPr>
          <w:p w14:paraId="73E62AA8" w14:textId="77777777" w:rsidR="00B216F2" w:rsidRDefault="00B216F2" w:rsidP="007D26A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5FFF5708" w14:textId="77777777" w:rsidR="00B216F2" w:rsidRDefault="00B216F2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61BAAC3D" w14:textId="77777777" w:rsidR="00B216F2" w:rsidRDefault="00B216F2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23A7F8CB" w14:textId="7799F631" w:rsidR="00B216F2" w:rsidRPr="003570D0" w:rsidRDefault="003570D0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B216F2" w:rsidRPr="00B82BD7" w14:paraId="08B088B6" w14:textId="7E0046CE" w:rsidTr="00B216F2">
        <w:tc>
          <w:tcPr>
            <w:tcW w:w="2174" w:type="dxa"/>
          </w:tcPr>
          <w:p w14:paraId="2A2A2D2B" w14:textId="10161564" w:rsidR="00B216F2" w:rsidRDefault="00B216F2" w:rsidP="00B82BD7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</w:t>
            </w:r>
            <w:r>
              <w:t xml:space="preserve"> ключ доступа</w:t>
            </w:r>
          </w:p>
        </w:tc>
        <w:tc>
          <w:tcPr>
            <w:tcW w:w="1957" w:type="dxa"/>
          </w:tcPr>
          <w:p w14:paraId="2F13896A" w14:textId="27BEDF16" w:rsidR="00B216F2" w:rsidRDefault="00B216F2" w:rsidP="007D26A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1B8B633A" w14:textId="60812276" w:rsidR="00B216F2" w:rsidRDefault="00B216F2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4D6A78FE" w14:textId="5513F00B" w:rsidR="00B216F2" w:rsidRDefault="00B216F2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6BA93C7A" w14:textId="6886B3FA" w:rsidR="00B216F2" w:rsidRPr="003570D0" w:rsidRDefault="003570D0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</w:tbl>
    <w:p w14:paraId="1A3C1648" w14:textId="69005AD1" w:rsidR="008F0B50" w:rsidRDefault="008F0B50" w:rsidP="0075005F">
      <w:pPr>
        <w:pStyle w:val="af0"/>
      </w:pPr>
    </w:p>
    <w:p w14:paraId="4DA90613" w14:textId="77777777" w:rsidR="008F0B50" w:rsidRDefault="008F0B50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>
        <w:br w:type="page"/>
      </w:r>
    </w:p>
    <w:p w14:paraId="504794C5" w14:textId="0A56AF16" w:rsidR="0075005F" w:rsidRDefault="0075005F" w:rsidP="0075005F">
      <w:pPr>
        <w:pStyle w:val="af0"/>
      </w:pPr>
      <w:r>
        <w:lastRenderedPageBreak/>
        <w:t>Таблица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4A531E" w14:paraId="2CD49177" w14:textId="5A2FEFD7" w:rsidTr="004A531E">
        <w:tc>
          <w:tcPr>
            <w:tcW w:w="2391" w:type="dxa"/>
          </w:tcPr>
          <w:p w14:paraId="65233337" w14:textId="77777777" w:rsidR="004A531E" w:rsidRDefault="004A531E" w:rsidP="007D26A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1270A32B" w14:textId="77777777" w:rsidR="004A531E" w:rsidRDefault="004A531E" w:rsidP="007D26A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06306877" w14:textId="77777777" w:rsidR="004A531E" w:rsidRDefault="004A531E" w:rsidP="007D26A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0A24476B" w14:textId="77777777" w:rsidR="004A531E" w:rsidRDefault="004A531E" w:rsidP="007D26A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7C10EAF0" w14:textId="07BD11B3" w:rsidR="004A531E" w:rsidRPr="004A531E" w:rsidRDefault="004A531E" w:rsidP="007D26A0">
            <w:pPr>
              <w:pStyle w:val="af0"/>
              <w:jc w:val="center"/>
            </w:pPr>
            <w:r>
              <w:t>Путь</w:t>
            </w:r>
          </w:p>
        </w:tc>
      </w:tr>
      <w:tr w:rsidR="004A531E" w14:paraId="36EDE6C5" w14:textId="3011F63E" w:rsidTr="004A531E">
        <w:tc>
          <w:tcPr>
            <w:tcW w:w="2391" w:type="dxa"/>
          </w:tcPr>
          <w:p w14:paraId="71DD418B" w14:textId="250AC605" w:rsidR="004A531E" w:rsidRPr="000626CD" w:rsidRDefault="004A531E" w:rsidP="007D26A0">
            <w:pPr>
              <w:pStyle w:val="af0"/>
            </w:pPr>
            <w:r>
              <w:t>Несуществующий токен</w:t>
            </w:r>
            <w:r>
              <w:t>, идентификатор существующей пары</w:t>
            </w:r>
          </w:p>
        </w:tc>
        <w:tc>
          <w:tcPr>
            <w:tcW w:w="1916" w:type="dxa"/>
          </w:tcPr>
          <w:p w14:paraId="50285DFE" w14:textId="77777777" w:rsidR="004A531E" w:rsidRDefault="004A531E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37AAB3B6" w14:textId="77777777" w:rsidR="004A531E" w:rsidRDefault="004A531E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ABD302D" w14:textId="77777777" w:rsidR="004A531E" w:rsidRDefault="004A531E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3C208882" w14:textId="7B5CAEA1" w:rsidR="004A531E" w:rsidRPr="004A531E" w:rsidRDefault="004A531E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A531E" w:rsidRPr="008F0B50" w14:paraId="25DD1F0B" w14:textId="4721B0DA" w:rsidTr="004A531E">
        <w:tc>
          <w:tcPr>
            <w:tcW w:w="2391" w:type="dxa"/>
          </w:tcPr>
          <w:p w14:paraId="6BADCF1F" w14:textId="2F580982" w:rsidR="004A531E" w:rsidRDefault="004A531E" w:rsidP="007D26A0">
            <w:pPr>
              <w:pStyle w:val="af0"/>
            </w:pPr>
            <w:r>
              <w:t>Токен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05EFC37D" w14:textId="13A6F387" w:rsidR="004A531E" w:rsidRDefault="004A531E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5A2B4330" w14:textId="06D945DB" w:rsidR="004A531E" w:rsidRDefault="004A531E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48BD6BCB" w14:textId="5859A4CB" w:rsidR="004A531E" w:rsidRDefault="004A531E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728A7BED" w14:textId="1481D758" w:rsidR="004A531E" w:rsidRPr="004A531E" w:rsidRDefault="004A531E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4A531E" w:rsidRPr="008F0B50" w14:paraId="5621EEE5" w14:textId="45C1200B" w:rsidTr="004A531E">
        <w:tc>
          <w:tcPr>
            <w:tcW w:w="2391" w:type="dxa"/>
          </w:tcPr>
          <w:p w14:paraId="6FBC6C33" w14:textId="25A96A51" w:rsidR="004A531E" w:rsidRDefault="004A531E" w:rsidP="00DD31D7">
            <w:pPr>
              <w:pStyle w:val="af0"/>
            </w:pPr>
            <w:r>
              <w:t>Токен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2A8FD9FD" w14:textId="5F6A5A23" w:rsidR="004A531E" w:rsidRDefault="004A531E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6BAA8351" w14:textId="39EEC4F1" w:rsidR="004A531E" w:rsidRDefault="004A531E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77CB46A" w14:textId="05F058CD" w:rsidR="004A531E" w:rsidRDefault="004A531E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1CF72409" w14:textId="0A0432B8" w:rsidR="004A531E" w:rsidRPr="004A531E" w:rsidRDefault="004A531E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4A531E" w:rsidRPr="000626CD" w14:paraId="2434392C" w14:textId="502E1F2C" w:rsidTr="004A531E">
        <w:tc>
          <w:tcPr>
            <w:tcW w:w="2391" w:type="dxa"/>
          </w:tcPr>
          <w:p w14:paraId="5FBAE4C9" w14:textId="77777777" w:rsidR="004A531E" w:rsidRDefault="004A531E" w:rsidP="007D26A0">
            <w:pPr>
              <w:pStyle w:val="af0"/>
            </w:pPr>
            <w:r>
              <w:t>Токен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1FE7EF54" w14:textId="77777777" w:rsidR="004A531E" w:rsidRDefault="004A531E" w:rsidP="007D26A0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1FD52A1B" w14:textId="77777777" w:rsidR="004A531E" w:rsidRDefault="004A531E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4FBD1750" w14:textId="77777777" w:rsidR="004A531E" w:rsidRDefault="004A531E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146EB3C7" w14:textId="5E1A6D2C" w:rsidR="004A531E" w:rsidRPr="004A531E" w:rsidRDefault="004A531E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67C62DED" w14:textId="77777777" w:rsidR="00653C36" w:rsidRDefault="00653C36" w:rsidP="00653C36">
      <w:pPr>
        <w:rPr>
          <w:lang w:val="ru-RU"/>
        </w:rPr>
      </w:pPr>
    </w:p>
    <w:p w14:paraId="712808EE" w14:textId="53D886D6" w:rsidR="00911727" w:rsidRDefault="00911727" w:rsidP="00911727">
      <w:pPr>
        <w:pStyle w:val="2"/>
        <w:rPr>
          <w:lang w:val="ru-RU"/>
        </w:rPr>
      </w:pPr>
      <w:r>
        <w:rPr>
          <w:lang w:val="ru-RU"/>
        </w:rPr>
        <w:t>Метод покрытия условий</w:t>
      </w:r>
    </w:p>
    <w:p w14:paraId="650A90A4" w14:textId="2E9D6FBA" w:rsidR="00911727" w:rsidRDefault="00911727" w:rsidP="00911727">
      <w:pPr>
        <w:rPr>
          <w:lang w:val="ru-RU"/>
        </w:rPr>
      </w:pPr>
      <w:r>
        <w:rPr>
          <w:lang w:val="ru-RU"/>
        </w:rPr>
        <w:t xml:space="preserve">Результаты тестирования методом покрытия </w:t>
      </w:r>
      <w:r>
        <w:rPr>
          <w:lang w:val="ru-RU"/>
        </w:rPr>
        <w:t>условий</w:t>
      </w:r>
      <w:r>
        <w:rPr>
          <w:lang w:val="ru-RU"/>
        </w:rPr>
        <w:t xml:space="preserve"> алгоритма регистрации пользо</w:t>
      </w:r>
      <w:r>
        <w:rPr>
          <w:lang w:val="ru-RU"/>
        </w:rPr>
        <w:t>вателей представлены в таблице 5</w:t>
      </w:r>
      <w:r>
        <w:rPr>
          <w:lang w:val="ru-RU"/>
        </w:rPr>
        <w:t xml:space="preserve">, а алгоритма отправки сообщения – в </w:t>
      </w:r>
      <w:r>
        <w:rPr>
          <w:lang w:val="ru-RU"/>
        </w:rPr>
        <w:t>таблице 6</w:t>
      </w:r>
      <w:r>
        <w:rPr>
          <w:lang w:val="ru-RU"/>
        </w:rPr>
        <w:t>.</w:t>
      </w:r>
    </w:p>
    <w:p w14:paraId="68D3F268" w14:textId="77777777" w:rsidR="00911727" w:rsidRDefault="00911727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6F88A35" w14:textId="07614842" w:rsidR="00911727" w:rsidRDefault="00911727" w:rsidP="00911727">
      <w:pPr>
        <w:pStyle w:val="af0"/>
      </w:pPr>
      <w:r>
        <w:lastRenderedPageBreak/>
        <w:t>Таблица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5"/>
        <w:gridCol w:w="1866"/>
        <w:gridCol w:w="2029"/>
        <w:gridCol w:w="1825"/>
        <w:gridCol w:w="1360"/>
      </w:tblGrid>
      <w:tr w:rsidR="00F31E8A" w14:paraId="6B7DD067" w14:textId="2D5AD87A" w:rsidTr="00F31E8A">
        <w:tc>
          <w:tcPr>
            <w:tcW w:w="2265" w:type="dxa"/>
          </w:tcPr>
          <w:p w14:paraId="17DAEB13" w14:textId="77777777" w:rsidR="00F31E8A" w:rsidRDefault="00F31E8A" w:rsidP="007D26A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866" w:type="dxa"/>
          </w:tcPr>
          <w:p w14:paraId="4478E6E2" w14:textId="77777777" w:rsidR="00F31E8A" w:rsidRDefault="00F31E8A" w:rsidP="007D26A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6D3E41AB" w14:textId="77777777" w:rsidR="00F31E8A" w:rsidRDefault="00F31E8A" w:rsidP="007D26A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086A2799" w14:textId="77777777" w:rsidR="00F31E8A" w:rsidRDefault="00F31E8A" w:rsidP="007D26A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112F9B49" w14:textId="7F8AEB85" w:rsidR="00F31E8A" w:rsidRPr="00F31E8A" w:rsidRDefault="00F31E8A" w:rsidP="007D26A0">
            <w:pPr>
              <w:pStyle w:val="af0"/>
              <w:jc w:val="center"/>
            </w:pPr>
            <w:r>
              <w:t>Путь</w:t>
            </w:r>
          </w:p>
        </w:tc>
      </w:tr>
      <w:tr w:rsidR="00F31E8A" w:rsidRPr="0015712D" w14:paraId="2B0A0B77" w14:textId="6A6506A0" w:rsidTr="00F31E8A">
        <w:tc>
          <w:tcPr>
            <w:tcW w:w="2265" w:type="dxa"/>
          </w:tcPr>
          <w:p w14:paraId="54B0E59F" w14:textId="097DF83F" w:rsidR="00F31E8A" w:rsidRPr="0015712D" w:rsidRDefault="00F31E8A" w:rsidP="00183B28">
            <w:pPr>
              <w:pStyle w:val="af0"/>
              <w:jc w:val="left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>
              <w:t xml:space="preserve">, </w:t>
            </w:r>
            <w:r>
              <w:t>Тип = студент</w:t>
            </w:r>
            <w:r w:rsidRPr="0015712D">
              <w:t>,</w:t>
            </w:r>
            <w:r>
              <w:t xml:space="preserve"> </w:t>
            </w:r>
            <w:r>
              <w:t>Фамилия = ф,</w:t>
            </w:r>
            <w:r>
              <w:t xml:space="preserve"> </w:t>
            </w:r>
            <w:r>
              <w:t>Имя = и, Отчество = о,</w:t>
            </w:r>
            <w:r>
              <w:t xml:space="preserve"> </w:t>
            </w:r>
            <w:r>
              <w:t xml:space="preserve">Пол = м. </w:t>
            </w:r>
          </w:p>
        </w:tc>
        <w:tc>
          <w:tcPr>
            <w:tcW w:w="1866" w:type="dxa"/>
          </w:tcPr>
          <w:p w14:paraId="2165D550" w14:textId="77777777" w:rsidR="00F31E8A" w:rsidRDefault="00F31E8A" w:rsidP="007D26A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5AB51BA7" w14:textId="77777777" w:rsidR="00F31E8A" w:rsidRDefault="00F31E8A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70F2BB58" w14:textId="77777777" w:rsidR="00F31E8A" w:rsidRDefault="00F31E8A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40BC106D" w14:textId="4B50F3E4" w:rsidR="00F31E8A" w:rsidRPr="00485FDC" w:rsidRDefault="00485FDC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F31E8A" w:rsidRPr="0015712D" w14:paraId="1F7B444B" w14:textId="09CEF972" w:rsidTr="00F31E8A">
        <w:tc>
          <w:tcPr>
            <w:tcW w:w="2265" w:type="dxa"/>
          </w:tcPr>
          <w:p w14:paraId="3B66AEAB" w14:textId="77777777" w:rsidR="00F31E8A" w:rsidRDefault="00F31E8A" w:rsidP="00701537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>Фамилия = , Имя = и, Отчество = о, Пол = м.</w:t>
            </w:r>
          </w:p>
        </w:tc>
        <w:tc>
          <w:tcPr>
            <w:tcW w:w="1866" w:type="dxa"/>
          </w:tcPr>
          <w:p w14:paraId="6D47B92D" w14:textId="77777777" w:rsidR="00F31E8A" w:rsidRDefault="00F31E8A" w:rsidP="007D26A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7397D221" w14:textId="77777777" w:rsidR="00F31E8A" w:rsidRDefault="00F31E8A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26533A7" w14:textId="77777777" w:rsidR="00F31E8A" w:rsidRDefault="00F31E8A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644447B4" w14:textId="7BA940A6" w:rsidR="00F31E8A" w:rsidRPr="00485FDC" w:rsidRDefault="00485FDC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F31E8A" w:rsidRPr="0015712D" w14:paraId="13412A13" w14:textId="2A7FB48F" w:rsidTr="00F31E8A">
        <w:tc>
          <w:tcPr>
            <w:tcW w:w="2265" w:type="dxa"/>
          </w:tcPr>
          <w:p w14:paraId="56F7B4AE" w14:textId="77777777" w:rsidR="00F31E8A" w:rsidRDefault="00F31E8A" w:rsidP="00701537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866" w:type="dxa"/>
          </w:tcPr>
          <w:p w14:paraId="77DB6354" w14:textId="77777777" w:rsidR="00F31E8A" w:rsidRDefault="00F31E8A" w:rsidP="007D26A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367E91D7" w14:textId="77777777" w:rsidR="00F31E8A" w:rsidRDefault="00F31E8A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30ADB68E" w14:textId="77777777" w:rsidR="00F31E8A" w:rsidRDefault="00F31E8A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003EA892" w14:textId="63C46748" w:rsidR="00F31E8A" w:rsidRPr="00485FDC" w:rsidRDefault="00485FDC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F31E8A" w:rsidRPr="00B82BD7" w14:paraId="4A953C94" w14:textId="7ED59B9D" w:rsidTr="00F31E8A">
        <w:tc>
          <w:tcPr>
            <w:tcW w:w="2265" w:type="dxa"/>
          </w:tcPr>
          <w:p w14:paraId="45F7CF21" w14:textId="77777777" w:rsidR="00F31E8A" w:rsidRDefault="00F31E8A" w:rsidP="00701537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 ключ доступа</w:t>
            </w:r>
          </w:p>
        </w:tc>
        <w:tc>
          <w:tcPr>
            <w:tcW w:w="1866" w:type="dxa"/>
          </w:tcPr>
          <w:p w14:paraId="4ED1EF9E" w14:textId="77777777" w:rsidR="00F31E8A" w:rsidRDefault="00F31E8A" w:rsidP="007D26A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66E256F0" w14:textId="77777777" w:rsidR="00F31E8A" w:rsidRDefault="00F31E8A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142E2D86" w14:textId="77777777" w:rsidR="00F31E8A" w:rsidRDefault="00F31E8A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63BFC72D" w14:textId="25C7A0F4" w:rsidR="00F31E8A" w:rsidRPr="00485FDC" w:rsidRDefault="00485FDC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  <w:tr w:rsidR="00F31E8A" w:rsidRPr="00701537" w14:paraId="6C87B1B2" w14:textId="4F48FC36" w:rsidTr="00F31E8A">
        <w:tc>
          <w:tcPr>
            <w:tcW w:w="2265" w:type="dxa"/>
          </w:tcPr>
          <w:p w14:paraId="7FBE96B2" w14:textId="55F50CC7" w:rsidR="00F31E8A" w:rsidRDefault="00F31E8A" w:rsidP="00701537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 xml:space="preserve">Фамилия = </w:t>
            </w:r>
            <w:r>
              <w:t xml:space="preserve">ф, Имя = </w:t>
            </w:r>
            <w:r>
              <w:t>, Отчество = о, Пол = м.</w:t>
            </w:r>
          </w:p>
        </w:tc>
        <w:tc>
          <w:tcPr>
            <w:tcW w:w="1866" w:type="dxa"/>
          </w:tcPr>
          <w:p w14:paraId="4DA81EF4" w14:textId="34F8067C" w:rsidR="00F31E8A" w:rsidRDefault="00F31E8A" w:rsidP="007D26A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45B84CE2" w14:textId="2A1D94DF" w:rsidR="00F31E8A" w:rsidRDefault="00F31E8A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4A6A5690" w14:textId="4BE4EFF9" w:rsidR="00F31E8A" w:rsidRDefault="00F31E8A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E008EEA" w14:textId="76767B44" w:rsidR="00F31E8A" w:rsidRPr="00485FDC" w:rsidRDefault="00485FDC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</w:tbl>
    <w:p w14:paraId="5A41DDDE" w14:textId="77777777" w:rsidR="00911727" w:rsidRDefault="00911727" w:rsidP="00911727">
      <w:pPr>
        <w:pStyle w:val="af0"/>
      </w:pPr>
    </w:p>
    <w:p w14:paraId="2BE98144" w14:textId="77777777" w:rsidR="00911727" w:rsidRDefault="00911727" w:rsidP="00911727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 w:rsidRPr="00701537">
        <w:rPr>
          <w:lang w:val="ru-RU"/>
        </w:rPr>
        <w:br w:type="page"/>
      </w:r>
    </w:p>
    <w:p w14:paraId="3810CB98" w14:textId="240CC262" w:rsidR="00911727" w:rsidRDefault="00911727" w:rsidP="00911727">
      <w:pPr>
        <w:pStyle w:val="af0"/>
      </w:pPr>
      <w:r>
        <w:lastRenderedPageBreak/>
        <w:t>Таблица 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820B59" w14:paraId="5D86E896" w14:textId="14644757" w:rsidTr="00820B59">
        <w:tc>
          <w:tcPr>
            <w:tcW w:w="2391" w:type="dxa"/>
          </w:tcPr>
          <w:p w14:paraId="775F6167" w14:textId="77777777" w:rsidR="00820B59" w:rsidRDefault="00820B59" w:rsidP="007D26A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2128AECC" w14:textId="77777777" w:rsidR="00820B59" w:rsidRDefault="00820B59" w:rsidP="007D26A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30C67DAF" w14:textId="77777777" w:rsidR="00820B59" w:rsidRDefault="00820B59" w:rsidP="007D26A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49D0778B" w14:textId="77777777" w:rsidR="00820B59" w:rsidRDefault="00820B59" w:rsidP="007D26A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661183CF" w14:textId="27533259" w:rsidR="00820B59" w:rsidRPr="00820B59" w:rsidRDefault="00820B59" w:rsidP="007D26A0">
            <w:pPr>
              <w:pStyle w:val="af0"/>
              <w:jc w:val="center"/>
            </w:pPr>
            <w:r>
              <w:rPr>
                <w:lang w:val="en-US"/>
              </w:rPr>
              <w:t>Путь</w:t>
            </w:r>
          </w:p>
        </w:tc>
      </w:tr>
      <w:tr w:rsidR="00820B59" w14:paraId="2112848F" w14:textId="48FA86AC" w:rsidTr="00820B59">
        <w:tc>
          <w:tcPr>
            <w:tcW w:w="2391" w:type="dxa"/>
          </w:tcPr>
          <w:p w14:paraId="1B959B36" w14:textId="77777777" w:rsidR="00820B59" w:rsidRPr="000626CD" w:rsidRDefault="00820B59" w:rsidP="007D26A0">
            <w:pPr>
              <w:pStyle w:val="af0"/>
            </w:pPr>
            <w:r>
              <w:t>Несуществующий токен, идентификатор существующей пары</w:t>
            </w:r>
          </w:p>
        </w:tc>
        <w:tc>
          <w:tcPr>
            <w:tcW w:w="1916" w:type="dxa"/>
          </w:tcPr>
          <w:p w14:paraId="55701C7D" w14:textId="77777777" w:rsidR="00820B59" w:rsidRDefault="00820B59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4901D840" w14:textId="77777777" w:rsidR="00820B59" w:rsidRDefault="00820B59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66D1FE37" w14:textId="77777777" w:rsidR="00820B59" w:rsidRDefault="00820B59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4E0D5298" w14:textId="3DBF3AA0" w:rsidR="00820B59" w:rsidRPr="00820B59" w:rsidRDefault="00820B59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820B59" w:rsidRPr="008F0B50" w14:paraId="4584270C" w14:textId="70267073" w:rsidTr="00820B59">
        <w:tc>
          <w:tcPr>
            <w:tcW w:w="2391" w:type="dxa"/>
          </w:tcPr>
          <w:p w14:paraId="5E743019" w14:textId="77777777" w:rsidR="00820B59" w:rsidRDefault="00820B59" w:rsidP="007D26A0">
            <w:pPr>
              <w:pStyle w:val="af0"/>
            </w:pPr>
            <w:r>
              <w:t>Токен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2A661A3B" w14:textId="77777777" w:rsidR="00820B59" w:rsidRDefault="00820B59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2A091989" w14:textId="77777777" w:rsidR="00820B59" w:rsidRDefault="00820B59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3A2556EA" w14:textId="77777777" w:rsidR="00820B59" w:rsidRDefault="00820B59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0DB4E6D0" w14:textId="6C38F21A" w:rsidR="00820B59" w:rsidRPr="00820B59" w:rsidRDefault="00820B59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820B59" w:rsidRPr="008F0B50" w14:paraId="47E34609" w14:textId="700776ED" w:rsidTr="00820B59">
        <w:tc>
          <w:tcPr>
            <w:tcW w:w="2391" w:type="dxa"/>
          </w:tcPr>
          <w:p w14:paraId="79DAE19B" w14:textId="77777777" w:rsidR="00820B59" w:rsidRDefault="00820B59" w:rsidP="007D26A0">
            <w:pPr>
              <w:pStyle w:val="af0"/>
            </w:pPr>
            <w:r>
              <w:t>Токен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5D0DE6E0" w14:textId="77777777" w:rsidR="00820B59" w:rsidRDefault="00820B59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795F0B0B" w14:textId="77777777" w:rsidR="00820B59" w:rsidRDefault="00820B59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4E37A5DF" w14:textId="77777777" w:rsidR="00820B59" w:rsidRDefault="00820B59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696A593B" w14:textId="1BD27246" w:rsidR="00820B59" w:rsidRPr="00820B59" w:rsidRDefault="00820B59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820B59" w:rsidRPr="000626CD" w14:paraId="3EFBD102" w14:textId="2FEE2572" w:rsidTr="00820B59">
        <w:tc>
          <w:tcPr>
            <w:tcW w:w="2391" w:type="dxa"/>
          </w:tcPr>
          <w:p w14:paraId="7502A1EE" w14:textId="77777777" w:rsidR="00820B59" w:rsidRDefault="00820B59" w:rsidP="007D26A0">
            <w:pPr>
              <w:pStyle w:val="af0"/>
            </w:pPr>
            <w:r>
              <w:t>Токен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010B1F6D" w14:textId="77777777" w:rsidR="00820B59" w:rsidRDefault="00820B59" w:rsidP="007D26A0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22C144BC" w14:textId="77777777" w:rsidR="00820B59" w:rsidRDefault="00820B59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6B76933F" w14:textId="77777777" w:rsidR="00820B59" w:rsidRDefault="00820B59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5E1F474D" w14:textId="7376B846" w:rsidR="00820B59" w:rsidRPr="00820B59" w:rsidRDefault="00820B59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71F80B5B" w14:textId="77777777" w:rsidR="00911727" w:rsidRDefault="00911727" w:rsidP="00911727">
      <w:pPr>
        <w:rPr>
          <w:lang w:val="ru-RU"/>
        </w:rPr>
      </w:pPr>
    </w:p>
    <w:p w14:paraId="44C4836B" w14:textId="411B9300" w:rsidR="005F5183" w:rsidRDefault="00824B3E" w:rsidP="00824B3E">
      <w:pPr>
        <w:pStyle w:val="2"/>
        <w:rPr>
          <w:lang w:val="ru-RU"/>
        </w:rPr>
      </w:pPr>
      <w:r>
        <w:rPr>
          <w:lang w:val="ru-RU"/>
        </w:rPr>
        <w:t>Метод комбинаторного покрытия условия</w:t>
      </w:r>
    </w:p>
    <w:p w14:paraId="16B3AD41" w14:textId="48BE6078" w:rsidR="0040289D" w:rsidRDefault="00824B3E" w:rsidP="00824B3E">
      <w:pPr>
        <w:rPr>
          <w:lang w:val="ru-RU"/>
        </w:rPr>
      </w:pPr>
      <w:r>
        <w:rPr>
          <w:lang w:val="ru-RU"/>
        </w:rPr>
        <w:t xml:space="preserve">Результаты тестирования методом </w:t>
      </w:r>
      <w:r>
        <w:rPr>
          <w:lang w:val="ru-RU"/>
        </w:rPr>
        <w:t>комбинаторного покрытия условий</w:t>
      </w:r>
      <w:r>
        <w:rPr>
          <w:lang w:val="ru-RU"/>
        </w:rPr>
        <w:t xml:space="preserve"> алгоритма регистрации пользо</w:t>
      </w:r>
      <w:r>
        <w:rPr>
          <w:lang w:val="ru-RU"/>
        </w:rPr>
        <w:t>вателей представлены в таблице 7</w:t>
      </w:r>
      <w:r>
        <w:rPr>
          <w:lang w:val="ru-RU"/>
        </w:rPr>
        <w:t xml:space="preserve">, а алгоритма отправки сообщения – в </w:t>
      </w:r>
      <w:r>
        <w:rPr>
          <w:lang w:val="ru-RU"/>
        </w:rPr>
        <w:t>таблице 8</w:t>
      </w:r>
      <w:r>
        <w:rPr>
          <w:lang w:val="ru-RU"/>
        </w:rPr>
        <w:t>.</w:t>
      </w:r>
    </w:p>
    <w:p w14:paraId="4A87AEB0" w14:textId="77777777" w:rsidR="0040289D" w:rsidRDefault="0040289D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A2E76F4" w14:textId="4F64B9DE" w:rsidR="0040289D" w:rsidRDefault="0040289D" w:rsidP="0040289D">
      <w:pPr>
        <w:pStyle w:val="af0"/>
      </w:pPr>
      <w:r>
        <w:lastRenderedPageBreak/>
        <w:t>Таблица 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5"/>
        <w:gridCol w:w="1866"/>
        <w:gridCol w:w="2029"/>
        <w:gridCol w:w="1825"/>
        <w:gridCol w:w="1360"/>
      </w:tblGrid>
      <w:tr w:rsidR="0040289D" w14:paraId="6789E4E8" w14:textId="77777777" w:rsidTr="007D26A0">
        <w:tc>
          <w:tcPr>
            <w:tcW w:w="2265" w:type="dxa"/>
          </w:tcPr>
          <w:p w14:paraId="43966148" w14:textId="77777777" w:rsidR="0040289D" w:rsidRDefault="0040289D" w:rsidP="007D26A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866" w:type="dxa"/>
          </w:tcPr>
          <w:p w14:paraId="7B1EDD8C" w14:textId="77777777" w:rsidR="0040289D" w:rsidRDefault="0040289D" w:rsidP="007D26A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2029" w:type="dxa"/>
          </w:tcPr>
          <w:p w14:paraId="6A262E41" w14:textId="77777777" w:rsidR="0040289D" w:rsidRDefault="0040289D" w:rsidP="007D26A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55C9711E" w14:textId="77777777" w:rsidR="0040289D" w:rsidRDefault="0040289D" w:rsidP="007D26A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360" w:type="dxa"/>
          </w:tcPr>
          <w:p w14:paraId="2C056F41" w14:textId="77777777" w:rsidR="0040289D" w:rsidRPr="00F31E8A" w:rsidRDefault="0040289D" w:rsidP="007D26A0">
            <w:pPr>
              <w:pStyle w:val="af0"/>
              <w:jc w:val="center"/>
            </w:pPr>
            <w:r>
              <w:t>Путь</w:t>
            </w:r>
          </w:p>
        </w:tc>
      </w:tr>
      <w:tr w:rsidR="0040289D" w:rsidRPr="0015712D" w14:paraId="010DA226" w14:textId="77777777" w:rsidTr="007D26A0">
        <w:tc>
          <w:tcPr>
            <w:tcW w:w="2265" w:type="dxa"/>
          </w:tcPr>
          <w:p w14:paraId="301F7F62" w14:textId="77777777" w:rsidR="0040289D" w:rsidRPr="0015712D" w:rsidRDefault="0040289D" w:rsidP="007D26A0">
            <w:pPr>
              <w:pStyle w:val="af0"/>
              <w:jc w:val="left"/>
            </w:pPr>
            <w:r>
              <w:t>Логин = л</w:t>
            </w:r>
            <w:r w:rsidRPr="0015712D">
              <w:t xml:space="preserve">, </w:t>
            </w:r>
            <w:r>
              <w:t>Пароль = п, Тип = студент</w:t>
            </w:r>
            <w:r w:rsidRPr="0015712D">
              <w:t>,</w:t>
            </w:r>
            <w:r>
              <w:t xml:space="preserve"> Фамилия = ф, Имя = и, Отчество = о, Пол = м. </w:t>
            </w:r>
          </w:p>
        </w:tc>
        <w:tc>
          <w:tcPr>
            <w:tcW w:w="1866" w:type="dxa"/>
          </w:tcPr>
          <w:p w14:paraId="4366AA0B" w14:textId="77777777" w:rsidR="0040289D" w:rsidRDefault="0040289D" w:rsidP="007D26A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549640DC" w14:textId="77777777" w:rsidR="0040289D" w:rsidRDefault="0040289D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23432219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617FDB51" w14:textId="77777777" w:rsidR="0040289D" w:rsidRPr="00485FDC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40289D" w:rsidRPr="0015712D" w14:paraId="5C56EFE4" w14:textId="77777777" w:rsidTr="007D26A0">
        <w:tc>
          <w:tcPr>
            <w:tcW w:w="2265" w:type="dxa"/>
          </w:tcPr>
          <w:p w14:paraId="0312389E" w14:textId="77777777" w:rsidR="0040289D" w:rsidRDefault="0040289D" w:rsidP="007D26A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>Фамилия = , Имя = и, Отчество = о, Пол = м.</w:t>
            </w:r>
          </w:p>
        </w:tc>
        <w:tc>
          <w:tcPr>
            <w:tcW w:w="1866" w:type="dxa"/>
          </w:tcPr>
          <w:p w14:paraId="6D12AA56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001D9FA4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B81FB39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148F665E" w14:textId="77777777" w:rsidR="0040289D" w:rsidRPr="00485FDC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  <w:tr w:rsidR="0040289D" w:rsidRPr="0015712D" w14:paraId="57244ED5" w14:textId="77777777" w:rsidTr="007D26A0">
        <w:tc>
          <w:tcPr>
            <w:tcW w:w="2265" w:type="dxa"/>
          </w:tcPr>
          <w:p w14:paraId="0E3DE0ED" w14:textId="77777777" w:rsidR="0040289D" w:rsidRDefault="0040289D" w:rsidP="007D26A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правильный ключ доступа</w:t>
            </w:r>
          </w:p>
        </w:tc>
        <w:tc>
          <w:tcPr>
            <w:tcW w:w="1866" w:type="dxa"/>
          </w:tcPr>
          <w:p w14:paraId="76EA8CDB" w14:textId="77777777" w:rsidR="0040289D" w:rsidRDefault="0040289D" w:rsidP="007D26A0">
            <w:pPr>
              <w:pStyle w:val="af0"/>
            </w:pPr>
            <w:r>
              <w:t>Код ответа 200</w:t>
            </w:r>
          </w:p>
        </w:tc>
        <w:tc>
          <w:tcPr>
            <w:tcW w:w="2029" w:type="dxa"/>
          </w:tcPr>
          <w:p w14:paraId="1F2AA692" w14:textId="77777777" w:rsidR="0040289D" w:rsidRDefault="0040289D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4244F001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69B81C58" w14:textId="77777777" w:rsidR="0040289D" w:rsidRPr="00485FDC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</w:tr>
      <w:tr w:rsidR="0040289D" w:rsidRPr="00B82BD7" w14:paraId="17B22D0D" w14:textId="77777777" w:rsidTr="007D26A0">
        <w:tc>
          <w:tcPr>
            <w:tcW w:w="2265" w:type="dxa"/>
          </w:tcPr>
          <w:p w14:paraId="26F12CAE" w14:textId="77777777" w:rsidR="0040289D" w:rsidRDefault="0040289D" w:rsidP="007D26A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преподаватель</w:t>
            </w:r>
            <w:r w:rsidRPr="0015712D">
              <w:t>,</w:t>
            </w:r>
            <w:r>
              <w:t xml:space="preserve"> идентификатор = 1,</w:t>
            </w:r>
            <w:r w:rsidRPr="0015712D">
              <w:t xml:space="preserve"> </w:t>
            </w:r>
            <w:r>
              <w:t>неправильный ключ доступа</w:t>
            </w:r>
          </w:p>
        </w:tc>
        <w:tc>
          <w:tcPr>
            <w:tcW w:w="1866" w:type="dxa"/>
          </w:tcPr>
          <w:p w14:paraId="0D4BC6E3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2F19A45E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5C382F1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38831465" w14:textId="77777777" w:rsidR="0040289D" w:rsidRPr="00485FDC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</w:tr>
      <w:tr w:rsidR="0040289D" w:rsidRPr="00701537" w14:paraId="363EAD5E" w14:textId="77777777" w:rsidTr="007D26A0">
        <w:tc>
          <w:tcPr>
            <w:tcW w:w="2265" w:type="dxa"/>
          </w:tcPr>
          <w:p w14:paraId="297714B4" w14:textId="77777777" w:rsidR="0040289D" w:rsidRDefault="0040289D" w:rsidP="007D26A0">
            <w:pPr>
              <w:pStyle w:val="af0"/>
            </w:pPr>
            <w:r>
              <w:t>Логин = л</w:t>
            </w:r>
            <w:r w:rsidRPr="0015712D">
              <w:t xml:space="preserve">, </w:t>
            </w:r>
            <w:r>
              <w:t>Пароль = п</w:t>
            </w:r>
            <w:r w:rsidRPr="0015712D">
              <w:t xml:space="preserve"> </w:t>
            </w:r>
            <w:r>
              <w:t>Тип = студент</w:t>
            </w:r>
            <w:r w:rsidRPr="0015712D">
              <w:t xml:space="preserve">, </w:t>
            </w:r>
            <w:r>
              <w:t>Фамилия = ф, Имя = , Отчество = о, Пол = м.</w:t>
            </w:r>
          </w:p>
        </w:tc>
        <w:tc>
          <w:tcPr>
            <w:tcW w:w="1866" w:type="dxa"/>
          </w:tcPr>
          <w:p w14:paraId="58621415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2029" w:type="dxa"/>
          </w:tcPr>
          <w:p w14:paraId="45A94989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A76F9CB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360" w:type="dxa"/>
          </w:tcPr>
          <w:p w14:paraId="11599F3D" w14:textId="77777777" w:rsidR="0040289D" w:rsidRPr="00485FDC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</w:tr>
    </w:tbl>
    <w:p w14:paraId="1D8DD08F" w14:textId="77777777" w:rsidR="0040289D" w:rsidRDefault="0040289D" w:rsidP="0040289D">
      <w:pPr>
        <w:pStyle w:val="af0"/>
      </w:pPr>
    </w:p>
    <w:p w14:paraId="6486B685" w14:textId="77777777" w:rsidR="0040289D" w:rsidRDefault="0040289D" w:rsidP="0040289D">
      <w:pPr>
        <w:ind w:firstLine="0"/>
        <w:jc w:val="left"/>
        <w:rPr>
          <w:rFonts w:eastAsia="Times New Roman" w:cs="Times New Roman"/>
          <w:bCs/>
          <w:szCs w:val="28"/>
          <w:lang w:val="ru-RU" w:bidi="ar-SA"/>
        </w:rPr>
      </w:pPr>
      <w:r w:rsidRPr="00701537">
        <w:rPr>
          <w:lang w:val="ru-RU"/>
        </w:rPr>
        <w:br w:type="page"/>
      </w:r>
    </w:p>
    <w:p w14:paraId="1F14EB7A" w14:textId="0BF3601D" w:rsidR="0040289D" w:rsidRDefault="0040289D" w:rsidP="0040289D">
      <w:pPr>
        <w:pStyle w:val="af0"/>
      </w:pPr>
      <w:r>
        <w:lastRenderedPageBreak/>
        <w:t>Таблица 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1"/>
        <w:gridCol w:w="1916"/>
        <w:gridCol w:w="1996"/>
        <w:gridCol w:w="1825"/>
        <w:gridCol w:w="1217"/>
      </w:tblGrid>
      <w:tr w:rsidR="0040289D" w14:paraId="2D7C9664" w14:textId="77777777" w:rsidTr="007D26A0">
        <w:tc>
          <w:tcPr>
            <w:tcW w:w="2391" w:type="dxa"/>
          </w:tcPr>
          <w:p w14:paraId="009A7506" w14:textId="77777777" w:rsidR="0040289D" w:rsidRDefault="0040289D" w:rsidP="007D26A0">
            <w:pPr>
              <w:pStyle w:val="af0"/>
              <w:jc w:val="center"/>
            </w:pPr>
            <w:r>
              <w:t>Тест</w:t>
            </w:r>
          </w:p>
        </w:tc>
        <w:tc>
          <w:tcPr>
            <w:tcW w:w="1916" w:type="dxa"/>
          </w:tcPr>
          <w:p w14:paraId="40882884" w14:textId="77777777" w:rsidR="0040289D" w:rsidRDefault="0040289D" w:rsidP="007D26A0">
            <w:pPr>
              <w:pStyle w:val="af0"/>
              <w:jc w:val="center"/>
            </w:pPr>
            <w:r>
              <w:t>Ожидаемый результат</w:t>
            </w:r>
          </w:p>
        </w:tc>
        <w:tc>
          <w:tcPr>
            <w:tcW w:w="1996" w:type="dxa"/>
          </w:tcPr>
          <w:p w14:paraId="428738C7" w14:textId="77777777" w:rsidR="0040289D" w:rsidRDefault="0040289D" w:rsidP="007D26A0">
            <w:pPr>
              <w:pStyle w:val="af0"/>
              <w:jc w:val="center"/>
            </w:pPr>
            <w:r>
              <w:t>Фактический результат</w:t>
            </w:r>
          </w:p>
        </w:tc>
        <w:tc>
          <w:tcPr>
            <w:tcW w:w="1825" w:type="dxa"/>
          </w:tcPr>
          <w:p w14:paraId="589A1404" w14:textId="77777777" w:rsidR="0040289D" w:rsidRDefault="0040289D" w:rsidP="007D26A0">
            <w:pPr>
              <w:pStyle w:val="af0"/>
              <w:jc w:val="center"/>
            </w:pPr>
            <w:r>
              <w:t>Результат тестирования</w:t>
            </w:r>
          </w:p>
        </w:tc>
        <w:tc>
          <w:tcPr>
            <w:tcW w:w="1217" w:type="dxa"/>
          </w:tcPr>
          <w:p w14:paraId="29FEC29C" w14:textId="77777777" w:rsidR="0040289D" w:rsidRPr="00820B59" w:rsidRDefault="0040289D" w:rsidP="007D26A0">
            <w:pPr>
              <w:pStyle w:val="af0"/>
              <w:jc w:val="center"/>
            </w:pPr>
            <w:r>
              <w:rPr>
                <w:lang w:val="en-US"/>
              </w:rPr>
              <w:t>Путь</w:t>
            </w:r>
          </w:p>
        </w:tc>
      </w:tr>
      <w:tr w:rsidR="0040289D" w14:paraId="55245AF2" w14:textId="77777777" w:rsidTr="007D26A0">
        <w:tc>
          <w:tcPr>
            <w:tcW w:w="2391" w:type="dxa"/>
          </w:tcPr>
          <w:p w14:paraId="1FA24B41" w14:textId="77777777" w:rsidR="0040289D" w:rsidRPr="000626CD" w:rsidRDefault="0040289D" w:rsidP="007D26A0">
            <w:pPr>
              <w:pStyle w:val="af0"/>
            </w:pPr>
            <w:r>
              <w:t>Несуществующий токен, идентификатор существующей пары</w:t>
            </w:r>
          </w:p>
        </w:tc>
        <w:tc>
          <w:tcPr>
            <w:tcW w:w="1916" w:type="dxa"/>
          </w:tcPr>
          <w:p w14:paraId="302DB6AF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64C628A5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1123050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51D435E4" w14:textId="77777777" w:rsidR="0040289D" w:rsidRPr="00820B59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0289D" w:rsidRPr="008F0B50" w14:paraId="79214203" w14:textId="77777777" w:rsidTr="007D26A0">
        <w:tc>
          <w:tcPr>
            <w:tcW w:w="2391" w:type="dxa"/>
          </w:tcPr>
          <w:p w14:paraId="6EC1DE10" w14:textId="77777777" w:rsidR="0040289D" w:rsidRDefault="0040289D" w:rsidP="007D26A0">
            <w:pPr>
              <w:pStyle w:val="af0"/>
            </w:pPr>
            <w:r>
              <w:t>Токен студента с уровнем доступа 1, идентификатор существующей пары</w:t>
            </w:r>
          </w:p>
        </w:tc>
        <w:tc>
          <w:tcPr>
            <w:tcW w:w="1916" w:type="dxa"/>
          </w:tcPr>
          <w:p w14:paraId="1E70F816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6EEA2999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284AC8F8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580CABA2" w14:textId="77777777" w:rsidR="0040289D" w:rsidRPr="00820B59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BCE</w:t>
            </w:r>
          </w:p>
        </w:tc>
      </w:tr>
      <w:tr w:rsidR="0040289D" w:rsidRPr="008F0B50" w14:paraId="14EB2CB1" w14:textId="77777777" w:rsidTr="007D26A0">
        <w:tc>
          <w:tcPr>
            <w:tcW w:w="2391" w:type="dxa"/>
          </w:tcPr>
          <w:p w14:paraId="0BEE56F8" w14:textId="77777777" w:rsidR="0040289D" w:rsidRDefault="0040289D" w:rsidP="007D26A0">
            <w:pPr>
              <w:pStyle w:val="af0"/>
            </w:pPr>
            <w:r>
              <w:t>Токен студента с уровнем доступа 3, идентификатор несуществующей пары</w:t>
            </w:r>
          </w:p>
        </w:tc>
        <w:tc>
          <w:tcPr>
            <w:tcW w:w="1916" w:type="dxa"/>
          </w:tcPr>
          <w:p w14:paraId="518B0E88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996" w:type="dxa"/>
          </w:tcPr>
          <w:p w14:paraId="5EB95836" w14:textId="77777777" w:rsidR="0040289D" w:rsidRDefault="0040289D" w:rsidP="007D26A0">
            <w:pPr>
              <w:pStyle w:val="af0"/>
            </w:pPr>
            <w:r>
              <w:t>Ошибка</w:t>
            </w:r>
          </w:p>
        </w:tc>
        <w:tc>
          <w:tcPr>
            <w:tcW w:w="1825" w:type="dxa"/>
          </w:tcPr>
          <w:p w14:paraId="077A0389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6EE6522B" w14:textId="77777777" w:rsidR="0040289D" w:rsidRPr="00820B59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BCFG</w:t>
            </w:r>
          </w:p>
        </w:tc>
      </w:tr>
      <w:tr w:rsidR="0040289D" w:rsidRPr="000626CD" w14:paraId="3A0CF38F" w14:textId="77777777" w:rsidTr="007D26A0">
        <w:tc>
          <w:tcPr>
            <w:tcW w:w="2391" w:type="dxa"/>
          </w:tcPr>
          <w:p w14:paraId="1D1E3987" w14:textId="77777777" w:rsidR="0040289D" w:rsidRDefault="0040289D" w:rsidP="007D26A0">
            <w:pPr>
              <w:pStyle w:val="af0"/>
            </w:pPr>
            <w:r>
              <w:t>Токен преподавателя, текст = 123, идентификатор существующей пары</w:t>
            </w:r>
          </w:p>
        </w:tc>
        <w:tc>
          <w:tcPr>
            <w:tcW w:w="1916" w:type="dxa"/>
          </w:tcPr>
          <w:p w14:paraId="2B919E80" w14:textId="77777777" w:rsidR="0040289D" w:rsidRDefault="0040289D" w:rsidP="007D26A0">
            <w:pPr>
              <w:pStyle w:val="af0"/>
            </w:pPr>
            <w:r>
              <w:t>Код ответа 200</w:t>
            </w:r>
          </w:p>
        </w:tc>
        <w:tc>
          <w:tcPr>
            <w:tcW w:w="1996" w:type="dxa"/>
          </w:tcPr>
          <w:p w14:paraId="0C7A5FA8" w14:textId="77777777" w:rsidR="0040289D" w:rsidRDefault="0040289D" w:rsidP="007D26A0">
            <w:pPr>
              <w:pStyle w:val="af0"/>
            </w:pPr>
            <w:r>
              <w:t>Код ответа 200</w:t>
            </w:r>
          </w:p>
        </w:tc>
        <w:tc>
          <w:tcPr>
            <w:tcW w:w="1825" w:type="dxa"/>
          </w:tcPr>
          <w:p w14:paraId="4DB46AA0" w14:textId="77777777" w:rsidR="0040289D" w:rsidRDefault="0040289D" w:rsidP="007D26A0">
            <w:pPr>
              <w:pStyle w:val="af0"/>
            </w:pPr>
            <w:r>
              <w:t>Неуспешно</w:t>
            </w:r>
          </w:p>
        </w:tc>
        <w:tc>
          <w:tcPr>
            <w:tcW w:w="1217" w:type="dxa"/>
          </w:tcPr>
          <w:p w14:paraId="1D6B579D" w14:textId="77777777" w:rsidR="0040289D" w:rsidRPr="00820B59" w:rsidRDefault="0040289D" w:rsidP="007D26A0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BDH</w:t>
            </w:r>
          </w:p>
        </w:tc>
      </w:tr>
    </w:tbl>
    <w:p w14:paraId="42047C26" w14:textId="730C856E" w:rsidR="0040289D" w:rsidRDefault="0040289D" w:rsidP="00824B3E">
      <w:pPr>
        <w:rPr>
          <w:lang w:val="ru-RU"/>
        </w:rPr>
      </w:pPr>
    </w:p>
    <w:p w14:paraId="4267BD6E" w14:textId="77777777" w:rsidR="0040289D" w:rsidRDefault="0040289D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2BDE84B" w14:textId="0600FCDD" w:rsidR="00CF292A" w:rsidRDefault="00CF292A" w:rsidP="00CF292A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5E74180F" w14:textId="583A58B3" w:rsidR="00CF292A" w:rsidRPr="00CF292A" w:rsidRDefault="00CF292A" w:rsidP="0040289D">
      <w:pPr>
        <w:rPr>
          <w:lang w:val="ru-RU"/>
        </w:rPr>
      </w:pPr>
      <w:r>
        <w:rPr>
          <w:lang w:val="ru-RU"/>
        </w:rPr>
        <w:t xml:space="preserve">В </w:t>
      </w:r>
      <w:r w:rsidR="0040289D">
        <w:rPr>
          <w:lang w:val="ru-RU"/>
        </w:rPr>
        <w:t>результате тестирования алгоритмов регистрации и отправки сообщений методами белого ящика, не было выявлено ошибок построения логических условий. Все тесты были неуспешными.</w:t>
      </w:r>
      <w:bookmarkStart w:id="1" w:name="_GoBack"/>
      <w:bookmarkEnd w:id="1"/>
    </w:p>
    <w:sectPr w:rsidR="00CF292A" w:rsidRPr="00CF292A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3BC09" w14:textId="77777777" w:rsidR="00FA73A1" w:rsidRDefault="00FA73A1" w:rsidP="004A38E0">
      <w:pPr>
        <w:spacing w:after="0" w:line="240" w:lineRule="auto"/>
      </w:pPr>
      <w:r>
        <w:separator/>
      </w:r>
    </w:p>
    <w:p w14:paraId="5B21810E" w14:textId="77777777" w:rsidR="00FA73A1" w:rsidRDefault="00FA73A1"/>
  </w:endnote>
  <w:endnote w:type="continuationSeparator" w:id="0">
    <w:p w14:paraId="3303C704" w14:textId="77777777" w:rsidR="00FA73A1" w:rsidRDefault="00FA73A1" w:rsidP="004A38E0">
      <w:pPr>
        <w:spacing w:after="0" w:line="240" w:lineRule="auto"/>
      </w:pPr>
      <w:r>
        <w:continuationSeparator/>
      </w:r>
    </w:p>
    <w:p w14:paraId="32F6BC6C" w14:textId="77777777" w:rsidR="00FA73A1" w:rsidRDefault="00FA73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89D">
          <w:rPr>
            <w:noProof/>
          </w:rPr>
          <w:t>13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BFCBF" w14:textId="77777777" w:rsidR="00FA73A1" w:rsidRDefault="00FA73A1" w:rsidP="004A38E0">
      <w:pPr>
        <w:spacing w:after="0" w:line="240" w:lineRule="auto"/>
      </w:pPr>
      <w:r>
        <w:separator/>
      </w:r>
    </w:p>
    <w:p w14:paraId="116C0814" w14:textId="77777777" w:rsidR="00FA73A1" w:rsidRDefault="00FA73A1"/>
  </w:footnote>
  <w:footnote w:type="continuationSeparator" w:id="0">
    <w:p w14:paraId="2A3A3142" w14:textId="77777777" w:rsidR="00FA73A1" w:rsidRDefault="00FA73A1" w:rsidP="004A38E0">
      <w:pPr>
        <w:spacing w:after="0" w:line="240" w:lineRule="auto"/>
      </w:pPr>
      <w:r>
        <w:continuationSeparator/>
      </w:r>
    </w:p>
    <w:p w14:paraId="15808D84" w14:textId="77777777" w:rsidR="00FA73A1" w:rsidRDefault="00FA73A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9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3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6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8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1"/>
  </w:num>
  <w:num w:numId="4">
    <w:abstractNumId w:val="1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2"/>
  </w:num>
  <w:num w:numId="7">
    <w:abstractNumId w:val="10"/>
  </w:num>
  <w:num w:numId="8">
    <w:abstractNumId w:val="35"/>
  </w:num>
  <w:num w:numId="9">
    <w:abstractNumId w:val="15"/>
  </w:num>
  <w:num w:numId="10">
    <w:abstractNumId w:val="6"/>
  </w:num>
  <w:num w:numId="11">
    <w:abstractNumId w:val="22"/>
  </w:num>
  <w:num w:numId="12">
    <w:abstractNumId w:val="33"/>
  </w:num>
  <w:num w:numId="13">
    <w:abstractNumId w:val="2"/>
  </w:num>
  <w:num w:numId="14">
    <w:abstractNumId w:val="34"/>
  </w:num>
  <w:num w:numId="15">
    <w:abstractNumId w:val="40"/>
  </w:num>
  <w:num w:numId="16">
    <w:abstractNumId w:val="4"/>
  </w:num>
  <w:num w:numId="17">
    <w:abstractNumId w:val="44"/>
  </w:num>
  <w:num w:numId="18">
    <w:abstractNumId w:val="45"/>
  </w:num>
  <w:num w:numId="19">
    <w:abstractNumId w:val="7"/>
  </w:num>
  <w:num w:numId="20">
    <w:abstractNumId w:val="36"/>
  </w:num>
  <w:num w:numId="21">
    <w:abstractNumId w:val="38"/>
  </w:num>
  <w:num w:numId="22">
    <w:abstractNumId w:val="39"/>
  </w:num>
  <w:num w:numId="23">
    <w:abstractNumId w:val="5"/>
  </w:num>
  <w:num w:numId="24">
    <w:abstractNumId w:val="11"/>
  </w:num>
  <w:num w:numId="25">
    <w:abstractNumId w:val="21"/>
  </w:num>
  <w:num w:numId="26">
    <w:abstractNumId w:val="31"/>
  </w:num>
  <w:num w:numId="27">
    <w:abstractNumId w:val="17"/>
  </w:num>
  <w:num w:numId="28">
    <w:abstractNumId w:val="16"/>
  </w:num>
  <w:num w:numId="29">
    <w:abstractNumId w:val="19"/>
  </w:num>
  <w:num w:numId="30">
    <w:abstractNumId w:val="42"/>
  </w:num>
  <w:num w:numId="31">
    <w:abstractNumId w:val="0"/>
  </w:num>
  <w:num w:numId="32">
    <w:abstractNumId w:val="30"/>
  </w:num>
  <w:num w:numId="33">
    <w:abstractNumId w:val="27"/>
  </w:num>
  <w:num w:numId="34">
    <w:abstractNumId w:val="24"/>
  </w:num>
  <w:num w:numId="35">
    <w:abstractNumId w:val="37"/>
  </w:num>
  <w:num w:numId="36">
    <w:abstractNumId w:val="3"/>
  </w:num>
  <w:num w:numId="37">
    <w:abstractNumId w:val="25"/>
  </w:num>
  <w:num w:numId="38">
    <w:abstractNumId w:val="20"/>
  </w:num>
  <w:num w:numId="39">
    <w:abstractNumId w:val="43"/>
  </w:num>
  <w:num w:numId="40">
    <w:abstractNumId w:val="29"/>
  </w:num>
  <w:num w:numId="41">
    <w:abstractNumId w:val="23"/>
  </w:num>
  <w:num w:numId="42">
    <w:abstractNumId w:val="28"/>
  </w:num>
  <w:num w:numId="43">
    <w:abstractNumId w:val="13"/>
  </w:num>
  <w:num w:numId="44">
    <w:abstractNumId w:val="26"/>
  </w:num>
  <w:num w:numId="45">
    <w:abstractNumId w:val="14"/>
  </w:num>
  <w:num w:numId="46">
    <w:abstractNumId w:val="18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26CD"/>
    <w:rsid w:val="0006641B"/>
    <w:rsid w:val="00083E82"/>
    <w:rsid w:val="000A58B0"/>
    <w:rsid w:val="000F4B22"/>
    <w:rsid w:val="00103657"/>
    <w:rsid w:val="001107CF"/>
    <w:rsid w:val="00127F58"/>
    <w:rsid w:val="00144248"/>
    <w:rsid w:val="0015712D"/>
    <w:rsid w:val="00164EF0"/>
    <w:rsid w:val="001673D3"/>
    <w:rsid w:val="00171A63"/>
    <w:rsid w:val="001834B0"/>
    <w:rsid w:val="00183B28"/>
    <w:rsid w:val="00192195"/>
    <w:rsid w:val="00194EFF"/>
    <w:rsid w:val="001A0207"/>
    <w:rsid w:val="001A0EC2"/>
    <w:rsid w:val="001C24F5"/>
    <w:rsid w:val="001C2DC0"/>
    <w:rsid w:val="001D1ED1"/>
    <w:rsid w:val="001D5416"/>
    <w:rsid w:val="001F289A"/>
    <w:rsid w:val="00205E8E"/>
    <w:rsid w:val="00222AAD"/>
    <w:rsid w:val="00224351"/>
    <w:rsid w:val="002255B0"/>
    <w:rsid w:val="00251421"/>
    <w:rsid w:val="00254016"/>
    <w:rsid w:val="002564A7"/>
    <w:rsid w:val="0025654A"/>
    <w:rsid w:val="00280529"/>
    <w:rsid w:val="0028705A"/>
    <w:rsid w:val="0029134F"/>
    <w:rsid w:val="00294619"/>
    <w:rsid w:val="002B03F7"/>
    <w:rsid w:val="002B279A"/>
    <w:rsid w:val="002E670B"/>
    <w:rsid w:val="002E671D"/>
    <w:rsid w:val="002E72B6"/>
    <w:rsid w:val="002F4665"/>
    <w:rsid w:val="00302F31"/>
    <w:rsid w:val="00305285"/>
    <w:rsid w:val="003122DE"/>
    <w:rsid w:val="0031417D"/>
    <w:rsid w:val="00323027"/>
    <w:rsid w:val="003263EC"/>
    <w:rsid w:val="00327334"/>
    <w:rsid w:val="0035331A"/>
    <w:rsid w:val="003570D0"/>
    <w:rsid w:val="00373956"/>
    <w:rsid w:val="0038105E"/>
    <w:rsid w:val="003843EF"/>
    <w:rsid w:val="003912E5"/>
    <w:rsid w:val="00394DBC"/>
    <w:rsid w:val="003C1338"/>
    <w:rsid w:val="003C20D4"/>
    <w:rsid w:val="003D0ACA"/>
    <w:rsid w:val="003D5551"/>
    <w:rsid w:val="003D6B70"/>
    <w:rsid w:val="003E0A4A"/>
    <w:rsid w:val="0040289D"/>
    <w:rsid w:val="00403393"/>
    <w:rsid w:val="00421603"/>
    <w:rsid w:val="00424C79"/>
    <w:rsid w:val="00450BB9"/>
    <w:rsid w:val="00451D4E"/>
    <w:rsid w:val="00455D60"/>
    <w:rsid w:val="004661A3"/>
    <w:rsid w:val="00474BE3"/>
    <w:rsid w:val="00485FDC"/>
    <w:rsid w:val="00491232"/>
    <w:rsid w:val="00491763"/>
    <w:rsid w:val="004A35ED"/>
    <w:rsid w:val="004A372D"/>
    <w:rsid w:val="004A38E0"/>
    <w:rsid w:val="004A531E"/>
    <w:rsid w:val="004B28CE"/>
    <w:rsid w:val="004C0D67"/>
    <w:rsid w:val="004C4FAC"/>
    <w:rsid w:val="004E0988"/>
    <w:rsid w:val="00522B68"/>
    <w:rsid w:val="005348A0"/>
    <w:rsid w:val="00536F10"/>
    <w:rsid w:val="00540EC6"/>
    <w:rsid w:val="00555D8D"/>
    <w:rsid w:val="00556E99"/>
    <w:rsid w:val="00575CB9"/>
    <w:rsid w:val="005C1E02"/>
    <w:rsid w:val="005C7220"/>
    <w:rsid w:val="005D62BC"/>
    <w:rsid w:val="005E06E5"/>
    <w:rsid w:val="005E5988"/>
    <w:rsid w:val="005F2B85"/>
    <w:rsid w:val="005F5183"/>
    <w:rsid w:val="00601802"/>
    <w:rsid w:val="00606BAE"/>
    <w:rsid w:val="006100D2"/>
    <w:rsid w:val="0061390D"/>
    <w:rsid w:val="006319CF"/>
    <w:rsid w:val="0065357E"/>
    <w:rsid w:val="00653C36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E7B73"/>
    <w:rsid w:val="006F25CF"/>
    <w:rsid w:val="00701537"/>
    <w:rsid w:val="00712D06"/>
    <w:rsid w:val="00713349"/>
    <w:rsid w:val="00713766"/>
    <w:rsid w:val="007212D0"/>
    <w:rsid w:val="00735113"/>
    <w:rsid w:val="0075005F"/>
    <w:rsid w:val="00761D3F"/>
    <w:rsid w:val="0076494F"/>
    <w:rsid w:val="007A2072"/>
    <w:rsid w:val="007A3154"/>
    <w:rsid w:val="007A315A"/>
    <w:rsid w:val="00806EF9"/>
    <w:rsid w:val="0081090E"/>
    <w:rsid w:val="00820B59"/>
    <w:rsid w:val="00824B3E"/>
    <w:rsid w:val="00830795"/>
    <w:rsid w:val="008321A2"/>
    <w:rsid w:val="00836F07"/>
    <w:rsid w:val="00845DF0"/>
    <w:rsid w:val="00846081"/>
    <w:rsid w:val="008614EC"/>
    <w:rsid w:val="008735BF"/>
    <w:rsid w:val="00875D38"/>
    <w:rsid w:val="00886380"/>
    <w:rsid w:val="00887004"/>
    <w:rsid w:val="008C0852"/>
    <w:rsid w:val="008D37FD"/>
    <w:rsid w:val="008D44FD"/>
    <w:rsid w:val="008E1BC5"/>
    <w:rsid w:val="008E30AB"/>
    <w:rsid w:val="008E7B2B"/>
    <w:rsid w:val="008F0B50"/>
    <w:rsid w:val="008F616F"/>
    <w:rsid w:val="00904A6C"/>
    <w:rsid w:val="00911727"/>
    <w:rsid w:val="00912E47"/>
    <w:rsid w:val="00921C7C"/>
    <w:rsid w:val="00935072"/>
    <w:rsid w:val="00937DF6"/>
    <w:rsid w:val="0095056A"/>
    <w:rsid w:val="009519E3"/>
    <w:rsid w:val="00954421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175EF"/>
    <w:rsid w:val="00A2262C"/>
    <w:rsid w:val="00A341FF"/>
    <w:rsid w:val="00A54AEF"/>
    <w:rsid w:val="00A56DBD"/>
    <w:rsid w:val="00A84798"/>
    <w:rsid w:val="00A90851"/>
    <w:rsid w:val="00A948A1"/>
    <w:rsid w:val="00A9639B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11F8C"/>
    <w:rsid w:val="00B216F2"/>
    <w:rsid w:val="00B25871"/>
    <w:rsid w:val="00B3126F"/>
    <w:rsid w:val="00B36C76"/>
    <w:rsid w:val="00B457E5"/>
    <w:rsid w:val="00B53042"/>
    <w:rsid w:val="00B55A28"/>
    <w:rsid w:val="00B5781A"/>
    <w:rsid w:val="00B640FA"/>
    <w:rsid w:val="00B65CE9"/>
    <w:rsid w:val="00B671F6"/>
    <w:rsid w:val="00B7648B"/>
    <w:rsid w:val="00B81A43"/>
    <w:rsid w:val="00B82BD7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06F5"/>
    <w:rsid w:val="00C04875"/>
    <w:rsid w:val="00C0701E"/>
    <w:rsid w:val="00C26B1B"/>
    <w:rsid w:val="00C27A66"/>
    <w:rsid w:val="00C35720"/>
    <w:rsid w:val="00C644E1"/>
    <w:rsid w:val="00C76FBB"/>
    <w:rsid w:val="00C8213C"/>
    <w:rsid w:val="00C83C07"/>
    <w:rsid w:val="00C97A76"/>
    <w:rsid w:val="00CB7863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510DF"/>
    <w:rsid w:val="00D52408"/>
    <w:rsid w:val="00D5527E"/>
    <w:rsid w:val="00D62506"/>
    <w:rsid w:val="00D63432"/>
    <w:rsid w:val="00D6404B"/>
    <w:rsid w:val="00D65CB1"/>
    <w:rsid w:val="00D80CD3"/>
    <w:rsid w:val="00D91D09"/>
    <w:rsid w:val="00D93004"/>
    <w:rsid w:val="00DB3559"/>
    <w:rsid w:val="00DC09E7"/>
    <w:rsid w:val="00DC4E71"/>
    <w:rsid w:val="00DC6711"/>
    <w:rsid w:val="00DD1872"/>
    <w:rsid w:val="00DD31D7"/>
    <w:rsid w:val="00E01D5F"/>
    <w:rsid w:val="00E02F8A"/>
    <w:rsid w:val="00E04B3F"/>
    <w:rsid w:val="00E16981"/>
    <w:rsid w:val="00E34022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2338"/>
    <w:rsid w:val="00EC417E"/>
    <w:rsid w:val="00EE15C3"/>
    <w:rsid w:val="00EE3B81"/>
    <w:rsid w:val="00F02D03"/>
    <w:rsid w:val="00F107E9"/>
    <w:rsid w:val="00F31E8A"/>
    <w:rsid w:val="00F41518"/>
    <w:rsid w:val="00F42463"/>
    <w:rsid w:val="00F54135"/>
    <w:rsid w:val="00F562D9"/>
    <w:rsid w:val="00F56DD6"/>
    <w:rsid w:val="00F63567"/>
    <w:rsid w:val="00F709E3"/>
    <w:rsid w:val="00F748BD"/>
    <w:rsid w:val="00F74D13"/>
    <w:rsid w:val="00F763F0"/>
    <w:rsid w:val="00F81080"/>
    <w:rsid w:val="00FA18FD"/>
    <w:rsid w:val="00FA41A3"/>
    <w:rsid w:val="00FA73A1"/>
    <w:rsid w:val="00FB0B9B"/>
    <w:rsid w:val="00FB704A"/>
    <w:rsid w:val="00FC3213"/>
    <w:rsid w:val="00FC755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2AAD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qFormat/>
    <w:rsid w:val="00222AAD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222AAD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222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222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22A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22A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22A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22A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22A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222AAD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22AAD"/>
  </w:style>
  <w:style w:type="paragraph" w:customStyle="1" w:styleId="11">
    <w:name w:val="Без интервала1"/>
    <w:link w:val="NoSpacingChar"/>
    <w:rsid w:val="00222AA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222A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222AAD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222A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222AAD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222A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222A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22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222AAD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222AAD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222AAD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222AA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222AAD"/>
    <w:rPr>
      <w:rFonts w:asciiTheme="majorHAnsi" w:eastAsiaTheme="majorEastAsia" w:hAnsiTheme="majorHAnsi" w:cstheme="majorBidi"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222AAD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222AAD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222AAD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222AA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222AAD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222AAD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222AAD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222AAD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222A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222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222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222AA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222A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222AAD"/>
    <w:rPr>
      <w:b/>
      <w:bCs/>
      <w:sz w:val="28"/>
    </w:rPr>
  </w:style>
  <w:style w:type="character" w:styleId="af7">
    <w:name w:val="Emphasis"/>
    <w:basedOn w:val="a1"/>
    <w:uiPriority w:val="20"/>
    <w:qFormat/>
    <w:rsid w:val="00222AAD"/>
    <w:rPr>
      <w:i/>
      <w:iCs/>
    </w:rPr>
  </w:style>
  <w:style w:type="paragraph" w:styleId="af8">
    <w:name w:val="List Paragraph"/>
    <w:basedOn w:val="a0"/>
    <w:uiPriority w:val="34"/>
    <w:qFormat/>
    <w:rsid w:val="00222AAD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22AAD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222AAD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222A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222AAD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222AAD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222AAD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222AAD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222AAD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222AAD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222AAD"/>
    <w:pPr>
      <w:outlineLvl w:val="9"/>
    </w:pPr>
  </w:style>
  <w:style w:type="paragraph" w:styleId="aff1">
    <w:name w:val="Body Text"/>
    <w:basedOn w:val="a0"/>
    <w:link w:val="aff2"/>
    <w:rsid w:val="00222AAD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222A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222AAD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222AAD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222AAD"/>
  </w:style>
  <w:style w:type="character" w:styleId="aff3">
    <w:name w:val="Placeholder Text"/>
    <w:basedOn w:val="a1"/>
    <w:uiPriority w:val="99"/>
    <w:semiHidden/>
    <w:rsid w:val="00222AAD"/>
    <w:rPr>
      <w:color w:val="808080"/>
    </w:rPr>
  </w:style>
  <w:style w:type="paragraph" w:styleId="aff4">
    <w:name w:val="Body Text Indent"/>
    <w:basedOn w:val="a0"/>
    <w:link w:val="aff5"/>
    <w:rsid w:val="00222AAD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222A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222AAD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222AA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222AAD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222AAD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222AA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222AA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222A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222AAD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222AAD"/>
  </w:style>
  <w:style w:type="paragraph" w:styleId="aff8">
    <w:name w:val="Block Text"/>
    <w:basedOn w:val="a0"/>
    <w:rsid w:val="00222AAD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222AAD"/>
  </w:style>
  <w:style w:type="character" w:styleId="aff9">
    <w:name w:val="Hyperlink"/>
    <w:basedOn w:val="a1"/>
    <w:uiPriority w:val="99"/>
    <w:unhideWhenUsed/>
    <w:rsid w:val="00222AAD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222AAD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222AAD"/>
    <w:pPr>
      <w:spacing w:after="100"/>
      <w:ind w:left="280"/>
    </w:pPr>
  </w:style>
  <w:style w:type="table" w:styleId="-1">
    <w:name w:val="Grid Table 1 Light"/>
    <w:basedOn w:val="a2"/>
    <w:uiPriority w:val="46"/>
    <w:rsid w:val="00222AAD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222AAD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222AAD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222AAD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222AA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222AAD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222AAD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222A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222AAD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222AAD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222AAD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222AAD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222AAD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222AAD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222AAD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222AAD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222AAD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222AA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222AAD"/>
    <w:pPr>
      <w:numPr>
        <w:numId w:val="0"/>
      </w:numPr>
      <w:ind w:left="720"/>
    </w:pPr>
    <w:rPr>
      <w:b/>
    </w:rPr>
  </w:style>
  <w:style w:type="character" w:customStyle="1" w:styleId="2b">
    <w:name w:val="!Подзаголовок_2 Знак"/>
    <w:basedOn w:val="10"/>
    <w:link w:val="2a"/>
    <w:rsid w:val="00222AAD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76FAC-B770-4E1E-9D14-253084FB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244</TotalTime>
  <Pages>13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157</cp:revision>
  <cp:lastPrinted>2015-10-04T20:20:00Z</cp:lastPrinted>
  <dcterms:created xsi:type="dcterms:W3CDTF">2016-04-07T16:47:00Z</dcterms:created>
  <dcterms:modified xsi:type="dcterms:W3CDTF">2017-01-22T12:39:00Z</dcterms:modified>
</cp:coreProperties>
</file>