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</w:t>
      </w:r>
      <w:proofErr w:type="spellStart"/>
      <w:r w:rsidR="003D0ACA" w:rsidRPr="00394DBC">
        <w:rPr>
          <w:b/>
          <w:sz w:val="26"/>
          <w:szCs w:val="26"/>
          <w:lang w:val="ru-RU"/>
        </w:rPr>
        <w:t>ВятГУ</w:t>
      </w:r>
      <w:proofErr w:type="spellEnd"/>
      <w:r w:rsidR="003D0ACA" w:rsidRPr="00394DBC">
        <w:rPr>
          <w:b/>
          <w:sz w:val="26"/>
          <w:szCs w:val="26"/>
          <w:lang w:val="ru-RU"/>
        </w:rPr>
        <w:t>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6444F9EA" w:rsidR="00836F07" w:rsidRDefault="00394DBC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РЕАЛИЗАЦИЯ ПРОГРАММНОГО ОБЕСПЕЧЕНИЯ</w:t>
      </w:r>
    </w:p>
    <w:p w14:paraId="7C30C4A9" w14:textId="6302C8DE" w:rsidR="00955A6B" w:rsidRPr="00955A6B" w:rsidRDefault="00747CFB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</w:t>
      </w:r>
      <w:r w:rsidR="00955A6B">
        <w:rPr>
          <w:sz w:val="26"/>
          <w:szCs w:val="26"/>
          <w:lang w:val="ru-RU"/>
        </w:rPr>
        <w:t>тчет</w:t>
      </w:r>
      <w:r>
        <w:rPr>
          <w:sz w:val="26"/>
          <w:szCs w:val="26"/>
          <w:lang w:val="ru-RU"/>
        </w:rPr>
        <w:t xml:space="preserve"> по лабораторной работе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1CE1F6E" w14:textId="77777777" w:rsidR="001A0000" w:rsidRPr="00394DBC" w:rsidRDefault="001A0000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C7912A7" w14:textId="0A823F96" w:rsidR="00836F07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proofErr w:type="spellStart"/>
      <w:r w:rsidR="00660C79" w:rsidRPr="00394DBC">
        <w:rPr>
          <w:sz w:val="26"/>
          <w:szCs w:val="26"/>
          <w:lang w:val="ru-RU"/>
        </w:rPr>
        <w:t>Щесняк</w:t>
      </w:r>
      <w:proofErr w:type="spellEnd"/>
      <w:r w:rsidR="00660C79" w:rsidRPr="00394DBC">
        <w:rPr>
          <w:sz w:val="26"/>
          <w:szCs w:val="26"/>
          <w:lang w:val="ru-RU"/>
        </w:rPr>
        <w:t xml:space="preserve"> Д. С./</w:t>
      </w: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proofErr w:type="spellStart"/>
      <w:r w:rsidR="003122DE" w:rsidRPr="00394DBC">
        <w:rPr>
          <w:sz w:val="26"/>
          <w:szCs w:val="26"/>
          <w:lang w:val="ru-RU"/>
        </w:rPr>
        <w:t>Долженкова</w:t>
      </w:r>
      <w:proofErr w:type="spellEnd"/>
      <w:r w:rsidR="003122DE" w:rsidRPr="00394DBC">
        <w:rPr>
          <w:sz w:val="26"/>
          <w:szCs w:val="26"/>
          <w:lang w:val="ru-RU"/>
        </w:rPr>
        <w:t xml:space="preserve">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1" w:name="_GoBack"/>
      <w:bookmarkEnd w:id="1"/>
    </w:p>
    <w:p w14:paraId="46E76EBA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B9892CF" w14:textId="77777777" w:rsidR="001A0000" w:rsidRPr="00394DBC" w:rsidRDefault="001A0000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DCE6C9C" w:rsidR="003D0ACA" w:rsidRPr="00394DBC" w:rsidRDefault="00B8781F" w:rsidP="00B8781F">
      <w:pPr>
        <w:tabs>
          <w:tab w:val="left" w:pos="5730"/>
        </w:tabs>
        <w:spacing w:after="0" w:line="240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2C7AFE1E" w14:textId="77777777" w:rsidR="001A0000" w:rsidRPr="00394DBC" w:rsidRDefault="001A0000" w:rsidP="002255B0">
      <w:pPr>
        <w:spacing w:after="0" w:line="240" w:lineRule="auto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1A0000">
      <w:pPr>
        <w:spacing w:after="0" w:line="240" w:lineRule="auto"/>
        <w:ind w:firstLine="0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8182C93" w:rsidR="006817B9" w:rsidRPr="006817B9" w:rsidRDefault="00C528EC" w:rsidP="006817B9">
      <w:pPr>
        <w:pStyle w:val="1"/>
      </w:pPr>
      <w:r>
        <w:rPr>
          <w:lang w:val="ru-RU"/>
        </w:rPr>
        <w:lastRenderedPageBreak/>
        <w:t>Задание на лабораторную работу</w:t>
      </w:r>
    </w:p>
    <w:p w14:paraId="4B7FF498" w14:textId="40790520" w:rsidR="00F947E0" w:rsidRPr="00F947E0" w:rsidRDefault="00B671F6" w:rsidP="00F947E0">
      <w:pPr>
        <w:pStyle w:val="af1"/>
        <w:numPr>
          <w:ilvl w:val="0"/>
          <w:numId w:val="48"/>
        </w:num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Разработать программный продукт</w:t>
      </w:r>
      <w:r w:rsidR="00553115">
        <w:rPr>
          <w:szCs w:val="28"/>
          <w:lang w:val="ru-RU"/>
        </w:rPr>
        <w:t xml:space="preserve"> и документацию к нему.</w:t>
      </w:r>
    </w:p>
    <w:p w14:paraId="039C174C" w14:textId="77777777" w:rsidR="00C528EC" w:rsidRPr="00C528EC" w:rsidRDefault="00C528EC" w:rsidP="00C528EC">
      <w:pPr>
        <w:pStyle w:val="af8"/>
        <w:numPr>
          <w:ilvl w:val="0"/>
          <w:numId w:val="48"/>
        </w:numPr>
        <w:rPr>
          <w:lang w:val="ru-RU"/>
        </w:rPr>
      </w:pPr>
      <w:r w:rsidRPr="00C528EC">
        <w:rPr>
          <w:spacing w:val="-6"/>
          <w:lang w:val="ru-RU"/>
        </w:rPr>
        <w:t>Изучить методы тестирования логики програм</w:t>
      </w:r>
      <w:r w:rsidRPr="00C528EC">
        <w:rPr>
          <w:spacing w:val="-6"/>
          <w:lang w:val="ru-RU"/>
        </w:rPr>
        <w:softHyphen/>
      </w:r>
      <w:r w:rsidRPr="00C528EC">
        <w:rPr>
          <w:lang w:val="ru-RU"/>
        </w:rPr>
        <w:t xml:space="preserve">мы, формализованные описания результатов тестирования и </w:t>
      </w:r>
      <w:r w:rsidRPr="00C528EC">
        <w:rPr>
          <w:spacing w:val="-3"/>
          <w:lang w:val="ru-RU"/>
        </w:rPr>
        <w:t>стандарты по составлению схем программ.</w:t>
      </w:r>
    </w:p>
    <w:p w14:paraId="64A75CB2" w14:textId="367E0FCD" w:rsidR="00C528EC" w:rsidRPr="00C9467B" w:rsidRDefault="00C9467B" w:rsidP="00C9467B">
      <w:pPr>
        <w:pStyle w:val="af8"/>
        <w:numPr>
          <w:ilvl w:val="0"/>
          <w:numId w:val="48"/>
        </w:numPr>
        <w:shd w:val="clear" w:color="auto" w:fill="FFFFFF"/>
        <w:spacing w:line="360" w:lineRule="auto"/>
        <w:rPr>
          <w:color w:val="000000"/>
          <w:szCs w:val="28"/>
          <w:lang w:val="ru-RU"/>
        </w:rPr>
      </w:pPr>
      <w:r w:rsidRPr="00C9467B">
        <w:rPr>
          <w:color w:val="000000"/>
          <w:szCs w:val="28"/>
          <w:lang w:val="ru-RU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</w:t>
      </w:r>
      <w:r w:rsidRPr="00C9467B">
        <w:rPr>
          <w:color w:val="000000"/>
          <w:szCs w:val="28"/>
        </w:rPr>
        <w:t>UML</w:t>
      </w:r>
      <w:r w:rsidRPr="00C9467B">
        <w:rPr>
          <w:color w:val="000000"/>
          <w:szCs w:val="28"/>
          <w:lang w:val="ru-RU"/>
        </w:rPr>
        <w:t>.</w:t>
      </w:r>
    </w:p>
    <w:p w14:paraId="5A4D78FB" w14:textId="1A9246F5" w:rsidR="002F4665" w:rsidRDefault="00C9467B" w:rsidP="00C9467B">
      <w:pPr>
        <w:pStyle w:val="1"/>
      </w:pPr>
      <w:r>
        <w:rPr>
          <w:lang w:val="ru-RU"/>
        </w:rPr>
        <w:t>Документация</w:t>
      </w:r>
    </w:p>
    <w:p w14:paraId="3F0EB004" w14:textId="74A04F58" w:rsidR="00280A6D" w:rsidRDefault="00280A6D" w:rsidP="00C9467B">
      <w:pPr>
        <w:pStyle w:val="2"/>
        <w:rPr>
          <w:lang w:val="ru-RU"/>
        </w:rPr>
      </w:pPr>
      <w:r>
        <w:rPr>
          <w:lang w:val="ru-RU"/>
        </w:rPr>
        <w:t>Документация к разработанному ПО</w:t>
      </w:r>
    </w:p>
    <w:p w14:paraId="42BD5630" w14:textId="1B3B6249" w:rsidR="00280A6D" w:rsidRDefault="00280A6D" w:rsidP="00280A6D">
      <w:pPr>
        <w:rPr>
          <w:lang w:val="ru-RU"/>
        </w:rPr>
      </w:pPr>
      <w:r>
        <w:rPr>
          <w:lang w:val="ru-RU"/>
        </w:rPr>
        <w:t>Пример документации, описывающей один из методов сервера представлен на рисунке 1.</w:t>
      </w:r>
    </w:p>
    <w:p w14:paraId="310801D7" w14:textId="7598F9EE" w:rsidR="00280A6D" w:rsidRDefault="00280A6D" w:rsidP="00280A6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8B915C7" wp14:editId="2D72501B">
            <wp:extent cx="5071110" cy="774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25" r="2496" b="9196"/>
                    <a:stretch/>
                  </pic:blipFill>
                  <pic:spPr bwMode="auto">
                    <a:xfrm>
                      <a:off x="0" y="0"/>
                      <a:ext cx="5072052" cy="774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4171" w14:textId="59CCA3D9" w:rsidR="00280A6D" w:rsidRPr="00280A6D" w:rsidRDefault="00280A6D" w:rsidP="00280A6D">
      <w:pPr>
        <w:jc w:val="center"/>
        <w:rPr>
          <w:lang w:val="ru-RU"/>
        </w:rPr>
      </w:pPr>
      <w:r>
        <w:rPr>
          <w:lang w:val="ru-RU"/>
        </w:rPr>
        <w:t>Рисунок 1 – Документация программного обеспечения</w:t>
      </w:r>
    </w:p>
    <w:p w14:paraId="3D72804C" w14:textId="77777777" w:rsidR="00B25871" w:rsidRDefault="00B25871" w:rsidP="00B25871">
      <w:pPr>
        <w:pStyle w:val="af0"/>
      </w:pPr>
    </w:p>
    <w:p w14:paraId="04271A3D" w14:textId="343A9988" w:rsidR="00280529" w:rsidRDefault="00280529" w:rsidP="00C9467B">
      <w:pPr>
        <w:pStyle w:val="2"/>
        <w:rPr>
          <w:lang w:val="ru-RU"/>
        </w:rPr>
      </w:pPr>
      <w:r>
        <w:rPr>
          <w:lang w:val="ru-RU"/>
        </w:rPr>
        <w:lastRenderedPageBreak/>
        <w:t xml:space="preserve">Документация </w:t>
      </w:r>
      <w:proofErr w:type="spellStart"/>
      <w:r w:rsidRPr="00553115">
        <w:t>программиста</w:t>
      </w:r>
      <w:proofErr w:type="spellEnd"/>
    </w:p>
    <w:p w14:paraId="6B2637E1" w14:textId="234F9A52" w:rsidR="00280529" w:rsidRDefault="00540A87" w:rsidP="00280529">
      <w:pPr>
        <w:rPr>
          <w:lang w:val="ru-RU"/>
        </w:rPr>
      </w:pPr>
      <w:r>
        <w:rPr>
          <w:lang w:val="ru-RU"/>
        </w:rPr>
        <w:t>Данная документация описывает методы сервера, параметры, которые необходимы и возвращаемый результат.</w:t>
      </w:r>
      <w:r w:rsidR="00A633ED">
        <w:rPr>
          <w:lang w:val="ru-RU"/>
        </w:rPr>
        <w:t xml:space="preserve"> Пример данной документации приведен на рисунке 2</w:t>
      </w:r>
    </w:p>
    <w:p w14:paraId="290AEDC0" w14:textId="3EB3316C" w:rsidR="00A633ED" w:rsidRDefault="00A633ED" w:rsidP="00A633E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7BC849" wp14:editId="183A622C">
            <wp:extent cx="4986670" cy="59321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60" r="4126" b="20014"/>
                    <a:stretch/>
                  </pic:blipFill>
                  <pic:spPr bwMode="auto">
                    <a:xfrm>
                      <a:off x="0" y="0"/>
                      <a:ext cx="4987279" cy="593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FEC6" w14:textId="7684ED2B" w:rsidR="00553115" w:rsidRDefault="00A633ED" w:rsidP="00A633ED">
      <w:pPr>
        <w:jc w:val="center"/>
        <w:rPr>
          <w:lang w:val="ru-RU"/>
        </w:rPr>
      </w:pPr>
      <w:r>
        <w:rPr>
          <w:lang w:val="ru-RU"/>
        </w:rPr>
        <w:t>Рисунок 2 – Документация программиста</w:t>
      </w:r>
    </w:p>
    <w:p w14:paraId="648B7BD6" w14:textId="77777777" w:rsidR="00553115" w:rsidRDefault="00553115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74180F" w14:textId="4A0E1FCE" w:rsidR="00CF292A" w:rsidRDefault="00C9467B" w:rsidP="00C9467B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</w:t>
      </w:r>
      <w:r w:rsidR="00470560">
        <w:rPr>
          <w:lang w:val="ru-RU"/>
        </w:rPr>
        <w:t xml:space="preserve"> методами «белого ящика»</w:t>
      </w:r>
    </w:p>
    <w:p w14:paraId="330FA7B4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Алгоритмы для тестирования</w:t>
      </w:r>
    </w:p>
    <w:p w14:paraId="7AA177DC" w14:textId="77777777" w:rsidR="00470560" w:rsidRDefault="00470560" w:rsidP="00470560">
      <w:pPr>
        <w:rPr>
          <w:lang w:val="ru-RU"/>
        </w:rPr>
      </w:pPr>
      <w:r>
        <w:rPr>
          <w:lang w:val="ru-RU"/>
        </w:rPr>
        <w:t>В качестве алгоритмов, которые подлежат тестированию были выбраны алгоритмы отправки сообщения и алгоритм регистрации пользователя в системе. Блок-схемы данных алгоритмов представлены на рисунке 1 и 2.</w:t>
      </w:r>
    </w:p>
    <w:p w14:paraId="1F801A1A" w14:textId="77777777" w:rsidR="00470560" w:rsidRDefault="00470560" w:rsidP="00470560">
      <w:pPr>
        <w:ind w:firstLine="0"/>
        <w:jc w:val="center"/>
        <w:rPr>
          <w:lang w:val="ru-RU"/>
        </w:rPr>
      </w:pPr>
      <w:r>
        <w:object w:dxaOrig="8685" w:dyaOrig="11551" w14:anchorId="3E6BC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577.5pt" o:ole="">
            <v:imagedata r:id="rId11" o:title=""/>
          </v:shape>
          <o:OLEObject Type="Embed" ProgID="Visio.Drawing.15" ShapeID="_x0000_i1025" DrawAspect="Content" ObjectID="_1546863298" r:id="rId12"/>
        </w:object>
      </w:r>
    </w:p>
    <w:p w14:paraId="10760F92" w14:textId="77777777" w:rsidR="00470560" w:rsidRDefault="00470560" w:rsidP="00470560">
      <w:pPr>
        <w:jc w:val="center"/>
        <w:rPr>
          <w:lang w:val="ru-RU"/>
        </w:rPr>
      </w:pPr>
      <w:r>
        <w:rPr>
          <w:lang w:val="ru-RU"/>
        </w:rPr>
        <w:t>Рисунок 1 – Блок схема алгоритма регистрации пользователя</w:t>
      </w:r>
    </w:p>
    <w:p w14:paraId="1C400964" w14:textId="77777777" w:rsidR="00470560" w:rsidRDefault="00470560" w:rsidP="00470560">
      <w:pPr>
        <w:ind w:firstLine="0"/>
        <w:jc w:val="center"/>
        <w:rPr>
          <w:lang w:val="ru-RU"/>
        </w:rPr>
      </w:pPr>
      <w:r>
        <w:object w:dxaOrig="5505" w:dyaOrig="15061" w14:anchorId="489263E8">
          <v:shape id="_x0000_i1026" type="#_x0000_t75" style="width:242.25pt;height:660.75pt" o:ole="">
            <v:imagedata r:id="rId13" o:title=""/>
          </v:shape>
          <o:OLEObject Type="Embed" ProgID="Visio.Drawing.15" ShapeID="_x0000_i1026" DrawAspect="Content" ObjectID="_1546863299" r:id="rId14"/>
        </w:object>
      </w:r>
    </w:p>
    <w:p w14:paraId="5FB50164" w14:textId="77777777" w:rsidR="00470560" w:rsidRPr="00E34022" w:rsidRDefault="00470560" w:rsidP="00470560">
      <w:pPr>
        <w:jc w:val="center"/>
        <w:rPr>
          <w:lang w:val="ru-RU"/>
        </w:rPr>
      </w:pPr>
      <w:r>
        <w:rPr>
          <w:lang w:val="ru-RU"/>
        </w:rPr>
        <w:t>Рисунок 2 – Блок-схема алгоритма отправки сообщения</w:t>
      </w:r>
    </w:p>
    <w:p w14:paraId="3E033EC8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lastRenderedPageBreak/>
        <w:t>Метод покрытия операторов</w:t>
      </w:r>
    </w:p>
    <w:p w14:paraId="1D8C5640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операторов алгоритма регистрации пользователей представлены в таблице 1, а алгоритма отправки сообщения – в таблице 2.</w:t>
      </w:r>
    </w:p>
    <w:p w14:paraId="2BD595B1" w14:textId="77777777" w:rsidR="00470560" w:rsidRDefault="00470560" w:rsidP="00470560">
      <w:pPr>
        <w:pStyle w:val="af0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90"/>
        <w:gridCol w:w="1996"/>
        <w:gridCol w:w="1889"/>
        <w:gridCol w:w="2043"/>
        <w:gridCol w:w="1227"/>
      </w:tblGrid>
      <w:tr w:rsidR="00470560" w14:paraId="606C5D21" w14:textId="77777777" w:rsidTr="00EF31E0">
        <w:tc>
          <w:tcPr>
            <w:tcW w:w="2190" w:type="dxa"/>
          </w:tcPr>
          <w:p w14:paraId="3BDC62DF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96" w:type="dxa"/>
          </w:tcPr>
          <w:p w14:paraId="10C9C800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889" w:type="dxa"/>
          </w:tcPr>
          <w:p w14:paraId="280A6A50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2043" w:type="dxa"/>
          </w:tcPr>
          <w:p w14:paraId="329D4F63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27" w:type="dxa"/>
          </w:tcPr>
          <w:p w14:paraId="57FB5803" w14:textId="77777777" w:rsidR="00470560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5141551E" w14:textId="77777777" w:rsidTr="00EF31E0">
        <w:tc>
          <w:tcPr>
            <w:tcW w:w="2190" w:type="dxa"/>
          </w:tcPr>
          <w:p w14:paraId="383DA65C" w14:textId="77777777" w:rsidR="00470560" w:rsidRPr="0015712D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96" w:type="dxa"/>
          </w:tcPr>
          <w:p w14:paraId="3023FC6D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6F97B5BD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2A241331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4500F845" w14:textId="77777777" w:rsidR="00470560" w:rsidRPr="00954421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337749D7" w14:textId="77777777" w:rsidTr="00EF31E0">
        <w:tc>
          <w:tcPr>
            <w:tcW w:w="2190" w:type="dxa"/>
          </w:tcPr>
          <w:p w14:paraId="526B48DF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996" w:type="dxa"/>
          </w:tcPr>
          <w:p w14:paraId="78D77F34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89" w:type="dxa"/>
          </w:tcPr>
          <w:p w14:paraId="7E37F92E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43" w:type="dxa"/>
          </w:tcPr>
          <w:p w14:paraId="445F4D53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17264D7C" w14:textId="77777777" w:rsidR="00470560" w:rsidRPr="00954421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06C39BEA" w14:textId="77777777" w:rsidTr="00EF31E0">
        <w:tc>
          <w:tcPr>
            <w:tcW w:w="2190" w:type="dxa"/>
          </w:tcPr>
          <w:p w14:paraId="02589500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Ключ = 123</w:t>
            </w:r>
          </w:p>
        </w:tc>
        <w:tc>
          <w:tcPr>
            <w:tcW w:w="1996" w:type="dxa"/>
          </w:tcPr>
          <w:p w14:paraId="1B58D6F3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3A3AF9BA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038B3010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0DBF80F9" w14:textId="77777777" w:rsidR="00470560" w:rsidRPr="00954421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</w:tbl>
    <w:p w14:paraId="1941101D" w14:textId="77777777" w:rsidR="00470560" w:rsidRDefault="00470560" w:rsidP="00470560">
      <w:pPr>
        <w:pStyle w:val="af0"/>
      </w:pPr>
    </w:p>
    <w:p w14:paraId="7013F389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4872C827" w14:textId="77777777" w:rsidR="00470560" w:rsidRDefault="00470560" w:rsidP="00470560">
      <w:pPr>
        <w:pStyle w:val="af0"/>
      </w:pPr>
      <w:r>
        <w:lastRenderedPageBreak/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2117"/>
        <w:gridCol w:w="1795"/>
        <w:gridCol w:w="1825"/>
        <w:gridCol w:w="1217"/>
      </w:tblGrid>
      <w:tr w:rsidR="00470560" w14:paraId="40C8E0EA" w14:textId="77777777" w:rsidTr="00EF31E0">
        <w:tc>
          <w:tcPr>
            <w:tcW w:w="2391" w:type="dxa"/>
          </w:tcPr>
          <w:p w14:paraId="767563E5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2117" w:type="dxa"/>
          </w:tcPr>
          <w:p w14:paraId="10863F55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795" w:type="dxa"/>
          </w:tcPr>
          <w:p w14:paraId="09384C2A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4FCEA825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461578D2" w14:textId="77777777" w:rsidR="00470560" w:rsidRPr="003D6B70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14:paraId="10720E61" w14:textId="77777777" w:rsidTr="00EF31E0">
        <w:tc>
          <w:tcPr>
            <w:tcW w:w="2391" w:type="dxa"/>
          </w:tcPr>
          <w:p w14:paraId="75693590" w14:textId="77777777" w:rsidR="00470560" w:rsidRPr="000626CD" w:rsidRDefault="00470560" w:rsidP="00EF31E0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 xml:space="preserve"> </w:t>
            </w:r>
          </w:p>
        </w:tc>
        <w:tc>
          <w:tcPr>
            <w:tcW w:w="2117" w:type="dxa"/>
          </w:tcPr>
          <w:p w14:paraId="6038DD3B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795" w:type="dxa"/>
          </w:tcPr>
          <w:p w14:paraId="008C0D75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7ECFFFF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7A259FD8" w14:textId="77777777" w:rsidR="00470560" w:rsidRPr="003D6B7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0626CD" w14:paraId="25F4E829" w14:textId="77777777" w:rsidTr="00EF31E0">
        <w:tc>
          <w:tcPr>
            <w:tcW w:w="2391" w:type="dxa"/>
          </w:tcPr>
          <w:p w14:paraId="029E6680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2117" w:type="dxa"/>
          </w:tcPr>
          <w:p w14:paraId="11CEE603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795" w:type="dxa"/>
          </w:tcPr>
          <w:p w14:paraId="495ACCB2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3B6B9DB5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2A8E08D0" w14:textId="77777777" w:rsidR="00470560" w:rsidRPr="003D6B7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3F7B2325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покрытия решений</w:t>
      </w:r>
    </w:p>
    <w:p w14:paraId="72000965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решений алгоритма регистрации пользователей представлены в таблице 3, а алгоритма отправки сообщения – в таблице 4.</w:t>
      </w:r>
    </w:p>
    <w:p w14:paraId="0675686C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133AD1B" w14:textId="77777777" w:rsidR="00470560" w:rsidRDefault="00470560" w:rsidP="00470560">
      <w:pPr>
        <w:pStyle w:val="af0"/>
      </w:pPr>
      <w:r>
        <w:lastRenderedPageBreak/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4"/>
        <w:gridCol w:w="1957"/>
        <w:gridCol w:w="2029"/>
        <w:gridCol w:w="1825"/>
        <w:gridCol w:w="1360"/>
      </w:tblGrid>
      <w:tr w:rsidR="00470560" w14:paraId="4170652D" w14:textId="77777777" w:rsidTr="00EF31E0">
        <w:tc>
          <w:tcPr>
            <w:tcW w:w="2174" w:type="dxa"/>
          </w:tcPr>
          <w:p w14:paraId="1684D5A7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57" w:type="dxa"/>
          </w:tcPr>
          <w:p w14:paraId="01053047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3F19C7A5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5B0CD317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160B0FF8" w14:textId="77777777" w:rsidR="00470560" w:rsidRPr="00B216F2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3C65F0FB" w14:textId="77777777" w:rsidTr="00EF31E0">
        <w:tc>
          <w:tcPr>
            <w:tcW w:w="2174" w:type="dxa"/>
          </w:tcPr>
          <w:p w14:paraId="0FE63F26" w14:textId="77777777" w:rsidR="00470560" w:rsidRPr="0015712D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57" w:type="dxa"/>
          </w:tcPr>
          <w:p w14:paraId="0F115971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27A10637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7782E5D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897A372" w14:textId="77777777" w:rsidR="00470560" w:rsidRPr="003570D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6604E6C6" w14:textId="77777777" w:rsidTr="00EF31E0">
        <w:tc>
          <w:tcPr>
            <w:tcW w:w="2174" w:type="dxa"/>
          </w:tcPr>
          <w:p w14:paraId="2DDA993D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957" w:type="dxa"/>
          </w:tcPr>
          <w:p w14:paraId="36357AA6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CAF02B4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1078969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92F48B4" w14:textId="77777777" w:rsidR="00470560" w:rsidRPr="003570D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76F596D6" w14:textId="77777777" w:rsidTr="00EF31E0">
        <w:tc>
          <w:tcPr>
            <w:tcW w:w="2174" w:type="dxa"/>
          </w:tcPr>
          <w:p w14:paraId="65161B69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957" w:type="dxa"/>
          </w:tcPr>
          <w:p w14:paraId="1C26710D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09CBB467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6D47B21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084852C" w14:textId="77777777" w:rsidR="00470560" w:rsidRPr="003570D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1E8B4A62" w14:textId="77777777" w:rsidTr="00EF31E0">
        <w:tc>
          <w:tcPr>
            <w:tcW w:w="2174" w:type="dxa"/>
          </w:tcPr>
          <w:p w14:paraId="46A8963D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957" w:type="dxa"/>
          </w:tcPr>
          <w:p w14:paraId="4C988956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12D986A8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E0F896A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75176BB1" w14:textId="77777777" w:rsidR="00470560" w:rsidRPr="003570D0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</w:tbl>
    <w:p w14:paraId="60B1466D" w14:textId="77777777" w:rsidR="00470560" w:rsidRDefault="00470560" w:rsidP="00470560">
      <w:pPr>
        <w:pStyle w:val="af0"/>
      </w:pPr>
    </w:p>
    <w:p w14:paraId="0BE79F9D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4FE2FF9C" w14:textId="77777777" w:rsidR="00470560" w:rsidRDefault="00470560" w:rsidP="00470560">
      <w:pPr>
        <w:pStyle w:val="af0"/>
      </w:pPr>
      <w:r>
        <w:lastRenderedPageBreak/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764C3E5C" w14:textId="77777777" w:rsidTr="00EF31E0">
        <w:tc>
          <w:tcPr>
            <w:tcW w:w="2391" w:type="dxa"/>
          </w:tcPr>
          <w:p w14:paraId="5274D8A4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67A7E4AA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2EFC4CD6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201C89FB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01E62CAB" w14:textId="77777777" w:rsidR="00470560" w:rsidRPr="004A531E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14:paraId="654E9850" w14:textId="77777777" w:rsidTr="00EF31E0">
        <w:tc>
          <w:tcPr>
            <w:tcW w:w="2391" w:type="dxa"/>
          </w:tcPr>
          <w:p w14:paraId="66015000" w14:textId="77777777" w:rsidR="00470560" w:rsidRPr="000626CD" w:rsidRDefault="00470560" w:rsidP="00EF31E0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5B66F53A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17DA9B1F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87DC110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4B64639F" w14:textId="77777777" w:rsidR="00470560" w:rsidRPr="004A531E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58F521F4" w14:textId="77777777" w:rsidTr="00EF31E0">
        <w:tc>
          <w:tcPr>
            <w:tcW w:w="2391" w:type="dxa"/>
          </w:tcPr>
          <w:p w14:paraId="13360ED4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1BE3A5B9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759615C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AF8ADEA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13492EC" w14:textId="77777777" w:rsidR="00470560" w:rsidRPr="004A531E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6858D5E0" w14:textId="77777777" w:rsidTr="00EF31E0">
        <w:tc>
          <w:tcPr>
            <w:tcW w:w="2391" w:type="dxa"/>
          </w:tcPr>
          <w:p w14:paraId="4F246CA6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43690DE5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3046F21E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CC34044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9854299" w14:textId="77777777" w:rsidR="00470560" w:rsidRPr="004A531E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47E295F6" w14:textId="77777777" w:rsidTr="00EF31E0">
        <w:tc>
          <w:tcPr>
            <w:tcW w:w="2391" w:type="dxa"/>
          </w:tcPr>
          <w:p w14:paraId="3311DA9A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4EFC12D2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376AEA11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1BA2579C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3E07AF73" w14:textId="77777777" w:rsidR="00470560" w:rsidRPr="004A531E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5A9FC745" w14:textId="77777777" w:rsidR="00470560" w:rsidRDefault="00470560" w:rsidP="00470560">
      <w:pPr>
        <w:rPr>
          <w:lang w:val="ru-RU"/>
        </w:rPr>
      </w:pPr>
    </w:p>
    <w:p w14:paraId="3EAC9827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покрытия условий</w:t>
      </w:r>
    </w:p>
    <w:p w14:paraId="7E55F432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покрытия условий алгоритма регистрации пользователей представлены в таблице 5, а алгоритма отправки сообщения – в таблице 6.</w:t>
      </w:r>
    </w:p>
    <w:p w14:paraId="42860ECF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BF303BA" w14:textId="77777777" w:rsidR="00470560" w:rsidRDefault="00470560" w:rsidP="00470560">
      <w:pPr>
        <w:pStyle w:val="af0"/>
      </w:pPr>
      <w:r>
        <w:lastRenderedPageBreak/>
        <w:t>Таблица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470560" w14:paraId="5FBD1471" w14:textId="77777777" w:rsidTr="00EF31E0">
        <w:tc>
          <w:tcPr>
            <w:tcW w:w="2265" w:type="dxa"/>
          </w:tcPr>
          <w:p w14:paraId="24E2B8F5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28DE664C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77073C89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6BAA462F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7E5360FF" w14:textId="77777777" w:rsidR="00470560" w:rsidRPr="00F31E8A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45F2D1B0" w14:textId="77777777" w:rsidTr="00EF31E0">
        <w:tc>
          <w:tcPr>
            <w:tcW w:w="2265" w:type="dxa"/>
          </w:tcPr>
          <w:p w14:paraId="73C60BFD" w14:textId="77777777" w:rsidR="00470560" w:rsidRPr="0015712D" w:rsidRDefault="00470560" w:rsidP="00EF31E0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п, Тип = студент</w:t>
            </w:r>
            <w:r w:rsidRPr="0015712D">
              <w:t>,</w:t>
            </w:r>
            <w:r>
              <w:t xml:space="preserve"> Фамилия = ф, Имя = и, Отчество = о, Пол = м. </w:t>
            </w:r>
          </w:p>
        </w:tc>
        <w:tc>
          <w:tcPr>
            <w:tcW w:w="1866" w:type="dxa"/>
          </w:tcPr>
          <w:p w14:paraId="0FC6DA0E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5AA8095A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7B7B995C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FB74C31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4432E59A" w14:textId="77777777" w:rsidTr="00EF31E0">
        <w:tc>
          <w:tcPr>
            <w:tcW w:w="2265" w:type="dxa"/>
          </w:tcPr>
          <w:p w14:paraId="0F631745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866" w:type="dxa"/>
          </w:tcPr>
          <w:p w14:paraId="67806CBC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4D84AC1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8B89B84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1D32E2C8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0EC592A5" w14:textId="77777777" w:rsidTr="00EF31E0">
        <w:tc>
          <w:tcPr>
            <w:tcW w:w="2265" w:type="dxa"/>
          </w:tcPr>
          <w:p w14:paraId="6F9F21B4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46DCF1A6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252F3F81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0A3F54F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D068914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46359140" w14:textId="77777777" w:rsidTr="00EF31E0">
        <w:tc>
          <w:tcPr>
            <w:tcW w:w="2265" w:type="dxa"/>
          </w:tcPr>
          <w:p w14:paraId="4C977744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69C755CD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1F337B1B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506884A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6A72B51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470560" w:rsidRPr="00701537" w14:paraId="4870342E" w14:textId="77777777" w:rsidTr="00EF31E0">
        <w:tc>
          <w:tcPr>
            <w:tcW w:w="2265" w:type="dxa"/>
          </w:tcPr>
          <w:p w14:paraId="10122164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</w:t>
            </w:r>
            <w:proofErr w:type="gramStart"/>
            <w:r>
              <w:t>= ,</w:t>
            </w:r>
            <w:proofErr w:type="gramEnd"/>
            <w:r>
              <w:t xml:space="preserve"> Отчество = о, Пол = м.</w:t>
            </w:r>
          </w:p>
        </w:tc>
        <w:tc>
          <w:tcPr>
            <w:tcW w:w="1866" w:type="dxa"/>
          </w:tcPr>
          <w:p w14:paraId="2297A457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2E885B1F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01C92F9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233F24B7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138EAF4A" w14:textId="77777777" w:rsidR="00470560" w:rsidRDefault="00470560" w:rsidP="00470560">
      <w:pPr>
        <w:pStyle w:val="af0"/>
      </w:pPr>
    </w:p>
    <w:p w14:paraId="63E776E8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41C997FE" w14:textId="77777777" w:rsidR="00470560" w:rsidRDefault="00470560" w:rsidP="00470560">
      <w:pPr>
        <w:pStyle w:val="af0"/>
      </w:pPr>
      <w:r>
        <w:lastRenderedPageBreak/>
        <w:t>Таблица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5AE7E0EF" w14:textId="77777777" w:rsidTr="00EF31E0">
        <w:tc>
          <w:tcPr>
            <w:tcW w:w="2391" w:type="dxa"/>
          </w:tcPr>
          <w:p w14:paraId="6DD8D2D2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321CC38B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14866BB6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3DEF226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1AFC44CB" w14:textId="77777777" w:rsidR="00470560" w:rsidRPr="00820B59" w:rsidRDefault="00470560" w:rsidP="00EF31E0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Путь</w:t>
            </w:r>
            <w:proofErr w:type="spellEnd"/>
          </w:p>
        </w:tc>
      </w:tr>
      <w:tr w:rsidR="00470560" w14:paraId="0C875515" w14:textId="77777777" w:rsidTr="00EF31E0">
        <w:tc>
          <w:tcPr>
            <w:tcW w:w="2391" w:type="dxa"/>
          </w:tcPr>
          <w:p w14:paraId="0CAD0BB7" w14:textId="77777777" w:rsidR="00470560" w:rsidRPr="000626CD" w:rsidRDefault="00470560" w:rsidP="00EF31E0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65A72B9E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594138D2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62DA3C3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FF030A8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0435B842" w14:textId="77777777" w:rsidTr="00EF31E0">
        <w:tc>
          <w:tcPr>
            <w:tcW w:w="2391" w:type="dxa"/>
          </w:tcPr>
          <w:p w14:paraId="3ED7B503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7447F846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80C7A83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61C4A86A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07DC685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321F56A1" w14:textId="77777777" w:rsidTr="00EF31E0">
        <w:tc>
          <w:tcPr>
            <w:tcW w:w="2391" w:type="dxa"/>
          </w:tcPr>
          <w:p w14:paraId="1BEA6A96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0B07AF39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40D9D00F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7F0FABAF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173A496B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63873601" w14:textId="77777777" w:rsidTr="00EF31E0">
        <w:tc>
          <w:tcPr>
            <w:tcW w:w="2391" w:type="dxa"/>
          </w:tcPr>
          <w:p w14:paraId="774B2046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182209B4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6CDB03FF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9354406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7B7F73B7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552FAE63" w14:textId="77777777" w:rsidR="00470560" w:rsidRDefault="00470560" w:rsidP="00470560">
      <w:pPr>
        <w:rPr>
          <w:lang w:val="ru-RU"/>
        </w:rPr>
      </w:pPr>
    </w:p>
    <w:p w14:paraId="2141E6A1" w14:textId="77777777" w:rsidR="00470560" w:rsidRDefault="00470560" w:rsidP="00470560">
      <w:pPr>
        <w:pStyle w:val="2"/>
        <w:rPr>
          <w:lang w:val="ru-RU"/>
        </w:rPr>
      </w:pPr>
      <w:r>
        <w:rPr>
          <w:lang w:val="ru-RU"/>
        </w:rPr>
        <w:t>Метод комбинаторного покрытия условия</w:t>
      </w:r>
    </w:p>
    <w:p w14:paraId="78398015" w14:textId="77777777" w:rsidR="00470560" w:rsidRDefault="00470560" w:rsidP="00470560">
      <w:pPr>
        <w:rPr>
          <w:lang w:val="ru-RU"/>
        </w:rPr>
      </w:pPr>
      <w:r>
        <w:rPr>
          <w:lang w:val="ru-RU"/>
        </w:rPr>
        <w:t>Результаты тестирования методом комбинаторного покрытия условий алгоритма регистрации пользователей представлены в таблице 7, а алгоритма отправки сообщения – в таблице 8.</w:t>
      </w:r>
    </w:p>
    <w:p w14:paraId="50F39E6A" w14:textId="77777777" w:rsidR="00470560" w:rsidRDefault="00470560" w:rsidP="0047056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D111ADB" w14:textId="77777777" w:rsidR="00470560" w:rsidRDefault="00470560" w:rsidP="00470560">
      <w:pPr>
        <w:pStyle w:val="af0"/>
      </w:pPr>
      <w:r>
        <w:lastRenderedPageBreak/>
        <w:t>Таблица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470560" w14:paraId="2E89A37E" w14:textId="77777777" w:rsidTr="00EF31E0">
        <w:tc>
          <w:tcPr>
            <w:tcW w:w="2265" w:type="dxa"/>
          </w:tcPr>
          <w:p w14:paraId="04400EF1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2889DCB0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4BE41B10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8EF0776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54FDFAC1" w14:textId="77777777" w:rsidR="00470560" w:rsidRPr="00F31E8A" w:rsidRDefault="00470560" w:rsidP="00EF31E0">
            <w:pPr>
              <w:pStyle w:val="af0"/>
              <w:jc w:val="center"/>
            </w:pPr>
            <w:r>
              <w:t>Путь</w:t>
            </w:r>
          </w:p>
        </w:tc>
      </w:tr>
      <w:tr w:rsidR="00470560" w:rsidRPr="0015712D" w14:paraId="608B70F4" w14:textId="77777777" w:rsidTr="00EF31E0">
        <w:tc>
          <w:tcPr>
            <w:tcW w:w="2265" w:type="dxa"/>
          </w:tcPr>
          <w:p w14:paraId="7151E965" w14:textId="77777777" w:rsidR="00470560" w:rsidRPr="0015712D" w:rsidRDefault="00470560" w:rsidP="00EF31E0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п, Тип = студент</w:t>
            </w:r>
            <w:r w:rsidRPr="0015712D">
              <w:t>,</w:t>
            </w:r>
            <w:r>
              <w:t xml:space="preserve"> Фамилия = ф, Имя = и, Отчество = о, Пол = м. </w:t>
            </w:r>
          </w:p>
        </w:tc>
        <w:tc>
          <w:tcPr>
            <w:tcW w:w="1866" w:type="dxa"/>
          </w:tcPr>
          <w:p w14:paraId="6E73B29D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679812AA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5010F7AC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5FA5B40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70560" w:rsidRPr="0015712D" w14:paraId="33189B4B" w14:textId="77777777" w:rsidTr="00EF31E0">
        <w:tc>
          <w:tcPr>
            <w:tcW w:w="2265" w:type="dxa"/>
          </w:tcPr>
          <w:p w14:paraId="60791E26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</w:t>
            </w:r>
            <w:proofErr w:type="gramStart"/>
            <w:r>
              <w:t>= ,</w:t>
            </w:r>
            <w:proofErr w:type="gramEnd"/>
            <w:r>
              <w:t xml:space="preserve"> Имя = и, Отчество = о, Пол = м.</w:t>
            </w:r>
          </w:p>
        </w:tc>
        <w:tc>
          <w:tcPr>
            <w:tcW w:w="1866" w:type="dxa"/>
          </w:tcPr>
          <w:p w14:paraId="21868C05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1B66B17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E3731F1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7683A332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70560" w:rsidRPr="0015712D" w14:paraId="44E9756B" w14:textId="77777777" w:rsidTr="00EF31E0">
        <w:tc>
          <w:tcPr>
            <w:tcW w:w="2265" w:type="dxa"/>
          </w:tcPr>
          <w:p w14:paraId="520A55E6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718E4799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7A5D99C3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73E0BE4E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FF1A8E8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70560" w:rsidRPr="00B82BD7" w14:paraId="199560A9" w14:textId="77777777" w:rsidTr="00EF31E0">
        <w:tc>
          <w:tcPr>
            <w:tcW w:w="2265" w:type="dxa"/>
          </w:tcPr>
          <w:p w14:paraId="4B4A58FF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7E450147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84F0E69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BE8914F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41B6243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470560" w:rsidRPr="00701537" w14:paraId="69E7FDE1" w14:textId="77777777" w:rsidTr="00EF31E0">
        <w:tc>
          <w:tcPr>
            <w:tcW w:w="2265" w:type="dxa"/>
          </w:tcPr>
          <w:p w14:paraId="12A9EF57" w14:textId="77777777" w:rsidR="00470560" w:rsidRDefault="00470560" w:rsidP="00EF31E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</w:t>
            </w:r>
            <w:proofErr w:type="gramStart"/>
            <w:r>
              <w:t>= ,</w:t>
            </w:r>
            <w:proofErr w:type="gramEnd"/>
            <w:r>
              <w:t xml:space="preserve"> Отчество = о, Пол = м.</w:t>
            </w:r>
          </w:p>
        </w:tc>
        <w:tc>
          <w:tcPr>
            <w:tcW w:w="1866" w:type="dxa"/>
          </w:tcPr>
          <w:p w14:paraId="1C4F9C12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523329C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2595CDF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594C9474" w14:textId="77777777" w:rsidR="00470560" w:rsidRPr="00485FDC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0403957B" w14:textId="77777777" w:rsidR="00470560" w:rsidRDefault="00470560" w:rsidP="00470560">
      <w:pPr>
        <w:pStyle w:val="af0"/>
      </w:pPr>
    </w:p>
    <w:p w14:paraId="188A4303" w14:textId="77777777" w:rsidR="00470560" w:rsidRDefault="00470560" w:rsidP="0047056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0B398DD4" w14:textId="77777777" w:rsidR="00470560" w:rsidRDefault="00470560" w:rsidP="00470560">
      <w:pPr>
        <w:pStyle w:val="af0"/>
      </w:pPr>
      <w:r>
        <w:lastRenderedPageBreak/>
        <w:t>Таблица 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70560" w14:paraId="1761FCED" w14:textId="77777777" w:rsidTr="00EF31E0">
        <w:tc>
          <w:tcPr>
            <w:tcW w:w="2391" w:type="dxa"/>
          </w:tcPr>
          <w:p w14:paraId="3A02B949" w14:textId="77777777" w:rsidR="00470560" w:rsidRDefault="00470560" w:rsidP="00EF31E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158AF300" w14:textId="77777777" w:rsidR="00470560" w:rsidRDefault="00470560" w:rsidP="00EF31E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0E98F370" w14:textId="77777777" w:rsidR="00470560" w:rsidRDefault="00470560" w:rsidP="00EF31E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1CBFB827" w14:textId="77777777" w:rsidR="00470560" w:rsidRDefault="00470560" w:rsidP="00EF31E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020866F2" w14:textId="77777777" w:rsidR="00470560" w:rsidRPr="00820B59" w:rsidRDefault="00470560" w:rsidP="00EF31E0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Путь</w:t>
            </w:r>
            <w:proofErr w:type="spellEnd"/>
          </w:p>
        </w:tc>
      </w:tr>
      <w:tr w:rsidR="00470560" w14:paraId="347443D7" w14:textId="77777777" w:rsidTr="00EF31E0">
        <w:tc>
          <w:tcPr>
            <w:tcW w:w="2391" w:type="dxa"/>
          </w:tcPr>
          <w:p w14:paraId="2530CD9E" w14:textId="77777777" w:rsidR="00470560" w:rsidRPr="000626CD" w:rsidRDefault="00470560" w:rsidP="00EF31E0">
            <w:pPr>
              <w:pStyle w:val="af0"/>
            </w:pPr>
            <w:r>
              <w:t xml:space="preserve">Несуществующий </w:t>
            </w:r>
            <w:proofErr w:type="spellStart"/>
            <w:r>
              <w:t>токен</w:t>
            </w:r>
            <w:proofErr w:type="spellEnd"/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5C4CF5BF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F7C87F1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777DD14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C690868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70560" w:rsidRPr="008F0B50" w14:paraId="21E1EE33" w14:textId="77777777" w:rsidTr="00EF31E0">
        <w:tc>
          <w:tcPr>
            <w:tcW w:w="2391" w:type="dxa"/>
          </w:tcPr>
          <w:p w14:paraId="6B5B6293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2BE18895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06417441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81596F7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F4D41CC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70560" w:rsidRPr="008F0B50" w14:paraId="36C0CABA" w14:textId="77777777" w:rsidTr="00EF31E0">
        <w:tc>
          <w:tcPr>
            <w:tcW w:w="2391" w:type="dxa"/>
          </w:tcPr>
          <w:p w14:paraId="737BF21E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75044FB2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417267F5" w14:textId="77777777" w:rsidR="00470560" w:rsidRDefault="00470560" w:rsidP="00EF31E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5D0B0B6D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BC2443F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70560" w:rsidRPr="000626CD" w14:paraId="38041D38" w14:textId="77777777" w:rsidTr="00EF31E0">
        <w:tc>
          <w:tcPr>
            <w:tcW w:w="2391" w:type="dxa"/>
          </w:tcPr>
          <w:p w14:paraId="1D2E10FF" w14:textId="77777777" w:rsidR="00470560" w:rsidRDefault="00470560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0B4ECECC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69601883" w14:textId="77777777" w:rsidR="00470560" w:rsidRDefault="00470560" w:rsidP="00EF31E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6994078" w14:textId="77777777" w:rsidR="00470560" w:rsidRDefault="00470560" w:rsidP="00EF31E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604AFE21" w14:textId="77777777" w:rsidR="00470560" w:rsidRPr="00820B59" w:rsidRDefault="00470560" w:rsidP="00EF31E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10E1B008" w14:textId="27D2FB1D" w:rsidR="00BC6766" w:rsidRDefault="00BC6766" w:rsidP="00470560">
      <w:pPr>
        <w:rPr>
          <w:lang w:val="ru-RU"/>
        </w:rPr>
      </w:pPr>
    </w:p>
    <w:p w14:paraId="63F84905" w14:textId="77777777" w:rsidR="00BC6766" w:rsidRDefault="00BC676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979FC5C" w14:textId="38F7D484" w:rsidR="00470560" w:rsidRDefault="00BC6766" w:rsidP="00BC6766">
      <w:pPr>
        <w:pStyle w:val="1"/>
        <w:rPr>
          <w:lang w:val="ru-RU"/>
        </w:rPr>
      </w:pPr>
      <w:r>
        <w:rPr>
          <w:lang w:val="ru-RU"/>
        </w:rPr>
        <w:lastRenderedPageBreak/>
        <w:t>Тестирование методами «черного ящика»</w:t>
      </w:r>
    </w:p>
    <w:p w14:paraId="317DB3E9" w14:textId="151400C3" w:rsidR="00470560" w:rsidRDefault="0094747D" w:rsidP="00470560">
      <w:pPr>
        <w:rPr>
          <w:lang w:val="ru-RU"/>
        </w:rPr>
      </w:pPr>
      <w:r>
        <w:rPr>
          <w:lang w:val="ru-RU"/>
        </w:rPr>
        <w:t xml:space="preserve">В качестве функций, которые подлежат тестированию были выбраны функции регистрации пользователя и функции отправки сообщения. </w:t>
      </w:r>
    </w:p>
    <w:p w14:paraId="2992E95F" w14:textId="77777777" w:rsidR="00FA07EC" w:rsidRDefault="00FA07EC" w:rsidP="00470560">
      <w:pPr>
        <w:rPr>
          <w:lang w:val="ru-RU"/>
        </w:rPr>
      </w:pPr>
    </w:p>
    <w:p w14:paraId="040F9CA2" w14:textId="481BB4B5" w:rsidR="00FA07EC" w:rsidRDefault="00FA07EC" w:rsidP="00FA07EC">
      <w:pPr>
        <w:pStyle w:val="2"/>
        <w:rPr>
          <w:lang w:val="ru-RU"/>
        </w:rPr>
      </w:pPr>
      <w:r>
        <w:rPr>
          <w:lang w:val="ru-RU"/>
        </w:rPr>
        <w:t>Выделение классов эквивалентности</w:t>
      </w:r>
    </w:p>
    <w:p w14:paraId="6AE757AF" w14:textId="48374CBD" w:rsidR="00FA07EC" w:rsidRDefault="00821120" w:rsidP="00FA07EC">
      <w:pPr>
        <w:rPr>
          <w:lang w:val="ru-RU"/>
        </w:rPr>
      </w:pPr>
      <w:r>
        <w:rPr>
          <w:lang w:val="ru-RU"/>
        </w:rPr>
        <w:t>Выделение классов эквивалентности для функции регистрации пользователей представлено в таблице 9, а для функции отправки сообщений – в таблице 10.</w:t>
      </w:r>
      <w:r w:rsidR="00F5683B">
        <w:rPr>
          <w:lang w:val="ru-RU"/>
        </w:rPr>
        <w:t xml:space="preserve"> Составленные тексты представлены в таблице 11 и 12.</w:t>
      </w:r>
      <w:r w:rsidR="007C6007">
        <w:rPr>
          <w:lang w:val="ru-RU"/>
        </w:rPr>
        <w:t xml:space="preserve"> Результаты тестирования для функций представлены в таблицах 13 и 14.</w:t>
      </w:r>
    </w:p>
    <w:p w14:paraId="3F8544F5" w14:textId="58709E2A" w:rsidR="00821120" w:rsidRDefault="00775DA9" w:rsidP="00821120">
      <w:pPr>
        <w:pStyle w:val="af0"/>
      </w:pPr>
      <w:r>
        <w:t>Таблица 9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120" w14:paraId="0544C63D" w14:textId="77777777" w:rsidTr="00821120">
        <w:tc>
          <w:tcPr>
            <w:tcW w:w="3115" w:type="dxa"/>
          </w:tcPr>
          <w:p w14:paraId="5BF49939" w14:textId="4A029ECC" w:rsidR="00821120" w:rsidRDefault="00821120" w:rsidP="00821120">
            <w:pPr>
              <w:pStyle w:val="af0"/>
              <w:jc w:val="center"/>
            </w:pPr>
            <w:r>
              <w:t>Параметр</w:t>
            </w:r>
          </w:p>
        </w:tc>
        <w:tc>
          <w:tcPr>
            <w:tcW w:w="3115" w:type="dxa"/>
          </w:tcPr>
          <w:p w14:paraId="51A71A24" w14:textId="6192D22C" w:rsidR="00821120" w:rsidRDefault="00821120" w:rsidP="00821120">
            <w:pPr>
              <w:pStyle w:val="af0"/>
              <w:jc w:val="center"/>
            </w:pPr>
            <w:r>
              <w:t>Правильные классы</w:t>
            </w:r>
          </w:p>
        </w:tc>
        <w:tc>
          <w:tcPr>
            <w:tcW w:w="3115" w:type="dxa"/>
          </w:tcPr>
          <w:p w14:paraId="12A2A947" w14:textId="5895C88F" w:rsidR="00821120" w:rsidRDefault="00821120" w:rsidP="00821120">
            <w:pPr>
              <w:pStyle w:val="af0"/>
              <w:jc w:val="center"/>
            </w:pPr>
            <w:r>
              <w:t>Неправильные классы</w:t>
            </w:r>
          </w:p>
        </w:tc>
      </w:tr>
      <w:tr w:rsidR="00821120" w:rsidRPr="004A6D9B" w14:paraId="29E1AA1C" w14:textId="77777777" w:rsidTr="00821120">
        <w:tc>
          <w:tcPr>
            <w:tcW w:w="3115" w:type="dxa"/>
          </w:tcPr>
          <w:p w14:paraId="3A75C38A" w14:textId="053C0958" w:rsidR="00821120" w:rsidRDefault="00821120" w:rsidP="00821120">
            <w:pPr>
              <w:pStyle w:val="af0"/>
              <w:jc w:val="left"/>
            </w:pPr>
            <w:r>
              <w:t>Логин</w:t>
            </w:r>
          </w:p>
        </w:tc>
        <w:tc>
          <w:tcPr>
            <w:tcW w:w="3115" w:type="dxa"/>
          </w:tcPr>
          <w:p w14:paraId="52DB5382" w14:textId="0EB3A60B" w:rsidR="00821120" w:rsidRDefault="00821120" w:rsidP="00821120">
            <w:pPr>
              <w:pStyle w:val="af0"/>
            </w:pPr>
            <w:r>
              <w:t>Логин из цифр и букв</w:t>
            </w:r>
          </w:p>
        </w:tc>
        <w:tc>
          <w:tcPr>
            <w:tcW w:w="3115" w:type="dxa"/>
          </w:tcPr>
          <w:p w14:paraId="431F7BEA" w14:textId="13216283" w:rsidR="00821120" w:rsidRDefault="00821120" w:rsidP="00821120">
            <w:pPr>
              <w:pStyle w:val="af0"/>
            </w:pPr>
            <w:r>
              <w:t>Пустой логин</w:t>
            </w:r>
          </w:p>
        </w:tc>
      </w:tr>
      <w:tr w:rsidR="00821120" w:rsidRPr="004A6D9B" w14:paraId="345FC6EE" w14:textId="77777777" w:rsidTr="00821120">
        <w:tc>
          <w:tcPr>
            <w:tcW w:w="3115" w:type="dxa"/>
          </w:tcPr>
          <w:p w14:paraId="5147AF70" w14:textId="6B3F1DF4" w:rsidR="00821120" w:rsidRDefault="00821120" w:rsidP="00821120">
            <w:pPr>
              <w:pStyle w:val="af0"/>
              <w:jc w:val="left"/>
            </w:pPr>
            <w:r>
              <w:t>Пароль</w:t>
            </w:r>
          </w:p>
        </w:tc>
        <w:tc>
          <w:tcPr>
            <w:tcW w:w="3115" w:type="dxa"/>
          </w:tcPr>
          <w:p w14:paraId="46224F87" w14:textId="1CF5B809" w:rsidR="00821120" w:rsidRDefault="00821120" w:rsidP="00821120">
            <w:pPr>
              <w:pStyle w:val="af0"/>
            </w:pPr>
            <w:r>
              <w:t>Пароль из цифр и букв</w:t>
            </w:r>
          </w:p>
        </w:tc>
        <w:tc>
          <w:tcPr>
            <w:tcW w:w="3115" w:type="dxa"/>
          </w:tcPr>
          <w:p w14:paraId="2D51C0D7" w14:textId="02CD07DF" w:rsidR="00821120" w:rsidRDefault="00821120" w:rsidP="00821120">
            <w:pPr>
              <w:pStyle w:val="af0"/>
            </w:pPr>
            <w:r>
              <w:t>Пустой пароль</w:t>
            </w:r>
          </w:p>
        </w:tc>
      </w:tr>
      <w:tr w:rsidR="00821120" w:rsidRPr="00421A5B" w14:paraId="08EB6808" w14:textId="77777777" w:rsidTr="00821120">
        <w:tc>
          <w:tcPr>
            <w:tcW w:w="3115" w:type="dxa"/>
          </w:tcPr>
          <w:p w14:paraId="595F7598" w14:textId="6F6D0130" w:rsidR="00821120" w:rsidRDefault="00821120" w:rsidP="00821120">
            <w:pPr>
              <w:pStyle w:val="af0"/>
              <w:jc w:val="left"/>
            </w:pPr>
            <w:r>
              <w:t>Тип</w:t>
            </w:r>
          </w:p>
        </w:tc>
        <w:tc>
          <w:tcPr>
            <w:tcW w:w="3115" w:type="dxa"/>
          </w:tcPr>
          <w:p w14:paraId="3E2F3FF4" w14:textId="19A1F90E" w:rsidR="00821120" w:rsidRDefault="00821120" w:rsidP="00821120">
            <w:pPr>
              <w:pStyle w:val="af0"/>
            </w:pPr>
            <w:r>
              <w:t>число от 0 до 1</w:t>
            </w:r>
          </w:p>
        </w:tc>
        <w:tc>
          <w:tcPr>
            <w:tcW w:w="3115" w:type="dxa"/>
          </w:tcPr>
          <w:p w14:paraId="75DC4202" w14:textId="77777777" w:rsidR="00821120" w:rsidRDefault="00821120" w:rsidP="00821120">
            <w:pPr>
              <w:pStyle w:val="af0"/>
            </w:pPr>
            <w:r>
              <w:t>Число меньше 0</w:t>
            </w:r>
          </w:p>
          <w:p w14:paraId="50EC0009" w14:textId="77777777" w:rsidR="00821120" w:rsidRDefault="00821120" w:rsidP="00821120">
            <w:pPr>
              <w:pStyle w:val="af0"/>
            </w:pPr>
            <w:r>
              <w:t>Число больше 1</w:t>
            </w:r>
          </w:p>
          <w:p w14:paraId="35B55785" w14:textId="08CA29BF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421A5B" w14:paraId="74477BA3" w14:textId="77777777" w:rsidTr="00821120">
        <w:tc>
          <w:tcPr>
            <w:tcW w:w="3115" w:type="dxa"/>
          </w:tcPr>
          <w:p w14:paraId="54F691F0" w14:textId="1DDD4236" w:rsidR="00821120" w:rsidRDefault="00821120" w:rsidP="00821120">
            <w:pPr>
              <w:pStyle w:val="af0"/>
              <w:jc w:val="left"/>
            </w:pPr>
            <w:r>
              <w:t>Фамилия</w:t>
            </w:r>
          </w:p>
        </w:tc>
        <w:tc>
          <w:tcPr>
            <w:tcW w:w="3115" w:type="dxa"/>
          </w:tcPr>
          <w:p w14:paraId="124984B3" w14:textId="142CE4A2" w:rsidR="00821120" w:rsidRDefault="00821120" w:rsidP="00821120">
            <w:pPr>
              <w:pStyle w:val="af0"/>
            </w:pPr>
            <w:r>
              <w:t>Слово из букв</w:t>
            </w:r>
          </w:p>
        </w:tc>
        <w:tc>
          <w:tcPr>
            <w:tcW w:w="3115" w:type="dxa"/>
          </w:tcPr>
          <w:p w14:paraId="3503449D" w14:textId="77777777" w:rsidR="00821120" w:rsidRDefault="00821120" w:rsidP="00821120">
            <w:pPr>
              <w:pStyle w:val="af0"/>
            </w:pPr>
            <w:r>
              <w:t>Слово из цифр, пробелов</w:t>
            </w:r>
          </w:p>
          <w:p w14:paraId="297478B5" w14:textId="596BFDB8" w:rsidR="00F5683B" w:rsidRDefault="00F5683B" w:rsidP="00821120">
            <w:pPr>
              <w:pStyle w:val="af0"/>
            </w:pPr>
            <w:r>
              <w:t>Пустое слово</w:t>
            </w:r>
          </w:p>
        </w:tc>
      </w:tr>
      <w:tr w:rsidR="00821120" w:rsidRPr="00421A5B" w14:paraId="472BFF35" w14:textId="77777777" w:rsidTr="00821120">
        <w:tc>
          <w:tcPr>
            <w:tcW w:w="3115" w:type="dxa"/>
          </w:tcPr>
          <w:p w14:paraId="3461853B" w14:textId="7DEA61E0" w:rsidR="00821120" w:rsidRDefault="00821120" w:rsidP="00821120">
            <w:pPr>
              <w:pStyle w:val="af0"/>
              <w:jc w:val="left"/>
            </w:pPr>
            <w:r>
              <w:t>Имя</w:t>
            </w:r>
          </w:p>
        </w:tc>
        <w:tc>
          <w:tcPr>
            <w:tcW w:w="3115" w:type="dxa"/>
          </w:tcPr>
          <w:p w14:paraId="1C40FA7C" w14:textId="0CAFF8C2" w:rsidR="00821120" w:rsidRDefault="00821120" w:rsidP="00821120">
            <w:pPr>
              <w:pStyle w:val="af0"/>
            </w:pPr>
            <w:r>
              <w:t>Слово из букв</w:t>
            </w:r>
          </w:p>
        </w:tc>
        <w:tc>
          <w:tcPr>
            <w:tcW w:w="3115" w:type="dxa"/>
          </w:tcPr>
          <w:p w14:paraId="1EF16F03" w14:textId="77777777" w:rsidR="00821120" w:rsidRDefault="00821120" w:rsidP="00821120">
            <w:pPr>
              <w:pStyle w:val="af0"/>
            </w:pPr>
            <w:proofErr w:type="gramStart"/>
            <w:r>
              <w:t>Слово  из</w:t>
            </w:r>
            <w:proofErr w:type="gramEnd"/>
            <w:r>
              <w:t xml:space="preserve"> цифр, пробелов</w:t>
            </w:r>
          </w:p>
          <w:p w14:paraId="03D6168E" w14:textId="2F3C8089" w:rsidR="00F5683B" w:rsidRDefault="00F5683B" w:rsidP="00821120">
            <w:pPr>
              <w:pStyle w:val="af0"/>
            </w:pPr>
            <w:r>
              <w:t>Пустое слово</w:t>
            </w:r>
          </w:p>
        </w:tc>
      </w:tr>
      <w:tr w:rsidR="00821120" w:rsidRPr="00821120" w14:paraId="678FC5E3" w14:textId="77777777" w:rsidTr="00821120">
        <w:tc>
          <w:tcPr>
            <w:tcW w:w="3115" w:type="dxa"/>
          </w:tcPr>
          <w:p w14:paraId="03E1210A" w14:textId="11A79093" w:rsidR="00821120" w:rsidRDefault="00821120" w:rsidP="00821120">
            <w:pPr>
              <w:pStyle w:val="af0"/>
              <w:jc w:val="left"/>
            </w:pPr>
            <w:r>
              <w:t>Отчество</w:t>
            </w:r>
          </w:p>
        </w:tc>
        <w:tc>
          <w:tcPr>
            <w:tcW w:w="3115" w:type="dxa"/>
          </w:tcPr>
          <w:p w14:paraId="6EBD37AC" w14:textId="359C78D1" w:rsidR="00821120" w:rsidRDefault="00821120" w:rsidP="00821120">
            <w:pPr>
              <w:pStyle w:val="af0"/>
            </w:pPr>
            <w:r>
              <w:t>Слово из букв или пустое</w:t>
            </w:r>
          </w:p>
        </w:tc>
        <w:tc>
          <w:tcPr>
            <w:tcW w:w="3115" w:type="dxa"/>
          </w:tcPr>
          <w:p w14:paraId="6C0DC6C8" w14:textId="321EE2C6" w:rsidR="00821120" w:rsidRDefault="00821120" w:rsidP="00821120">
            <w:pPr>
              <w:pStyle w:val="af0"/>
            </w:pPr>
            <w:r>
              <w:t>Слово из цифр, пробелов</w:t>
            </w:r>
          </w:p>
        </w:tc>
      </w:tr>
      <w:tr w:rsidR="00821120" w:rsidRPr="00421A5B" w14:paraId="4C354AA9" w14:textId="77777777" w:rsidTr="00821120">
        <w:tc>
          <w:tcPr>
            <w:tcW w:w="3115" w:type="dxa"/>
          </w:tcPr>
          <w:p w14:paraId="47841736" w14:textId="337E22B7" w:rsidR="00821120" w:rsidRDefault="00821120" w:rsidP="00821120">
            <w:pPr>
              <w:pStyle w:val="af0"/>
              <w:jc w:val="left"/>
            </w:pPr>
            <w:r>
              <w:t>Пол</w:t>
            </w:r>
          </w:p>
        </w:tc>
        <w:tc>
          <w:tcPr>
            <w:tcW w:w="3115" w:type="dxa"/>
          </w:tcPr>
          <w:p w14:paraId="317B52AD" w14:textId="4ED3C56A" w:rsidR="00821120" w:rsidRDefault="00821120" w:rsidP="00821120">
            <w:pPr>
              <w:pStyle w:val="af0"/>
            </w:pPr>
            <w:r>
              <w:t>число от 0 до 1</w:t>
            </w:r>
          </w:p>
        </w:tc>
        <w:tc>
          <w:tcPr>
            <w:tcW w:w="3115" w:type="dxa"/>
          </w:tcPr>
          <w:p w14:paraId="2D494508" w14:textId="77777777" w:rsidR="00821120" w:rsidRDefault="00821120" w:rsidP="00821120">
            <w:pPr>
              <w:pStyle w:val="af0"/>
            </w:pPr>
            <w:r>
              <w:t>Число меньше 0</w:t>
            </w:r>
          </w:p>
          <w:p w14:paraId="28694935" w14:textId="77777777" w:rsidR="00821120" w:rsidRDefault="0039684A" w:rsidP="00821120">
            <w:pPr>
              <w:pStyle w:val="af0"/>
            </w:pPr>
            <w:r>
              <w:t>Число больше 1</w:t>
            </w:r>
          </w:p>
          <w:p w14:paraId="631F8B71" w14:textId="6A2A45AD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421A5B" w14:paraId="6FE69155" w14:textId="77777777" w:rsidTr="00821120">
        <w:tc>
          <w:tcPr>
            <w:tcW w:w="3115" w:type="dxa"/>
          </w:tcPr>
          <w:p w14:paraId="433A9E9F" w14:textId="6EEA0F5B" w:rsidR="00821120" w:rsidRDefault="00821120" w:rsidP="00821120">
            <w:pPr>
              <w:pStyle w:val="af0"/>
              <w:jc w:val="left"/>
            </w:pPr>
            <w:r>
              <w:t>Уникальный идентификатор</w:t>
            </w:r>
          </w:p>
        </w:tc>
        <w:tc>
          <w:tcPr>
            <w:tcW w:w="3115" w:type="dxa"/>
          </w:tcPr>
          <w:p w14:paraId="3AE4133A" w14:textId="27555D7B" w:rsidR="00821120" w:rsidRDefault="00821120" w:rsidP="008B42FC">
            <w:pPr>
              <w:pStyle w:val="af0"/>
            </w:pPr>
            <w:r>
              <w:t xml:space="preserve">Положительное число </w:t>
            </w:r>
            <w:r w:rsidR="008B42FC">
              <w:t>больше 0</w:t>
            </w:r>
          </w:p>
        </w:tc>
        <w:tc>
          <w:tcPr>
            <w:tcW w:w="3115" w:type="dxa"/>
          </w:tcPr>
          <w:p w14:paraId="72BFEC5D" w14:textId="77777777" w:rsidR="00821120" w:rsidRDefault="00821120" w:rsidP="00821120">
            <w:pPr>
              <w:pStyle w:val="af0"/>
            </w:pPr>
            <w:r>
              <w:t>Отрицательное число или 0</w:t>
            </w:r>
          </w:p>
          <w:p w14:paraId="5AC26D43" w14:textId="47DBA8EA" w:rsidR="003E45DD" w:rsidRDefault="003E45DD" w:rsidP="00821120">
            <w:pPr>
              <w:pStyle w:val="af0"/>
            </w:pPr>
            <w:r>
              <w:t>Не число</w:t>
            </w:r>
          </w:p>
        </w:tc>
      </w:tr>
      <w:tr w:rsidR="00821120" w:rsidRPr="00821120" w14:paraId="3BB4E009" w14:textId="77777777" w:rsidTr="00821120">
        <w:tc>
          <w:tcPr>
            <w:tcW w:w="3115" w:type="dxa"/>
          </w:tcPr>
          <w:p w14:paraId="01F6A885" w14:textId="25038566" w:rsidR="00821120" w:rsidRDefault="00821120" w:rsidP="00821120">
            <w:pPr>
              <w:pStyle w:val="af0"/>
              <w:jc w:val="left"/>
            </w:pPr>
            <w:r>
              <w:t>Секретный ключ</w:t>
            </w:r>
          </w:p>
        </w:tc>
        <w:tc>
          <w:tcPr>
            <w:tcW w:w="3115" w:type="dxa"/>
          </w:tcPr>
          <w:p w14:paraId="6EABB2DB" w14:textId="7B5484C2" w:rsidR="00821120" w:rsidRDefault="00821120" w:rsidP="00821120">
            <w:pPr>
              <w:pStyle w:val="af0"/>
            </w:pPr>
            <w:r>
              <w:t>Ключ из цифр и букв</w:t>
            </w:r>
          </w:p>
        </w:tc>
        <w:tc>
          <w:tcPr>
            <w:tcW w:w="3115" w:type="dxa"/>
          </w:tcPr>
          <w:p w14:paraId="4BF972C5" w14:textId="35DE1CF0" w:rsidR="00821120" w:rsidRDefault="00171686" w:rsidP="00821120">
            <w:pPr>
              <w:pStyle w:val="af0"/>
            </w:pPr>
            <w:r>
              <w:t>Пустой ключ</w:t>
            </w:r>
          </w:p>
        </w:tc>
      </w:tr>
    </w:tbl>
    <w:p w14:paraId="5830CF73" w14:textId="696B6690" w:rsidR="00775DA9" w:rsidRDefault="00775DA9" w:rsidP="00821120">
      <w:pPr>
        <w:pStyle w:val="af0"/>
      </w:pPr>
    </w:p>
    <w:p w14:paraId="584A94BA" w14:textId="77777777" w:rsidR="00775DA9" w:rsidRDefault="00775DA9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328C4929" w14:textId="32BFB649" w:rsidR="00775DA9" w:rsidRDefault="00775DA9" w:rsidP="00821120">
      <w:pPr>
        <w:pStyle w:val="af0"/>
      </w:pPr>
      <w:r>
        <w:lastRenderedPageBreak/>
        <w:t>Таблица 10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5DA9" w14:paraId="65B4963E" w14:textId="77777777" w:rsidTr="00EF31E0">
        <w:tc>
          <w:tcPr>
            <w:tcW w:w="3115" w:type="dxa"/>
          </w:tcPr>
          <w:p w14:paraId="7FC0DCE4" w14:textId="77777777" w:rsidR="00775DA9" w:rsidRDefault="00775DA9" w:rsidP="00EF31E0">
            <w:pPr>
              <w:pStyle w:val="af0"/>
              <w:jc w:val="center"/>
            </w:pPr>
            <w:r>
              <w:t>Параметр</w:t>
            </w:r>
          </w:p>
        </w:tc>
        <w:tc>
          <w:tcPr>
            <w:tcW w:w="3115" w:type="dxa"/>
          </w:tcPr>
          <w:p w14:paraId="24E716E2" w14:textId="77777777" w:rsidR="00775DA9" w:rsidRDefault="00775DA9" w:rsidP="00EF31E0">
            <w:pPr>
              <w:pStyle w:val="af0"/>
              <w:jc w:val="center"/>
            </w:pPr>
            <w:r>
              <w:t>Правильные классы</w:t>
            </w:r>
          </w:p>
        </w:tc>
        <w:tc>
          <w:tcPr>
            <w:tcW w:w="3115" w:type="dxa"/>
          </w:tcPr>
          <w:p w14:paraId="50659FE9" w14:textId="77777777" w:rsidR="00775DA9" w:rsidRDefault="00775DA9" w:rsidP="00EF31E0">
            <w:pPr>
              <w:pStyle w:val="af0"/>
              <w:jc w:val="center"/>
            </w:pPr>
            <w:r>
              <w:t>Неправильные классы</w:t>
            </w:r>
          </w:p>
        </w:tc>
      </w:tr>
      <w:tr w:rsidR="00775DA9" w:rsidRPr="00421A5B" w14:paraId="327F8AA0" w14:textId="77777777" w:rsidTr="00EF31E0">
        <w:tc>
          <w:tcPr>
            <w:tcW w:w="3115" w:type="dxa"/>
          </w:tcPr>
          <w:p w14:paraId="5BF4B83D" w14:textId="2142E4A1" w:rsidR="00775DA9" w:rsidRDefault="00A50299" w:rsidP="00EF31E0">
            <w:pPr>
              <w:pStyle w:val="af0"/>
              <w:jc w:val="left"/>
            </w:pPr>
            <w:proofErr w:type="spellStart"/>
            <w:r>
              <w:t>Токен</w:t>
            </w:r>
            <w:proofErr w:type="spellEnd"/>
          </w:p>
        </w:tc>
        <w:tc>
          <w:tcPr>
            <w:tcW w:w="3115" w:type="dxa"/>
          </w:tcPr>
          <w:p w14:paraId="564CF5B1" w14:textId="4BDD6701" w:rsidR="00775DA9" w:rsidRDefault="00A50299" w:rsidP="00EF31E0">
            <w:pPr>
              <w:pStyle w:val="af0"/>
            </w:pPr>
            <w:r>
              <w:t>Слово из букв и чисел</w:t>
            </w:r>
          </w:p>
        </w:tc>
        <w:tc>
          <w:tcPr>
            <w:tcW w:w="3115" w:type="dxa"/>
          </w:tcPr>
          <w:p w14:paraId="617A78F7" w14:textId="07C56B48" w:rsidR="00775DA9" w:rsidRDefault="00A50299" w:rsidP="00EF31E0">
            <w:pPr>
              <w:pStyle w:val="af0"/>
            </w:pPr>
            <w:r>
              <w:t>Слово из пробелов и специальных символов</w:t>
            </w:r>
          </w:p>
        </w:tc>
      </w:tr>
      <w:tr w:rsidR="00775DA9" w:rsidRPr="004A6D9B" w14:paraId="147D6F95" w14:textId="77777777" w:rsidTr="00EF31E0">
        <w:tc>
          <w:tcPr>
            <w:tcW w:w="3115" w:type="dxa"/>
          </w:tcPr>
          <w:p w14:paraId="61F5EF5E" w14:textId="1E49B9A6" w:rsidR="00775DA9" w:rsidRDefault="00A50299" w:rsidP="00EF31E0">
            <w:pPr>
              <w:pStyle w:val="af0"/>
              <w:jc w:val="left"/>
            </w:pPr>
            <w:r>
              <w:t>Идентификатор пары</w:t>
            </w:r>
          </w:p>
        </w:tc>
        <w:tc>
          <w:tcPr>
            <w:tcW w:w="3115" w:type="dxa"/>
          </w:tcPr>
          <w:p w14:paraId="32ECE1C9" w14:textId="3BB15B6F" w:rsidR="00775DA9" w:rsidRDefault="00A50299" w:rsidP="00EF31E0">
            <w:pPr>
              <w:pStyle w:val="af0"/>
            </w:pPr>
            <w:r>
              <w:t>Положительное число больше 0</w:t>
            </w:r>
          </w:p>
        </w:tc>
        <w:tc>
          <w:tcPr>
            <w:tcW w:w="3115" w:type="dxa"/>
          </w:tcPr>
          <w:p w14:paraId="5FC63790" w14:textId="77777777" w:rsidR="00775DA9" w:rsidRDefault="00A50299" w:rsidP="00EF31E0">
            <w:pPr>
              <w:pStyle w:val="af0"/>
            </w:pPr>
            <w:r>
              <w:t>Отрицательное число</w:t>
            </w:r>
          </w:p>
          <w:p w14:paraId="449EA06E" w14:textId="524E7EF4" w:rsidR="003E45DD" w:rsidRDefault="003E45DD" w:rsidP="00EF31E0">
            <w:pPr>
              <w:pStyle w:val="af0"/>
            </w:pPr>
            <w:r>
              <w:t>Не число</w:t>
            </w:r>
          </w:p>
        </w:tc>
      </w:tr>
      <w:tr w:rsidR="00775DA9" w:rsidRPr="00A50299" w14:paraId="1D32DE8F" w14:textId="77777777" w:rsidTr="00EF31E0">
        <w:tc>
          <w:tcPr>
            <w:tcW w:w="3115" w:type="dxa"/>
          </w:tcPr>
          <w:p w14:paraId="2B2E75E1" w14:textId="0D63E1E3" w:rsidR="00775DA9" w:rsidRDefault="00A50299" w:rsidP="00EF31E0">
            <w:pPr>
              <w:pStyle w:val="af0"/>
              <w:jc w:val="left"/>
            </w:pPr>
            <w:r>
              <w:t>Тест сообщения</w:t>
            </w:r>
          </w:p>
        </w:tc>
        <w:tc>
          <w:tcPr>
            <w:tcW w:w="3115" w:type="dxa"/>
          </w:tcPr>
          <w:p w14:paraId="306D0EE8" w14:textId="07F143D3" w:rsidR="00775DA9" w:rsidRDefault="00A50299" w:rsidP="00EF31E0">
            <w:pPr>
              <w:pStyle w:val="af0"/>
            </w:pPr>
            <w:r>
              <w:t>Сообщение длиной не более 255 символов</w:t>
            </w:r>
          </w:p>
        </w:tc>
        <w:tc>
          <w:tcPr>
            <w:tcW w:w="3115" w:type="dxa"/>
          </w:tcPr>
          <w:p w14:paraId="07212270" w14:textId="4DC39785" w:rsidR="00775DA9" w:rsidRDefault="00A50299" w:rsidP="00EF31E0">
            <w:pPr>
              <w:pStyle w:val="af0"/>
            </w:pPr>
            <w:r>
              <w:t>Сообщение длиной более 255 символов</w:t>
            </w:r>
          </w:p>
        </w:tc>
      </w:tr>
    </w:tbl>
    <w:p w14:paraId="4177FA07" w14:textId="77777777" w:rsidR="00775DA9" w:rsidRDefault="00775DA9" w:rsidP="00821120">
      <w:pPr>
        <w:pStyle w:val="af0"/>
      </w:pPr>
    </w:p>
    <w:p w14:paraId="54B0EED9" w14:textId="6B10A6CC" w:rsidR="00F5683B" w:rsidRDefault="00F5683B" w:rsidP="00821120">
      <w:pPr>
        <w:pStyle w:val="af0"/>
      </w:pPr>
      <w:r>
        <w:t>Таблица 11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4487"/>
        <w:gridCol w:w="3729"/>
      </w:tblGrid>
      <w:tr w:rsidR="007C6007" w14:paraId="024E4759" w14:textId="77777777" w:rsidTr="007C6007">
        <w:tc>
          <w:tcPr>
            <w:tcW w:w="1129" w:type="dxa"/>
          </w:tcPr>
          <w:p w14:paraId="3538649C" w14:textId="4B088236" w:rsidR="007C6007" w:rsidRDefault="007C6007" w:rsidP="00821120">
            <w:pPr>
              <w:pStyle w:val="af0"/>
            </w:pPr>
            <w:r>
              <w:t>Номер теста</w:t>
            </w:r>
          </w:p>
        </w:tc>
        <w:tc>
          <w:tcPr>
            <w:tcW w:w="4487" w:type="dxa"/>
          </w:tcPr>
          <w:p w14:paraId="452DDD31" w14:textId="71611A3C" w:rsidR="007C6007" w:rsidRDefault="007C6007" w:rsidP="00821120">
            <w:pPr>
              <w:pStyle w:val="af0"/>
            </w:pPr>
            <w:r>
              <w:t>Тест</w:t>
            </w:r>
          </w:p>
        </w:tc>
        <w:tc>
          <w:tcPr>
            <w:tcW w:w="3729" w:type="dxa"/>
          </w:tcPr>
          <w:p w14:paraId="0B8B83DC" w14:textId="3A50F93F" w:rsidR="007C6007" w:rsidRDefault="007C6007" w:rsidP="00821120">
            <w:pPr>
              <w:pStyle w:val="af0"/>
            </w:pPr>
            <w:r>
              <w:t>Класс эквивалентности</w:t>
            </w:r>
          </w:p>
        </w:tc>
      </w:tr>
      <w:tr w:rsidR="007C6007" w:rsidRPr="008B6A58" w14:paraId="6152FBFA" w14:textId="77777777" w:rsidTr="007C6007">
        <w:tc>
          <w:tcPr>
            <w:tcW w:w="1129" w:type="dxa"/>
          </w:tcPr>
          <w:p w14:paraId="60087D5D" w14:textId="5FFFA7DA" w:rsidR="007C6007" w:rsidRDefault="007C6007" w:rsidP="008B6A58">
            <w:pPr>
              <w:pStyle w:val="af0"/>
            </w:pPr>
            <w:r>
              <w:t>1</w:t>
            </w:r>
          </w:p>
        </w:tc>
        <w:tc>
          <w:tcPr>
            <w:tcW w:w="4487" w:type="dxa"/>
          </w:tcPr>
          <w:p w14:paraId="2AFCC75B" w14:textId="4F789567" w:rsidR="007C6007" w:rsidRDefault="007C6007" w:rsidP="008B6A58">
            <w:pPr>
              <w:pStyle w:val="af0"/>
            </w:pPr>
            <w:r>
              <w:t xml:space="preserve"> Логин = тест123</w:t>
            </w:r>
          </w:p>
          <w:p w14:paraId="3E78B3D1" w14:textId="77777777" w:rsidR="007C6007" w:rsidRDefault="007C6007" w:rsidP="008B6A58">
            <w:pPr>
              <w:pStyle w:val="af0"/>
            </w:pPr>
            <w:r>
              <w:t>Пароль = тест123</w:t>
            </w:r>
          </w:p>
          <w:p w14:paraId="379736E3" w14:textId="77777777" w:rsidR="007C6007" w:rsidRDefault="007C6007" w:rsidP="008B6A58">
            <w:pPr>
              <w:pStyle w:val="af0"/>
            </w:pPr>
            <w:r>
              <w:t>тип = 1</w:t>
            </w:r>
          </w:p>
          <w:p w14:paraId="3F2173C3" w14:textId="77777777" w:rsidR="007C6007" w:rsidRDefault="007C6007" w:rsidP="008B6A58">
            <w:pPr>
              <w:pStyle w:val="af0"/>
            </w:pPr>
            <w:r>
              <w:t>Фамилия = Иванов</w:t>
            </w:r>
          </w:p>
          <w:p w14:paraId="0162DCC1" w14:textId="77777777" w:rsidR="007C6007" w:rsidRDefault="007C6007" w:rsidP="008B6A58">
            <w:pPr>
              <w:pStyle w:val="af0"/>
            </w:pPr>
            <w:r>
              <w:t>Имя = Иван</w:t>
            </w:r>
          </w:p>
          <w:p w14:paraId="48BB9495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</w:p>
          <w:p w14:paraId="5F3FE202" w14:textId="77777777" w:rsidR="007C6007" w:rsidRDefault="007C6007" w:rsidP="008B6A58">
            <w:pPr>
              <w:pStyle w:val="af0"/>
            </w:pPr>
            <w:r>
              <w:t>Пол = 1</w:t>
            </w:r>
          </w:p>
          <w:p w14:paraId="30CE4FC7" w14:textId="77777777" w:rsidR="007C6007" w:rsidRDefault="007C6007" w:rsidP="008B6A58">
            <w:pPr>
              <w:pStyle w:val="af0"/>
            </w:pPr>
            <w:r>
              <w:t>Идентификатор = 5</w:t>
            </w:r>
          </w:p>
          <w:p w14:paraId="75D75217" w14:textId="77777777" w:rsidR="007C6007" w:rsidRDefault="007C6007" w:rsidP="008B6A58">
            <w:pPr>
              <w:pStyle w:val="af0"/>
            </w:pPr>
            <w:r>
              <w:t>Ключ = ключ123</w:t>
            </w:r>
          </w:p>
          <w:p w14:paraId="1013CC32" w14:textId="33D0856F" w:rsidR="007C6007" w:rsidRDefault="007C6007" w:rsidP="008B6A58">
            <w:pPr>
              <w:pStyle w:val="af0"/>
            </w:pPr>
          </w:p>
        </w:tc>
        <w:tc>
          <w:tcPr>
            <w:tcW w:w="3729" w:type="dxa"/>
          </w:tcPr>
          <w:p w14:paraId="628D49BE" w14:textId="3A9B0351" w:rsidR="007C6007" w:rsidRDefault="007C6007" w:rsidP="00821120">
            <w:pPr>
              <w:pStyle w:val="af0"/>
            </w:pPr>
            <w:r>
              <w:t>Правильный</w:t>
            </w:r>
          </w:p>
        </w:tc>
      </w:tr>
      <w:tr w:rsidR="007C6007" w:rsidRPr="008B6A58" w14:paraId="72461CA6" w14:textId="77777777" w:rsidTr="007C6007">
        <w:tc>
          <w:tcPr>
            <w:tcW w:w="1129" w:type="dxa"/>
          </w:tcPr>
          <w:p w14:paraId="5C442ED0" w14:textId="6DD74E74" w:rsidR="007C6007" w:rsidRDefault="007C6007" w:rsidP="008B6A58">
            <w:pPr>
              <w:pStyle w:val="af0"/>
            </w:pPr>
            <w:r>
              <w:t>2</w:t>
            </w:r>
          </w:p>
        </w:tc>
        <w:tc>
          <w:tcPr>
            <w:tcW w:w="4487" w:type="dxa"/>
          </w:tcPr>
          <w:p w14:paraId="31C70E2C" w14:textId="40BE36AC" w:rsidR="007C6007" w:rsidRDefault="007C6007" w:rsidP="008B6A58">
            <w:pPr>
              <w:pStyle w:val="af0"/>
            </w:pPr>
            <w:r>
              <w:t xml:space="preserve">Логин = </w:t>
            </w:r>
          </w:p>
          <w:p w14:paraId="3C77764A" w14:textId="77777777" w:rsidR="007C6007" w:rsidRDefault="007C6007" w:rsidP="008B6A58">
            <w:pPr>
              <w:pStyle w:val="af0"/>
            </w:pPr>
            <w:r>
              <w:t xml:space="preserve">Пароль = </w:t>
            </w:r>
          </w:p>
          <w:p w14:paraId="4E01D996" w14:textId="15C187D9" w:rsidR="007C6007" w:rsidRDefault="007C6007" w:rsidP="008B6A58">
            <w:pPr>
              <w:pStyle w:val="af0"/>
            </w:pPr>
            <w:r>
              <w:t>тип = -1</w:t>
            </w:r>
          </w:p>
          <w:p w14:paraId="38052E21" w14:textId="77777777" w:rsidR="007C6007" w:rsidRDefault="007C6007" w:rsidP="008B6A58">
            <w:pPr>
              <w:pStyle w:val="af0"/>
            </w:pPr>
            <w:r>
              <w:t xml:space="preserve">Фамилия = </w:t>
            </w:r>
          </w:p>
          <w:p w14:paraId="39C76B46" w14:textId="77777777" w:rsidR="007C6007" w:rsidRDefault="007C6007" w:rsidP="008B6A58">
            <w:pPr>
              <w:pStyle w:val="af0"/>
            </w:pPr>
            <w:r>
              <w:t xml:space="preserve">Имя = </w:t>
            </w:r>
          </w:p>
          <w:p w14:paraId="326B3A9E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56B47F3C" w14:textId="77777777" w:rsidR="007C6007" w:rsidRDefault="007C6007" w:rsidP="008B6A58">
            <w:pPr>
              <w:pStyle w:val="af0"/>
            </w:pPr>
            <w:r>
              <w:t>Пол = -1</w:t>
            </w:r>
          </w:p>
          <w:p w14:paraId="658217B5" w14:textId="77777777" w:rsidR="007C6007" w:rsidRDefault="007C6007" w:rsidP="008B6A58">
            <w:pPr>
              <w:pStyle w:val="af0"/>
            </w:pPr>
            <w:r>
              <w:t>Идентификатор = 0</w:t>
            </w:r>
          </w:p>
          <w:p w14:paraId="47998C9F" w14:textId="4AD45EB5" w:rsidR="007C6007" w:rsidRDefault="007C6007" w:rsidP="008B6A58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68B491B1" w14:textId="67DAFE9C" w:rsidR="007C6007" w:rsidRDefault="007C6007" w:rsidP="00821120">
            <w:pPr>
              <w:pStyle w:val="af0"/>
            </w:pPr>
            <w:r>
              <w:t>Неправильный</w:t>
            </w:r>
          </w:p>
        </w:tc>
      </w:tr>
      <w:tr w:rsidR="007C6007" w:rsidRPr="008B6A58" w14:paraId="7B335725" w14:textId="77777777" w:rsidTr="007C6007">
        <w:tc>
          <w:tcPr>
            <w:tcW w:w="1129" w:type="dxa"/>
          </w:tcPr>
          <w:p w14:paraId="1D6A23AD" w14:textId="77E9A66F" w:rsidR="007C6007" w:rsidRDefault="007C6007" w:rsidP="008B6A58">
            <w:pPr>
              <w:pStyle w:val="af0"/>
            </w:pPr>
            <w:r>
              <w:t>3</w:t>
            </w:r>
          </w:p>
        </w:tc>
        <w:tc>
          <w:tcPr>
            <w:tcW w:w="4487" w:type="dxa"/>
          </w:tcPr>
          <w:p w14:paraId="0F0A9DF4" w14:textId="3EC4C298" w:rsidR="007C6007" w:rsidRDefault="007C6007" w:rsidP="008B6A58">
            <w:pPr>
              <w:pStyle w:val="af0"/>
            </w:pPr>
            <w:r>
              <w:t xml:space="preserve">Логин = </w:t>
            </w:r>
          </w:p>
          <w:p w14:paraId="255A5BBB" w14:textId="77777777" w:rsidR="007C6007" w:rsidRDefault="007C6007" w:rsidP="008B6A58">
            <w:pPr>
              <w:pStyle w:val="af0"/>
            </w:pPr>
            <w:r>
              <w:t xml:space="preserve">Пароль = </w:t>
            </w:r>
          </w:p>
          <w:p w14:paraId="167DD05B" w14:textId="62D81850" w:rsidR="007C6007" w:rsidRDefault="007C6007" w:rsidP="008B6A58">
            <w:pPr>
              <w:pStyle w:val="af0"/>
            </w:pPr>
            <w:r>
              <w:t>тип = 2</w:t>
            </w:r>
          </w:p>
          <w:p w14:paraId="73AEE81B" w14:textId="1729A3E2" w:rsidR="007C6007" w:rsidRDefault="007C6007" w:rsidP="008B6A58">
            <w:pPr>
              <w:pStyle w:val="af0"/>
            </w:pPr>
            <w:r>
              <w:lastRenderedPageBreak/>
              <w:t xml:space="preserve">Фамилия =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ыв</w:t>
            </w:r>
            <w:proofErr w:type="spellEnd"/>
            <w:proofErr w:type="gramEnd"/>
            <w:r>
              <w:t xml:space="preserve"> а</w:t>
            </w:r>
          </w:p>
          <w:p w14:paraId="180B44BA" w14:textId="3380E161" w:rsidR="007C6007" w:rsidRDefault="007C6007" w:rsidP="008B6A58">
            <w:pPr>
              <w:pStyle w:val="af0"/>
            </w:pPr>
            <w:r>
              <w:t xml:space="preserve">Имя = </w:t>
            </w:r>
            <w:proofErr w:type="spellStart"/>
            <w:r>
              <w:t>ыва</w:t>
            </w:r>
            <w:proofErr w:type="spellEnd"/>
            <w:r>
              <w:t xml:space="preserve"> ы </w:t>
            </w:r>
            <w:proofErr w:type="spellStart"/>
            <w:proofErr w:type="gramStart"/>
            <w:r>
              <w:t>ваыв</w:t>
            </w:r>
            <w:proofErr w:type="spellEnd"/>
            <w:proofErr w:type="gramEnd"/>
            <w:r>
              <w:t xml:space="preserve"> а</w:t>
            </w:r>
          </w:p>
          <w:p w14:paraId="03586339" w14:textId="77777777" w:rsidR="007C6007" w:rsidRDefault="007C6007" w:rsidP="008B6A58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70E33867" w14:textId="797E36E2" w:rsidR="007C6007" w:rsidRDefault="007C6007" w:rsidP="008B6A58">
            <w:pPr>
              <w:pStyle w:val="af0"/>
            </w:pPr>
            <w:r>
              <w:t>Пол = 2</w:t>
            </w:r>
          </w:p>
          <w:p w14:paraId="57F7B82F" w14:textId="4BA212BD" w:rsidR="007C6007" w:rsidRDefault="007C6007" w:rsidP="008B6A58">
            <w:pPr>
              <w:pStyle w:val="af0"/>
            </w:pPr>
            <w:r>
              <w:t>Идентификатор = -1</w:t>
            </w:r>
          </w:p>
          <w:p w14:paraId="06C5F4FC" w14:textId="5561CB26" w:rsidR="007C6007" w:rsidRDefault="007C6007" w:rsidP="008B6A58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73541194" w14:textId="3C092C86" w:rsidR="007C6007" w:rsidRDefault="007C6007" w:rsidP="00D95756">
            <w:pPr>
              <w:pStyle w:val="af0"/>
              <w:tabs>
                <w:tab w:val="right" w:pos="4457"/>
              </w:tabs>
            </w:pPr>
            <w:r>
              <w:lastRenderedPageBreak/>
              <w:t>Неправильный</w:t>
            </w:r>
            <w:r>
              <w:tab/>
            </w:r>
          </w:p>
        </w:tc>
      </w:tr>
      <w:tr w:rsidR="007C6007" w:rsidRPr="008B6A58" w14:paraId="7F93CEA1" w14:textId="77777777" w:rsidTr="007C6007">
        <w:tc>
          <w:tcPr>
            <w:tcW w:w="1129" w:type="dxa"/>
          </w:tcPr>
          <w:p w14:paraId="48F07014" w14:textId="59A2D88C" w:rsidR="007C6007" w:rsidRDefault="007C6007" w:rsidP="00D95756">
            <w:pPr>
              <w:pStyle w:val="af0"/>
            </w:pPr>
            <w:r>
              <w:lastRenderedPageBreak/>
              <w:t>4</w:t>
            </w:r>
          </w:p>
        </w:tc>
        <w:tc>
          <w:tcPr>
            <w:tcW w:w="4487" w:type="dxa"/>
          </w:tcPr>
          <w:p w14:paraId="40E93E62" w14:textId="0BE77141" w:rsidR="007C6007" w:rsidRDefault="007C6007" w:rsidP="00D95756">
            <w:pPr>
              <w:pStyle w:val="af0"/>
            </w:pPr>
            <w:r>
              <w:t xml:space="preserve">Логин = </w:t>
            </w:r>
          </w:p>
          <w:p w14:paraId="4F0B0716" w14:textId="77777777" w:rsidR="007C6007" w:rsidRDefault="007C6007" w:rsidP="00D95756">
            <w:pPr>
              <w:pStyle w:val="af0"/>
            </w:pPr>
            <w:r>
              <w:t xml:space="preserve">Пароль = </w:t>
            </w:r>
          </w:p>
          <w:p w14:paraId="751BB21A" w14:textId="4FF5B519" w:rsidR="007C6007" w:rsidRDefault="007C6007" w:rsidP="00D95756">
            <w:pPr>
              <w:pStyle w:val="af0"/>
            </w:pPr>
            <w:r>
              <w:t xml:space="preserve">тип = </w:t>
            </w:r>
            <w:proofErr w:type="spellStart"/>
            <w:r>
              <w:t>ыва</w:t>
            </w:r>
            <w:proofErr w:type="spellEnd"/>
          </w:p>
          <w:p w14:paraId="428C8ADA" w14:textId="77777777" w:rsidR="007C6007" w:rsidRDefault="007C6007" w:rsidP="00D95756">
            <w:pPr>
              <w:pStyle w:val="af0"/>
            </w:pPr>
            <w:r>
              <w:t xml:space="preserve">Фамилия =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r>
              <w:t>ыва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ыв</w:t>
            </w:r>
            <w:proofErr w:type="spellEnd"/>
            <w:proofErr w:type="gramEnd"/>
            <w:r>
              <w:t xml:space="preserve"> а</w:t>
            </w:r>
          </w:p>
          <w:p w14:paraId="24B7AD55" w14:textId="77777777" w:rsidR="007C6007" w:rsidRDefault="007C6007" w:rsidP="00D95756">
            <w:pPr>
              <w:pStyle w:val="af0"/>
            </w:pPr>
            <w:r>
              <w:t xml:space="preserve">Имя = </w:t>
            </w:r>
            <w:proofErr w:type="spellStart"/>
            <w:r>
              <w:t>ыва</w:t>
            </w:r>
            <w:proofErr w:type="spellEnd"/>
            <w:r>
              <w:t xml:space="preserve"> ы </w:t>
            </w:r>
            <w:proofErr w:type="spellStart"/>
            <w:proofErr w:type="gramStart"/>
            <w:r>
              <w:t>ваыв</w:t>
            </w:r>
            <w:proofErr w:type="spellEnd"/>
            <w:proofErr w:type="gramEnd"/>
            <w:r>
              <w:t xml:space="preserve"> а</w:t>
            </w:r>
          </w:p>
          <w:p w14:paraId="35814B14" w14:textId="77777777" w:rsidR="007C6007" w:rsidRDefault="007C6007" w:rsidP="00D95756">
            <w:pPr>
              <w:pStyle w:val="af0"/>
            </w:pPr>
            <w:r>
              <w:t xml:space="preserve">Отчество = </w:t>
            </w:r>
            <w:proofErr w:type="spellStart"/>
            <w:r>
              <w:t>ываолд</w:t>
            </w:r>
            <w:proofErr w:type="spellEnd"/>
            <w:r>
              <w:t xml:space="preserve"> ы39 23 </w:t>
            </w:r>
          </w:p>
          <w:p w14:paraId="3C2A16C2" w14:textId="2216D01B" w:rsidR="007C6007" w:rsidRDefault="007C6007" w:rsidP="00D95756">
            <w:pPr>
              <w:pStyle w:val="af0"/>
            </w:pPr>
            <w:r>
              <w:t xml:space="preserve">Пол = </w:t>
            </w:r>
            <w:proofErr w:type="spellStart"/>
            <w:r>
              <w:t>ыва</w:t>
            </w:r>
            <w:proofErr w:type="spellEnd"/>
          </w:p>
          <w:p w14:paraId="35B7D7CF" w14:textId="38B58D0B" w:rsidR="007C6007" w:rsidRDefault="007C6007" w:rsidP="00D95756">
            <w:pPr>
              <w:pStyle w:val="af0"/>
            </w:pPr>
            <w:r>
              <w:t xml:space="preserve">Идентификатор = </w:t>
            </w:r>
            <w:proofErr w:type="spellStart"/>
            <w:r>
              <w:t>ыва</w:t>
            </w:r>
            <w:proofErr w:type="spellEnd"/>
          </w:p>
          <w:p w14:paraId="09B82D16" w14:textId="68DEF70A" w:rsidR="007C6007" w:rsidRDefault="007C6007" w:rsidP="00D95756">
            <w:pPr>
              <w:pStyle w:val="af0"/>
            </w:pPr>
            <w:r>
              <w:t xml:space="preserve">Ключ =  </w:t>
            </w:r>
          </w:p>
        </w:tc>
        <w:tc>
          <w:tcPr>
            <w:tcW w:w="3729" w:type="dxa"/>
          </w:tcPr>
          <w:p w14:paraId="79A66594" w14:textId="5A348CCD" w:rsidR="007C6007" w:rsidRDefault="007C6007" w:rsidP="00D95756">
            <w:pPr>
              <w:pStyle w:val="af0"/>
              <w:tabs>
                <w:tab w:val="right" w:pos="4457"/>
              </w:tabs>
            </w:pPr>
            <w:r>
              <w:t>Неправильный</w:t>
            </w:r>
          </w:p>
        </w:tc>
      </w:tr>
    </w:tbl>
    <w:p w14:paraId="22C7EE60" w14:textId="77777777" w:rsidR="00F5683B" w:rsidRDefault="00F5683B" w:rsidP="00821120">
      <w:pPr>
        <w:pStyle w:val="af0"/>
      </w:pPr>
    </w:p>
    <w:p w14:paraId="3FDC8E95" w14:textId="17DA331A" w:rsidR="00CB20B4" w:rsidRDefault="00CB20B4" w:rsidP="00821120">
      <w:pPr>
        <w:pStyle w:val="af0"/>
      </w:pPr>
      <w:r>
        <w:t>Таблица 12</w:t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6237"/>
        <w:gridCol w:w="2127"/>
      </w:tblGrid>
      <w:tr w:rsidR="007C6007" w14:paraId="33443FD4" w14:textId="77777777" w:rsidTr="00763805">
        <w:tc>
          <w:tcPr>
            <w:tcW w:w="1129" w:type="dxa"/>
          </w:tcPr>
          <w:p w14:paraId="48C346E9" w14:textId="5F42255D" w:rsidR="007C6007" w:rsidRDefault="007C6007" w:rsidP="007C6007">
            <w:pPr>
              <w:pStyle w:val="af0"/>
              <w:jc w:val="center"/>
            </w:pPr>
            <w:r>
              <w:t>Номер теста</w:t>
            </w:r>
          </w:p>
        </w:tc>
        <w:tc>
          <w:tcPr>
            <w:tcW w:w="6237" w:type="dxa"/>
          </w:tcPr>
          <w:p w14:paraId="51D3474A" w14:textId="4B66FB4B" w:rsidR="007C6007" w:rsidRDefault="007C6007" w:rsidP="00EF31E0">
            <w:pPr>
              <w:pStyle w:val="af0"/>
            </w:pPr>
            <w:r>
              <w:t>Тест</w:t>
            </w:r>
          </w:p>
        </w:tc>
        <w:tc>
          <w:tcPr>
            <w:tcW w:w="2127" w:type="dxa"/>
          </w:tcPr>
          <w:p w14:paraId="3162B847" w14:textId="77777777" w:rsidR="007C6007" w:rsidRDefault="007C6007" w:rsidP="00EF31E0">
            <w:pPr>
              <w:pStyle w:val="af0"/>
            </w:pPr>
            <w:r>
              <w:t>Класс эквивалентности</w:t>
            </w:r>
          </w:p>
        </w:tc>
      </w:tr>
      <w:tr w:rsidR="007C6007" w:rsidRPr="008B6A58" w14:paraId="48EB7953" w14:textId="77777777" w:rsidTr="00763805">
        <w:tc>
          <w:tcPr>
            <w:tcW w:w="1129" w:type="dxa"/>
          </w:tcPr>
          <w:p w14:paraId="17555EF3" w14:textId="1E06DB02" w:rsidR="007C6007" w:rsidRDefault="007C6007" w:rsidP="00EF31E0">
            <w:pPr>
              <w:pStyle w:val="af0"/>
            </w:pPr>
            <w:r>
              <w:t>1</w:t>
            </w:r>
          </w:p>
        </w:tc>
        <w:tc>
          <w:tcPr>
            <w:tcW w:w="6237" w:type="dxa"/>
          </w:tcPr>
          <w:p w14:paraId="7FF0E66E" w14:textId="06842A3F" w:rsidR="007C6007" w:rsidRPr="00CB20B4" w:rsidRDefault="007C6007" w:rsidP="00EF31E0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kdjflg</w:t>
            </w:r>
            <w:proofErr w:type="spellEnd"/>
            <w:r w:rsidRPr="00CB20B4">
              <w:t>3</w:t>
            </w:r>
            <w:proofErr w:type="spellStart"/>
            <w:r>
              <w:rPr>
                <w:lang w:val="en-US"/>
              </w:rPr>
              <w:t>dlkfg</w:t>
            </w:r>
            <w:proofErr w:type="spellEnd"/>
          </w:p>
          <w:p w14:paraId="53760518" w14:textId="71AE3ACA" w:rsidR="007C6007" w:rsidRDefault="007C6007" w:rsidP="00EF31E0">
            <w:pPr>
              <w:pStyle w:val="af0"/>
            </w:pPr>
            <w:r>
              <w:t>Идентификатор = 5</w:t>
            </w:r>
          </w:p>
          <w:p w14:paraId="57C5037E" w14:textId="14EBFB2A" w:rsidR="007C6007" w:rsidRDefault="007C6007" w:rsidP="00EF31E0">
            <w:pPr>
              <w:pStyle w:val="af0"/>
            </w:pPr>
            <w:r>
              <w:t>Текст = Текст</w:t>
            </w:r>
          </w:p>
        </w:tc>
        <w:tc>
          <w:tcPr>
            <w:tcW w:w="2127" w:type="dxa"/>
          </w:tcPr>
          <w:p w14:paraId="3C23EA97" w14:textId="77777777" w:rsidR="007C6007" w:rsidRDefault="007C6007" w:rsidP="00EF31E0">
            <w:pPr>
              <w:pStyle w:val="af0"/>
            </w:pPr>
            <w:r>
              <w:t>Правильный</w:t>
            </w:r>
          </w:p>
        </w:tc>
      </w:tr>
      <w:tr w:rsidR="007C6007" w:rsidRPr="008B6A58" w14:paraId="18CB63CE" w14:textId="77777777" w:rsidTr="00763805">
        <w:tc>
          <w:tcPr>
            <w:tcW w:w="1129" w:type="dxa"/>
          </w:tcPr>
          <w:p w14:paraId="3F9CA1B8" w14:textId="080CB079" w:rsidR="007C6007" w:rsidRDefault="007C6007" w:rsidP="00CB20B4">
            <w:pPr>
              <w:pStyle w:val="af0"/>
            </w:pPr>
            <w:r>
              <w:t>2</w:t>
            </w:r>
          </w:p>
        </w:tc>
        <w:tc>
          <w:tcPr>
            <w:tcW w:w="6237" w:type="dxa"/>
          </w:tcPr>
          <w:p w14:paraId="795272CC" w14:textId="41283C43" w:rsidR="007C6007" w:rsidRPr="00CB20B4" w:rsidRDefault="007C6007" w:rsidP="00CB20B4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kdjflg</w:t>
            </w:r>
            <w:proofErr w:type="spellEnd"/>
            <w:r w:rsidRPr="00CB20B4">
              <w:t>3</w:t>
            </w:r>
            <w:r>
              <w:t xml:space="preserve">   </w:t>
            </w:r>
            <w:proofErr w:type="spellStart"/>
            <w:r>
              <w:rPr>
                <w:lang w:val="en-US"/>
              </w:rPr>
              <w:t>dlkfg</w:t>
            </w:r>
            <w:proofErr w:type="spellEnd"/>
          </w:p>
          <w:p w14:paraId="6B0AF591" w14:textId="5038CE78" w:rsidR="007C6007" w:rsidRDefault="007C6007" w:rsidP="00CB20B4">
            <w:pPr>
              <w:pStyle w:val="af0"/>
            </w:pPr>
            <w:r>
              <w:t>Идентификатор = 0</w:t>
            </w:r>
          </w:p>
          <w:p w14:paraId="50A6F632" w14:textId="6F213D11" w:rsidR="007C6007" w:rsidRDefault="007C6007" w:rsidP="00763805">
            <w:pPr>
              <w:pStyle w:val="af0"/>
            </w:pPr>
            <w:r>
              <w:t xml:space="preserve">Текст = </w:t>
            </w:r>
            <w:r w:rsidR="00763805">
              <w:t>11111111111111111111…</w:t>
            </w:r>
          </w:p>
        </w:tc>
        <w:tc>
          <w:tcPr>
            <w:tcW w:w="2127" w:type="dxa"/>
          </w:tcPr>
          <w:p w14:paraId="303FC092" w14:textId="77777777" w:rsidR="007C6007" w:rsidRDefault="007C6007" w:rsidP="00EF31E0">
            <w:pPr>
              <w:pStyle w:val="af0"/>
            </w:pPr>
            <w:r>
              <w:t>Неправильный</w:t>
            </w:r>
          </w:p>
        </w:tc>
      </w:tr>
      <w:tr w:rsidR="007C6007" w:rsidRPr="008B6A58" w14:paraId="7C00F52B" w14:textId="77777777" w:rsidTr="00763805">
        <w:tc>
          <w:tcPr>
            <w:tcW w:w="1129" w:type="dxa"/>
          </w:tcPr>
          <w:p w14:paraId="2B290218" w14:textId="69DAD624" w:rsidR="007C6007" w:rsidRDefault="007C6007" w:rsidP="006060AB">
            <w:pPr>
              <w:pStyle w:val="af0"/>
            </w:pPr>
            <w:r>
              <w:t>3</w:t>
            </w:r>
          </w:p>
        </w:tc>
        <w:tc>
          <w:tcPr>
            <w:tcW w:w="6237" w:type="dxa"/>
          </w:tcPr>
          <w:p w14:paraId="4BCA6629" w14:textId="76F4DF57" w:rsidR="007C6007" w:rsidRPr="00CB20B4" w:rsidRDefault="007C6007" w:rsidP="006060AB">
            <w:pPr>
              <w:pStyle w:val="af0"/>
            </w:pPr>
            <w:proofErr w:type="spellStart"/>
            <w:r>
              <w:t>Токен</w:t>
            </w:r>
            <w:proofErr w:type="spellEnd"/>
            <w:r>
              <w:t xml:space="preserve"> = </w:t>
            </w:r>
          </w:p>
          <w:p w14:paraId="2EBE1055" w14:textId="1444B9E6" w:rsidR="007C6007" w:rsidRDefault="007C6007" w:rsidP="006060AB">
            <w:pPr>
              <w:pStyle w:val="af0"/>
            </w:pPr>
            <w:r>
              <w:t xml:space="preserve">Идентификатор = </w:t>
            </w:r>
            <w:proofErr w:type="spellStart"/>
            <w:r>
              <w:t>ываыва</w:t>
            </w:r>
            <w:proofErr w:type="spellEnd"/>
          </w:p>
          <w:p w14:paraId="51699F74" w14:textId="6CE83857" w:rsidR="007C6007" w:rsidRDefault="007C6007" w:rsidP="00AA2945">
            <w:pPr>
              <w:pStyle w:val="af0"/>
            </w:pPr>
            <w:r>
              <w:t xml:space="preserve">Текст = </w:t>
            </w:r>
          </w:p>
        </w:tc>
        <w:tc>
          <w:tcPr>
            <w:tcW w:w="2127" w:type="dxa"/>
          </w:tcPr>
          <w:p w14:paraId="5C171156" w14:textId="284B0E05" w:rsidR="007C6007" w:rsidRDefault="007C6007" w:rsidP="00EF31E0">
            <w:pPr>
              <w:pStyle w:val="af0"/>
            </w:pPr>
            <w:r>
              <w:t>Неправильный</w:t>
            </w:r>
          </w:p>
        </w:tc>
      </w:tr>
    </w:tbl>
    <w:p w14:paraId="0B56B13D" w14:textId="77777777" w:rsidR="00CB20B4" w:rsidRDefault="00CB20B4" w:rsidP="00821120">
      <w:pPr>
        <w:pStyle w:val="af0"/>
      </w:pPr>
    </w:p>
    <w:p w14:paraId="687E7B55" w14:textId="0B560829" w:rsidR="007C6007" w:rsidRDefault="007C6007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574E58F9" w14:textId="7CBA703D" w:rsidR="003E45DD" w:rsidRDefault="003E45DD" w:rsidP="003E45DD">
      <w:pPr>
        <w:pStyle w:val="2"/>
        <w:rPr>
          <w:lang w:val="ru-RU"/>
        </w:rPr>
      </w:pPr>
      <w:r>
        <w:rPr>
          <w:lang w:val="ru-RU"/>
        </w:rPr>
        <w:lastRenderedPageBreak/>
        <w:t>Анализ граничных значений</w:t>
      </w:r>
    </w:p>
    <w:p w14:paraId="73B83447" w14:textId="1F9C2D0D" w:rsidR="003E45DD" w:rsidRDefault="003E45DD" w:rsidP="003E45DD">
      <w:pPr>
        <w:rPr>
          <w:lang w:val="ru-RU"/>
        </w:rPr>
      </w:pPr>
      <w:r>
        <w:rPr>
          <w:lang w:val="ru-RU"/>
        </w:rPr>
        <w:t>Анализ граничных значений предполагает проверку значений параметров на их границах.</w:t>
      </w:r>
      <w:r w:rsidR="00CC35DE" w:rsidRPr="00CC35DE">
        <w:rPr>
          <w:lang w:val="ru-RU"/>
        </w:rPr>
        <w:t xml:space="preserve"> </w:t>
      </w:r>
      <w:r w:rsidR="00CC35DE">
        <w:rPr>
          <w:lang w:val="ru-RU"/>
        </w:rPr>
        <w:t>Параметры и тесты для них представлены в таблицах 11 и 12.</w:t>
      </w:r>
      <w:r w:rsidR="00DE29CF">
        <w:rPr>
          <w:lang w:val="ru-RU"/>
        </w:rPr>
        <w:t xml:space="preserve"> Разработанные тесты представлены в таблицах 13 и 14.</w:t>
      </w:r>
    </w:p>
    <w:p w14:paraId="69323FE5" w14:textId="79E59FCD" w:rsidR="00CC35DE" w:rsidRDefault="00CC35DE" w:rsidP="00CC35DE">
      <w:pPr>
        <w:pStyle w:val="af0"/>
      </w:pPr>
      <w:r>
        <w:t>Таблица 11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35DE" w14:paraId="2C77AC59" w14:textId="77777777" w:rsidTr="00CC35DE">
        <w:tc>
          <w:tcPr>
            <w:tcW w:w="4672" w:type="dxa"/>
          </w:tcPr>
          <w:p w14:paraId="6F12BFA8" w14:textId="6FFE0833" w:rsidR="00CC35DE" w:rsidRDefault="00CC35DE" w:rsidP="00CC35DE">
            <w:pPr>
              <w:pStyle w:val="af0"/>
            </w:pPr>
            <w:r>
              <w:t>Параметр</w:t>
            </w:r>
          </w:p>
        </w:tc>
        <w:tc>
          <w:tcPr>
            <w:tcW w:w="4673" w:type="dxa"/>
          </w:tcPr>
          <w:p w14:paraId="3D4F763C" w14:textId="7F8D8934" w:rsidR="00CC35DE" w:rsidRDefault="00CC35DE" w:rsidP="00CC35DE">
            <w:pPr>
              <w:pStyle w:val="af0"/>
            </w:pPr>
            <w:r>
              <w:t>Тест</w:t>
            </w:r>
          </w:p>
        </w:tc>
      </w:tr>
      <w:tr w:rsidR="00CC35DE" w:rsidRPr="00421A5B" w14:paraId="7ACD46A3" w14:textId="77777777" w:rsidTr="00CC35DE">
        <w:tc>
          <w:tcPr>
            <w:tcW w:w="4672" w:type="dxa"/>
          </w:tcPr>
          <w:p w14:paraId="061B8FED" w14:textId="73D599AE" w:rsidR="00CC35DE" w:rsidRDefault="00CC35DE" w:rsidP="00CC35DE">
            <w:pPr>
              <w:pStyle w:val="af0"/>
            </w:pPr>
            <w:r>
              <w:t>Логин</w:t>
            </w:r>
          </w:p>
        </w:tc>
        <w:tc>
          <w:tcPr>
            <w:tcW w:w="4673" w:type="dxa"/>
          </w:tcPr>
          <w:p w14:paraId="110439AC" w14:textId="77777777" w:rsidR="00CC35DE" w:rsidRDefault="00CC35DE" w:rsidP="00CC35DE">
            <w:pPr>
              <w:pStyle w:val="af0"/>
            </w:pPr>
            <w:r>
              <w:t>Логин из цифр и букв</w:t>
            </w:r>
          </w:p>
          <w:p w14:paraId="6A6D3669" w14:textId="56A0C8A2" w:rsidR="00CC35DE" w:rsidRDefault="00CC35DE" w:rsidP="00CC35DE">
            <w:pPr>
              <w:pStyle w:val="af0"/>
            </w:pPr>
            <w:r>
              <w:t>Пустой логин</w:t>
            </w:r>
          </w:p>
        </w:tc>
      </w:tr>
      <w:tr w:rsidR="00CC35DE" w:rsidRPr="00421A5B" w14:paraId="6ABD01E1" w14:textId="77777777" w:rsidTr="00CC35DE">
        <w:tc>
          <w:tcPr>
            <w:tcW w:w="4672" w:type="dxa"/>
          </w:tcPr>
          <w:p w14:paraId="301BDC05" w14:textId="354296D2" w:rsidR="00CC35DE" w:rsidRDefault="00CC35DE" w:rsidP="00CC35DE">
            <w:pPr>
              <w:pStyle w:val="af0"/>
            </w:pPr>
            <w:r>
              <w:t>Пароль</w:t>
            </w:r>
          </w:p>
        </w:tc>
        <w:tc>
          <w:tcPr>
            <w:tcW w:w="4673" w:type="dxa"/>
          </w:tcPr>
          <w:p w14:paraId="713DE097" w14:textId="77777777" w:rsidR="00CC35DE" w:rsidRDefault="00CC35DE" w:rsidP="00CC35DE">
            <w:pPr>
              <w:pStyle w:val="af0"/>
            </w:pPr>
            <w:r>
              <w:t>Пароль из цифр и букв</w:t>
            </w:r>
          </w:p>
          <w:p w14:paraId="37D46896" w14:textId="774EC00A" w:rsidR="00CC35DE" w:rsidRDefault="00CC35DE" w:rsidP="00CC35DE">
            <w:pPr>
              <w:pStyle w:val="af0"/>
            </w:pPr>
            <w:r>
              <w:t>Пустой пароль</w:t>
            </w:r>
          </w:p>
        </w:tc>
      </w:tr>
      <w:tr w:rsidR="00CC35DE" w:rsidRPr="00CC35DE" w14:paraId="397A1316" w14:textId="77777777" w:rsidTr="00CC35DE">
        <w:tc>
          <w:tcPr>
            <w:tcW w:w="4672" w:type="dxa"/>
          </w:tcPr>
          <w:p w14:paraId="782BF644" w14:textId="1B3AFDEC" w:rsidR="00CC35DE" w:rsidRDefault="00CC35DE" w:rsidP="00CC35DE">
            <w:pPr>
              <w:pStyle w:val="af0"/>
            </w:pPr>
            <w:r>
              <w:t>Тип</w:t>
            </w:r>
          </w:p>
        </w:tc>
        <w:tc>
          <w:tcPr>
            <w:tcW w:w="4673" w:type="dxa"/>
          </w:tcPr>
          <w:p w14:paraId="412C12C9" w14:textId="77777777" w:rsidR="00CC35DE" w:rsidRDefault="00CC35DE" w:rsidP="00CC35DE">
            <w:pPr>
              <w:pStyle w:val="af0"/>
            </w:pPr>
            <w:r>
              <w:t>-1</w:t>
            </w:r>
          </w:p>
          <w:p w14:paraId="7F978B68" w14:textId="77777777" w:rsidR="00CC35DE" w:rsidRDefault="00CC35DE" w:rsidP="00CC35DE">
            <w:pPr>
              <w:pStyle w:val="af0"/>
            </w:pPr>
            <w:r>
              <w:t>0</w:t>
            </w:r>
          </w:p>
          <w:p w14:paraId="76BB3FD0" w14:textId="77777777" w:rsidR="00CC35DE" w:rsidRDefault="00CC35DE" w:rsidP="00CC35DE">
            <w:pPr>
              <w:pStyle w:val="af0"/>
            </w:pPr>
            <w:r>
              <w:t>1</w:t>
            </w:r>
          </w:p>
          <w:p w14:paraId="49937847" w14:textId="7D116A20" w:rsidR="00CC35DE" w:rsidRDefault="00CC35DE" w:rsidP="00CC35DE">
            <w:pPr>
              <w:pStyle w:val="af0"/>
            </w:pPr>
            <w:r>
              <w:t>2</w:t>
            </w:r>
          </w:p>
        </w:tc>
      </w:tr>
      <w:tr w:rsidR="00CC35DE" w:rsidRPr="00421A5B" w14:paraId="414C27E0" w14:textId="77777777" w:rsidTr="00CC35DE">
        <w:tc>
          <w:tcPr>
            <w:tcW w:w="4672" w:type="dxa"/>
          </w:tcPr>
          <w:p w14:paraId="1541B5FD" w14:textId="088BFA63" w:rsidR="00CC35DE" w:rsidRDefault="00CC35DE" w:rsidP="00CC35DE">
            <w:pPr>
              <w:pStyle w:val="af0"/>
            </w:pPr>
            <w:r>
              <w:t>Фамилия</w:t>
            </w:r>
          </w:p>
        </w:tc>
        <w:tc>
          <w:tcPr>
            <w:tcW w:w="4673" w:type="dxa"/>
          </w:tcPr>
          <w:p w14:paraId="7FBEEA85" w14:textId="77777777" w:rsidR="00CC35DE" w:rsidRDefault="00CC35DE" w:rsidP="00CC35DE">
            <w:pPr>
              <w:pStyle w:val="af0"/>
            </w:pPr>
            <w:r>
              <w:t>Слово из букв</w:t>
            </w:r>
          </w:p>
          <w:p w14:paraId="300744FF" w14:textId="77777777" w:rsidR="00CC35DE" w:rsidRDefault="00CC35DE" w:rsidP="00CC35DE">
            <w:pPr>
              <w:pStyle w:val="af0"/>
            </w:pPr>
            <w:r>
              <w:t>Пустое слово</w:t>
            </w:r>
          </w:p>
          <w:p w14:paraId="14EF7445" w14:textId="5F22776E" w:rsidR="00CC35DE" w:rsidRDefault="00CC35DE" w:rsidP="00CC35DE">
            <w:pPr>
              <w:pStyle w:val="af0"/>
            </w:pPr>
            <w:r>
              <w:t>Слово из цифр и букв</w:t>
            </w:r>
          </w:p>
        </w:tc>
      </w:tr>
      <w:tr w:rsidR="00CC35DE" w:rsidRPr="00421A5B" w14:paraId="085B1FF8" w14:textId="77777777" w:rsidTr="00CC35DE">
        <w:tc>
          <w:tcPr>
            <w:tcW w:w="4672" w:type="dxa"/>
          </w:tcPr>
          <w:p w14:paraId="67355B69" w14:textId="21EEBF02" w:rsidR="00CC35DE" w:rsidRDefault="00CC35DE" w:rsidP="00CC35DE">
            <w:pPr>
              <w:pStyle w:val="af0"/>
            </w:pPr>
            <w:r>
              <w:t>Имя</w:t>
            </w:r>
          </w:p>
        </w:tc>
        <w:tc>
          <w:tcPr>
            <w:tcW w:w="4673" w:type="dxa"/>
          </w:tcPr>
          <w:p w14:paraId="2E3E8CE3" w14:textId="77777777" w:rsidR="00CC35DE" w:rsidRDefault="00CC35DE" w:rsidP="00CC35DE">
            <w:pPr>
              <w:pStyle w:val="af0"/>
            </w:pPr>
            <w:r>
              <w:t>Слово из букв</w:t>
            </w:r>
          </w:p>
          <w:p w14:paraId="30AFA207" w14:textId="77777777" w:rsidR="00CC35DE" w:rsidRDefault="00CC35DE" w:rsidP="00CC35DE">
            <w:pPr>
              <w:pStyle w:val="af0"/>
            </w:pPr>
            <w:r>
              <w:t>Пустое слово</w:t>
            </w:r>
          </w:p>
          <w:p w14:paraId="0500BCE4" w14:textId="5CE7BDE8" w:rsidR="00CC35DE" w:rsidRDefault="00CC35DE" w:rsidP="00CC35DE">
            <w:pPr>
              <w:pStyle w:val="af0"/>
            </w:pPr>
            <w:r>
              <w:t>Слово из цифр и букв</w:t>
            </w:r>
          </w:p>
        </w:tc>
      </w:tr>
      <w:tr w:rsidR="00CC35DE" w:rsidRPr="00421A5B" w14:paraId="5872D46B" w14:textId="77777777" w:rsidTr="00CC35DE">
        <w:tc>
          <w:tcPr>
            <w:tcW w:w="4672" w:type="dxa"/>
          </w:tcPr>
          <w:p w14:paraId="4ED32175" w14:textId="484BEA4E" w:rsidR="00CC35DE" w:rsidRDefault="00CC35DE" w:rsidP="00CC35DE">
            <w:pPr>
              <w:pStyle w:val="af0"/>
            </w:pPr>
            <w:r>
              <w:t>Отчество</w:t>
            </w:r>
          </w:p>
        </w:tc>
        <w:tc>
          <w:tcPr>
            <w:tcW w:w="4673" w:type="dxa"/>
          </w:tcPr>
          <w:p w14:paraId="416D658B" w14:textId="77777777" w:rsidR="00CC35DE" w:rsidRDefault="00CC35DE" w:rsidP="00CC35DE">
            <w:pPr>
              <w:pStyle w:val="af0"/>
            </w:pPr>
            <w:r>
              <w:t>Слово из букв</w:t>
            </w:r>
          </w:p>
          <w:p w14:paraId="70F036D2" w14:textId="77777777" w:rsidR="00CC35DE" w:rsidRDefault="00CC35DE" w:rsidP="00CC35DE">
            <w:pPr>
              <w:pStyle w:val="af0"/>
            </w:pPr>
            <w:r>
              <w:t>Пустое слово</w:t>
            </w:r>
          </w:p>
          <w:p w14:paraId="14B75634" w14:textId="609E67F8" w:rsidR="00CC35DE" w:rsidRDefault="00CC35DE" w:rsidP="00CC35DE">
            <w:pPr>
              <w:pStyle w:val="af0"/>
            </w:pPr>
            <w:r>
              <w:t>Слово из цифр и букв</w:t>
            </w:r>
          </w:p>
        </w:tc>
      </w:tr>
      <w:tr w:rsidR="00CC35DE" w:rsidRPr="00CC35DE" w14:paraId="3EAC45A4" w14:textId="77777777" w:rsidTr="00CC35DE">
        <w:tc>
          <w:tcPr>
            <w:tcW w:w="4672" w:type="dxa"/>
          </w:tcPr>
          <w:p w14:paraId="08CE7323" w14:textId="71F88C80" w:rsidR="00CC35DE" w:rsidRDefault="00CC35DE" w:rsidP="00CC35DE">
            <w:pPr>
              <w:pStyle w:val="af0"/>
            </w:pPr>
            <w:r>
              <w:t>Пол</w:t>
            </w:r>
          </w:p>
        </w:tc>
        <w:tc>
          <w:tcPr>
            <w:tcW w:w="4673" w:type="dxa"/>
          </w:tcPr>
          <w:p w14:paraId="6733083A" w14:textId="77777777" w:rsidR="00CC35DE" w:rsidRDefault="00CC35DE" w:rsidP="00CC35DE">
            <w:pPr>
              <w:pStyle w:val="af0"/>
            </w:pPr>
            <w:r>
              <w:t>-1</w:t>
            </w:r>
          </w:p>
          <w:p w14:paraId="550CF18D" w14:textId="77777777" w:rsidR="00CC35DE" w:rsidRDefault="00CC35DE" w:rsidP="00CC35DE">
            <w:pPr>
              <w:pStyle w:val="af0"/>
            </w:pPr>
            <w:r>
              <w:t>0</w:t>
            </w:r>
          </w:p>
          <w:p w14:paraId="26AB54E2" w14:textId="77777777" w:rsidR="00CC35DE" w:rsidRDefault="00CC35DE" w:rsidP="00CC35DE">
            <w:pPr>
              <w:pStyle w:val="af0"/>
            </w:pPr>
            <w:r>
              <w:t>1</w:t>
            </w:r>
          </w:p>
          <w:p w14:paraId="7323C793" w14:textId="6B25148A" w:rsidR="00CC35DE" w:rsidRDefault="00CC35DE" w:rsidP="00CC35DE">
            <w:pPr>
              <w:pStyle w:val="af0"/>
            </w:pPr>
            <w:r>
              <w:t>2</w:t>
            </w:r>
          </w:p>
        </w:tc>
      </w:tr>
      <w:tr w:rsidR="00CC35DE" w:rsidRPr="00CC35DE" w14:paraId="0546C21E" w14:textId="77777777" w:rsidTr="00CC35DE">
        <w:tc>
          <w:tcPr>
            <w:tcW w:w="4672" w:type="dxa"/>
          </w:tcPr>
          <w:p w14:paraId="0288BE59" w14:textId="20213661" w:rsidR="00CC35DE" w:rsidRDefault="00CC35DE" w:rsidP="00CC35DE">
            <w:pPr>
              <w:pStyle w:val="af0"/>
            </w:pPr>
            <w:r>
              <w:t>Идентификатор</w:t>
            </w:r>
          </w:p>
        </w:tc>
        <w:tc>
          <w:tcPr>
            <w:tcW w:w="4673" w:type="dxa"/>
          </w:tcPr>
          <w:p w14:paraId="352FD851" w14:textId="77777777" w:rsidR="00CC35DE" w:rsidRDefault="00CC35DE" w:rsidP="00CC35DE">
            <w:pPr>
              <w:pStyle w:val="af0"/>
            </w:pPr>
            <w:r>
              <w:t>0</w:t>
            </w:r>
          </w:p>
          <w:p w14:paraId="659C250E" w14:textId="77777777" w:rsidR="00CC35DE" w:rsidRDefault="00CC35DE" w:rsidP="00CC35DE">
            <w:pPr>
              <w:pStyle w:val="af0"/>
            </w:pPr>
            <w:r>
              <w:t>1</w:t>
            </w:r>
          </w:p>
          <w:p w14:paraId="52FB144D" w14:textId="53AA934B" w:rsidR="00CC35DE" w:rsidRDefault="00CC35DE" w:rsidP="00CC35DE">
            <w:pPr>
              <w:pStyle w:val="af0"/>
            </w:pPr>
            <w:r>
              <w:t>Идентификатор несуществующего преподавателя</w:t>
            </w:r>
          </w:p>
        </w:tc>
      </w:tr>
      <w:tr w:rsidR="00CC35DE" w:rsidRPr="00421A5B" w14:paraId="42FC38D1" w14:textId="77777777" w:rsidTr="00CC35DE">
        <w:tc>
          <w:tcPr>
            <w:tcW w:w="4672" w:type="dxa"/>
          </w:tcPr>
          <w:p w14:paraId="43E5F9E1" w14:textId="611C94B2" w:rsidR="00CC35DE" w:rsidRDefault="00CC35DE" w:rsidP="00CC35DE">
            <w:pPr>
              <w:pStyle w:val="af0"/>
            </w:pPr>
            <w:r>
              <w:t>Секретный ключ</w:t>
            </w:r>
          </w:p>
        </w:tc>
        <w:tc>
          <w:tcPr>
            <w:tcW w:w="4673" w:type="dxa"/>
          </w:tcPr>
          <w:p w14:paraId="20816AA6" w14:textId="77777777" w:rsidR="00CC35DE" w:rsidRDefault="00CC35DE" w:rsidP="00CC35DE">
            <w:pPr>
              <w:pStyle w:val="af0"/>
            </w:pPr>
            <w:r>
              <w:t>Правильный ключ</w:t>
            </w:r>
          </w:p>
          <w:p w14:paraId="3697BC41" w14:textId="77777777" w:rsidR="00CC35DE" w:rsidRDefault="00CC35DE" w:rsidP="00CC35DE">
            <w:pPr>
              <w:pStyle w:val="af0"/>
            </w:pPr>
            <w:r>
              <w:t>Неправильный ключ</w:t>
            </w:r>
          </w:p>
          <w:p w14:paraId="68AFFFFB" w14:textId="7304F250" w:rsidR="00CC35DE" w:rsidRDefault="00CC35DE" w:rsidP="00CC35DE">
            <w:pPr>
              <w:pStyle w:val="af0"/>
            </w:pPr>
            <w:r>
              <w:t>Пустой ключ</w:t>
            </w:r>
          </w:p>
        </w:tc>
      </w:tr>
    </w:tbl>
    <w:p w14:paraId="4FF80BB3" w14:textId="70F9EC27" w:rsidR="00CC35DE" w:rsidRDefault="002D6FD1" w:rsidP="00CC35DE">
      <w:pPr>
        <w:pStyle w:val="af0"/>
      </w:pPr>
      <w:r>
        <w:lastRenderedPageBreak/>
        <w:t>Таблица 12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FD1" w14:paraId="0B440485" w14:textId="77777777" w:rsidTr="002D6FD1">
        <w:tc>
          <w:tcPr>
            <w:tcW w:w="4672" w:type="dxa"/>
          </w:tcPr>
          <w:p w14:paraId="01784AE1" w14:textId="07960D56" w:rsidR="002D6FD1" w:rsidRDefault="002D6FD1" w:rsidP="002D6FD1">
            <w:pPr>
              <w:pStyle w:val="af0"/>
              <w:jc w:val="center"/>
            </w:pPr>
            <w:r>
              <w:t>Параметр</w:t>
            </w:r>
          </w:p>
        </w:tc>
        <w:tc>
          <w:tcPr>
            <w:tcW w:w="4673" w:type="dxa"/>
          </w:tcPr>
          <w:p w14:paraId="7EDD4F9C" w14:textId="2DA88875" w:rsidR="002D6FD1" w:rsidRDefault="002D6FD1" w:rsidP="002D6FD1">
            <w:pPr>
              <w:pStyle w:val="af0"/>
              <w:jc w:val="center"/>
            </w:pPr>
            <w:r>
              <w:t>Тест</w:t>
            </w:r>
          </w:p>
        </w:tc>
      </w:tr>
      <w:tr w:rsidR="002D6FD1" w:rsidRPr="00421A5B" w14:paraId="51E81892" w14:textId="77777777" w:rsidTr="002D6FD1">
        <w:tc>
          <w:tcPr>
            <w:tcW w:w="4672" w:type="dxa"/>
          </w:tcPr>
          <w:p w14:paraId="4B6E1019" w14:textId="3587CCAB" w:rsidR="002D6FD1" w:rsidRDefault="002D6FD1" w:rsidP="00CC35DE">
            <w:pPr>
              <w:pStyle w:val="af0"/>
            </w:pPr>
            <w:proofErr w:type="spellStart"/>
            <w:r>
              <w:t>Токен</w:t>
            </w:r>
            <w:proofErr w:type="spellEnd"/>
          </w:p>
        </w:tc>
        <w:tc>
          <w:tcPr>
            <w:tcW w:w="4673" w:type="dxa"/>
          </w:tcPr>
          <w:p w14:paraId="0D498365" w14:textId="77777777" w:rsidR="002D6FD1" w:rsidRDefault="002D6FD1" w:rsidP="00CC35DE">
            <w:pPr>
              <w:pStyle w:val="af0"/>
            </w:pPr>
            <w:r>
              <w:t xml:space="preserve">Правильный </w:t>
            </w:r>
            <w:proofErr w:type="spellStart"/>
            <w:r>
              <w:t>токен</w:t>
            </w:r>
            <w:proofErr w:type="spellEnd"/>
          </w:p>
          <w:p w14:paraId="087F7AFF" w14:textId="77777777" w:rsidR="002D6FD1" w:rsidRDefault="002D6FD1" w:rsidP="00CC35DE">
            <w:pPr>
              <w:pStyle w:val="af0"/>
            </w:pPr>
            <w:r>
              <w:t xml:space="preserve">Неправильный </w:t>
            </w:r>
            <w:proofErr w:type="spellStart"/>
            <w:r>
              <w:t>токен</w:t>
            </w:r>
            <w:proofErr w:type="spellEnd"/>
          </w:p>
          <w:p w14:paraId="586C683F" w14:textId="58F0E7AA" w:rsidR="002D6FD1" w:rsidRDefault="002D6FD1" w:rsidP="00CC35DE">
            <w:pPr>
              <w:pStyle w:val="af0"/>
            </w:pPr>
            <w:r>
              <w:t xml:space="preserve">Пустой </w:t>
            </w:r>
            <w:proofErr w:type="spellStart"/>
            <w:r>
              <w:t>токен</w:t>
            </w:r>
            <w:proofErr w:type="spellEnd"/>
          </w:p>
        </w:tc>
      </w:tr>
      <w:tr w:rsidR="002D6FD1" w:rsidRPr="00421A5B" w14:paraId="66E5590C" w14:textId="77777777" w:rsidTr="002D6FD1">
        <w:tc>
          <w:tcPr>
            <w:tcW w:w="4672" w:type="dxa"/>
          </w:tcPr>
          <w:p w14:paraId="50037127" w14:textId="1D9E3200" w:rsidR="002D6FD1" w:rsidRDefault="002D6FD1" w:rsidP="00CC35DE">
            <w:pPr>
              <w:pStyle w:val="af0"/>
            </w:pPr>
            <w:r>
              <w:t>Текст</w:t>
            </w:r>
          </w:p>
        </w:tc>
        <w:tc>
          <w:tcPr>
            <w:tcW w:w="4673" w:type="dxa"/>
          </w:tcPr>
          <w:p w14:paraId="2CF45168" w14:textId="77777777" w:rsidR="002D6FD1" w:rsidRDefault="002D6FD1" w:rsidP="00CC35DE">
            <w:pPr>
              <w:pStyle w:val="af0"/>
            </w:pPr>
            <w:r>
              <w:t>Пустой текст</w:t>
            </w:r>
          </w:p>
          <w:p w14:paraId="44017A8F" w14:textId="77777777" w:rsidR="002D6FD1" w:rsidRDefault="002D6FD1" w:rsidP="00CC35DE">
            <w:pPr>
              <w:pStyle w:val="af0"/>
            </w:pPr>
            <w:r>
              <w:t>Текст больше 255 символов</w:t>
            </w:r>
          </w:p>
          <w:p w14:paraId="2F18D663" w14:textId="215EDBF5" w:rsidR="002D6FD1" w:rsidRDefault="002D6FD1" w:rsidP="00CC35DE">
            <w:pPr>
              <w:pStyle w:val="af0"/>
            </w:pPr>
            <w:r>
              <w:t>Тест от 1 до 255 символов</w:t>
            </w:r>
          </w:p>
        </w:tc>
      </w:tr>
      <w:tr w:rsidR="002D6FD1" w14:paraId="61B88FB3" w14:textId="77777777" w:rsidTr="002D6FD1">
        <w:tc>
          <w:tcPr>
            <w:tcW w:w="4672" w:type="dxa"/>
          </w:tcPr>
          <w:p w14:paraId="7B13FCFA" w14:textId="07C79F7D" w:rsidR="002D6FD1" w:rsidRDefault="002D6FD1" w:rsidP="00CC35DE">
            <w:pPr>
              <w:pStyle w:val="af0"/>
            </w:pPr>
            <w:r>
              <w:t>Идентификатор пары</w:t>
            </w:r>
          </w:p>
        </w:tc>
        <w:tc>
          <w:tcPr>
            <w:tcW w:w="4673" w:type="dxa"/>
          </w:tcPr>
          <w:p w14:paraId="4F2912A8" w14:textId="77777777" w:rsidR="002D6FD1" w:rsidRDefault="002D6FD1" w:rsidP="00CC35DE">
            <w:pPr>
              <w:pStyle w:val="af0"/>
            </w:pPr>
            <w:r>
              <w:t>0</w:t>
            </w:r>
          </w:p>
          <w:p w14:paraId="036038B7" w14:textId="77777777" w:rsidR="002D6FD1" w:rsidRDefault="002D6FD1" w:rsidP="00CC35DE">
            <w:pPr>
              <w:pStyle w:val="af0"/>
            </w:pPr>
            <w:r>
              <w:t>Существующая пара</w:t>
            </w:r>
          </w:p>
          <w:p w14:paraId="48DD0293" w14:textId="652604F8" w:rsidR="002D6FD1" w:rsidRDefault="002D6FD1" w:rsidP="00CC35DE">
            <w:pPr>
              <w:pStyle w:val="af0"/>
            </w:pPr>
            <w:r>
              <w:t>Несуществующая пара</w:t>
            </w:r>
          </w:p>
        </w:tc>
      </w:tr>
    </w:tbl>
    <w:p w14:paraId="6CA42A5C" w14:textId="1D6C7736" w:rsidR="002D6FD1" w:rsidRPr="00CC35DE" w:rsidRDefault="002D6FD1" w:rsidP="00CC35DE">
      <w:pPr>
        <w:pStyle w:val="af0"/>
      </w:pPr>
    </w:p>
    <w:p w14:paraId="7229EC3A" w14:textId="4DD4B9D8" w:rsidR="006D724A" w:rsidRDefault="00DE29CF" w:rsidP="00DE29CF">
      <w:pPr>
        <w:ind w:firstLine="0"/>
        <w:rPr>
          <w:lang w:val="ru-RU"/>
        </w:rPr>
      </w:pPr>
      <w:r>
        <w:rPr>
          <w:lang w:val="ru-RU"/>
        </w:rPr>
        <w:t>Таблица 13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29CF" w14:paraId="133CB682" w14:textId="77777777" w:rsidTr="00DE29CF">
        <w:tc>
          <w:tcPr>
            <w:tcW w:w="4672" w:type="dxa"/>
          </w:tcPr>
          <w:p w14:paraId="5C75CDD2" w14:textId="590DE79A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4673" w:type="dxa"/>
          </w:tcPr>
          <w:p w14:paraId="2E65D22C" w14:textId="057AE06E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DE29CF" w14:paraId="71D88052" w14:textId="77777777" w:rsidTr="00DE29CF">
        <w:tc>
          <w:tcPr>
            <w:tcW w:w="4672" w:type="dxa"/>
          </w:tcPr>
          <w:p w14:paraId="56009B80" w14:textId="220A1C15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Логин = логин123</w:t>
            </w:r>
          </w:p>
          <w:p w14:paraId="55037435" w14:textId="78E42578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Пароль = пароль123</w:t>
            </w:r>
          </w:p>
          <w:p w14:paraId="61ACAB49" w14:textId="2AA1328B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Тип = -1</w:t>
            </w:r>
          </w:p>
          <w:p w14:paraId="3A418EEC" w14:textId="05992EFE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Фамилия = фамилия </w:t>
            </w:r>
          </w:p>
          <w:p w14:paraId="36A9CE66" w14:textId="60AC8476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Имя = имя</w:t>
            </w:r>
          </w:p>
          <w:p w14:paraId="191088B4" w14:textId="556299ED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= отчество</w:t>
            </w:r>
          </w:p>
          <w:p w14:paraId="3B1445AF" w14:textId="39D8C423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Пол = -1</w:t>
            </w:r>
          </w:p>
          <w:p w14:paraId="1B859677" w14:textId="298A6959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0</w:t>
            </w:r>
          </w:p>
          <w:p w14:paraId="1B324882" w14:textId="3DF8423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Секретный ключ = правильный</w:t>
            </w:r>
          </w:p>
        </w:tc>
        <w:tc>
          <w:tcPr>
            <w:tcW w:w="4673" w:type="dxa"/>
          </w:tcPr>
          <w:p w14:paraId="73146E4D" w14:textId="3180AD20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  <w:tr w:rsidR="00DE29CF" w14:paraId="6983CEA5" w14:textId="77777777" w:rsidTr="00DE29CF">
        <w:tc>
          <w:tcPr>
            <w:tcW w:w="4672" w:type="dxa"/>
          </w:tcPr>
          <w:p w14:paraId="2B0E90DF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Логин = </w:t>
            </w:r>
          </w:p>
          <w:p w14:paraId="68D88051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Пароль = </w:t>
            </w:r>
          </w:p>
          <w:p w14:paraId="54BFA44D" w14:textId="4F58DEB3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Тип = 0</w:t>
            </w:r>
          </w:p>
          <w:p w14:paraId="570F07FF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Фамилия = </w:t>
            </w:r>
          </w:p>
          <w:p w14:paraId="76B29C4C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Имя = </w:t>
            </w:r>
          </w:p>
          <w:p w14:paraId="3D230792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=</w:t>
            </w:r>
          </w:p>
          <w:p w14:paraId="03E63E8A" w14:textId="65D1CB92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Пол = 0</w:t>
            </w:r>
          </w:p>
          <w:p w14:paraId="32F9E716" w14:textId="0F6A022A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2</w:t>
            </w:r>
          </w:p>
          <w:p w14:paraId="19BFCFD7" w14:textId="70E1B343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Секретный ключ = неправильный</w:t>
            </w:r>
          </w:p>
        </w:tc>
        <w:tc>
          <w:tcPr>
            <w:tcW w:w="4673" w:type="dxa"/>
          </w:tcPr>
          <w:p w14:paraId="6E951CEE" w14:textId="3C7B86B1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  <w:tr w:rsidR="00DE29CF" w14:paraId="6AADB739" w14:textId="77777777" w:rsidTr="00DE29CF">
        <w:tc>
          <w:tcPr>
            <w:tcW w:w="4672" w:type="dxa"/>
          </w:tcPr>
          <w:p w14:paraId="6742D20C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Логин = </w:t>
            </w:r>
          </w:p>
          <w:p w14:paraId="0980F513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Пароль = </w:t>
            </w:r>
          </w:p>
          <w:p w14:paraId="33467DCB" w14:textId="78D2054A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Тип = 1</w:t>
            </w:r>
          </w:p>
          <w:p w14:paraId="3254AED0" w14:textId="2B7EA443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= вап12</w:t>
            </w:r>
          </w:p>
          <w:p w14:paraId="75C321C6" w14:textId="3470728F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Имя = фыв123</w:t>
            </w:r>
          </w:p>
          <w:p w14:paraId="59F39C51" w14:textId="58E7B815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= фыв123</w:t>
            </w:r>
          </w:p>
          <w:p w14:paraId="71C0C523" w14:textId="290B659C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Пол = 1</w:t>
            </w:r>
          </w:p>
          <w:p w14:paraId="0B57B745" w14:textId="53A891F2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9999</w:t>
            </w:r>
          </w:p>
          <w:p w14:paraId="009B7746" w14:textId="04F3D685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Секретный ключ = </w:t>
            </w:r>
          </w:p>
        </w:tc>
        <w:tc>
          <w:tcPr>
            <w:tcW w:w="4673" w:type="dxa"/>
          </w:tcPr>
          <w:p w14:paraId="673B580C" w14:textId="1123F51A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Неуспешно</w:t>
            </w:r>
          </w:p>
        </w:tc>
      </w:tr>
      <w:tr w:rsidR="00DE29CF" w14:paraId="0CD81798" w14:textId="77777777" w:rsidTr="00DE29CF">
        <w:tc>
          <w:tcPr>
            <w:tcW w:w="4672" w:type="dxa"/>
          </w:tcPr>
          <w:p w14:paraId="662B830E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Логин = </w:t>
            </w:r>
          </w:p>
          <w:p w14:paraId="2E4F9A30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Пароль = </w:t>
            </w:r>
          </w:p>
          <w:p w14:paraId="3EDADEB5" w14:textId="4EB28CEE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Тип = 2</w:t>
            </w:r>
          </w:p>
          <w:p w14:paraId="6D9E933A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= вап12</w:t>
            </w:r>
          </w:p>
          <w:p w14:paraId="7783113A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Имя = фыв123</w:t>
            </w:r>
          </w:p>
          <w:p w14:paraId="7A38D354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Отчество = фыв123</w:t>
            </w:r>
          </w:p>
          <w:p w14:paraId="7110480E" w14:textId="41601EAD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Пол = 2</w:t>
            </w:r>
          </w:p>
          <w:p w14:paraId="18A93BBF" w14:textId="7777777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9999</w:t>
            </w:r>
          </w:p>
          <w:p w14:paraId="255AFC78" w14:textId="2F65CF33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Секретный ключ =</w:t>
            </w:r>
          </w:p>
        </w:tc>
        <w:tc>
          <w:tcPr>
            <w:tcW w:w="4673" w:type="dxa"/>
          </w:tcPr>
          <w:p w14:paraId="2E945D9D" w14:textId="1F85A9D7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</w:tbl>
    <w:p w14:paraId="4578FED3" w14:textId="77777777" w:rsidR="00DE29CF" w:rsidRDefault="00DE29CF" w:rsidP="00DE29CF">
      <w:pPr>
        <w:ind w:firstLine="0"/>
        <w:rPr>
          <w:lang w:val="ru-RU"/>
        </w:rPr>
      </w:pPr>
    </w:p>
    <w:p w14:paraId="74EA8176" w14:textId="63757E95" w:rsidR="00DE29CF" w:rsidRDefault="00DE29CF" w:rsidP="00DE29CF">
      <w:pPr>
        <w:ind w:firstLine="0"/>
        <w:rPr>
          <w:lang w:val="ru-RU"/>
        </w:rPr>
      </w:pPr>
      <w:r>
        <w:rPr>
          <w:lang w:val="ru-RU"/>
        </w:rPr>
        <w:t>Таблица 14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29CF" w14:paraId="73748EC1" w14:textId="77777777" w:rsidTr="00DE29CF">
        <w:tc>
          <w:tcPr>
            <w:tcW w:w="4672" w:type="dxa"/>
          </w:tcPr>
          <w:p w14:paraId="246DA784" w14:textId="78793B73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4673" w:type="dxa"/>
          </w:tcPr>
          <w:p w14:paraId="1DC0406E" w14:textId="5DEA915A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DE29CF" w14:paraId="0A6DDD8C" w14:textId="77777777" w:rsidTr="00DE29CF">
        <w:tc>
          <w:tcPr>
            <w:tcW w:w="4672" w:type="dxa"/>
          </w:tcPr>
          <w:p w14:paraId="0AD71D2A" w14:textId="45017AB2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= </w:t>
            </w:r>
          </w:p>
          <w:p w14:paraId="388AEF0C" w14:textId="2404A2BB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Текст =</w:t>
            </w:r>
          </w:p>
          <w:p w14:paraId="5995774D" w14:textId="0BCB5457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0</w:t>
            </w:r>
          </w:p>
        </w:tc>
        <w:tc>
          <w:tcPr>
            <w:tcW w:w="4673" w:type="dxa"/>
          </w:tcPr>
          <w:p w14:paraId="560EA21C" w14:textId="34566663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  <w:tr w:rsidR="00DE29CF" w14:paraId="29CEAABF" w14:textId="77777777" w:rsidTr="00DE29CF">
        <w:tc>
          <w:tcPr>
            <w:tcW w:w="4672" w:type="dxa"/>
          </w:tcPr>
          <w:p w14:paraId="2EE94FB6" w14:textId="4F60287A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= существует</w:t>
            </w:r>
          </w:p>
          <w:p w14:paraId="47A3C685" w14:textId="36FDA06B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Текст = текст</w:t>
            </w:r>
          </w:p>
          <w:p w14:paraId="33D90160" w14:textId="126F3565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1</w:t>
            </w:r>
          </w:p>
        </w:tc>
        <w:tc>
          <w:tcPr>
            <w:tcW w:w="4673" w:type="dxa"/>
          </w:tcPr>
          <w:p w14:paraId="27169E96" w14:textId="71A2C0CC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  <w:tr w:rsidR="00DE29CF" w14:paraId="5C189F1F" w14:textId="77777777" w:rsidTr="00DE29CF">
        <w:tc>
          <w:tcPr>
            <w:tcW w:w="4672" w:type="dxa"/>
          </w:tcPr>
          <w:p w14:paraId="379D622C" w14:textId="2277CDDB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= не существует</w:t>
            </w:r>
          </w:p>
          <w:p w14:paraId="2BCBF9C4" w14:textId="1991271D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Текст = </w:t>
            </w:r>
            <w:proofErr w:type="spellStart"/>
            <w:proofErr w:type="gramStart"/>
            <w:r>
              <w:rPr>
                <w:lang w:val="ru-RU"/>
              </w:rPr>
              <w:t>тексттексттекст</w:t>
            </w:r>
            <w:proofErr w:type="spellEnd"/>
            <w:r>
              <w:rPr>
                <w:lang w:val="ru-RU"/>
              </w:rPr>
              <w:t>….</w:t>
            </w:r>
            <w:proofErr w:type="gramEnd"/>
            <w:r>
              <w:rPr>
                <w:lang w:val="ru-RU"/>
              </w:rPr>
              <w:t>.</w:t>
            </w:r>
          </w:p>
          <w:p w14:paraId="151BDC0B" w14:textId="709642EC" w:rsidR="00DE29CF" w:rsidRDefault="00DE29CF" w:rsidP="00DE29CF">
            <w:pPr>
              <w:spacing w:after="0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= 9999</w:t>
            </w:r>
          </w:p>
        </w:tc>
        <w:tc>
          <w:tcPr>
            <w:tcW w:w="4673" w:type="dxa"/>
          </w:tcPr>
          <w:p w14:paraId="68D55B33" w14:textId="4F924B33" w:rsidR="00DE29CF" w:rsidRDefault="00DE29CF" w:rsidP="00DE29C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Неуспешно</w:t>
            </w:r>
          </w:p>
        </w:tc>
      </w:tr>
    </w:tbl>
    <w:p w14:paraId="748374FC" w14:textId="5D7D1646" w:rsidR="005E42EB" w:rsidRDefault="005E42EB" w:rsidP="00DE29CF">
      <w:pPr>
        <w:ind w:firstLine="0"/>
        <w:rPr>
          <w:lang w:val="ru-RU"/>
        </w:rPr>
      </w:pPr>
    </w:p>
    <w:p w14:paraId="22CC606F" w14:textId="77777777" w:rsidR="005E42EB" w:rsidRDefault="005E42EB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4697A14" w14:textId="159C5679" w:rsidR="005E42EB" w:rsidRDefault="005E42EB" w:rsidP="005E42EB">
      <w:pPr>
        <w:pStyle w:val="2"/>
        <w:rPr>
          <w:lang w:val="ru-RU"/>
        </w:rPr>
      </w:pPr>
      <w:r>
        <w:rPr>
          <w:lang w:val="ru-RU"/>
        </w:rPr>
        <w:lastRenderedPageBreak/>
        <w:t>Метод функциональных диаграмм</w:t>
      </w:r>
    </w:p>
    <w:p w14:paraId="0D6EBE86" w14:textId="30F59D5B" w:rsidR="00BC052F" w:rsidRDefault="00535216" w:rsidP="00BC052F">
      <w:pPr>
        <w:rPr>
          <w:lang w:val="ru-RU"/>
        </w:rPr>
      </w:pPr>
      <w:r>
        <w:rPr>
          <w:lang w:val="ru-RU"/>
        </w:rPr>
        <w:t>Причины для функции регистрации:</w:t>
      </w:r>
    </w:p>
    <w:p w14:paraId="560C4D12" w14:textId="4A76400C" w:rsidR="00535216" w:rsidRDefault="00535216" w:rsidP="00BC052F">
      <w:pPr>
        <w:rPr>
          <w:lang w:val="ru-RU"/>
        </w:rPr>
      </w:pPr>
      <w:r>
        <w:rPr>
          <w:lang w:val="ru-RU"/>
        </w:rPr>
        <w:t>1) Логин состоит из букв и цифр</w:t>
      </w:r>
    </w:p>
    <w:p w14:paraId="59A28286" w14:textId="1F1D6FF8" w:rsidR="00535216" w:rsidRDefault="00535216" w:rsidP="00BC052F">
      <w:pPr>
        <w:rPr>
          <w:lang w:val="ru-RU"/>
        </w:rPr>
      </w:pPr>
      <w:r>
        <w:rPr>
          <w:lang w:val="ru-RU"/>
        </w:rPr>
        <w:t>2) Пароль состоит из букв и цифр</w:t>
      </w:r>
    </w:p>
    <w:p w14:paraId="3583DF62" w14:textId="61811025" w:rsidR="00535216" w:rsidRDefault="00535216" w:rsidP="00BC052F">
      <w:pPr>
        <w:rPr>
          <w:lang w:val="ru-RU"/>
        </w:rPr>
      </w:pPr>
      <w:r>
        <w:rPr>
          <w:lang w:val="ru-RU"/>
        </w:rPr>
        <w:t>3) Тип лежит в пределах от 0 до 1</w:t>
      </w:r>
    </w:p>
    <w:p w14:paraId="475D4DDE" w14:textId="72D5BDBB" w:rsidR="00535216" w:rsidRDefault="00535216" w:rsidP="00BC052F">
      <w:pPr>
        <w:rPr>
          <w:lang w:val="ru-RU"/>
        </w:rPr>
      </w:pPr>
      <w:r>
        <w:rPr>
          <w:lang w:val="ru-RU"/>
        </w:rPr>
        <w:t>4) Фамилия состоит только из букв</w:t>
      </w:r>
    </w:p>
    <w:p w14:paraId="2F5534C2" w14:textId="07B954BE" w:rsidR="00535216" w:rsidRDefault="00535216" w:rsidP="00BC052F">
      <w:pPr>
        <w:rPr>
          <w:lang w:val="ru-RU"/>
        </w:rPr>
      </w:pPr>
      <w:r>
        <w:rPr>
          <w:lang w:val="ru-RU"/>
        </w:rPr>
        <w:t>5) Имя состоит только из букв</w:t>
      </w:r>
    </w:p>
    <w:p w14:paraId="0CDCA52D" w14:textId="23102819" w:rsidR="00535216" w:rsidRDefault="00535216" w:rsidP="00BC052F">
      <w:pPr>
        <w:rPr>
          <w:lang w:val="ru-RU"/>
        </w:rPr>
      </w:pPr>
      <w:r>
        <w:rPr>
          <w:lang w:val="ru-RU"/>
        </w:rPr>
        <w:t>6) Отчество состоит из букв</w:t>
      </w:r>
    </w:p>
    <w:p w14:paraId="6BF4A2A3" w14:textId="33359876" w:rsidR="00535216" w:rsidRDefault="00535216" w:rsidP="00BC052F">
      <w:pPr>
        <w:rPr>
          <w:lang w:val="ru-RU"/>
        </w:rPr>
      </w:pPr>
      <w:r>
        <w:rPr>
          <w:lang w:val="ru-RU"/>
        </w:rPr>
        <w:t>7) Отчество может быть пустым</w:t>
      </w:r>
    </w:p>
    <w:p w14:paraId="3DDF1BAD" w14:textId="28E75205" w:rsidR="00535216" w:rsidRDefault="00535216" w:rsidP="00BC052F">
      <w:pPr>
        <w:rPr>
          <w:lang w:val="ru-RU"/>
        </w:rPr>
      </w:pPr>
      <w:r>
        <w:rPr>
          <w:lang w:val="ru-RU"/>
        </w:rPr>
        <w:t>8) Пол лежит от 0 до 1</w:t>
      </w:r>
    </w:p>
    <w:p w14:paraId="2A26ADD3" w14:textId="67AFFD39" w:rsidR="00535216" w:rsidRDefault="00535216" w:rsidP="00BC052F">
      <w:pPr>
        <w:rPr>
          <w:lang w:val="ru-RU"/>
        </w:rPr>
      </w:pPr>
      <w:r>
        <w:rPr>
          <w:lang w:val="ru-RU"/>
        </w:rPr>
        <w:t>9) Идентификатор является положительным числом</w:t>
      </w:r>
    </w:p>
    <w:p w14:paraId="29D190E2" w14:textId="65926CB7" w:rsidR="00535216" w:rsidRDefault="00535216" w:rsidP="00BC052F">
      <w:pPr>
        <w:rPr>
          <w:lang w:val="ru-RU"/>
        </w:rPr>
      </w:pPr>
      <w:r>
        <w:rPr>
          <w:lang w:val="ru-RU"/>
        </w:rPr>
        <w:t>10) Секретный ключ состоит из символов</w:t>
      </w:r>
    </w:p>
    <w:p w14:paraId="62D3DE4F" w14:textId="77777777" w:rsidR="00535216" w:rsidRDefault="00535216" w:rsidP="00BC052F">
      <w:pPr>
        <w:rPr>
          <w:lang w:val="ru-RU"/>
        </w:rPr>
      </w:pPr>
    </w:p>
    <w:p w14:paraId="46D6EB7F" w14:textId="0037E2B9" w:rsidR="00535216" w:rsidRDefault="00535216" w:rsidP="00535216">
      <w:pPr>
        <w:rPr>
          <w:lang w:val="ru-RU"/>
        </w:rPr>
      </w:pPr>
      <w:r>
        <w:rPr>
          <w:lang w:val="ru-RU"/>
        </w:rPr>
        <w:t>Результат функции:</w:t>
      </w:r>
    </w:p>
    <w:p w14:paraId="1A6A6F2D" w14:textId="2AE2FB03" w:rsidR="00535216" w:rsidRDefault="00535216" w:rsidP="00535216">
      <w:pPr>
        <w:rPr>
          <w:lang w:val="ru-RU"/>
        </w:rPr>
      </w:pPr>
      <w:r>
        <w:rPr>
          <w:lang w:val="ru-RU"/>
        </w:rPr>
        <w:t>1) Возвращается код успешного завершения</w:t>
      </w:r>
    </w:p>
    <w:p w14:paraId="0619E7EC" w14:textId="6C23D305" w:rsidR="00535216" w:rsidRDefault="00535216" w:rsidP="00535216">
      <w:pPr>
        <w:rPr>
          <w:lang w:val="ru-RU"/>
        </w:rPr>
      </w:pPr>
      <w:r>
        <w:rPr>
          <w:lang w:val="ru-RU"/>
        </w:rPr>
        <w:t>2) Неверный формат логина</w:t>
      </w:r>
    </w:p>
    <w:p w14:paraId="60C4775B" w14:textId="5F06EC7E" w:rsidR="00535216" w:rsidRDefault="00535216" w:rsidP="00535216">
      <w:pPr>
        <w:rPr>
          <w:lang w:val="ru-RU"/>
        </w:rPr>
      </w:pPr>
      <w:r>
        <w:rPr>
          <w:lang w:val="ru-RU"/>
        </w:rPr>
        <w:t>3) Неверный формат пароля</w:t>
      </w:r>
    </w:p>
    <w:p w14:paraId="3ED07AE1" w14:textId="1E90959F" w:rsidR="00535216" w:rsidRDefault="00535216" w:rsidP="00535216">
      <w:pPr>
        <w:rPr>
          <w:lang w:val="ru-RU"/>
        </w:rPr>
      </w:pPr>
      <w:r>
        <w:rPr>
          <w:lang w:val="ru-RU"/>
        </w:rPr>
        <w:t>4) Неверный формат типа</w:t>
      </w:r>
    </w:p>
    <w:p w14:paraId="7A68B910" w14:textId="5D373DF8" w:rsidR="00535216" w:rsidRDefault="00535216" w:rsidP="00535216">
      <w:pPr>
        <w:rPr>
          <w:lang w:val="ru-RU"/>
        </w:rPr>
      </w:pPr>
      <w:r>
        <w:rPr>
          <w:lang w:val="ru-RU"/>
        </w:rPr>
        <w:t>5) Неверный формат фамилии</w:t>
      </w:r>
    </w:p>
    <w:p w14:paraId="50014EC2" w14:textId="65A86DD0" w:rsidR="00535216" w:rsidRDefault="00535216" w:rsidP="00535216">
      <w:pPr>
        <w:rPr>
          <w:lang w:val="ru-RU"/>
        </w:rPr>
      </w:pPr>
      <w:r>
        <w:rPr>
          <w:lang w:val="ru-RU"/>
        </w:rPr>
        <w:t>6) Неверный формат имени</w:t>
      </w:r>
    </w:p>
    <w:p w14:paraId="2B51369A" w14:textId="08078823" w:rsidR="00535216" w:rsidRDefault="00535216" w:rsidP="00535216">
      <w:pPr>
        <w:rPr>
          <w:lang w:val="ru-RU"/>
        </w:rPr>
      </w:pPr>
      <w:r>
        <w:rPr>
          <w:lang w:val="ru-RU"/>
        </w:rPr>
        <w:t>7) Неверный формат отчества</w:t>
      </w:r>
    </w:p>
    <w:p w14:paraId="004F3E6E" w14:textId="497BC933" w:rsidR="00535216" w:rsidRDefault="00535216" w:rsidP="00535216">
      <w:pPr>
        <w:rPr>
          <w:lang w:val="ru-RU"/>
        </w:rPr>
      </w:pPr>
      <w:r>
        <w:rPr>
          <w:lang w:val="ru-RU"/>
        </w:rPr>
        <w:t>8) Неверный формат пола</w:t>
      </w:r>
    </w:p>
    <w:p w14:paraId="23FE4F8E" w14:textId="0EA9C9D8" w:rsidR="00535216" w:rsidRDefault="00535216" w:rsidP="00535216">
      <w:pPr>
        <w:rPr>
          <w:lang w:val="ru-RU"/>
        </w:rPr>
      </w:pPr>
      <w:r>
        <w:rPr>
          <w:lang w:val="ru-RU"/>
        </w:rPr>
        <w:t>9) Неверный формат идентификатора</w:t>
      </w:r>
    </w:p>
    <w:p w14:paraId="759FCDDF" w14:textId="245DEEFE" w:rsidR="00535216" w:rsidRDefault="00535216" w:rsidP="00535216">
      <w:pPr>
        <w:rPr>
          <w:lang w:val="ru-RU"/>
        </w:rPr>
      </w:pPr>
      <w:r>
        <w:rPr>
          <w:lang w:val="ru-RU"/>
        </w:rPr>
        <w:t>10) Неверный секретный ключ</w:t>
      </w:r>
    </w:p>
    <w:p w14:paraId="502A0E71" w14:textId="77777777" w:rsidR="00230610" w:rsidRDefault="00230610" w:rsidP="00535216">
      <w:pPr>
        <w:rPr>
          <w:lang w:val="ru-RU"/>
        </w:rPr>
      </w:pPr>
    </w:p>
    <w:p w14:paraId="7878E7CE" w14:textId="0D13DE0E" w:rsidR="00230610" w:rsidRDefault="00230610" w:rsidP="00535216">
      <w:pPr>
        <w:rPr>
          <w:lang w:val="ru-RU"/>
        </w:rPr>
      </w:pPr>
      <w:r>
        <w:rPr>
          <w:lang w:val="ru-RU"/>
        </w:rPr>
        <w:t>Функциональная диаграмма представлена на рисунке 3</w:t>
      </w:r>
    </w:p>
    <w:p w14:paraId="2C211AF4" w14:textId="22014F9C" w:rsidR="00230610" w:rsidRDefault="00EF31E0" w:rsidP="00EF31E0">
      <w:pPr>
        <w:ind w:firstLine="0"/>
        <w:jc w:val="center"/>
        <w:rPr>
          <w:lang w:val="ru-RU"/>
        </w:rPr>
      </w:pPr>
      <w:r>
        <w:object w:dxaOrig="10530" w:dyaOrig="12436" w14:anchorId="4E37007F">
          <v:shape id="_x0000_i1027" type="#_x0000_t75" style="width:467.25pt;height:552pt" o:ole="">
            <v:imagedata r:id="rId15" o:title=""/>
          </v:shape>
          <o:OLEObject Type="Embed" ProgID="Visio.Drawing.15" ShapeID="_x0000_i1027" DrawAspect="Content" ObjectID="_1546863300" r:id="rId16"/>
        </w:object>
      </w:r>
    </w:p>
    <w:p w14:paraId="4E3A89A4" w14:textId="01275A35" w:rsidR="00230610" w:rsidRPr="00EF31E0" w:rsidRDefault="00230610" w:rsidP="00230610">
      <w:pPr>
        <w:jc w:val="center"/>
        <w:rPr>
          <w:lang w:val="ru-RU"/>
        </w:rPr>
      </w:pPr>
      <w:r>
        <w:rPr>
          <w:lang w:val="ru-RU"/>
        </w:rPr>
        <w:t xml:space="preserve">Рисунок 3 </w:t>
      </w:r>
      <w:r w:rsidR="00EF31E0">
        <w:rPr>
          <w:lang w:val="ru-RU"/>
        </w:rPr>
        <w:t>–</w:t>
      </w:r>
      <w:r>
        <w:rPr>
          <w:lang w:val="ru-RU"/>
        </w:rPr>
        <w:t xml:space="preserve"> </w:t>
      </w:r>
      <w:r w:rsidR="00EF31E0">
        <w:rPr>
          <w:lang w:val="ru-RU"/>
        </w:rPr>
        <w:t>Функциональная диаграмма регистрации пользователей</w:t>
      </w:r>
    </w:p>
    <w:p w14:paraId="4D423F8A" w14:textId="051E262A" w:rsidR="00731D0C" w:rsidRDefault="00731D0C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AABAC0" w14:textId="70E4AA59" w:rsidR="00535216" w:rsidRDefault="00731D0C" w:rsidP="00BC052F">
      <w:pPr>
        <w:rPr>
          <w:lang w:val="ru-RU"/>
        </w:rPr>
      </w:pPr>
      <w:r>
        <w:rPr>
          <w:lang w:val="ru-RU"/>
        </w:rPr>
        <w:lastRenderedPageBreak/>
        <w:t>Таблица решений представлена в таблице 15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92"/>
        <w:gridCol w:w="860"/>
        <w:gridCol w:w="860"/>
        <w:gridCol w:w="861"/>
        <w:gridCol w:w="762"/>
        <w:gridCol w:w="762"/>
        <w:gridCol w:w="762"/>
        <w:gridCol w:w="762"/>
        <w:gridCol w:w="762"/>
        <w:gridCol w:w="762"/>
      </w:tblGrid>
      <w:tr w:rsidR="00731D0C" w14:paraId="4900CB93" w14:textId="1934E9FB" w:rsidTr="00731D0C">
        <w:tc>
          <w:tcPr>
            <w:tcW w:w="2192" w:type="dxa"/>
          </w:tcPr>
          <w:p w14:paraId="13BB8AE1" w14:textId="0C39CB6F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Причины\Тесты</w:t>
            </w:r>
          </w:p>
        </w:tc>
        <w:tc>
          <w:tcPr>
            <w:tcW w:w="860" w:type="dxa"/>
          </w:tcPr>
          <w:p w14:paraId="1CCB954F" w14:textId="203E236A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492BBAAF" w14:textId="0AE154EE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1" w:type="dxa"/>
          </w:tcPr>
          <w:p w14:paraId="2DA5B440" w14:textId="0183E384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2" w:type="dxa"/>
          </w:tcPr>
          <w:p w14:paraId="2C46CAF4" w14:textId="55222D13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" w:type="dxa"/>
          </w:tcPr>
          <w:p w14:paraId="481D7B5B" w14:textId="1B280FA4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62" w:type="dxa"/>
          </w:tcPr>
          <w:p w14:paraId="52875DE2" w14:textId="6AECC2F8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62" w:type="dxa"/>
          </w:tcPr>
          <w:p w14:paraId="09F8796F" w14:textId="18008D5F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62" w:type="dxa"/>
          </w:tcPr>
          <w:p w14:paraId="65A1E3AF" w14:textId="683C30ED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62" w:type="dxa"/>
          </w:tcPr>
          <w:p w14:paraId="1E010DDD" w14:textId="682DF5DF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731D0C" w14:paraId="5187CE20" w14:textId="297D9C4C" w:rsidTr="00731D0C">
        <w:tc>
          <w:tcPr>
            <w:tcW w:w="2192" w:type="dxa"/>
          </w:tcPr>
          <w:p w14:paraId="3E8E9574" w14:textId="463E5CEE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7F084ED1" w14:textId="7907DAE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7CC4934B" w14:textId="5468A3F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1C53AFB1" w14:textId="5AB0562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9CE12AD" w14:textId="372ECD7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A0E2986" w14:textId="44CBC48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79B025E" w14:textId="583E4B5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E3ED0BA" w14:textId="68DC8D6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5E0B300" w14:textId="07A0C2C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52E1CE40" w14:textId="00C4B9F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5FE9618D" w14:textId="3BB24165" w:rsidTr="00731D0C">
        <w:tc>
          <w:tcPr>
            <w:tcW w:w="2192" w:type="dxa"/>
          </w:tcPr>
          <w:p w14:paraId="61FB7DA3" w14:textId="617FE608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0" w:type="dxa"/>
          </w:tcPr>
          <w:p w14:paraId="080FB228" w14:textId="3D65E22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5D325723" w14:textId="4D669FD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6F45B2CD" w14:textId="39E6849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892BCD6" w14:textId="198E579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446AA511" w14:textId="4172D48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43DAA4C" w14:textId="6D4FFAD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47B4498" w14:textId="3056BBA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A0DF6E6" w14:textId="33993C9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408398DB" w14:textId="55BB8F0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4D7E4F70" w14:textId="138BE93F" w:rsidTr="00731D0C">
        <w:tc>
          <w:tcPr>
            <w:tcW w:w="2192" w:type="dxa"/>
          </w:tcPr>
          <w:p w14:paraId="17503A76" w14:textId="02A8BD5E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60" w:type="dxa"/>
          </w:tcPr>
          <w:p w14:paraId="7BDF8B58" w14:textId="08A2C7C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49F19DF0" w14:textId="750E803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5544DA7A" w14:textId="5B796DF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02BD23E" w14:textId="04C3A05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44C0E3DF" w14:textId="62509C2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E28A1F8" w14:textId="4982790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E2028F5" w14:textId="2D69CF9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E037195" w14:textId="3DFEB61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797FC7A3" w14:textId="6141B95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3043FC27" w14:textId="361AA96F" w:rsidTr="00731D0C">
        <w:tc>
          <w:tcPr>
            <w:tcW w:w="2192" w:type="dxa"/>
          </w:tcPr>
          <w:p w14:paraId="01BA62B8" w14:textId="1E756750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0" w:type="dxa"/>
          </w:tcPr>
          <w:p w14:paraId="6669D6F4" w14:textId="67D687D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05682BA2" w14:textId="48590BD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085E99EE" w14:textId="5C7BB5A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ADD9ED5" w14:textId="5FE9F01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75D000B" w14:textId="1A4C7DC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E92278F" w14:textId="0380F67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1A9C6ED" w14:textId="057BB9D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6C2D08F" w14:textId="6F9B9B3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37E2CC7C" w14:textId="316F6C4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4AEE42D5" w14:textId="12CB7DA0" w:rsidTr="00731D0C">
        <w:tc>
          <w:tcPr>
            <w:tcW w:w="2192" w:type="dxa"/>
          </w:tcPr>
          <w:p w14:paraId="3B2D42F4" w14:textId="19092955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0" w:type="dxa"/>
          </w:tcPr>
          <w:p w14:paraId="526E5BDD" w14:textId="2C27051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6EC7033A" w14:textId="1B28969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63D3AF05" w14:textId="10F3BDB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85A6836" w14:textId="2CAC395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5DA573B" w14:textId="4C60070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9FA2BFF" w14:textId="1AFB692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0BBFE90" w14:textId="27C9BD6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944DBE6" w14:textId="3F9F770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239F2F08" w14:textId="1A99084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5D1408D7" w14:textId="2CDBF975" w:rsidTr="00731D0C">
        <w:tc>
          <w:tcPr>
            <w:tcW w:w="2192" w:type="dxa"/>
          </w:tcPr>
          <w:p w14:paraId="3186D46D" w14:textId="0F834E04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0" w:type="dxa"/>
          </w:tcPr>
          <w:p w14:paraId="1C90146B" w14:textId="6FFA70E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5E6C16E6" w14:textId="7F26FED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73B76113" w14:textId="71C2530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654BEED8" w14:textId="66214F3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67E3306B" w14:textId="6C39E7C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577463B" w14:textId="39FE8E0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6BD3A0DE" w14:textId="0173A3D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4F43EA3" w14:textId="63A6621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0DFDD626" w14:textId="7BDF5FA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2917AC4D" w14:textId="5E0D1EB5" w:rsidTr="00731D0C">
        <w:tc>
          <w:tcPr>
            <w:tcW w:w="2192" w:type="dxa"/>
          </w:tcPr>
          <w:p w14:paraId="64A41285" w14:textId="3B54A268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60" w:type="dxa"/>
          </w:tcPr>
          <w:p w14:paraId="0567602C" w14:textId="75CB622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69E12204" w14:textId="160C71D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7CE2EFD5" w14:textId="46F8E25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CFB5DE9" w14:textId="26E803A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D4A3C06" w14:textId="047DF64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873CD13" w14:textId="759C9D7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B0FE267" w14:textId="14515A5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475827A3" w14:textId="010F0E8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385FFAB8" w14:textId="4364D3D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52E168CD" w14:textId="77777777" w:rsidTr="00731D0C">
        <w:tc>
          <w:tcPr>
            <w:tcW w:w="2192" w:type="dxa"/>
          </w:tcPr>
          <w:p w14:paraId="240F1067" w14:textId="2C7E6F85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60" w:type="dxa"/>
          </w:tcPr>
          <w:p w14:paraId="70F4F789" w14:textId="1681709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00C944D9" w14:textId="76778A2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4462F8E5" w14:textId="550F8AC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3F34EA6" w14:textId="2DE143B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481CF2FF" w14:textId="5D241E4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9A2FF6C" w14:textId="24E9B16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D2DA376" w14:textId="0FE1D16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AE49572" w14:textId="39AD7E5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2E461D5E" w14:textId="0E20DBF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737B36CC" w14:textId="77777777" w:rsidTr="00731D0C">
        <w:tc>
          <w:tcPr>
            <w:tcW w:w="2192" w:type="dxa"/>
          </w:tcPr>
          <w:p w14:paraId="19E949A2" w14:textId="58F21483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60" w:type="dxa"/>
          </w:tcPr>
          <w:p w14:paraId="25BA96EF" w14:textId="7EC87B5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023D0274" w14:textId="62FB3C6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7993D562" w14:textId="504CD5F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76E081E" w14:textId="67005C3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33A2684" w14:textId="652A489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38E45199" w14:textId="1096D38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A1B248A" w14:textId="13C39A2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6E558052" w14:textId="4FD521B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6128C0D9" w14:textId="1DA3774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10A71AFA" w14:textId="77777777" w:rsidTr="00731D0C">
        <w:tc>
          <w:tcPr>
            <w:tcW w:w="2192" w:type="dxa"/>
          </w:tcPr>
          <w:p w14:paraId="13932636" w14:textId="75C2A882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60" w:type="dxa"/>
          </w:tcPr>
          <w:p w14:paraId="0F2D94FA" w14:textId="6C316EF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62B8E680" w14:textId="6B71FB2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6A6FB8BB" w14:textId="2EB8D8A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B0EBDEA" w14:textId="4E0B8FD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5F98ADFF" w14:textId="222F6DD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F57F05E" w14:textId="053D17B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6BAD3318" w14:textId="51FCA4E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6E8DFDC0" w14:textId="3E7AE7F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584CAD74" w14:textId="2323FC3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71A3BF46" w14:textId="77777777" w:rsidTr="00731D0C">
        <w:tc>
          <w:tcPr>
            <w:tcW w:w="2192" w:type="dxa"/>
          </w:tcPr>
          <w:p w14:paraId="7E6B32FC" w14:textId="31EDD398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60" w:type="dxa"/>
          </w:tcPr>
          <w:p w14:paraId="718FE761" w14:textId="3F7A94A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38AC5B91" w14:textId="4222B3A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47418FBC" w14:textId="045CE89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3933F2C5" w14:textId="2F403F5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8F53062" w14:textId="644E0AC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114DD7A7" w14:textId="0B4C21A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7256D00C" w14:textId="790E9C8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77846E9" w14:textId="0C22701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2C451783" w14:textId="368FBBD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6905F04B" w14:textId="77777777" w:rsidTr="00731D0C">
        <w:tc>
          <w:tcPr>
            <w:tcW w:w="2192" w:type="dxa"/>
          </w:tcPr>
          <w:p w14:paraId="10CC887D" w14:textId="23E062FF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860" w:type="dxa"/>
          </w:tcPr>
          <w:p w14:paraId="119CEAF8" w14:textId="5CA4C66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0" w:type="dxa"/>
          </w:tcPr>
          <w:p w14:paraId="4BEEF17A" w14:textId="4852257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28B2B6CE" w14:textId="7B53EC3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6B1BBC5F" w14:textId="2C9B059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21689EA" w14:textId="20FF5EB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5B5A428" w14:textId="02B3DDA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34677DAE" w14:textId="409913B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14D4C50" w14:textId="2033B98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0D755336" w14:textId="4327377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31D0C" w14:paraId="1C6E2DBC" w14:textId="77777777" w:rsidTr="00731D0C">
        <w:tc>
          <w:tcPr>
            <w:tcW w:w="2192" w:type="dxa"/>
          </w:tcPr>
          <w:p w14:paraId="06B2CE4C" w14:textId="49DD59AA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860" w:type="dxa"/>
          </w:tcPr>
          <w:p w14:paraId="14A10032" w14:textId="385CE03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7F9135AF" w14:textId="783FA78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00C56B45" w14:textId="5D9970B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0B0F0BD" w14:textId="5231AEA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F103EC2" w14:textId="1CEFF22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D444B03" w14:textId="494B55A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FFEB2EE" w14:textId="4B95E70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292327DC" w14:textId="7B61B50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44BCDCC4" w14:textId="5286FDA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5AE7909A" w14:textId="77777777" w:rsidTr="00731D0C">
        <w:tc>
          <w:tcPr>
            <w:tcW w:w="2192" w:type="dxa"/>
          </w:tcPr>
          <w:p w14:paraId="3040B178" w14:textId="00A345BB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860" w:type="dxa"/>
          </w:tcPr>
          <w:p w14:paraId="3CE5225C" w14:textId="5E12AD0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3D63EE20" w14:textId="0ECCDCC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3DB31F23" w14:textId="6284FC0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BBE4F91" w14:textId="5705CC6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6EFF3CF3" w14:textId="3C4E8AA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50D216DC" w14:textId="6A2145B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26C3D502" w14:textId="50CD2DC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41CF7476" w14:textId="6E6ABBD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4EB39853" w14:textId="1FBE0FC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19987466" w14:textId="77777777" w:rsidTr="00731D0C">
        <w:tc>
          <w:tcPr>
            <w:tcW w:w="2192" w:type="dxa"/>
          </w:tcPr>
          <w:p w14:paraId="25F15534" w14:textId="08B6336B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860" w:type="dxa"/>
          </w:tcPr>
          <w:p w14:paraId="365E7A44" w14:textId="0D84692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61855C64" w14:textId="5E6B203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5436526D" w14:textId="22C6A96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4305013B" w14:textId="147F6AC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20D01E9" w14:textId="5CC9EAC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80F1A71" w14:textId="197CD68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6762FE0" w14:textId="6A61AED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6F178182" w14:textId="0FB4E8F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73D04FF6" w14:textId="5970989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455C89C3" w14:textId="77777777" w:rsidTr="00731D0C">
        <w:tc>
          <w:tcPr>
            <w:tcW w:w="2192" w:type="dxa"/>
          </w:tcPr>
          <w:p w14:paraId="1CDA2B09" w14:textId="0A1DD06A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860" w:type="dxa"/>
          </w:tcPr>
          <w:p w14:paraId="78B1C1C5" w14:textId="2BC2592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5663AA09" w14:textId="4C32B1E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487F04B2" w14:textId="3A5DF27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4BE3E9F2" w14:textId="77311D1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192B51F" w14:textId="6A9A5DA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43B0F52" w14:textId="653F9AD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8C7AB50" w14:textId="407C500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F03D815" w14:textId="2A5A3F0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11856411" w14:textId="4F9ABB6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14A44BA4" w14:textId="77777777" w:rsidTr="00731D0C">
        <w:tc>
          <w:tcPr>
            <w:tcW w:w="2192" w:type="dxa"/>
          </w:tcPr>
          <w:p w14:paraId="3CAD6447" w14:textId="7DF6805B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860" w:type="dxa"/>
          </w:tcPr>
          <w:p w14:paraId="62ECD05B" w14:textId="59E212A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320227B9" w14:textId="77DCB86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17BAB6EE" w14:textId="412AB5F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1089051" w14:textId="3235639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09554AE" w14:textId="56BC897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2BDE8EB9" w14:textId="5425009A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14161E42" w14:textId="7C162C8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2F9395A8" w14:textId="633177B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4BE1130A" w14:textId="7E139955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4E5CDAA4" w14:textId="77777777" w:rsidTr="00731D0C">
        <w:tc>
          <w:tcPr>
            <w:tcW w:w="2192" w:type="dxa"/>
          </w:tcPr>
          <w:p w14:paraId="2FBA97E2" w14:textId="5B3C9740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860" w:type="dxa"/>
          </w:tcPr>
          <w:p w14:paraId="2461818F" w14:textId="50F2EF2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4BB4173A" w14:textId="349F2D0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56EBE276" w14:textId="1E93813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325BB344" w14:textId="453AF4F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2F90ED9" w14:textId="1402DF7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27BB57D3" w14:textId="2A94F880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59250DF3" w14:textId="79B6FBA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D94FB04" w14:textId="7BCB795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576EBD31" w14:textId="50EE3FF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7FC32804" w14:textId="77777777" w:rsidTr="00731D0C">
        <w:tc>
          <w:tcPr>
            <w:tcW w:w="2192" w:type="dxa"/>
          </w:tcPr>
          <w:p w14:paraId="4B579F6A" w14:textId="7CE3125E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860" w:type="dxa"/>
          </w:tcPr>
          <w:p w14:paraId="7B8B7381" w14:textId="50A2496B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2FDB1F70" w14:textId="598E16E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0451E408" w14:textId="1BD04B6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54A5C04D" w14:textId="01D4A8C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5CF290E" w14:textId="1572689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766EB2F" w14:textId="300E173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32592F89" w14:textId="7BE2045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22815CDC" w14:textId="47FA8C6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57D41F57" w14:textId="5F1820AC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2444EB9A" w14:textId="77777777" w:rsidTr="00731D0C">
        <w:tc>
          <w:tcPr>
            <w:tcW w:w="2192" w:type="dxa"/>
          </w:tcPr>
          <w:p w14:paraId="0BD26C7A" w14:textId="030F2EAB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860" w:type="dxa"/>
          </w:tcPr>
          <w:p w14:paraId="22983B05" w14:textId="12CCA9F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451CF938" w14:textId="3B11040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1" w:type="dxa"/>
          </w:tcPr>
          <w:p w14:paraId="0391C159" w14:textId="24FA738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9B32B4F" w14:textId="565AEC1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39911D1D" w14:textId="7795B292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F16A9D8" w14:textId="279CCB0F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737E81CE" w14:textId="28CE9957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746C0D5" w14:textId="71E8C259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5060951A" w14:textId="3BAA46B1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1D0C" w14:paraId="1353F57E" w14:textId="77777777" w:rsidTr="00731D0C">
        <w:tc>
          <w:tcPr>
            <w:tcW w:w="2192" w:type="dxa"/>
          </w:tcPr>
          <w:p w14:paraId="7BD2A9CA" w14:textId="16FDA397" w:rsidR="00731D0C" w:rsidRDefault="00731D0C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860" w:type="dxa"/>
          </w:tcPr>
          <w:p w14:paraId="5BC8AAA9" w14:textId="7CE7670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0" w:type="dxa"/>
          </w:tcPr>
          <w:p w14:paraId="3C47EE09" w14:textId="16D3E97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61" w:type="dxa"/>
          </w:tcPr>
          <w:p w14:paraId="2E83A48A" w14:textId="406C94F8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B4C10BC" w14:textId="791F6753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002AC488" w14:textId="5A8DC1AE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03C24CC8" w14:textId="4526B58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62" w:type="dxa"/>
          </w:tcPr>
          <w:p w14:paraId="5008510D" w14:textId="18DD5694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" w:type="dxa"/>
          </w:tcPr>
          <w:p w14:paraId="6A1A3101" w14:textId="0974D15D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  <w:tc>
          <w:tcPr>
            <w:tcW w:w="762" w:type="dxa"/>
          </w:tcPr>
          <w:p w14:paraId="09D6DFCA" w14:textId="0E66D6D6" w:rsidR="00731D0C" w:rsidRDefault="00FD276B" w:rsidP="00BC052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6F56D2DF" w14:textId="111E86D9" w:rsidR="00731D0C" w:rsidRPr="00535216" w:rsidRDefault="00731D0C" w:rsidP="00BC052F">
      <w:pPr>
        <w:rPr>
          <w:lang w:val="ru-RU"/>
        </w:rPr>
      </w:pPr>
    </w:p>
    <w:p w14:paraId="19319B7F" w14:textId="77777777" w:rsidR="0006591E" w:rsidRDefault="0006591E" w:rsidP="003E45DD">
      <w:pPr>
        <w:rPr>
          <w:lang w:val="ru-RU"/>
        </w:rPr>
      </w:pPr>
    </w:p>
    <w:p w14:paraId="1F2715B4" w14:textId="36D59862" w:rsidR="0006591E" w:rsidRDefault="0006591E" w:rsidP="0006591E">
      <w:pPr>
        <w:pStyle w:val="1"/>
        <w:rPr>
          <w:lang w:val="ru-RU"/>
        </w:rPr>
      </w:pPr>
      <w:r>
        <w:rPr>
          <w:lang w:val="ru-RU"/>
        </w:rPr>
        <w:t xml:space="preserve">Разработка </w:t>
      </w:r>
      <w:r>
        <w:t xml:space="preserve">UML </w:t>
      </w:r>
      <w:r>
        <w:rPr>
          <w:lang w:val="ru-RU"/>
        </w:rPr>
        <w:t>диаграмм</w:t>
      </w:r>
    </w:p>
    <w:p w14:paraId="4F20C294" w14:textId="77777777" w:rsidR="0006591E" w:rsidRDefault="0006591E" w:rsidP="0006591E">
      <w:pPr>
        <w:rPr>
          <w:lang w:val="ru-RU"/>
        </w:rPr>
      </w:pPr>
    </w:p>
    <w:p w14:paraId="3B43C1AA" w14:textId="57FC390F" w:rsidR="0006591E" w:rsidRDefault="0006591E" w:rsidP="0006591E">
      <w:pPr>
        <w:pStyle w:val="2"/>
        <w:rPr>
          <w:lang w:val="ru-RU"/>
        </w:rPr>
      </w:pPr>
      <w:r>
        <w:rPr>
          <w:lang w:val="ru-RU"/>
        </w:rPr>
        <w:t>Диаграмма вариантов использования</w:t>
      </w:r>
    </w:p>
    <w:p w14:paraId="33A83B6B" w14:textId="28F1DD04" w:rsidR="0006591E" w:rsidRDefault="0006591E" w:rsidP="0006591E">
      <w:pPr>
        <w:rPr>
          <w:lang w:val="ru-RU"/>
        </w:rPr>
      </w:pPr>
      <w:r>
        <w:rPr>
          <w:lang w:val="ru-RU"/>
        </w:rPr>
        <w:t>Диаграмма вариантов использования представлена на рисунке</w:t>
      </w:r>
      <w:r w:rsidR="003949B0">
        <w:rPr>
          <w:lang w:val="ru-RU"/>
        </w:rPr>
        <w:t xml:space="preserve"> 4</w:t>
      </w:r>
    </w:p>
    <w:p w14:paraId="0225CF57" w14:textId="06BF795E" w:rsidR="0006591E" w:rsidRPr="00421A5B" w:rsidRDefault="00421A5B" w:rsidP="00421A5B">
      <w:pPr>
        <w:ind w:firstLine="0"/>
        <w:jc w:val="center"/>
        <w:rPr>
          <w:lang w:val="ru-RU"/>
        </w:rPr>
      </w:pPr>
      <w:r>
        <w:object w:dxaOrig="16651" w:dyaOrig="10575" w14:anchorId="39D015A8">
          <v:shape id="_x0000_i1031" type="#_x0000_t75" style="width:467.25pt;height:297pt" o:ole="">
            <v:imagedata r:id="rId17" o:title=""/>
          </v:shape>
          <o:OLEObject Type="Embed" ProgID="Visio.Drawing.15" ShapeID="_x0000_i1031" DrawAspect="Content" ObjectID="_1546863301" r:id="rId18"/>
        </w:object>
      </w:r>
    </w:p>
    <w:p w14:paraId="51DFF172" w14:textId="61B8A9B5" w:rsidR="0039501D" w:rsidRDefault="0006591E" w:rsidP="0006591E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49B0">
        <w:rPr>
          <w:lang w:val="ru-RU"/>
        </w:rPr>
        <w:t xml:space="preserve"> 4</w:t>
      </w:r>
      <w:r>
        <w:rPr>
          <w:lang w:val="ru-RU"/>
        </w:rPr>
        <w:t xml:space="preserve"> – Диаграмма вариантов использования</w:t>
      </w:r>
    </w:p>
    <w:p w14:paraId="3559CA37" w14:textId="77777777" w:rsidR="0039501D" w:rsidRDefault="0039501D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1064ACD" w14:textId="774B9A2C" w:rsidR="0006591E" w:rsidRDefault="0039501D" w:rsidP="0039501D">
      <w:pPr>
        <w:pStyle w:val="2"/>
        <w:rPr>
          <w:lang w:val="ru-RU"/>
        </w:rPr>
      </w:pPr>
      <w:r>
        <w:rPr>
          <w:lang w:val="ru-RU"/>
        </w:rPr>
        <w:lastRenderedPageBreak/>
        <w:t>Диаграмма последовательностей</w:t>
      </w:r>
    </w:p>
    <w:p w14:paraId="50AF7C97" w14:textId="04537AFF" w:rsidR="0039501D" w:rsidRDefault="0039501D" w:rsidP="0039501D">
      <w:pPr>
        <w:rPr>
          <w:lang w:val="ru-RU"/>
        </w:rPr>
      </w:pPr>
      <w:r>
        <w:rPr>
          <w:lang w:val="ru-RU"/>
        </w:rPr>
        <w:t xml:space="preserve">Диаграмма последовательностей представлена на </w:t>
      </w:r>
      <w:proofErr w:type="gramStart"/>
      <w:r>
        <w:rPr>
          <w:lang w:val="ru-RU"/>
        </w:rPr>
        <w:t xml:space="preserve">рисунке </w:t>
      </w:r>
      <w:r w:rsidR="003949B0">
        <w:rPr>
          <w:lang w:val="ru-RU"/>
        </w:rPr>
        <w:t xml:space="preserve"> 5</w:t>
      </w:r>
      <w:proofErr w:type="gramEnd"/>
    </w:p>
    <w:p w14:paraId="3AE4445B" w14:textId="28286AE5" w:rsidR="0039501D" w:rsidRDefault="000F5DB3" w:rsidP="0039501D">
      <w:pPr>
        <w:ind w:firstLine="0"/>
        <w:jc w:val="center"/>
        <w:rPr>
          <w:lang w:val="ru-RU"/>
        </w:rPr>
      </w:pPr>
      <w:r>
        <w:object w:dxaOrig="8685" w:dyaOrig="6901" w14:anchorId="4CBDCB2D">
          <v:shape id="_x0000_i1032" type="#_x0000_t75" style="width:434.25pt;height:345pt" o:ole="">
            <v:imagedata r:id="rId19" o:title=""/>
          </v:shape>
          <o:OLEObject Type="Embed" ProgID="Visio.Drawing.15" ShapeID="_x0000_i1032" DrawAspect="Content" ObjectID="_1546863302" r:id="rId20"/>
        </w:object>
      </w:r>
    </w:p>
    <w:p w14:paraId="5F5673BD" w14:textId="11A22DE1" w:rsidR="0039501D" w:rsidRDefault="0039501D" w:rsidP="0039501D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49B0">
        <w:rPr>
          <w:lang w:val="ru-RU"/>
        </w:rPr>
        <w:t xml:space="preserve"> 5</w:t>
      </w:r>
      <w:r>
        <w:rPr>
          <w:lang w:val="ru-RU"/>
        </w:rPr>
        <w:t xml:space="preserve"> – Диаграмма последовательностей</w:t>
      </w:r>
    </w:p>
    <w:p w14:paraId="3738F05B" w14:textId="77777777" w:rsidR="0039501D" w:rsidRDefault="0039501D" w:rsidP="0039501D">
      <w:pPr>
        <w:jc w:val="center"/>
        <w:rPr>
          <w:lang w:val="ru-RU"/>
        </w:rPr>
      </w:pPr>
    </w:p>
    <w:p w14:paraId="1E69AB8D" w14:textId="7819A96D" w:rsidR="0039501D" w:rsidRDefault="0039501D" w:rsidP="0039501D">
      <w:pPr>
        <w:pStyle w:val="2"/>
        <w:rPr>
          <w:lang w:val="ru-RU"/>
        </w:rPr>
      </w:pPr>
      <w:r>
        <w:rPr>
          <w:lang w:val="ru-RU"/>
        </w:rPr>
        <w:t>Диаграмма коопераций</w:t>
      </w:r>
    </w:p>
    <w:p w14:paraId="56E7078E" w14:textId="15C6CEC8" w:rsidR="0039501D" w:rsidRDefault="0039501D" w:rsidP="0039501D">
      <w:pPr>
        <w:rPr>
          <w:lang w:val="ru-RU"/>
        </w:rPr>
      </w:pPr>
      <w:r>
        <w:rPr>
          <w:lang w:val="ru-RU"/>
        </w:rPr>
        <w:t>Диаграмма коопераций представлена на рисунке</w:t>
      </w:r>
      <w:r w:rsidR="003949B0">
        <w:rPr>
          <w:lang w:val="ru-RU"/>
        </w:rPr>
        <w:t xml:space="preserve"> 6</w:t>
      </w:r>
    </w:p>
    <w:p w14:paraId="0B85A872" w14:textId="3AAF9617" w:rsidR="0039501D" w:rsidRDefault="000F5DB3" w:rsidP="0039501D">
      <w:pPr>
        <w:ind w:firstLine="0"/>
        <w:jc w:val="center"/>
        <w:rPr>
          <w:lang w:val="ru-RU"/>
        </w:rPr>
      </w:pPr>
      <w:r>
        <w:object w:dxaOrig="12511" w:dyaOrig="5956" w14:anchorId="24B9C55A">
          <v:shape id="_x0000_i1033" type="#_x0000_t75" style="width:467.25pt;height:222.75pt" o:ole="">
            <v:imagedata r:id="rId21" o:title=""/>
          </v:shape>
          <o:OLEObject Type="Embed" ProgID="Visio.Drawing.15" ShapeID="_x0000_i1033" DrawAspect="Content" ObjectID="_1546863303" r:id="rId22"/>
        </w:object>
      </w:r>
    </w:p>
    <w:p w14:paraId="7352F95B" w14:textId="06F7916C" w:rsidR="0039501D" w:rsidRDefault="0039501D" w:rsidP="0039501D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49B0">
        <w:rPr>
          <w:lang w:val="ru-RU"/>
        </w:rPr>
        <w:t xml:space="preserve"> 6</w:t>
      </w:r>
      <w:r>
        <w:rPr>
          <w:lang w:val="ru-RU"/>
        </w:rPr>
        <w:t xml:space="preserve"> – Диаграмма коопераций</w:t>
      </w:r>
    </w:p>
    <w:p w14:paraId="5297A6F7" w14:textId="77777777" w:rsidR="00B43B8A" w:rsidRDefault="00B43B8A" w:rsidP="0039501D">
      <w:pPr>
        <w:jc w:val="center"/>
        <w:rPr>
          <w:lang w:val="ru-RU"/>
        </w:rPr>
      </w:pPr>
    </w:p>
    <w:p w14:paraId="1EED4246" w14:textId="187BE161" w:rsidR="00B43B8A" w:rsidRDefault="00B43B8A" w:rsidP="00B43B8A">
      <w:pPr>
        <w:pStyle w:val="2"/>
        <w:rPr>
          <w:lang w:val="ru-RU"/>
        </w:rPr>
      </w:pPr>
      <w:r>
        <w:rPr>
          <w:lang w:val="ru-RU"/>
        </w:rPr>
        <w:t>Диаграмма классов</w:t>
      </w:r>
    </w:p>
    <w:p w14:paraId="0F144A87" w14:textId="629289A4" w:rsidR="00B43B8A" w:rsidRDefault="00B43B8A" w:rsidP="00B43B8A">
      <w:pPr>
        <w:rPr>
          <w:lang w:val="ru-RU"/>
        </w:rPr>
      </w:pPr>
      <w:r>
        <w:rPr>
          <w:lang w:val="ru-RU"/>
        </w:rPr>
        <w:t>Диаграмма классов представлена на рисунке</w:t>
      </w:r>
      <w:r w:rsidR="003949B0">
        <w:rPr>
          <w:lang w:val="ru-RU"/>
        </w:rPr>
        <w:t xml:space="preserve"> 7 и 8</w:t>
      </w:r>
    </w:p>
    <w:p w14:paraId="638212E3" w14:textId="364215FD" w:rsidR="00B43B8A" w:rsidRDefault="000C62AF" w:rsidP="000C62AF">
      <w:pPr>
        <w:ind w:firstLine="0"/>
        <w:jc w:val="center"/>
        <w:rPr>
          <w:lang w:val="ru-RU"/>
        </w:rPr>
      </w:pPr>
      <w:r>
        <w:object w:dxaOrig="13771" w:dyaOrig="21556" w14:anchorId="508A4A2B">
          <v:shape id="_x0000_i1028" type="#_x0000_t75" style="width:448.5pt;height:703.5pt" o:ole="">
            <v:imagedata r:id="rId23" o:title=""/>
          </v:shape>
          <o:OLEObject Type="Embed" ProgID="Visio.Drawing.15" ShapeID="_x0000_i1028" DrawAspect="Content" ObjectID="_1546863304" r:id="rId24"/>
        </w:object>
      </w:r>
    </w:p>
    <w:p w14:paraId="0B31B3D3" w14:textId="2AB73544" w:rsidR="00B43B8A" w:rsidRDefault="00B43B8A" w:rsidP="00B43B8A">
      <w:pPr>
        <w:jc w:val="center"/>
        <w:rPr>
          <w:lang w:val="ru-RU"/>
        </w:rPr>
      </w:pPr>
      <w:r>
        <w:rPr>
          <w:lang w:val="ru-RU"/>
        </w:rPr>
        <w:lastRenderedPageBreak/>
        <w:t>Рисунок</w:t>
      </w:r>
      <w:r w:rsidR="003949B0">
        <w:rPr>
          <w:lang w:val="ru-RU"/>
        </w:rPr>
        <w:t xml:space="preserve"> 7</w:t>
      </w:r>
      <w:r>
        <w:rPr>
          <w:lang w:val="ru-RU"/>
        </w:rPr>
        <w:t xml:space="preserve"> – Диаграмма классов</w:t>
      </w:r>
    </w:p>
    <w:p w14:paraId="315A8492" w14:textId="51833FA1" w:rsidR="000C62AF" w:rsidRPr="000C62AF" w:rsidRDefault="000C62AF" w:rsidP="008C46CE">
      <w:pPr>
        <w:ind w:firstLine="0"/>
        <w:jc w:val="center"/>
        <w:rPr>
          <w:lang w:val="ru-RU"/>
        </w:rPr>
      </w:pPr>
      <w:r>
        <w:object w:dxaOrig="15556" w:dyaOrig="14761" w14:anchorId="477EE3B0">
          <v:shape id="_x0000_i1029" type="#_x0000_t75" style="width:467.25pt;height:443.25pt" o:ole="">
            <v:imagedata r:id="rId25" o:title=""/>
          </v:shape>
          <o:OLEObject Type="Embed" ProgID="Visio.Drawing.15" ShapeID="_x0000_i1029" DrawAspect="Content" ObjectID="_1546863305" r:id="rId26"/>
        </w:object>
      </w:r>
      <w:r>
        <w:rPr>
          <w:lang w:val="ru-RU"/>
        </w:rPr>
        <w:t>Рисунок</w:t>
      </w:r>
      <w:r w:rsidR="003949B0">
        <w:rPr>
          <w:lang w:val="ru-RU"/>
        </w:rPr>
        <w:t xml:space="preserve"> 8</w:t>
      </w:r>
      <w:r>
        <w:rPr>
          <w:lang w:val="ru-RU"/>
        </w:rPr>
        <w:t xml:space="preserve"> – Диаграмма классов</w:t>
      </w:r>
    </w:p>
    <w:p w14:paraId="2107D496" w14:textId="77777777" w:rsidR="00B43B8A" w:rsidRDefault="00B43B8A" w:rsidP="00B43B8A">
      <w:pPr>
        <w:jc w:val="center"/>
        <w:rPr>
          <w:lang w:val="ru-RU"/>
        </w:rPr>
      </w:pPr>
    </w:p>
    <w:p w14:paraId="16083DF6" w14:textId="3E5B87E5" w:rsidR="00B43B8A" w:rsidRDefault="00BF4D35" w:rsidP="00BF4D35">
      <w:pPr>
        <w:pStyle w:val="2"/>
        <w:rPr>
          <w:lang w:val="ru-RU"/>
        </w:rPr>
      </w:pPr>
      <w:r>
        <w:rPr>
          <w:lang w:val="ru-RU"/>
        </w:rPr>
        <w:t>Диаграмма состояний</w:t>
      </w:r>
    </w:p>
    <w:p w14:paraId="3C08F2E8" w14:textId="332CD9BB" w:rsidR="00BF4D35" w:rsidRDefault="00BF4D35" w:rsidP="00BF4D35">
      <w:pPr>
        <w:rPr>
          <w:lang w:val="ru-RU"/>
        </w:rPr>
      </w:pPr>
      <w:r>
        <w:rPr>
          <w:lang w:val="ru-RU"/>
        </w:rPr>
        <w:t>Диаграмма состояний представлена на рисунке</w:t>
      </w:r>
      <w:r w:rsidR="003949B0">
        <w:rPr>
          <w:lang w:val="ru-RU"/>
        </w:rPr>
        <w:t xml:space="preserve"> 9</w:t>
      </w:r>
    </w:p>
    <w:p w14:paraId="58793F52" w14:textId="57A40D95" w:rsidR="00BF4D35" w:rsidRDefault="00BF4D35" w:rsidP="00BF4D35">
      <w:pPr>
        <w:ind w:firstLine="0"/>
        <w:jc w:val="center"/>
        <w:rPr>
          <w:lang w:val="ru-RU"/>
        </w:rPr>
      </w:pPr>
      <w:r>
        <w:object w:dxaOrig="8130" w:dyaOrig="8190" w14:anchorId="017DF170">
          <v:shape id="_x0000_i1030" type="#_x0000_t75" style="width:406.5pt;height:409.5pt" o:ole="">
            <v:imagedata r:id="rId27" o:title=""/>
          </v:shape>
          <o:OLEObject Type="Embed" ProgID="Visio.Drawing.15" ShapeID="_x0000_i1030" DrawAspect="Content" ObjectID="_1546863306" r:id="rId28"/>
        </w:object>
      </w:r>
    </w:p>
    <w:p w14:paraId="2BF72B99" w14:textId="5AA9B765" w:rsidR="00BF4D35" w:rsidRPr="00BF4D35" w:rsidRDefault="00BF4D35" w:rsidP="00BF4D35">
      <w:pPr>
        <w:jc w:val="center"/>
        <w:rPr>
          <w:lang w:val="ru-RU"/>
        </w:rPr>
      </w:pPr>
      <w:r>
        <w:rPr>
          <w:lang w:val="ru-RU"/>
        </w:rPr>
        <w:t>Рисунок</w:t>
      </w:r>
      <w:r w:rsidR="003949B0">
        <w:rPr>
          <w:lang w:val="ru-RU"/>
        </w:rPr>
        <w:t xml:space="preserve"> 9</w:t>
      </w:r>
      <w:r>
        <w:rPr>
          <w:lang w:val="ru-RU"/>
        </w:rPr>
        <w:t xml:space="preserve"> – Диаграмма состояний</w:t>
      </w:r>
    </w:p>
    <w:sectPr w:rsidR="00BF4D35" w:rsidRPr="00BF4D35" w:rsidSect="00491232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4E30B" w14:textId="77777777" w:rsidR="006F0A9D" w:rsidRDefault="006F0A9D" w:rsidP="004A38E0">
      <w:pPr>
        <w:spacing w:after="0" w:line="240" w:lineRule="auto"/>
      </w:pPr>
      <w:r>
        <w:separator/>
      </w:r>
    </w:p>
    <w:p w14:paraId="67A6E1C7" w14:textId="77777777" w:rsidR="006F0A9D" w:rsidRDefault="006F0A9D"/>
  </w:endnote>
  <w:endnote w:type="continuationSeparator" w:id="0">
    <w:p w14:paraId="48881D9F" w14:textId="77777777" w:rsidR="006F0A9D" w:rsidRDefault="006F0A9D" w:rsidP="004A38E0">
      <w:pPr>
        <w:spacing w:after="0" w:line="240" w:lineRule="auto"/>
      </w:pPr>
      <w:r>
        <w:continuationSeparator/>
      </w:r>
    </w:p>
    <w:p w14:paraId="28E534CE" w14:textId="77777777" w:rsidR="006F0A9D" w:rsidRDefault="006F0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21A5B" w:rsidRDefault="00421A5B">
    <w:pPr>
      <w:pStyle w:val="a5"/>
      <w:jc w:val="center"/>
    </w:pPr>
  </w:p>
  <w:p w14:paraId="4ED2399B" w14:textId="77777777" w:rsidR="00421A5B" w:rsidRDefault="00421A5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14:paraId="60EC3D64" w14:textId="77777777" w:rsidR="00421A5B" w:rsidRDefault="00421A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81F">
          <w:rPr>
            <w:noProof/>
          </w:rPr>
          <w:t>2</w:t>
        </w:r>
        <w:r>
          <w:fldChar w:fldCharType="end"/>
        </w:r>
      </w:p>
    </w:sdtContent>
  </w:sdt>
  <w:p w14:paraId="25DB4485" w14:textId="77777777" w:rsidR="00421A5B" w:rsidRDefault="00421A5B">
    <w:pPr>
      <w:pStyle w:val="a5"/>
    </w:pPr>
  </w:p>
  <w:p w14:paraId="7C9E262F" w14:textId="77777777" w:rsidR="00421A5B" w:rsidRDefault="00421A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35D2F" w14:textId="77777777" w:rsidR="006F0A9D" w:rsidRDefault="006F0A9D" w:rsidP="004A38E0">
      <w:pPr>
        <w:spacing w:after="0" w:line="240" w:lineRule="auto"/>
      </w:pPr>
      <w:r>
        <w:separator/>
      </w:r>
    </w:p>
    <w:p w14:paraId="1E2AACCB" w14:textId="77777777" w:rsidR="006F0A9D" w:rsidRDefault="006F0A9D"/>
  </w:footnote>
  <w:footnote w:type="continuationSeparator" w:id="0">
    <w:p w14:paraId="6532A73D" w14:textId="77777777" w:rsidR="006F0A9D" w:rsidRDefault="006F0A9D" w:rsidP="004A38E0">
      <w:pPr>
        <w:spacing w:after="0" w:line="240" w:lineRule="auto"/>
      </w:pPr>
      <w:r>
        <w:continuationSeparator/>
      </w:r>
    </w:p>
    <w:p w14:paraId="6346BE21" w14:textId="77777777" w:rsidR="006F0A9D" w:rsidRDefault="006F0A9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C341EC"/>
    <w:multiLevelType w:val="hybridMultilevel"/>
    <w:tmpl w:val="7B88833A"/>
    <w:lvl w:ilvl="0" w:tplc="0F4C45A6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0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4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7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9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2"/>
  </w:num>
  <w:num w:numId="4">
    <w:abstractNumId w:val="1"/>
  </w:num>
  <w:num w:numId="5">
    <w:abstractNumId w:val="9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3"/>
  </w:num>
  <w:num w:numId="7">
    <w:abstractNumId w:val="11"/>
  </w:num>
  <w:num w:numId="8">
    <w:abstractNumId w:val="36"/>
  </w:num>
  <w:num w:numId="9">
    <w:abstractNumId w:val="16"/>
  </w:num>
  <w:num w:numId="10">
    <w:abstractNumId w:val="6"/>
  </w:num>
  <w:num w:numId="11">
    <w:abstractNumId w:val="23"/>
  </w:num>
  <w:num w:numId="12">
    <w:abstractNumId w:val="34"/>
  </w:num>
  <w:num w:numId="13">
    <w:abstractNumId w:val="2"/>
  </w:num>
  <w:num w:numId="14">
    <w:abstractNumId w:val="35"/>
  </w:num>
  <w:num w:numId="15">
    <w:abstractNumId w:val="41"/>
  </w:num>
  <w:num w:numId="16">
    <w:abstractNumId w:val="4"/>
  </w:num>
  <w:num w:numId="17">
    <w:abstractNumId w:val="45"/>
  </w:num>
  <w:num w:numId="18">
    <w:abstractNumId w:val="46"/>
  </w:num>
  <w:num w:numId="19">
    <w:abstractNumId w:val="8"/>
  </w:num>
  <w:num w:numId="20">
    <w:abstractNumId w:val="37"/>
  </w:num>
  <w:num w:numId="21">
    <w:abstractNumId w:val="39"/>
  </w:num>
  <w:num w:numId="22">
    <w:abstractNumId w:val="40"/>
  </w:num>
  <w:num w:numId="23">
    <w:abstractNumId w:val="5"/>
  </w:num>
  <w:num w:numId="24">
    <w:abstractNumId w:val="12"/>
  </w:num>
  <w:num w:numId="25">
    <w:abstractNumId w:val="22"/>
  </w:num>
  <w:num w:numId="26">
    <w:abstractNumId w:val="32"/>
  </w:num>
  <w:num w:numId="27">
    <w:abstractNumId w:val="18"/>
  </w:num>
  <w:num w:numId="28">
    <w:abstractNumId w:val="17"/>
  </w:num>
  <w:num w:numId="29">
    <w:abstractNumId w:val="20"/>
  </w:num>
  <w:num w:numId="30">
    <w:abstractNumId w:val="43"/>
  </w:num>
  <w:num w:numId="31">
    <w:abstractNumId w:val="0"/>
  </w:num>
  <w:num w:numId="32">
    <w:abstractNumId w:val="31"/>
  </w:num>
  <w:num w:numId="33">
    <w:abstractNumId w:val="28"/>
  </w:num>
  <w:num w:numId="34">
    <w:abstractNumId w:val="25"/>
  </w:num>
  <w:num w:numId="35">
    <w:abstractNumId w:val="38"/>
  </w:num>
  <w:num w:numId="36">
    <w:abstractNumId w:val="3"/>
  </w:num>
  <w:num w:numId="37">
    <w:abstractNumId w:val="26"/>
  </w:num>
  <w:num w:numId="38">
    <w:abstractNumId w:val="21"/>
  </w:num>
  <w:num w:numId="39">
    <w:abstractNumId w:val="44"/>
  </w:num>
  <w:num w:numId="40">
    <w:abstractNumId w:val="30"/>
  </w:num>
  <w:num w:numId="41">
    <w:abstractNumId w:val="24"/>
  </w:num>
  <w:num w:numId="42">
    <w:abstractNumId w:val="29"/>
  </w:num>
  <w:num w:numId="43">
    <w:abstractNumId w:val="14"/>
  </w:num>
  <w:num w:numId="44">
    <w:abstractNumId w:val="27"/>
  </w:num>
  <w:num w:numId="45">
    <w:abstractNumId w:val="15"/>
  </w:num>
  <w:num w:numId="46">
    <w:abstractNumId w:val="19"/>
  </w:num>
  <w:num w:numId="47">
    <w:abstractNumId w:val="1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591E"/>
    <w:rsid w:val="0006641B"/>
    <w:rsid w:val="00083E82"/>
    <w:rsid w:val="000A58B0"/>
    <w:rsid w:val="000C62AF"/>
    <w:rsid w:val="000F4B22"/>
    <w:rsid w:val="000F5DB3"/>
    <w:rsid w:val="00103657"/>
    <w:rsid w:val="001107CF"/>
    <w:rsid w:val="00127F58"/>
    <w:rsid w:val="00144248"/>
    <w:rsid w:val="001673D3"/>
    <w:rsid w:val="00171686"/>
    <w:rsid w:val="00171A63"/>
    <w:rsid w:val="00182545"/>
    <w:rsid w:val="001834B0"/>
    <w:rsid w:val="00192195"/>
    <w:rsid w:val="00194EFF"/>
    <w:rsid w:val="001A0000"/>
    <w:rsid w:val="001A0207"/>
    <w:rsid w:val="001A0EC2"/>
    <w:rsid w:val="001C24F5"/>
    <w:rsid w:val="001C2DC0"/>
    <w:rsid w:val="001D1ED1"/>
    <w:rsid w:val="001E5113"/>
    <w:rsid w:val="001F289A"/>
    <w:rsid w:val="00205E8E"/>
    <w:rsid w:val="00224351"/>
    <w:rsid w:val="002255B0"/>
    <w:rsid w:val="00230610"/>
    <w:rsid w:val="00251421"/>
    <w:rsid w:val="00254016"/>
    <w:rsid w:val="002564A7"/>
    <w:rsid w:val="00280529"/>
    <w:rsid w:val="00280A6D"/>
    <w:rsid w:val="0028705A"/>
    <w:rsid w:val="0029134F"/>
    <w:rsid w:val="00294619"/>
    <w:rsid w:val="002B03F7"/>
    <w:rsid w:val="002B279A"/>
    <w:rsid w:val="002D6FD1"/>
    <w:rsid w:val="002E670B"/>
    <w:rsid w:val="002E671D"/>
    <w:rsid w:val="002E72B6"/>
    <w:rsid w:val="002F4665"/>
    <w:rsid w:val="00305285"/>
    <w:rsid w:val="003122DE"/>
    <w:rsid w:val="0031417D"/>
    <w:rsid w:val="00323027"/>
    <w:rsid w:val="00325207"/>
    <w:rsid w:val="003263EC"/>
    <w:rsid w:val="00327334"/>
    <w:rsid w:val="0035331A"/>
    <w:rsid w:val="003601C2"/>
    <w:rsid w:val="00373956"/>
    <w:rsid w:val="0038105E"/>
    <w:rsid w:val="003843EF"/>
    <w:rsid w:val="003912E5"/>
    <w:rsid w:val="003949B0"/>
    <w:rsid w:val="00394DBC"/>
    <w:rsid w:val="0039501D"/>
    <w:rsid w:val="0039684A"/>
    <w:rsid w:val="003C1338"/>
    <w:rsid w:val="003C20D4"/>
    <w:rsid w:val="003D0ACA"/>
    <w:rsid w:val="003D5551"/>
    <w:rsid w:val="003E0A4A"/>
    <w:rsid w:val="003E45DD"/>
    <w:rsid w:val="00403393"/>
    <w:rsid w:val="00421603"/>
    <w:rsid w:val="00421A5B"/>
    <w:rsid w:val="00424C79"/>
    <w:rsid w:val="0044390B"/>
    <w:rsid w:val="00450BB9"/>
    <w:rsid w:val="00451D4E"/>
    <w:rsid w:val="004661A3"/>
    <w:rsid w:val="00470560"/>
    <w:rsid w:val="00474BE3"/>
    <w:rsid w:val="00491232"/>
    <w:rsid w:val="004A35ED"/>
    <w:rsid w:val="004A372D"/>
    <w:rsid w:val="004A38E0"/>
    <w:rsid w:val="004A6D9B"/>
    <w:rsid w:val="004B28CE"/>
    <w:rsid w:val="004C0D67"/>
    <w:rsid w:val="004E0988"/>
    <w:rsid w:val="00522B68"/>
    <w:rsid w:val="005348A0"/>
    <w:rsid w:val="00535216"/>
    <w:rsid w:val="00536F10"/>
    <w:rsid w:val="00540A87"/>
    <w:rsid w:val="00540EC6"/>
    <w:rsid w:val="00553115"/>
    <w:rsid w:val="00555D8D"/>
    <w:rsid w:val="00556E99"/>
    <w:rsid w:val="00575CB9"/>
    <w:rsid w:val="0057708F"/>
    <w:rsid w:val="005B1750"/>
    <w:rsid w:val="005C1E02"/>
    <w:rsid w:val="005C7220"/>
    <w:rsid w:val="005D62BC"/>
    <w:rsid w:val="005E06E5"/>
    <w:rsid w:val="005E42EB"/>
    <w:rsid w:val="005E5988"/>
    <w:rsid w:val="005F2B85"/>
    <w:rsid w:val="00601802"/>
    <w:rsid w:val="006060AB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D724A"/>
    <w:rsid w:val="006E7B73"/>
    <w:rsid w:val="006F0A9D"/>
    <w:rsid w:val="00712D06"/>
    <w:rsid w:val="00713349"/>
    <w:rsid w:val="00713766"/>
    <w:rsid w:val="007212D0"/>
    <w:rsid w:val="00731D0C"/>
    <w:rsid w:val="00735113"/>
    <w:rsid w:val="00747CFB"/>
    <w:rsid w:val="00761D3F"/>
    <w:rsid w:val="00763805"/>
    <w:rsid w:val="0076494F"/>
    <w:rsid w:val="00775DA9"/>
    <w:rsid w:val="007A2072"/>
    <w:rsid w:val="007A3154"/>
    <w:rsid w:val="007A315A"/>
    <w:rsid w:val="007C6007"/>
    <w:rsid w:val="00806EF9"/>
    <w:rsid w:val="0081090E"/>
    <w:rsid w:val="00821120"/>
    <w:rsid w:val="00826323"/>
    <w:rsid w:val="00830795"/>
    <w:rsid w:val="008321A2"/>
    <w:rsid w:val="00836F07"/>
    <w:rsid w:val="00844A0A"/>
    <w:rsid w:val="00845DF0"/>
    <w:rsid w:val="00846081"/>
    <w:rsid w:val="008614EC"/>
    <w:rsid w:val="008735BF"/>
    <w:rsid w:val="00875D38"/>
    <w:rsid w:val="00886380"/>
    <w:rsid w:val="00887004"/>
    <w:rsid w:val="008B42FC"/>
    <w:rsid w:val="008B6A58"/>
    <w:rsid w:val="008C0852"/>
    <w:rsid w:val="008C46CE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4747D"/>
    <w:rsid w:val="0095056A"/>
    <w:rsid w:val="009519E3"/>
    <w:rsid w:val="00955A6B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0299"/>
    <w:rsid w:val="00A54AEF"/>
    <w:rsid w:val="00A56DBD"/>
    <w:rsid w:val="00A633ED"/>
    <w:rsid w:val="00A84798"/>
    <w:rsid w:val="00A90851"/>
    <w:rsid w:val="00A948A1"/>
    <w:rsid w:val="00A9639B"/>
    <w:rsid w:val="00AA2945"/>
    <w:rsid w:val="00AB246A"/>
    <w:rsid w:val="00AC1107"/>
    <w:rsid w:val="00AC7F07"/>
    <w:rsid w:val="00AD3410"/>
    <w:rsid w:val="00AD422E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3B8A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8781F"/>
    <w:rsid w:val="00B95FED"/>
    <w:rsid w:val="00BA41A8"/>
    <w:rsid w:val="00BB1908"/>
    <w:rsid w:val="00BB65FA"/>
    <w:rsid w:val="00BC0112"/>
    <w:rsid w:val="00BC052F"/>
    <w:rsid w:val="00BC6766"/>
    <w:rsid w:val="00BE063B"/>
    <w:rsid w:val="00BE35FA"/>
    <w:rsid w:val="00BF31D4"/>
    <w:rsid w:val="00BF4D35"/>
    <w:rsid w:val="00BF6A6D"/>
    <w:rsid w:val="00C006F5"/>
    <w:rsid w:val="00C04875"/>
    <w:rsid w:val="00C0701E"/>
    <w:rsid w:val="00C26B1B"/>
    <w:rsid w:val="00C35720"/>
    <w:rsid w:val="00C528EC"/>
    <w:rsid w:val="00C76FBB"/>
    <w:rsid w:val="00C76FFF"/>
    <w:rsid w:val="00C8213C"/>
    <w:rsid w:val="00C83C07"/>
    <w:rsid w:val="00C9467B"/>
    <w:rsid w:val="00C97A76"/>
    <w:rsid w:val="00CB20B4"/>
    <w:rsid w:val="00CB7863"/>
    <w:rsid w:val="00CC35DE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66FF4"/>
    <w:rsid w:val="00D80CD3"/>
    <w:rsid w:val="00D91D09"/>
    <w:rsid w:val="00D93004"/>
    <w:rsid w:val="00D95756"/>
    <w:rsid w:val="00DB3559"/>
    <w:rsid w:val="00DC09E7"/>
    <w:rsid w:val="00DC4E71"/>
    <w:rsid w:val="00DD1872"/>
    <w:rsid w:val="00DE29CF"/>
    <w:rsid w:val="00E01D5F"/>
    <w:rsid w:val="00E02F8A"/>
    <w:rsid w:val="00E04B3F"/>
    <w:rsid w:val="00E16981"/>
    <w:rsid w:val="00E40707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EF31E0"/>
    <w:rsid w:val="00F107E9"/>
    <w:rsid w:val="00F41518"/>
    <w:rsid w:val="00F42463"/>
    <w:rsid w:val="00F54135"/>
    <w:rsid w:val="00F562D9"/>
    <w:rsid w:val="00F5683B"/>
    <w:rsid w:val="00F56DD6"/>
    <w:rsid w:val="00F709E3"/>
    <w:rsid w:val="00F748BD"/>
    <w:rsid w:val="00F74D13"/>
    <w:rsid w:val="00F763F0"/>
    <w:rsid w:val="00F81080"/>
    <w:rsid w:val="00F947E0"/>
    <w:rsid w:val="00FA07EC"/>
    <w:rsid w:val="00FA18FD"/>
    <w:rsid w:val="00FA41A3"/>
    <w:rsid w:val="00FB0B9B"/>
    <w:rsid w:val="00FB704A"/>
    <w:rsid w:val="00FC3213"/>
    <w:rsid w:val="00FC755B"/>
    <w:rsid w:val="00FD276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1A5B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421A5B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421A5B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421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421A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1A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1A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1A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1A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1A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421A5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21A5B"/>
  </w:style>
  <w:style w:type="paragraph" w:customStyle="1" w:styleId="11">
    <w:name w:val="Без интервала1"/>
    <w:link w:val="NoSpacingChar"/>
    <w:rsid w:val="00421A5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421A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421A5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421A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421A5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421A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421A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42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21A5B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421A5B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421A5B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421A5B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421A5B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421A5B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421A5B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421A5B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421A5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421A5B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421A5B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421A5B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421A5B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421A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421A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421A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421A5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421A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421A5B"/>
    <w:rPr>
      <w:b/>
      <w:bCs/>
      <w:sz w:val="28"/>
    </w:rPr>
  </w:style>
  <w:style w:type="character" w:styleId="af7">
    <w:name w:val="Emphasis"/>
    <w:basedOn w:val="a1"/>
    <w:uiPriority w:val="20"/>
    <w:qFormat/>
    <w:rsid w:val="00421A5B"/>
    <w:rPr>
      <w:i/>
      <w:iCs/>
    </w:rPr>
  </w:style>
  <w:style w:type="paragraph" w:styleId="af8">
    <w:name w:val="List Paragraph"/>
    <w:basedOn w:val="a0"/>
    <w:uiPriority w:val="34"/>
    <w:qFormat/>
    <w:rsid w:val="00421A5B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421A5B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21A5B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421A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421A5B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421A5B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421A5B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421A5B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421A5B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421A5B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421A5B"/>
    <w:pPr>
      <w:outlineLvl w:val="9"/>
    </w:pPr>
  </w:style>
  <w:style w:type="paragraph" w:styleId="aff1">
    <w:name w:val="Body Text"/>
    <w:basedOn w:val="a0"/>
    <w:link w:val="aff2"/>
    <w:rsid w:val="00421A5B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421A5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421A5B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421A5B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421A5B"/>
  </w:style>
  <w:style w:type="character" w:styleId="aff3">
    <w:name w:val="Placeholder Text"/>
    <w:basedOn w:val="a1"/>
    <w:uiPriority w:val="99"/>
    <w:semiHidden/>
    <w:rsid w:val="00421A5B"/>
    <w:rPr>
      <w:color w:val="808080"/>
    </w:rPr>
  </w:style>
  <w:style w:type="paragraph" w:styleId="aff4">
    <w:name w:val="Body Text Indent"/>
    <w:basedOn w:val="a0"/>
    <w:link w:val="aff5"/>
    <w:rsid w:val="00421A5B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421A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421A5B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421A5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421A5B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421A5B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421A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421A5B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421A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21A5B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421A5B"/>
  </w:style>
  <w:style w:type="paragraph" w:styleId="aff8">
    <w:name w:val="Block Text"/>
    <w:basedOn w:val="a0"/>
    <w:rsid w:val="00421A5B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421A5B"/>
  </w:style>
  <w:style w:type="character" w:styleId="aff9">
    <w:name w:val="Hyperlink"/>
    <w:basedOn w:val="a1"/>
    <w:uiPriority w:val="99"/>
    <w:unhideWhenUsed/>
    <w:rsid w:val="00421A5B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421A5B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421A5B"/>
    <w:pPr>
      <w:spacing w:after="100"/>
      <w:ind w:left="280"/>
    </w:pPr>
  </w:style>
  <w:style w:type="table" w:styleId="-1">
    <w:name w:val="Grid Table 1 Light"/>
    <w:basedOn w:val="a2"/>
    <w:uiPriority w:val="46"/>
    <w:rsid w:val="00421A5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421A5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421A5B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421A5B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421A5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421A5B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421A5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421A5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421A5B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421A5B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421A5B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421A5B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421A5B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421A5B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421A5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421A5B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421A5B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421A5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421A5B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421A5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4181-05BE-4DDD-853D-05338AD8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401</TotalTime>
  <Pages>30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179</cp:revision>
  <cp:lastPrinted>2015-10-04T20:20:00Z</cp:lastPrinted>
  <dcterms:created xsi:type="dcterms:W3CDTF">2016-04-07T16:47:00Z</dcterms:created>
  <dcterms:modified xsi:type="dcterms:W3CDTF">2017-01-25T12:27:00Z</dcterms:modified>
</cp:coreProperties>
</file>