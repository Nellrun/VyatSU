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4E1F5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bookmarkStart w:id="0" w:name="_Toc374970476"/>
      <w:r w:rsidRPr="00394DBC">
        <w:rPr>
          <w:sz w:val="26"/>
          <w:szCs w:val="26"/>
          <w:lang w:val="ru-RU"/>
        </w:rPr>
        <w:t>МИНИСТЕРСТВО ОБРАЗОВАНИЯ И НАУКИ РОССИЙСКОЙ ФЕДЕРАЦИИ</w:t>
      </w:r>
    </w:p>
    <w:p w14:paraId="24727672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Федеральное государственное бюджетное образовательное учреждение</w:t>
      </w:r>
    </w:p>
    <w:p w14:paraId="107889C9" w14:textId="77777777" w:rsidR="003D0ACA" w:rsidRPr="00394DBC" w:rsidRDefault="001D1ED1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 xml:space="preserve"> высшего</w:t>
      </w:r>
      <w:r w:rsidR="003D0ACA" w:rsidRPr="00394DBC">
        <w:rPr>
          <w:sz w:val="26"/>
          <w:szCs w:val="26"/>
          <w:lang w:val="ru-RU"/>
        </w:rPr>
        <w:t xml:space="preserve"> образования</w:t>
      </w:r>
    </w:p>
    <w:p w14:paraId="39391BFE" w14:textId="77777777" w:rsidR="003D0ACA" w:rsidRPr="00394DBC" w:rsidRDefault="003D0ACA" w:rsidP="003D0ACA">
      <w:pPr>
        <w:spacing w:after="0" w:line="240" w:lineRule="auto"/>
        <w:jc w:val="center"/>
        <w:rPr>
          <w:b/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«</w:t>
      </w:r>
      <w:r w:rsidRPr="00394DBC">
        <w:rPr>
          <w:b/>
          <w:sz w:val="26"/>
          <w:szCs w:val="26"/>
          <w:lang w:val="ru-RU"/>
        </w:rPr>
        <w:t>Вятский государственный университет</w:t>
      </w:r>
      <w:r w:rsidRPr="00394DBC">
        <w:rPr>
          <w:sz w:val="26"/>
          <w:szCs w:val="26"/>
          <w:lang w:val="ru-RU"/>
        </w:rPr>
        <w:t>»</w:t>
      </w:r>
    </w:p>
    <w:p w14:paraId="64510B73" w14:textId="77777777" w:rsidR="003D0ACA" w:rsidRPr="00394DBC" w:rsidRDefault="001D1ED1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b/>
          <w:sz w:val="26"/>
          <w:szCs w:val="26"/>
          <w:lang w:val="ru-RU"/>
        </w:rPr>
        <w:t>(</w:t>
      </w:r>
      <w:r w:rsidR="003D0ACA" w:rsidRPr="00394DBC">
        <w:rPr>
          <w:b/>
          <w:sz w:val="26"/>
          <w:szCs w:val="26"/>
          <w:lang w:val="ru-RU"/>
        </w:rPr>
        <w:t>«</w:t>
      </w:r>
      <w:proofErr w:type="spellStart"/>
      <w:r w:rsidR="003D0ACA" w:rsidRPr="00394DBC">
        <w:rPr>
          <w:b/>
          <w:sz w:val="26"/>
          <w:szCs w:val="26"/>
          <w:lang w:val="ru-RU"/>
        </w:rPr>
        <w:t>ВятГУ</w:t>
      </w:r>
      <w:proofErr w:type="spellEnd"/>
      <w:r w:rsidR="003D0ACA" w:rsidRPr="00394DBC">
        <w:rPr>
          <w:b/>
          <w:sz w:val="26"/>
          <w:szCs w:val="26"/>
          <w:lang w:val="ru-RU"/>
        </w:rPr>
        <w:t>»)</w:t>
      </w:r>
    </w:p>
    <w:p w14:paraId="5CC6C362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Факультет автоматики и вычислительной техники</w:t>
      </w:r>
    </w:p>
    <w:p w14:paraId="17F5FD9F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Кафедра электронных вычислительных машин</w:t>
      </w:r>
    </w:p>
    <w:p w14:paraId="5384C75E" w14:textId="77777777" w:rsidR="003D0ACA" w:rsidRPr="00394DBC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4557FC86" w14:textId="77777777" w:rsidR="003D0ACA" w:rsidRPr="00394DBC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3EC8227B" w14:textId="77777777" w:rsidR="003D0ACA" w:rsidRPr="00394DBC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56BE677A" w14:textId="77777777" w:rsidR="003D0ACA" w:rsidRPr="00394DBC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5640D23A" w14:textId="77777777" w:rsidR="003D0ACA" w:rsidRPr="00394DBC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643A3320" w14:textId="77777777" w:rsidR="004E0988" w:rsidRPr="00394DBC" w:rsidRDefault="004E0988" w:rsidP="001D1ED1">
      <w:pPr>
        <w:shd w:val="clear" w:color="auto" w:fill="FFFFFF"/>
        <w:spacing w:after="0" w:line="240" w:lineRule="auto"/>
        <w:rPr>
          <w:sz w:val="26"/>
          <w:szCs w:val="26"/>
          <w:lang w:val="ru-RU"/>
        </w:rPr>
      </w:pPr>
    </w:p>
    <w:p w14:paraId="22214D22" w14:textId="44525424" w:rsidR="00836F07" w:rsidRPr="00394DBC" w:rsidRDefault="00362242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ДОКУМЕНТАЦИЯ ПРОГРАММИСТА</w:t>
      </w:r>
    </w:p>
    <w:p w14:paraId="526E79AE" w14:textId="77777777" w:rsidR="003D0ACA" w:rsidRPr="00394DBC" w:rsidRDefault="003D0ACA" w:rsidP="00836F07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по дисциплине</w:t>
      </w:r>
      <w:r w:rsidR="00B81A43" w:rsidRPr="00394DBC">
        <w:rPr>
          <w:sz w:val="26"/>
          <w:szCs w:val="26"/>
          <w:lang w:val="ru-RU"/>
        </w:rPr>
        <w:t xml:space="preserve"> </w:t>
      </w:r>
      <w:r w:rsidRPr="00394DBC">
        <w:rPr>
          <w:sz w:val="26"/>
          <w:szCs w:val="26"/>
          <w:lang w:val="ru-RU"/>
        </w:rPr>
        <w:t>«</w:t>
      </w:r>
      <w:r w:rsidR="003122DE" w:rsidRPr="00394DBC">
        <w:rPr>
          <w:sz w:val="26"/>
          <w:szCs w:val="26"/>
          <w:lang w:val="ru-RU"/>
        </w:rPr>
        <w:t>Технологии программирования</w:t>
      </w:r>
      <w:r w:rsidRPr="00394DBC">
        <w:rPr>
          <w:sz w:val="26"/>
          <w:szCs w:val="26"/>
          <w:lang w:val="ru-RU"/>
        </w:rPr>
        <w:t>»</w:t>
      </w:r>
    </w:p>
    <w:p w14:paraId="27CDEEBF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557FF6FA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DAEF061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706CBF0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21820886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DB77E65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130FFA3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23CB66D7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1CCB94D9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7B959EC" w14:textId="77777777" w:rsidR="003D0ACA" w:rsidRPr="00394DBC" w:rsidRDefault="007A2072" w:rsidP="00B3126F">
      <w:pPr>
        <w:spacing w:after="0" w:line="240" w:lineRule="auto"/>
        <w:ind w:firstLine="0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Выполнил студент группы ИВТ-32</w:t>
      </w:r>
      <w:r w:rsidR="003D0ACA" w:rsidRPr="00394DBC">
        <w:rPr>
          <w:sz w:val="26"/>
          <w:szCs w:val="26"/>
          <w:lang w:val="ru-RU"/>
        </w:rPr>
        <w:t xml:space="preserve"> ______________</w:t>
      </w:r>
      <w:r w:rsidR="00CF116C" w:rsidRPr="00394DBC">
        <w:rPr>
          <w:sz w:val="26"/>
          <w:szCs w:val="26"/>
          <w:lang w:val="ru-RU"/>
        </w:rPr>
        <w:t>_______________</w:t>
      </w:r>
      <w:r w:rsidR="003D0ACA" w:rsidRPr="00394DBC">
        <w:rPr>
          <w:sz w:val="26"/>
          <w:szCs w:val="26"/>
          <w:lang w:val="ru-RU"/>
        </w:rPr>
        <w:t>/</w:t>
      </w:r>
      <w:proofErr w:type="spellStart"/>
      <w:r w:rsidR="00660C79" w:rsidRPr="00394DBC">
        <w:rPr>
          <w:sz w:val="26"/>
          <w:szCs w:val="26"/>
          <w:lang w:val="ru-RU"/>
        </w:rPr>
        <w:t>Щесняк</w:t>
      </w:r>
      <w:proofErr w:type="spellEnd"/>
      <w:r w:rsidR="00660C79" w:rsidRPr="00394DBC">
        <w:rPr>
          <w:sz w:val="26"/>
          <w:szCs w:val="26"/>
          <w:lang w:val="ru-RU"/>
        </w:rPr>
        <w:t xml:space="preserve"> Д. С./</w:t>
      </w:r>
    </w:p>
    <w:p w14:paraId="27DC79DB" w14:textId="77777777" w:rsidR="007A2072" w:rsidRPr="00394DBC" w:rsidRDefault="007A2072" w:rsidP="00B3126F">
      <w:pPr>
        <w:spacing w:after="0" w:line="240" w:lineRule="auto"/>
        <w:ind w:firstLine="0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Выполнил студент группы ИВТ-32 _____________________________/Ямашев Р. И./</w:t>
      </w:r>
    </w:p>
    <w:p w14:paraId="7C7912A7" w14:textId="77777777" w:rsidR="00836F07" w:rsidRPr="00394DBC" w:rsidRDefault="00836F07" w:rsidP="00B3126F">
      <w:pPr>
        <w:spacing w:after="0" w:line="240" w:lineRule="auto"/>
        <w:ind w:firstLine="0"/>
        <w:rPr>
          <w:sz w:val="26"/>
          <w:szCs w:val="26"/>
          <w:lang w:val="ru-RU"/>
        </w:rPr>
      </w:pPr>
    </w:p>
    <w:p w14:paraId="6714BA7F" w14:textId="77777777" w:rsidR="003D0ACA" w:rsidRPr="00394DBC" w:rsidRDefault="003D0ACA" w:rsidP="00B3126F">
      <w:pPr>
        <w:spacing w:after="0" w:line="240" w:lineRule="auto"/>
        <w:ind w:firstLine="0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 xml:space="preserve">Проверил </w:t>
      </w:r>
      <w:r w:rsidR="003122DE" w:rsidRPr="00394DBC">
        <w:rPr>
          <w:sz w:val="26"/>
          <w:szCs w:val="26"/>
          <w:lang w:val="ru-RU"/>
        </w:rPr>
        <w:t>доцент</w:t>
      </w:r>
      <w:r w:rsidR="00836F07" w:rsidRPr="00394DBC">
        <w:rPr>
          <w:sz w:val="26"/>
          <w:szCs w:val="26"/>
          <w:lang w:val="ru-RU"/>
        </w:rPr>
        <w:t xml:space="preserve"> </w:t>
      </w:r>
      <w:r w:rsidRPr="00394DBC">
        <w:rPr>
          <w:sz w:val="26"/>
          <w:szCs w:val="26"/>
          <w:lang w:val="ru-RU"/>
        </w:rPr>
        <w:t>кафедры</w:t>
      </w:r>
      <w:r w:rsidR="00B53042" w:rsidRPr="00394DBC">
        <w:rPr>
          <w:sz w:val="26"/>
          <w:szCs w:val="26"/>
          <w:lang w:val="ru-RU"/>
        </w:rPr>
        <w:t xml:space="preserve"> ЭВМ_______</w:t>
      </w:r>
      <w:r w:rsidR="003122DE" w:rsidRPr="00394DBC">
        <w:rPr>
          <w:sz w:val="26"/>
          <w:szCs w:val="26"/>
          <w:lang w:val="ru-RU"/>
        </w:rPr>
        <w:t>___________</w:t>
      </w:r>
      <w:r w:rsidR="002564A7" w:rsidRPr="00394DBC">
        <w:rPr>
          <w:sz w:val="26"/>
          <w:szCs w:val="26"/>
          <w:lang w:val="ru-RU"/>
        </w:rPr>
        <w:t>_</w:t>
      </w:r>
      <w:r w:rsidRPr="00394DBC">
        <w:rPr>
          <w:sz w:val="26"/>
          <w:szCs w:val="26"/>
          <w:lang w:val="ru-RU"/>
        </w:rPr>
        <w:t>_________/</w:t>
      </w:r>
      <w:proofErr w:type="spellStart"/>
      <w:r w:rsidR="003122DE" w:rsidRPr="00394DBC">
        <w:rPr>
          <w:sz w:val="26"/>
          <w:szCs w:val="26"/>
          <w:lang w:val="ru-RU"/>
        </w:rPr>
        <w:t>Долженкова</w:t>
      </w:r>
      <w:proofErr w:type="spellEnd"/>
      <w:r w:rsidR="003122DE" w:rsidRPr="00394DBC">
        <w:rPr>
          <w:sz w:val="26"/>
          <w:szCs w:val="26"/>
          <w:lang w:val="ru-RU"/>
        </w:rPr>
        <w:t xml:space="preserve"> М. Л</w:t>
      </w:r>
      <w:r w:rsidR="002564A7" w:rsidRPr="00394DBC">
        <w:rPr>
          <w:sz w:val="26"/>
          <w:szCs w:val="26"/>
          <w:lang w:val="ru-RU"/>
        </w:rPr>
        <w:t>.</w:t>
      </w:r>
      <w:r w:rsidRPr="00394DBC">
        <w:rPr>
          <w:sz w:val="26"/>
          <w:szCs w:val="26"/>
          <w:lang w:val="ru-RU"/>
        </w:rPr>
        <w:t>/</w:t>
      </w:r>
    </w:p>
    <w:p w14:paraId="4438E2BA" w14:textId="77777777" w:rsidR="003D0ACA" w:rsidRPr="00394DBC" w:rsidRDefault="003D0ACA" w:rsidP="003D0ACA">
      <w:pPr>
        <w:spacing w:after="0" w:line="240" w:lineRule="auto"/>
        <w:rPr>
          <w:sz w:val="26"/>
          <w:szCs w:val="26"/>
          <w:lang w:val="ru-RU"/>
        </w:rPr>
      </w:pPr>
    </w:p>
    <w:p w14:paraId="009BE41F" w14:textId="77777777" w:rsidR="003D0ACA" w:rsidRPr="00394DBC" w:rsidRDefault="003D0ACA" w:rsidP="003D0ACA">
      <w:pPr>
        <w:spacing w:after="0" w:line="240" w:lineRule="auto"/>
        <w:rPr>
          <w:sz w:val="26"/>
          <w:szCs w:val="26"/>
          <w:lang w:val="ru-RU"/>
        </w:rPr>
      </w:pPr>
    </w:p>
    <w:p w14:paraId="760A2D45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5DACDF85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46E76EBA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4547674B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B5381B2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7418B9D7" w14:textId="77777777" w:rsidR="003D0ACA" w:rsidRPr="00394DBC" w:rsidRDefault="003D0ACA" w:rsidP="002255B0">
      <w:pPr>
        <w:spacing w:after="0" w:line="240" w:lineRule="auto"/>
        <w:rPr>
          <w:sz w:val="26"/>
          <w:szCs w:val="26"/>
          <w:lang w:val="ru-RU"/>
        </w:rPr>
      </w:pPr>
    </w:p>
    <w:p w14:paraId="21174C9C" w14:textId="77777777" w:rsidR="001D1ED1" w:rsidRPr="00394DBC" w:rsidRDefault="001D1ED1" w:rsidP="002255B0">
      <w:pPr>
        <w:spacing w:after="0" w:line="240" w:lineRule="auto"/>
        <w:rPr>
          <w:sz w:val="26"/>
          <w:szCs w:val="26"/>
          <w:lang w:val="ru-RU"/>
        </w:rPr>
      </w:pPr>
    </w:p>
    <w:p w14:paraId="182011A1" w14:textId="77777777" w:rsidR="001D1ED1" w:rsidRPr="00394DBC" w:rsidRDefault="001D1ED1" w:rsidP="002255B0">
      <w:pPr>
        <w:spacing w:after="0" w:line="240" w:lineRule="auto"/>
        <w:rPr>
          <w:sz w:val="26"/>
          <w:szCs w:val="26"/>
          <w:lang w:val="ru-RU"/>
        </w:rPr>
      </w:pPr>
    </w:p>
    <w:p w14:paraId="39012C33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3910786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C8DD03F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79695AB5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48FF9BC1" w14:textId="265FD862" w:rsidR="003D0ACA" w:rsidRPr="00350E0A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  <w:sectPr w:rsidR="003D0ACA" w:rsidRPr="00350E0A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350E0A">
        <w:rPr>
          <w:sz w:val="26"/>
          <w:szCs w:val="26"/>
          <w:lang w:val="ru-RU"/>
        </w:rPr>
        <w:t>Киров 201</w:t>
      </w:r>
      <w:r w:rsidR="00B36C76" w:rsidRPr="00350E0A">
        <w:rPr>
          <w:sz w:val="26"/>
          <w:szCs w:val="26"/>
          <w:lang w:val="ru-RU"/>
        </w:rPr>
        <w:t>7</w:t>
      </w:r>
    </w:p>
    <w:bookmarkEnd w:id="0"/>
    <w:p w14:paraId="2C89D8FE" w14:textId="57D29F4F" w:rsidR="00350E0A" w:rsidRPr="00350E0A" w:rsidRDefault="00350E0A" w:rsidP="00350E0A">
      <w:pPr>
        <w:pStyle w:val="1"/>
        <w:rPr>
          <w:lang w:val="ru-RU"/>
        </w:rPr>
      </w:pPr>
      <w:r w:rsidRPr="00350E0A">
        <w:rPr>
          <w:lang w:val="ru-RU"/>
        </w:rPr>
        <w:lastRenderedPageBreak/>
        <w:t>Введение</w:t>
      </w:r>
    </w:p>
    <w:p w14:paraId="6D3E83E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Сервер </w:t>
      </w:r>
      <w:proofErr w:type="spellStart"/>
      <w:r w:rsidRPr="00350E0A">
        <w:rPr>
          <w:lang w:val="ru-RU"/>
        </w:rPr>
        <w:t>Mobile</w:t>
      </w:r>
      <w:proofErr w:type="spellEnd"/>
      <w:r w:rsidRPr="00350E0A">
        <w:rPr>
          <w:lang w:val="ru-RU"/>
        </w:rPr>
        <w:t xml:space="preserve"> </w:t>
      </w:r>
      <w:proofErr w:type="spellStart"/>
      <w:r w:rsidRPr="00350E0A">
        <w:rPr>
          <w:lang w:val="ru-RU"/>
        </w:rPr>
        <w:t>VyatSU</w:t>
      </w:r>
      <w:proofErr w:type="spellEnd"/>
      <w:r w:rsidRPr="00350E0A">
        <w:rPr>
          <w:lang w:val="ru-RU"/>
        </w:rPr>
        <w:t xml:space="preserve"> реализует интерфейс API</w:t>
      </w:r>
    </w:p>
    <w:p w14:paraId="21620C7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API (</w:t>
      </w:r>
      <w:proofErr w:type="spellStart"/>
      <w:r w:rsidRPr="00350E0A">
        <w:rPr>
          <w:lang w:val="ru-RU"/>
        </w:rPr>
        <w:t>application</w:t>
      </w:r>
      <w:proofErr w:type="spellEnd"/>
      <w:r w:rsidRPr="00350E0A">
        <w:rPr>
          <w:lang w:val="ru-RU"/>
        </w:rPr>
        <w:t xml:space="preserve"> </w:t>
      </w:r>
      <w:proofErr w:type="spellStart"/>
      <w:r w:rsidRPr="00350E0A">
        <w:rPr>
          <w:lang w:val="ru-RU"/>
        </w:rPr>
        <w:t>programming</w:t>
      </w:r>
      <w:proofErr w:type="spellEnd"/>
      <w:r w:rsidRPr="00350E0A">
        <w:rPr>
          <w:lang w:val="ru-RU"/>
        </w:rPr>
        <w:t xml:space="preserve"> </w:t>
      </w:r>
      <w:proofErr w:type="spellStart"/>
      <w:r w:rsidRPr="00350E0A">
        <w:rPr>
          <w:lang w:val="ru-RU"/>
        </w:rPr>
        <w:t>interface</w:t>
      </w:r>
      <w:proofErr w:type="spellEnd"/>
      <w:r w:rsidRPr="00350E0A">
        <w:rPr>
          <w:lang w:val="ru-RU"/>
        </w:rPr>
        <w:t>) — это посредник между разработчиком приложений и какой-либо средой, с которой это приложение должно взаимодействовать. API упрощает создание кода, поскольку предоставляет набор готовых классов, функций или структур для работы с имеющимися данными.</w:t>
      </w:r>
    </w:p>
    <w:p w14:paraId="333A0DC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API </w:t>
      </w:r>
      <w:proofErr w:type="spellStart"/>
      <w:r w:rsidRPr="00350E0A">
        <w:rPr>
          <w:lang w:val="ru-RU"/>
        </w:rPr>
        <w:t>Mobile</w:t>
      </w:r>
      <w:proofErr w:type="spellEnd"/>
      <w:r w:rsidRPr="00350E0A">
        <w:rPr>
          <w:lang w:val="ru-RU"/>
        </w:rPr>
        <w:t xml:space="preserve"> </w:t>
      </w:r>
      <w:proofErr w:type="spellStart"/>
      <w:r w:rsidRPr="00350E0A">
        <w:rPr>
          <w:lang w:val="ru-RU"/>
        </w:rPr>
        <w:t>VyatSU</w:t>
      </w:r>
      <w:proofErr w:type="spellEnd"/>
      <w:r w:rsidRPr="00350E0A">
        <w:rPr>
          <w:lang w:val="ru-RU"/>
        </w:rPr>
        <w:t xml:space="preserve"> — это интерфейс, который позволяет получать информацию из базы данных с помощью </w:t>
      </w:r>
      <w:proofErr w:type="spellStart"/>
      <w:r w:rsidRPr="00350E0A">
        <w:rPr>
          <w:lang w:val="ru-RU"/>
        </w:rPr>
        <w:t>http</w:t>
      </w:r>
      <w:proofErr w:type="spellEnd"/>
      <w:r w:rsidRPr="00350E0A">
        <w:rPr>
          <w:lang w:val="ru-RU"/>
        </w:rPr>
        <w:t>-запросов к специальному серверу. Вам не нужно знать в подробностях, как устроена база, из каких таблиц и полей каких типов она состоит — достаточно того, что API-запрос об этом «знает». Синтаксис запросов и тип возвращаемых ими данных строго определены на стороне самого сервиса.</w:t>
      </w:r>
    </w:p>
    <w:p w14:paraId="11CCAEA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Например, для получения данных о студенте с идентификатором 1 необходимо составить запрос такого вида:</w:t>
      </w:r>
    </w:p>
    <w:p w14:paraId="6DC822CC" w14:textId="77777777" w:rsidR="00350E0A" w:rsidRDefault="00350E0A">
      <w:pPr>
        <w:ind w:firstLine="0"/>
        <w:jc w:val="left"/>
      </w:pPr>
      <w:r w:rsidRPr="00350E0A">
        <w:rPr>
          <w:i/>
          <w:lang w:val="ru-RU"/>
        </w:rPr>
        <w:t>http://127.</w:t>
      </w:r>
      <w:r w:rsidRPr="00350E0A">
        <w:rPr>
          <w:i/>
          <w:lang w:val="ru-RU"/>
        </w:rPr>
        <w:t>0.0.1:8080/api/student.get?id=1</w:t>
      </w:r>
      <w:r w:rsidRPr="00350E0A">
        <w:rPr>
          <w:i/>
          <w:lang w:val="ru-RU"/>
        </w:rPr>
        <w:cr/>
      </w:r>
      <w:r>
        <w:br w:type="page"/>
      </w:r>
    </w:p>
    <w:p w14:paraId="3B3874D4" w14:textId="40F2A089" w:rsidR="00350E0A" w:rsidRPr="00350E0A" w:rsidRDefault="00350E0A" w:rsidP="00350E0A">
      <w:pPr>
        <w:pStyle w:val="1"/>
      </w:pPr>
      <w:r w:rsidRPr="00350E0A">
        <w:rPr>
          <w:lang w:val="ru-RU"/>
        </w:rPr>
        <w:lastRenderedPageBreak/>
        <w:t>Запросы</w:t>
      </w:r>
      <w:r w:rsidRPr="00350E0A">
        <w:t xml:space="preserve"> </w:t>
      </w:r>
      <w:r w:rsidRPr="00350E0A">
        <w:rPr>
          <w:lang w:val="ru-RU"/>
        </w:rPr>
        <w:t>к</w:t>
      </w:r>
      <w:r w:rsidRPr="00350E0A">
        <w:t xml:space="preserve"> API</w:t>
      </w:r>
    </w:p>
    <w:p w14:paraId="52D6BCD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Чтобы обратиться к методу API, Вам необходимо выполнить GET запрос такого вида:</w:t>
      </w:r>
    </w:p>
    <w:p w14:paraId="0652F25C" w14:textId="77777777" w:rsidR="00350E0A" w:rsidRPr="00350E0A" w:rsidRDefault="00350E0A" w:rsidP="00350E0A">
      <w:pPr>
        <w:rPr>
          <w:i/>
          <w:lang w:val="ru-RU"/>
        </w:rPr>
      </w:pPr>
      <w:r w:rsidRPr="00350E0A">
        <w:rPr>
          <w:i/>
          <w:lang w:val="ru-RU"/>
        </w:rPr>
        <w:t>http://127.0.0.1:8080/api/student.get?id=1</w:t>
      </w:r>
    </w:p>
    <w:p w14:paraId="5F54177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В данном запросе мы пытаемся получить информацию о студенте с идентификатором 1.</w:t>
      </w:r>
    </w:p>
    <w:p w14:paraId="19E289B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Разберем его по частям:</w:t>
      </w:r>
    </w:p>
    <w:p w14:paraId="22C993F6" w14:textId="44F4847B" w:rsidR="00350E0A" w:rsidRPr="00350E0A" w:rsidRDefault="00350E0A" w:rsidP="00350E0A">
      <w:pPr>
        <w:pStyle w:val="af8"/>
        <w:numPr>
          <w:ilvl w:val="0"/>
          <w:numId w:val="48"/>
        </w:numPr>
        <w:rPr>
          <w:lang w:val="ru-RU"/>
        </w:rPr>
      </w:pPr>
      <w:r>
        <w:rPr>
          <w:lang w:val="ru-RU"/>
        </w:rPr>
        <w:t>http:// -</w:t>
      </w:r>
      <w:r w:rsidRPr="00350E0A">
        <w:rPr>
          <w:lang w:val="ru-RU"/>
        </w:rPr>
        <w:t xml:space="preserve"> протокол соединения</w:t>
      </w:r>
    </w:p>
    <w:p w14:paraId="2A3E087B" w14:textId="359C181F" w:rsidR="00350E0A" w:rsidRPr="00350E0A" w:rsidRDefault="00350E0A" w:rsidP="00350E0A">
      <w:pPr>
        <w:pStyle w:val="af8"/>
        <w:numPr>
          <w:ilvl w:val="0"/>
          <w:numId w:val="48"/>
        </w:numPr>
        <w:rPr>
          <w:lang w:val="ru-RU"/>
        </w:rPr>
      </w:pPr>
      <w:r>
        <w:rPr>
          <w:lang w:val="ru-RU"/>
        </w:rPr>
        <w:t>127.0.0.1:8080/</w:t>
      </w:r>
      <w:proofErr w:type="spellStart"/>
      <w:r>
        <w:rPr>
          <w:lang w:val="ru-RU"/>
        </w:rPr>
        <w:t>api</w:t>
      </w:r>
      <w:proofErr w:type="spellEnd"/>
      <w:r>
        <w:rPr>
          <w:lang w:val="ru-RU"/>
        </w:rPr>
        <w:t>/ -</w:t>
      </w:r>
      <w:r w:rsidRPr="00350E0A">
        <w:rPr>
          <w:lang w:val="ru-RU"/>
        </w:rPr>
        <w:t xml:space="preserve"> адрес API сервиса</w:t>
      </w:r>
    </w:p>
    <w:p w14:paraId="28D80E6F" w14:textId="142313C9" w:rsidR="00350E0A" w:rsidRPr="00350E0A" w:rsidRDefault="00350E0A" w:rsidP="00350E0A">
      <w:pPr>
        <w:pStyle w:val="af8"/>
        <w:numPr>
          <w:ilvl w:val="0"/>
          <w:numId w:val="48"/>
        </w:numPr>
        <w:rPr>
          <w:lang w:val="ru-RU"/>
        </w:rPr>
      </w:pPr>
      <w:proofErr w:type="spellStart"/>
      <w:r>
        <w:rPr>
          <w:lang w:val="ru-RU"/>
        </w:rPr>
        <w:t>student.get</w:t>
      </w:r>
      <w:proofErr w:type="spellEnd"/>
      <w:r>
        <w:rPr>
          <w:lang w:val="ru-RU"/>
        </w:rPr>
        <w:t xml:space="preserve"> </w:t>
      </w:r>
      <w:r w:rsidRPr="00350E0A">
        <w:rPr>
          <w:lang w:val="ru-RU"/>
        </w:rPr>
        <w:t>- метод сервиса</w:t>
      </w:r>
    </w:p>
    <w:p w14:paraId="03AE7133" w14:textId="4B5280FD" w:rsidR="00350E0A" w:rsidRPr="00350E0A" w:rsidRDefault="00350E0A" w:rsidP="00350E0A">
      <w:pPr>
        <w:pStyle w:val="af8"/>
        <w:numPr>
          <w:ilvl w:val="0"/>
          <w:numId w:val="48"/>
        </w:numPr>
        <w:rPr>
          <w:lang w:val="ru-RU"/>
        </w:rPr>
      </w:pPr>
      <w:proofErr w:type="gramStart"/>
      <w:r>
        <w:rPr>
          <w:lang w:val="ru-RU"/>
        </w:rPr>
        <w:t>?</w:t>
      </w:r>
      <w:proofErr w:type="spellStart"/>
      <w:r>
        <w:rPr>
          <w:lang w:val="ru-RU"/>
        </w:rPr>
        <w:t>id</w:t>
      </w:r>
      <w:proofErr w:type="spellEnd"/>
      <w:proofErr w:type="gramEnd"/>
      <w:r>
        <w:rPr>
          <w:lang w:val="ru-RU"/>
        </w:rPr>
        <w:t>=1 -</w:t>
      </w:r>
      <w:r w:rsidRPr="00350E0A">
        <w:rPr>
          <w:lang w:val="ru-RU"/>
        </w:rPr>
        <w:t xml:space="preserve"> параметры запроса.</w:t>
      </w:r>
    </w:p>
    <w:p w14:paraId="103B0D3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В общем виде все запросы выглядят так:</w:t>
      </w:r>
    </w:p>
    <w:p w14:paraId="0C191F0F" w14:textId="77777777" w:rsidR="00350E0A" w:rsidRPr="00350E0A" w:rsidRDefault="00350E0A" w:rsidP="00350E0A">
      <w:pPr>
        <w:rPr>
          <w:i/>
        </w:rPr>
      </w:pPr>
      <w:r w:rsidRPr="00350E0A">
        <w:rPr>
          <w:i/>
        </w:rPr>
        <w:t>http://127.0.0.1:8080/a</w:t>
      </w:r>
      <w:bookmarkStart w:id="1" w:name="_GoBack"/>
      <w:bookmarkEnd w:id="1"/>
      <w:r w:rsidRPr="00350E0A">
        <w:rPr>
          <w:i/>
        </w:rPr>
        <w:t>pi/&lt;Method name&gt;?&lt;Parameters&gt;</w:t>
      </w:r>
    </w:p>
    <w:p w14:paraId="526BEAA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- </w:t>
      </w:r>
      <w:proofErr w:type="spellStart"/>
      <w:r w:rsidRPr="00350E0A">
        <w:rPr>
          <w:lang w:val="ru-RU"/>
        </w:rPr>
        <w:t>Method</w:t>
      </w:r>
      <w:proofErr w:type="spellEnd"/>
      <w:r w:rsidRPr="00350E0A">
        <w:rPr>
          <w:lang w:val="ru-RU"/>
        </w:rPr>
        <w:t xml:space="preserve"> </w:t>
      </w:r>
      <w:proofErr w:type="spellStart"/>
      <w:r w:rsidRPr="00350E0A">
        <w:rPr>
          <w:lang w:val="ru-RU"/>
        </w:rPr>
        <w:t>Name</w:t>
      </w:r>
      <w:proofErr w:type="spellEnd"/>
      <w:r w:rsidRPr="00350E0A">
        <w:rPr>
          <w:lang w:val="ru-RU"/>
        </w:rPr>
        <w:t xml:space="preserve"> (обязательно) — название метода API, к которому Вы хотите обратиться. Полный список методов доступен в разделе методов.</w:t>
      </w:r>
    </w:p>
    <w:p w14:paraId="111729C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- </w:t>
      </w:r>
      <w:proofErr w:type="spellStart"/>
      <w:r w:rsidRPr="00350E0A">
        <w:rPr>
          <w:lang w:val="ru-RU"/>
        </w:rPr>
        <w:t>Parameters</w:t>
      </w:r>
      <w:proofErr w:type="spellEnd"/>
      <w:r w:rsidRPr="00350E0A">
        <w:rPr>
          <w:lang w:val="ru-RU"/>
        </w:rPr>
        <w:t xml:space="preserve"> (опционально) — входные параметры соответствующего метода API, последовательность пар </w:t>
      </w:r>
      <w:proofErr w:type="spellStart"/>
      <w:r w:rsidRPr="00350E0A">
        <w:rPr>
          <w:lang w:val="ru-RU"/>
        </w:rPr>
        <w:t>name</w:t>
      </w:r>
      <w:proofErr w:type="spellEnd"/>
      <w:r w:rsidRPr="00350E0A">
        <w:rPr>
          <w:lang w:val="ru-RU"/>
        </w:rPr>
        <w:t>=</w:t>
      </w:r>
      <w:proofErr w:type="spellStart"/>
      <w:r w:rsidRPr="00350E0A">
        <w:rPr>
          <w:lang w:val="ru-RU"/>
        </w:rPr>
        <w:t>value</w:t>
      </w:r>
      <w:proofErr w:type="spellEnd"/>
      <w:r w:rsidRPr="00350E0A">
        <w:rPr>
          <w:lang w:val="ru-RU"/>
        </w:rPr>
        <w:t>, разделенных амперсандом. Список параметров указан на странице с описанием метода.</w:t>
      </w:r>
    </w:p>
    <w:p w14:paraId="40AB3201" w14:textId="77777777" w:rsidR="00350E0A" w:rsidRPr="00350E0A" w:rsidRDefault="00350E0A" w:rsidP="00350E0A">
      <w:pPr>
        <w:rPr>
          <w:lang w:val="ru-RU"/>
        </w:rPr>
      </w:pPr>
    </w:p>
    <w:p w14:paraId="02AA215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В качестве ответа сервер возвращает JSON-объект с запрошенными данными (или сообщение об ошибке, если что-то пошло не так).</w:t>
      </w:r>
    </w:p>
    <w:p w14:paraId="53CEADD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JSON — это формат записи данных в виде пар «имя свойства»: «значение»</w:t>
      </w:r>
    </w:p>
    <w:p w14:paraId="3AEF449B" w14:textId="77777777" w:rsidR="00350E0A" w:rsidRPr="00350E0A" w:rsidRDefault="00350E0A" w:rsidP="00350E0A">
      <w:pPr>
        <w:rPr>
          <w:lang w:val="ru-RU"/>
        </w:rPr>
      </w:pPr>
    </w:p>
    <w:p w14:paraId="0827CDB2" w14:textId="77777777" w:rsidR="00350E0A" w:rsidRPr="00350E0A" w:rsidRDefault="00350E0A" w:rsidP="00350E0A">
      <w:r w:rsidRPr="00350E0A">
        <w:rPr>
          <w:lang w:val="ru-RU"/>
        </w:rPr>
        <w:t>В</w:t>
      </w:r>
      <w:r w:rsidRPr="00350E0A">
        <w:t xml:space="preserve"> </w:t>
      </w:r>
      <w:r w:rsidRPr="00350E0A">
        <w:rPr>
          <w:lang w:val="ru-RU"/>
        </w:rPr>
        <w:t>ответ</w:t>
      </w:r>
      <w:r w:rsidRPr="00350E0A">
        <w:t xml:space="preserve"> </w:t>
      </w:r>
      <w:r w:rsidRPr="00350E0A">
        <w:rPr>
          <w:lang w:val="ru-RU"/>
        </w:rPr>
        <w:t>на</w:t>
      </w:r>
      <w:r w:rsidRPr="00350E0A">
        <w:t xml:space="preserve"> </w:t>
      </w:r>
      <w:r w:rsidRPr="00350E0A">
        <w:rPr>
          <w:lang w:val="ru-RU"/>
        </w:rPr>
        <w:t>запрос</w:t>
      </w:r>
    </w:p>
    <w:p w14:paraId="7A0AE1E7" w14:textId="77777777" w:rsidR="00350E0A" w:rsidRPr="00350E0A" w:rsidRDefault="00350E0A" w:rsidP="00350E0A">
      <w:r w:rsidRPr="00350E0A">
        <w:t>```</w:t>
      </w:r>
    </w:p>
    <w:p w14:paraId="0E895C9F" w14:textId="77777777" w:rsidR="00350E0A" w:rsidRPr="00350E0A" w:rsidRDefault="00350E0A" w:rsidP="00350E0A">
      <w:r w:rsidRPr="00350E0A">
        <w:t>http://127.0.0.1:8080/api/&lt;Method name&gt;</w:t>
      </w:r>
      <w:proofErr w:type="gramStart"/>
      <w:r w:rsidRPr="00350E0A">
        <w:t>?&lt;</w:t>
      </w:r>
      <w:proofErr w:type="gramEnd"/>
      <w:r w:rsidRPr="00350E0A">
        <w:t>Parameters&gt;</w:t>
      </w:r>
    </w:p>
    <w:p w14:paraId="46B3036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```</w:t>
      </w:r>
    </w:p>
    <w:p w14:paraId="5C9720E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Сервер вернет такой ответ</w:t>
      </w:r>
    </w:p>
    <w:p w14:paraId="2CD5E92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```</w:t>
      </w:r>
    </w:p>
    <w:p w14:paraId="255E4F9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{</w:t>
      </w:r>
    </w:p>
    <w:p w14:paraId="2E20263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"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": 1,</w:t>
      </w:r>
    </w:p>
    <w:p w14:paraId="2266644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"</w:t>
      </w:r>
      <w:proofErr w:type="spellStart"/>
      <w:r w:rsidRPr="00350E0A">
        <w:rPr>
          <w:lang w:val="ru-RU"/>
        </w:rPr>
        <w:t>firstName</w:t>
      </w:r>
      <w:proofErr w:type="spellEnd"/>
      <w:r w:rsidRPr="00350E0A">
        <w:rPr>
          <w:lang w:val="ru-RU"/>
        </w:rPr>
        <w:t>": "Даниил",</w:t>
      </w:r>
    </w:p>
    <w:p w14:paraId="4D217A9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"</w:t>
      </w:r>
      <w:proofErr w:type="spellStart"/>
      <w:r w:rsidRPr="00350E0A">
        <w:rPr>
          <w:lang w:val="ru-RU"/>
        </w:rPr>
        <w:t>secondName</w:t>
      </w:r>
      <w:proofErr w:type="spellEnd"/>
      <w:r w:rsidRPr="00350E0A">
        <w:rPr>
          <w:lang w:val="ru-RU"/>
        </w:rPr>
        <w:t>": "</w:t>
      </w:r>
      <w:proofErr w:type="spellStart"/>
      <w:r w:rsidRPr="00350E0A">
        <w:rPr>
          <w:lang w:val="ru-RU"/>
        </w:rPr>
        <w:t>Щесняк</w:t>
      </w:r>
      <w:proofErr w:type="spellEnd"/>
      <w:r w:rsidRPr="00350E0A">
        <w:rPr>
          <w:lang w:val="ru-RU"/>
        </w:rPr>
        <w:t>",</w:t>
      </w:r>
    </w:p>
    <w:p w14:paraId="1867DBC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"</w:t>
      </w:r>
      <w:proofErr w:type="spellStart"/>
      <w:r w:rsidRPr="00350E0A">
        <w:rPr>
          <w:lang w:val="ru-RU"/>
        </w:rPr>
        <w:t>middleName</w:t>
      </w:r>
      <w:proofErr w:type="spellEnd"/>
      <w:r w:rsidRPr="00350E0A">
        <w:rPr>
          <w:lang w:val="ru-RU"/>
        </w:rPr>
        <w:t>": "Сергеевич",</w:t>
      </w:r>
    </w:p>
    <w:p w14:paraId="63681A1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"</w:t>
      </w:r>
      <w:proofErr w:type="spellStart"/>
      <w:r w:rsidRPr="00350E0A">
        <w:rPr>
          <w:lang w:val="ru-RU"/>
        </w:rPr>
        <w:t>groupID</w:t>
      </w:r>
      <w:proofErr w:type="spellEnd"/>
      <w:r w:rsidRPr="00350E0A">
        <w:rPr>
          <w:lang w:val="ru-RU"/>
        </w:rPr>
        <w:t>": 639,</w:t>
      </w:r>
    </w:p>
    <w:p w14:paraId="2BBED82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"</w:t>
      </w:r>
      <w:proofErr w:type="spellStart"/>
      <w:r w:rsidRPr="00350E0A">
        <w:rPr>
          <w:lang w:val="ru-RU"/>
        </w:rPr>
        <w:t>groupShortName</w:t>
      </w:r>
      <w:proofErr w:type="spellEnd"/>
      <w:r w:rsidRPr="00350E0A">
        <w:rPr>
          <w:lang w:val="ru-RU"/>
        </w:rPr>
        <w:t>": "ИВТб-32",</w:t>
      </w:r>
    </w:p>
    <w:p w14:paraId="53770F2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"</w:t>
      </w:r>
      <w:proofErr w:type="spellStart"/>
      <w:r w:rsidRPr="00350E0A">
        <w:rPr>
          <w:lang w:val="ru-RU"/>
        </w:rPr>
        <w:t>levelOfAccess</w:t>
      </w:r>
      <w:proofErr w:type="spellEnd"/>
      <w:r w:rsidRPr="00350E0A">
        <w:rPr>
          <w:lang w:val="ru-RU"/>
        </w:rPr>
        <w:t>": 0</w:t>
      </w:r>
    </w:p>
    <w:p w14:paraId="198E4EB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}</w:t>
      </w:r>
    </w:p>
    <w:p w14:paraId="036DED9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```</w:t>
      </w:r>
    </w:p>
    <w:p w14:paraId="2B40750D" w14:textId="77777777" w:rsidR="00350E0A" w:rsidRPr="00350E0A" w:rsidRDefault="00350E0A" w:rsidP="00350E0A">
      <w:pPr>
        <w:rPr>
          <w:lang w:val="ru-RU"/>
        </w:rPr>
      </w:pPr>
    </w:p>
    <w:p w14:paraId="62D73A3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Структура ответа каждого метода также строго задана, и при работе с API Вы заранее знаете, что в поле 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 xml:space="preserve"> придет число, а в поле </w:t>
      </w:r>
      <w:proofErr w:type="spellStart"/>
      <w:r w:rsidRPr="00350E0A">
        <w:rPr>
          <w:lang w:val="ru-RU"/>
        </w:rPr>
        <w:t>firstName</w:t>
      </w:r>
      <w:proofErr w:type="spellEnd"/>
      <w:r w:rsidRPr="00350E0A">
        <w:rPr>
          <w:lang w:val="ru-RU"/>
        </w:rPr>
        <w:t xml:space="preserve"> — строка. Такие правила оговариваются на страницах с описанием метода и соответствующих объектов, которые он возвращает в ответе.</w:t>
      </w:r>
    </w:p>
    <w:p w14:paraId="75E1C05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cr/>
      </w:r>
    </w:p>
    <w:p w14:paraId="709D0B25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53C16B2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 Основные структуры</w:t>
      </w:r>
    </w:p>
    <w:p w14:paraId="3E39640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В данном разделе </w:t>
      </w:r>
      <w:proofErr w:type="spellStart"/>
      <w:r w:rsidRPr="00350E0A">
        <w:rPr>
          <w:lang w:val="ru-RU"/>
        </w:rPr>
        <w:t>представленно</w:t>
      </w:r>
      <w:proofErr w:type="spellEnd"/>
      <w:r w:rsidRPr="00350E0A">
        <w:rPr>
          <w:lang w:val="ru-RU"/>
        </w:rPr>
        <w:t xml:space="preserve"> описание основных структур:</w:t>
      </w:r>
    </w:p>
    <w:p w14:paraId="3ABE5F38" w14:textId="77777777" w:rsidR="00350E0A" w:rsidRPr="00350E0A" w:rsidRDefault="00350E0A" w:rsidP="00350E0A">
      <w:r w:rsidRPr="00350E0A">
        <w:t>- Student</w:t>
      </w:r>
    </w:p>
    <w:p w14:paraId="3457AD8D" w14:textId="77777777" w:rsidR="00350E0A" w:rsidRPr="00350E0A" w:rsidRDefault="00350E0A" w:rsidP="00350E0A">
      <w:r w:rsidRPr="00350E0A">
        <w:t>- Teacher</w:t>
      </w:r>
    </w:p>
    <w:p w14:paraId="22A9DBA2" w14:textId="77777777" w:rsidR="00350E0A" w:rsidRPr="00350E0A" w:rsidRDefault="00350E0A" w:rsidP="00350E0A">
      <w:r w:rsidRPr="00350E0A">
        <w:t>- Group</w:t>
      </w:r>
    </w:p>
    <w:p w14:paraId="695B8E6C" w14:textId="77777777" w:rsidR="00350E0A" w:rsidRPr="00350E0A" w:rsidRDefault="00350E0A" w:rsidP="00350E0A">
      <w:r w:rsidRPr="00350E0A">
        <w:lastRenderedPageBreak/>
        <w:t>- Schedule</w:t>
      </w:r>
    </w:p>
    <w:p w14:paraId="7873A464" w14:textId="77777777" w:rsidR="00350E0A" w:rsidRPr="00350E0A" w:rsidRDefault="00350E0A" w:rsidP="00350E0A">
      <w:r w:rsidRPr="00350E0A">
        <w:t>- Announcement</w:t>
      </w:r>
    </w:p>
    <w:p w14:paraId="07768465" w14:textId="77777777" w:rsidR="00350E0A" w:rsidRPr="00350E0A" w:rsidRDefault="00350E0A" w:rsidP="00350E0A"/>
    <w:p w14:paraId="68C1D81A" w14:textId="77777777" w:rsidR="00350E0A" w:rsidRPr="00350E0A" w:rsidRDefault="00350E0A" w:rsidP="00350E0A">
      <w:r w:rsidRPr="00350E0A">
        <w:t>## Student</w:t>
      </w:r>
    </w:p>
    <w:p w14:paraId="6F8C4D3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Данная структура описывает пользователя, который является студентом. Данная сущность может состоять в учебной группе и иметь определенные права доступа</w:t>
      </w:r>
    </w:p>
    <w:p w14:paraId="747BF74C" w14:textId="77777777" w:rsidR="00350E0A" w:rsidRPr="00350E0A" w:rsidRDefault="00350E0A" w:rsidP="00350E0A">
      <w:pPr>
        <w:rPr>
          <w:lang w:val="ru-RU"/>
        </w:rPr>
      </w:pPr>
    </w:p>
    <w:p w14:paraId="52CB0C3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Возможности студента:</w:t>
      </w:r>
    </w:p>
    <w:p w14:paraId="52A1036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- Получать расписание</w:t>
      </w:r>
    </w:p>
    <w:p w14:paraId="060B992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- Читать и писать сообщения, прикрепленные к учебным парам</w:t>
      </w:r>
    </w:p>
    <w:p w14:paraId="06000D4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- Сменить учебную группу</w:t>
      </w:r>
    </w:p>
    <w:p w14:paraId="4B09D334" w14:textId="77777777" w:rsidR="00350E0A" w:rsidRPr="00350E0A" w:rsidRDefault="00350E0A" w:rsidP="00350E0A">
      <w:pPr>
        <w:rPr>
          <w:lang w:val="ru-RU"/>
        </w:rPr>
      </w:pPr>
    </w:p>
    <w:p w14:paraId="52F8422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### Структура </w:t>
      </w:r>
      <w:proofErr w:type="spellStart"/>
      <w:r w:rsidRPr="00350E0A">
        <w:rPr>
          <w:lang w:val="ru-RU"/>
        </w:rPr>
        <w:t>Student</w:t>
      </w:r>
      <w:proofErr w:type="spellEnd"/>
    </w:p>
    <w:p w14:paraId="190E2729" w14:textId="77777777" w:rsidR="00350E0A" w:rsidRPr="00350E0A" w:rsidRDefault="00350E0A" w:rsidP="00350E0A">
      <w:pPr>
        <w:rPr>
          <w:lang w:val="ru-RU"/>
        </w:rPr>
      </w:pPr>
    </w:p>
    <w:p w14:paraId="4F011FB1" w14:textId="77777777" w:rsidR="00350E0A" w:rsidRPr="00350E0A" w:rsidRDefault="00350E0A" w:rsidP="00350E0A">
      <w:pPr>
        <w:rPr>
          <w:lang w:val="ru-RU"/>
        </w:rPr>
      </w:pPr>
      <w:proofErr w:type="gramStart"/>
      <w:r w:rsidRPr="00350E0A">
        <w:rPr>
          <w:lang w:val="ru-RU"/>
        </w:rPr>
        <w:t>Элемент  |</w:t>
      </w:r>
      <w:proofErr w:type="gramEnd"/>
      <w:r w:rsidRPr="00350E0A">
        <w:rPr>
          <w:lang w:val="ru-RU"/>
        </w:rPr>
        <w:t xml:space="preserve">  Тип  | Значение</w:t>
      </w:r>
    </w:p>
    <w:p w14:paraId="7929B44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--|---|--</w:t>
      </w:r>
    </w:p>
    <w:p w14:paraId="4FF6B02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</w:t>
      </w:r>
      <w:proofErr w:type="gramStart"/>
      <w:r w:rsidRPr="00350E0A">
        <w:rPr>
          <w:lang w:val="ru-RU"/>
        </w:rPr>
        <w:t>*  |</w:t>
      </w:r>
      <w:proofErr w:type="gramEnd"/>
      <w:r w:rsidRPr="00350E0A">
        <w:rPr>
          <w:lang w:val="ru-RU"/>
        </w:rPr>
        <w:t xml:space="preserve"> Число  |  Уникальный идентификатор студента</w:t>
      </w:r>
    </w:p>
    <w:p w14:paraId="45CFF12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**</w:t>
      </w:r>
      <w:proofErr w:type="spellStart"/>
      <w:r w:rsidRPr="00350E0A">
        <w:rPr>
          <w:lang w:val="ru-RU"/>
        </w:rPr>
        <w:t>firstName</w:t>
      </w:r>
      <w:proofErr w:type="spellEnd"/>
      <w:r w:rsidRPr="00350E0A">
        <w:rPr>
          <w:lang w:val="ru-RU"/>
        </w:rPr>
        <w:t>*</w:t>
      </w:r>
      <w:proofErr w:type="gramStart"/>
      <w:r w:rsidRPr="00350E0A">
        <w:rPr>
          <w:lang w:val="ru-RU"/>
        </w:rPr>
        <w:t>*  |</w:t>
      </w:r>
      <w:proofErr w:type="gramEnd"/>
      <w:r w:rsidRPr="00350E0A">
        <w:rPr>
          <w:lang w:val="ru-RU"/>
        </w:rPr>
        <w:t xml:space="preserve">  Строка |  Имя студента</w:t>
      </w:r>
    </w:p>
    <w:p w14:paraId="5564299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**</w:t>
      </w:r>
      <w:proofErr w:type="spellStart"/>
      <w:r w:rsidRPr="00350E0A">
        <w:rPr>
          <w:lang w:val="ru-RU"/>
        </w:rPr>
        <w:t>secondName</w:t>
      </w:r>
      <w:proofErr w:type="spellEnd"/>
      <w:r w:rsidRPr="00350E0A">
        <w:rPr>
          <w:lang w:val="ru-RU"/>
        </w:rPr>
        <w:t>*</w:t>
      </w:r>
      <w:proofErr w:type="gramStart"/>
      <w:r w:rsidRPr="00350E0A">
        <w:rPr>
          <w:lang w:val="ru-RU"/>
        </w:rPr>
        <w:t>*  |</w:t>
      </w:r>
      <w:proofErr w:type="gramEnd"/>
      <w:r w:rsidRPr="00350E0A">
        <w:rPr>
          <w:lang w:val="ru-RU"/>
        </w:rPr>
        <w:t xml:space="preserve">  Строка |  Фамилия студента</w:t>
      </w:r>
    </w:p>
    <w:p w14:paraId="7E9D0C7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**</w:t>
      </w:r>
      <w:proofErr w:type="spellStart"/>
      <w:r w:rsidRPr="00350E0A">
        <w:rPr>
          <w:lang w:val="ru-RU"/>
        </w:rPr>
        <w:t>middleName</w:t>
      </w:r>
      <w:proofErr w:type="spellEnd"/>
      <w:r w:rsidRPr="00350E0A">
        <w:rPr>
          <w:lang w:val="ru-RU"/>
        </w:rPr>
        <w:t>*</w:t>
      </w:r>
      <w:proofErr w:type="gramStart"/>
      <w:r w:rsidRPr="00350E0A">
        <w:rPr>
          <w:lang w:val="ru-RU"/>
        </w:rPr>
        <w:t>*  |</w:t>
      </w:r>
      <w:proofErr w:type="gramEnd"/>
      <w:r w:rsidRPr="00350E0A">
        <w:rPr>
          <w:lang w:val="ru-RU"/>
        </w:rPr>
        <w:t xml:space="preserve"> Строка  |  Отчество студента</w:t>
      </w:r>
    </w:p>
    <w:p w14:paraId="69F4971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**</w:t>
      </w:r>
      <w:proofErr w:type="spellStart"/>
      <w:r w:rsidRPr="00350E0A">
        <w:rPr>
          <w:lang w:val="ru-RU"/>
        </w:rPr>
        <w:t>groupID</w:t>
      </w:r>
      <w:proofErr w:type="spellEnd"/>
      <w:r w:rsidRPr="00350E0A">
        <w:rPr>
          <w:lang w:val="ru-RU"/>
        </w:rPr>
        <w:t>*</w:t>
      </w:r>
      <w:proofErr w:type="gramStart"/>
      <w:r w:rsidRPr="00350E0A">
        <w:rPr>
          <w:lang w:val="ru-RU"/>
        </w:rPr>
        <w:t>*  |</w:t>
      </w:r>
      <w:proofErr w:type="gramEnd"/>
      <w:r w:rsidRPr="00350E0A">
        <w:rPr>
          <w:lang w:val="ru-RU"/>
        </w:rPr>
        <w:t xml:space="preserve"> Число  |  Уникальный идентификатор группы</w:t>
      </w:r>
    </w:p>
    <w:p w14:paraId="6755F18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**</w:t>
      </w:r>
      <w:proofErr w:type="spellStart"/>
      <w:r w:rsidRPr="00350E0A">
        <w:rPr>
          <w:lang w:val="ru-RU"/>
        </w:rPr>
        <w:t>groupShortName</w:t>
      </w:r>
      <w:proofErr w:type="spellEnd"/>
      <w:r w:rsidRPr="00350E0A">
        <w:rPr>
          <w:lang w:val="ru-RU"/>
        </w:rPr>
        <w:t>*</w:t>
      </w:r>
      <w:proofErr w:type="gramStart"/>
      <w:r w:rsidRPr="00350E0A">
        <w:rPr>
          <w:lang w:val="ru-RU"/>
        </w:rPr>
        <w:t>*  |</w:t>
      </w:r>
      <w:proofErr w:type="gramEnd"/>
      <w:r w:rsidRPr="00350E0A">
        <w:rPr>
          <w:lang w:val="ru-RU"/>
        </w:rPr>
        <w:t xml:space="preserve"> Строка  |  Короткое имя группы</w:t>
      </w:r>
    </w:p>
    <w:p w14:paraId="671E9DA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**</w:t>
      </w:r>
      <w:proofErr w:type="spellStart"/>
      <w:r w:rsidRPr="00350E0A">
        <w:rPr>
          <w:lang w:val="ru-RU"/>
        </w:rPr>
        <w:t>levelOfAccess</w:t>
      </w:r>
      <w:proofErr w:type="spellEnd"/>
      <w:r w:rsidRPr="00350E0A">
        <w:rPr>
          <w:lang w:val="ru-RU"/>
        </w:rPr>
        <w:t>*</w:t>
      </w:r>
      <w:proofErr w:type="gramStart"/>
      <w:r w:rsidRPr="00350E0A">
        <w:rPr>
          <w:lang w:val="ru-RU"/>
        </w:rPr>
        <w:t>*  |</w:t>
      </w:r>
      <w:proofErr w:type="gramEnd"/>
      <w:r w:rsidRPr="00350E0A">
        <w:rPr>
          <w:lang w:val="ru-RU"/>
        </w:rPr>
        <w:t xml:space="preserve"> Число  |  Уровень прав студента</w:t>
      </w:r>
    </w:p>
    <w:p w14:paraId="1C930DED" w14:textId="77777777" w:rsidR="00350E0A" w:rsidRPr="00350E0A" w:rsidRDefault="00350E0A" w:rsidP="00350E0A">
      <w:pPr>
        <w:rPr>
          <w:lang w:val="ru-RU"/>
        </w:rPr>
      </w:pPr>
    </w:p>
    <w:p w14:paraId="5089F30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Каждый студент имеет различный уровень прав в группе.</w:t>
      </w:r>
    </w:p>
    <w:p w14:paraId="573DE4CE" w14:textId="77777777" w:rsidR="00350E0A" w:rsidRPr="00350E0A" w:rsidRDefault="00350E0A" w:rsidP="00350E0A">
      <w:pPr>
        <w:rPr>
          <w:lang w:val="ru-RU"/>
        </w:rPr>
      </w:pPr>
    </w:p>
    <w:p w14:paraId="7C7F9DAE" w14:textId="77777777" w:rsidR="00350E0A" w:rsidRPr="00350E0A" w:rsidRDefault="00350E0A" w:rsidP="00350E0A">
      <w:pPr>
        <w:rPr>
          <w:lang w:val="ru-RU"/>
        </w:rPr>
      </w:pPr>
      <w:proofErr w:type="gramStart"/>
      <w:r w:rsidRPr="00350E0A">
        <w:rPr>
          <w:lang w:val="ru-RU"/>
        </w:rPr>
        <w:t>Номер  |</w:t>
      </w:r>
      <w:proofErr w:type="gramEnd"/>
      <w:r w:rsidRPr="00350E0A">
        <w:rPr>
          <w:lang w:val="ru-RU"/>
        </w:rPr>
        <w:t xml:space="preserve"> Значение  |  Возможности</w:t>
      </w:r>
    </w:p>
    <w:p w14:paraId="46D11D2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--|---|--</w:t>
      </w:r>
    </w:p>
    <w:p w14:paraId="5F589EF6" w14:textId="77777777" w:rsidR="00350E0A" w:rsidRPr="00350E0A" w:rsidRDefault="00350E0A" w:rsidP="00350E0A">
      <w:pPr>
        <w:rPr>
          <w:lang w:val="ru-RU"/>
        </w:rPr>
      </w:pPr>
      <w:proofErr w:type="gramStart"/>
      <w:r w:rsidRPr="00350E0A">
        <w:rPr>
          <w:lang w:val="ru-RU"/>
        </w:rPr>
        <w:t>0  |</w:t>
      </w:r>
      <w:proofErr w:type="gramEnd"/>
      <w:r w:rsidRPr="00350E0A">
        <w:rPr>
          <w:lang w:val="ru-RU"/>
        </w:rPr>
        <w:t xml:space="preserve"> Не авторизованный  | Нет никаких возможностей</w:t>
      </w:r>
    </w:p>
    <w:p w14:paraId="65D720E0" w14:textId="77777777" w:rsidR="00350E0A" w:rsidRPr="00350E0A" w:rsidRDefault="00350E0A" w:rsidP="00350E0A">
      <w:pPr>
        <w:rPr>
          <w:lang w:val="ru-RU"/>
        </w:rPr>
      </w:pPr>
      <w:proofErr w:type="gramStart"/>
      <w:r w:rsidRPr="00350E0A">
        <w:rPr>
          <w:lang w:val="ru-RU"/>
        </w:rPr>
        <w:t>1  |</w:t>
      </w:r>
      <w:proofErr w:type="gramEnd"/>
      <w:r w:rsidRPr="00350E0A">
        <w:rPr>
          <w:lang w:val="ru-RU"/>
        </w:rPr>
        <w:t xml:space="preserve"> Только чтение  |  Возможно только читать сообщения, прикрепленные к парам</w:t>
      </w:r>
    </w:p>
    <w:p w14:paraId="09152598" w14:textId="77777777" w:rsidR="00350E0A" w:rsidRPr="00350E0A" w:rsidRDefault="00350E0A" w:rsidP="00350E0A">
      <w:pPr>
        <w:rPr>
          <w:lang w:val="ru-RU"/>
        </w:rPr>
      </w:pPr>
      <w:proofErr w:type="gramStart"/>
      <w:r w:rsidRPr="00350E0A">
        <w:rPr>
          <w:lang w:val="ru-RU"/>
        </w:rPr>
        <w:t>2  |</w:t>
      </w:r>
      <w:proofErr w:type="gramEnd"/>
      <w:r w:rsidRPr="00350E0A">
        <w:rPr>
          <w:lang w:val="ru-RU"/>
        </w:rPr>
        <w:t xml:space="preserve"> Студент  | Возможно писать и читать сообщения, повышать до 1-го уровня </w:t>
      </w:r>
      <w:proofErr w:type="spellStart"/>
      <w:r w:rsidRPr="00350E0A">
        <w:rPr>
          <w:lang w:val="ru-RU"/>
        </w:rPr>
        <w:t>привелегий</w:t>
      </w:r>
      <w:proofErr w:type="spellEnd"/>
    </w:p>
    <w:p w14:paraId="0B4FE122" w14:textId="77777777" w:rsidR="00350E0A" w:rsidRPr="00350E0A" w:rsidRDefault="00350E0A" w:rsidP="00350E0A">
      <w:pPr>
        <w:rPr>
          <w:lang w:val="ru-RU"/>
        </w:rPr>
      </w:pPr>
      <w:proofErr w:type="gramStart"/>
      <w:r w:rsidRPr="00350E0A">
        <w:rPr>
          <w:lang w:val="ru-RU"/>
        </w:rPr>
        <w:t>3  |</w:t>
      </w:r>
      <w:proofErr w:type="gramEnd"/>
      <w:r w:rsidRPr="00350E0A">
        <w:rPr>
          <w:lang w:val="ru-RU"/>
        </w:rPr>
        <w:t xml:space="preserve"> Староста  | Возможно писать и читать сообщения, повышать до 2-го уровня </w:t>
      </w:r>
      <w:proofErr w:type="spellStart"/>
      <w:r w:rsidRPr="00350E0A">
        <w:rPr>
          <w:lang w:val="ru-RU"/>
        </w:rPr>
        <w:t>привелегий</w:t>
      </w:r>
      <w:proofErr w:type="spellEnd"/>
    </w:p>
    <w:p w14:paraId="127C8F9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cr/>
      </w:r>
    </w:p>
    <w:p w14:paraId="4F9CB30C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498DB97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## </w:t>
      </w:r>
      <w:proofErr w:type="spellStart"/>
      <w:r w:rsidRPr="00350E0A">
        <w:rPr>
          <w:lang w:val="ru-RU"/>
        </w:rPr>
        <w:t>Teacher</w:t>
      </w:r>
      <w:proofErr w:type="spellEnd"/>
    </w:p>
    <w:p w14:paraId="5D11B9F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Данная структура описывает пользователя, который является преподавателем.</w:t>
      </w:r>
    </w:p>
    <w:p w14:paraId="0C1906FD" w14:textId="77777777" w:rsidR="00350E0A" w:rsidRPr="00350E0A" w:rsidRDefault="00350E0A" w:rsidP="00350E0A">
      <w:pPr>
        <w:rPr>
          <w:lang w:val="ru-RU"/>
        </w:rPr>
      </w:pPr>
    </w:p>
    <w:p w14:paraId="372DD6D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Возможности преподавателя:</w:t>
      </w:r>
    </w:p>
    <w:p w14:paraId="749832D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- Получать расписание</w:t>
      </w:r>
    </w:p>
    <w:p w14:paraId="0DE39DE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- Читать и писать сообщения, прикрепленные к учебным парам</w:t>
      </w:r>
    </w:p>
    <w:p w14:paraId="702C7BB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- Менять права студентов в учебных группах</w:t>
      </w:r>
    </w:p>
    <w:p w14:paraId="7592A6B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- Добавлять учебные пары в расписаниях</w:t>
      </w:r>
    </w:p>
    <w:p w14:paraId="1612C447" w14:textId="77777777" w:rsidR="00350E0A" w:rsidRPr="00350E0A" w:rsidRDefault="00350E0A" w:rsidP="00350E0A">
      <w:pPr>
        <w:rPr>
          <w:lang w:val="ru-RU"/>
        </w:rPr>
      </w:pPr>
    </w:p>
    <w:p w14:paraId="69008CC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### Структура </w:t>
      </w:r>
      <w:proofErr w:type="spellStart"/>
      <w:r w:rsidRPr="00350E0A">
        <w:rPr>
          <w:lang w:val="ru-RU"/>
        </w:rPr>
        <w:t>Teachers</w:t>
      </w:r>
      <w:proofErr w:type="spellEnd"/>
    </w:p>
    <w:p w14:paraId="55252527" w14:textId="77777777" w:rsidR="00350E0A" w:rsidRPr="00350E0A" w:rsidRDefault="00350E0A" w:rsidP="00350E0A">
      <w:pPr>
        <w:rPr>
          <w:lang w:val="ru-RU"/>
        </w:rPr>
      </w:pPr>
    </w:p>
    <w:p w14:paraId="0D0F1CDE" w14:textId="77777777" w:rsidR="00350E0A" w:rsidRPr="00350E0A" w:rsidRDefault="00350E0A" w:rsidP="00350E0A">
      <w:pPr>
        <w:rPr>
          <w:lang w:val="ru-RU"/>
        </w:rPr>
      </w:pPr>
      <w:proofErr w:type="gramStart"/>
      <w:r w:rsidRPr="00350E0A">
        <w:rPr>
          <w:lang w:val="ru-RU"/>
        </w:rPr>
        <w:t>Элемент  |</w:t>
      </w:r>
      <w:proofErr w:type="gramEnd"/>
      <w:r w:rsidRPr="00350E0A">
        <w:rPr>
          <w:lang w:val="ru-RU"/>
        </w:rPr>
        <w:t xml:space="preserve">  Тип  | Значение</w:t>
      </w:r>
    </w:p>
    <w:p w14:paraId="17D3200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--|---|--</w:t>
      </w:r>
    </w:p>
    <w:p w14:paraId="197F986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</w:t>
      </w:r>
      <w:proofErr w:type="gramStart"/>
      <w:r w:rsidRPr="00350E0A">
        <w:rPr>
          <w:lang w:val="ru-RU"/>
        </w:rPr>
        <w:t>*  |</w:t>
      </w:r>
      <w:proofErr w:type="gramEnd"/>
      <w:r w:rsidRPr="00350E0A">
        <w:rPr>
          <w:lang w:val="ru-RU"/>
        </w:rPr>
        <w:t xml:space="preserve"> Число  |  Уникальный идентификатор преподавателя</w:t>
      </w:r>
    </w:p>
    <w:p w14:paraId="4F06CA0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**</w:t>
      </w:r>
      <w:proofErr w:type="spellStart"/>
      <w:r w:rsidRPr="00350E0A">
        <w:rPr>
          <w:lang w:val="ru-RU"/>
        </w:rPr>
        <w:t>firstName</w:t>
      </w:r>
      <w:proofErr w:type="spellEnd"/>
      <w:r w:rsidRPr="00350E0A">
        <w:rPr>
          <w:lang w:val="ru-RU"/>
        </w:rPr>
        <w:t>*</w:t>
      </w:r>
      <w:proofErr w:type="gramStart"/>
      <w:r w:rsidRPr="00350E0A">
        <w:rPr>
          <w:lang w:val="ru-RU"/>
        </w:rPr>
        <w:t>*  |</w:t>
      </w:r>
      <w:proofErr w:type="gramEnd"/>
      <w:r w:rsidRPr="00350E0A">
        <w:rPr>
          <w:lang w:val="ru-RU"/>
        </w:rPr>
        <w:t xml:space="preserve">  Строка |  Имя студента</w:t>
      </w:r>
    </w:p>
    <w:p w14:paraId="5280B51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**</w:t>
      </w:r>
      <w:proofErr w:type="spellStart"/>
      <w:r w:rsidRPr="00350E0A">
        <w:rPr>
          <w:lang w:val="ru-RU"/>
        </w:rPr>
        <w:t>secondName</w:t>
      </w:r>
      <w:proofErr w:type="spellEnd"/>
      <w:r w:rsidRPr="00350E0A">
        <w:rPr>
          <w:lang w:val="ru-RU"/>
        </w:rPr>
        <w:t>*</w:t>
      </w:r>
      <w:proofErr w:type="gramStart"/>
      <w:r w:rsidRPr="00350E0A">
        <w:rPr>
          <w:lang w:val="ru-RU"/>
        </w:rPr>
        <w:t>*  |</w:t>
      </w:r>
      <w:proofErr w:type="gramEnd"/>
      <w:r w:rsidRPr="00350E0A">
        <w:rPr>
          <w:lang w:val="ru-RU"/>
        </w:rPr>
        <w:t xml:space="preserve">  Строка |  Фамилия студента</w:t>
      </w:r>
    </w:p>
    <w:p w14:paraId="2EAF678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**</w:t>
      </w:r>
      <w:proofErr w:type="spellStart"/>
      <w:r w:rsidRPr="00350E0A">
        <w:rPr>
          <w:lang w:val="ru-RU"/>
        </w:rPr>
        <w:t>middleName</w:t>
      </w:r>
      <w:proofErr w:type="spellEnd"/>
      <w:r w:rsidRPr="00350E0A">
        <w:rPr>
          <w:lang w:val="ru-RU"/>
        </w:rPr>
        <w:t>*</w:t>
      </w:r>
      <w:proofErr w:type="gramStart"/>
      <w:r w:rsidRPr="00350E0A">
        <w:rPr>
          <w:lang w:val="ru-RU"/>
        </w:rPr>
        <w:t>*  |</w:t>
      </w:r>
      <w:proofErr w:type="gramEnd"/>
      <w:r w:rsidRPr="00350E0A">
        <w:rPr>
          <w:lang w:val="ru-RU"/>
        </w:rPr>
        <w:t xml:space="preserve"> Строка  |  Отчество студента</w:t>
      </w:r>
    </w:p>
    <w:p w14:paraId="1A2386C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**</w:t>
      </w:r>
      <w:proofErr w:type="spellStart"/>
      <w:r w:rsidRPr="00350E0A">
        <w:rPr>
          <w:lang w:val="ru-RU"/>
        </w:rPr>
        <w:t>departmentID</w:t>
      </w:r>
      <w:proofErr w:type="spellEnd"/>
      <w:r w:rsidRPr="00350E0A">
        <w:rPr>
          <w:lang w:val="ru-RU"/>
        </w:rPr>
        <w:t>*</w:t>
      </w:r>
      <w:proofErr w:type="gramStart"/>
      <w:r w:rsidRPr="00350E0A">
        <w:rPr>
          <w:lang w:val="ru-RU"/>
        </w:rPr>
        <w:t>*  |</w:t>
      </w:r>
      <w:proofErr w:type="gramEnd"/>
      <w:r w:rsidRPr="00350E0A">
        <w:rPr>
          <w:lang w:val="ru-RU"/>
        </w:rPr>
        <w:t xml:space="preserve"> Число  |  Уникальный идентификатор кафедры</w:t>
      </w:r>
    </w:p>
    <w:p w14:paraId="5FF646E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cr/>
      </w:r>
    </w:p>
    <w:p w14:paraId="0609DD44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437A1DA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## </w:t>
      </w:r>
      <w:proofErr w:type="spellStart"/>
      <w:r w:rsidRPr="00350E0A">
        <w:rPr>
          <w:lang w:val="ru-RU"/>
        </w:rPr>
        <w:t>Group</w:t>
      </w:r>
      <w:proofErr w:type="spellEnd"/>
    </w:p>
    <w:p w14:paraId="3ED10A2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Данная структура описывает учебную группу. В учебной группе могут состоять только студенты</w:t>
      </w:r>
    </w:p>
    <w:p w14:paraId="747F5C9F" w14:textId="77777777" w:rsidR="00350E0A" w:rsidRPr="00350E0A" w:rsidRDefault="00350E0A" w:rsidP="00350E0A">
      <w:pPr>
        <w:rPr>
          <w:lang w:val="ru-RU"/>
        </w:rPr>
      </w:pPr>
    </w:p>
    <w:p w14:paraId="5511338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### Структура </w:t>
      </w:r>
      <w:proofErr w:type="spellStart"/>
      <w:r w:rsidRPr="00350E0A">
        <w:rPr>
          <w:lang w:val="ru-RU"/>
        </w:rPr>
        <w:t>Group</w:t>
      </w:r>
      <w:proofErr w:type="spellEnd"/>
    </w:p>
    <w:p w14:paraId="0FF28DF3" w14:textId="77777777" w:rsidR="00350E0A" w:rsidRPr="00350E0A" w:rsidRDefault="00350E0A" w:rsidP="00350E0A">
      <w:pPr>
        <w:rPr>
          <w:lang w:val="ru-RU"/>
        </w:rPr>
      </w:pPr>
    </w:p>
    <w:p w14:paraId="673C56D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   | Тип |Назначение     |</w:t>
      </w:r>
    </w:p>
    <w:p w14:paraId="10DBDBA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 | :------------- |</w:t>
      </w:r>
    </w:p>
    <w:p w14:paraId="5D86914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 xml:space="preserve">**       </w:t>
      </w:r>
      <w:proofErr w:type="gramStart"/>
      <w:r w:rsidRPr="00350E0A">
        <w:rPr>
          <w:lang w:val="ru-RU"/>
        </w:rPr>
        <w:t>|  Число</w:t>
      </w:r>
      <w:proofErr w:type="gramEnd"/>
      <w:r w:rsidRPr="00350E0A">
        <w:rPr>
          <w:lang w:val="ru-RU"/>
        </w:rPr>
        <w:t xml:space="preserve">  | Уникальный идентификатор группы</w:t>
      </w:r>
    </w:p>
    <w:p w14:paraId="0E81059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nameShort</w:t>
      </w:r>
      <w:proofErr w:type="spellEnd"/>
      <w:r w:rsidRPr="00350E0A">
        <w:rPr>
          <w:lang w:val="ru-RU"/>
        </w:rPr>
        <w:t>*</w:t>
      </w:r>
      <w:proofErr w:type="gramStart"/>
      <w:r w:rsidRPr="00350E0A">
        <w:rPr>
          <w:lang w:val="ru-RU"/>
        </w:rPr>
        <w:t>*  |</w:t>
      </w:r>
      <w:proofErr w:type="gramEnd"/>
      <w:r w:rsidRPr="00350E0A">
        <w:rPr>
          <w:lang w:val="ru-RU"/>
        </w:rPr>
        <w:t xml:space="preserve">  Строка    | Короткое имя группы</w:t>
      </w:r>
    </w:p>
    <w:p w14:paraId="06BFA0A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nameLong</w:t>
      </w:r>
      <w:proofErr w:type="spellEnd"/>
      <w:r w:rsidRPr="00350E0A">
        <w:rPr>
          <w:lang w:val="ru-RU"/>
        </w:rPr>
        <w:t>*</w:t>
      </w:r>
      <w:proofErr w:type="gramStart"/>
      <w:r w:rsidRPr="00350E0A">
        <w:rPr>
          <w:lang w:val="ru-RU"/>
        </w:rPr>
        <w:t>*  |</w:t>
      </w:r>
      <w:proofErr w:type="gramEnd"/>
      <w:r w:rsidRPr="00350E0A">
        <w:rPr>
          <w:lang w:val="ru-RU"/>
        </w:rPr>
        <w:t xml:space="preserve">  Строка   | Длинное имя группы</w:t>
      </w:r>
    </w:p>
    <w:p w14:paraId="0082449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degree</w:t>
      </w:r>
      <w:proofErr w:type="spellEnd"/>
      <w:r w:rsidRPr="00350E0A">
        <w:rPr>
          <w:lang w:val="ru-RU"/>
        </w:rPr>
        <w:t xml:space="preserve">**   </w:t>
      </w:r>
      <w:proofErr w:type="gramStart"/>
      <w:r w:rsidRPr="00350E0A">
        <w:rPr>
          <w:lang w:val="ru-RU"/>
        </w:rPr>
        <w:t>|  Строка</w:t>
      </w:r>
      <w:proofErr w:type="gramEnd"/>
      <w:r w:rsidRPr="00350E0A">
        <w:rPr>
          <w:lang w:val="ru-RU"/>
        </w:rPr>
        <w:t xml:space="preserve">  | Ученая степень группы (*Бакалавр*, *</w:t>
      </w:r>
      <w:proofErr w:type="spellStart"/>
      <w:r w:rsidRPr="00350E0A">
        <w:rPr>
          <w:lang w:val="ru-RU"/>
        </w:rPr>
        <w:t>Специалитет</w:t>
      </w:r>
      <w:proofErr w:type="spellEnd"/>
      <w:r w:rsidRPr="00350E0A">
        <w:rPr>
          <w:lang w:val="ru-RU"/>
        </w:rPr>
        <w:t>*, *Магистратура*, *Аспирантура*)</w:t>
      </w:r>
    </w:p>
    <w:p w14:paraId="208E114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| **</w:t>
      </w:r>
      <w:proofErr w:type="spellStart"/>
      <w:r w:rsidRPr="00350E0A">
        <w:rPr>
          <w:lang w:val="ru-RU"/>
        </w:rPr>
        <w:t>formOfEducation</w:t>
      </w:r>
      <w:proofErr w:type="spellEnd"/>
      <w:r w:rsidRPr="00350E0A">
        <w:rPr>
          <w:lang w:val="ru-RU"/>
        </w:rPr>
        <w:t>** | Строка | Форма обучения группы (*Очная*, *Заочная*, *Дистанционная*)</w:t>
      </w:r>
    </w:p>
    <w:p w14:paraId="0538872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cr/>
      </w:r>
    </w:p>
    <w:p w14:paraId="64A61D1A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53B7518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## </w:t>
      </w:r>
      <w:proofErr w:type="spellStart"/>
      <w:r w:rsidRPr="00350E0A">
        <w:rPr>
          <w:lang w:val="ru-RU"/>
        </w:rPr>
        <w:t>Schedule</w:t>
      </w:r>
      <w:proofErr w:type="spellEnd"/>
    </w:p>
    <w:p w14:paraId="3ABFEA4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Данная структура описывает учебное занятие. У учебного занятия может быть только один преподаватель, но несколько групп.</w:t>
      </w:r>
    </w:p>
    <w:p w14:paraId="6F8AB89F" w14:textId="77777777" w:rsidR="00350E0A" w:rsidRPr="00350E0A" w:rsidRDefault="00350E0A" w:rsidP="00350E0A">
      <w:pPr>
        <w:rPr>
          <w:lang w:val="ru-RU"/>
        </w:rPr>
      </w:pPr>
    </w:p>
    <w:p w14:paraId="37D9930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### Структура </w:t>
      </w:r>
      <w:proofErr w:type="spellStart"/>
      <w:r w:rsidRPr="00350E0A">
        <w:rPr>
          <w:lang w:val="ru-RU"/>
        </w:rPr>
        <w:t>Schedule</w:t>
      </w:r>
      <w:proofErr w:type="spellEnd"/>
    </w:p>
    <w:p w14:paraId="30E9BF9E" w14:textId="77777777" w:rsidR="00350E0A" w:rsidRPr="00350E0A" w:rsidRDefault="00350E0A" w:rsidP="00350E0A">
      <w:pPr>
        <w:rPr>
          <w:lang w:val="ru-RU"/>
        </w:rPr>
      </w:pPr>
    </w:p>
    <w:p w14:paraId="1268EEF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   | Тип |Назначение     |</w:t>
      </w:r>
    </w:p>
    <w:p w14:paraId="5EA40FA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 | :------------- |</w:t>
      </w:r>
    </w:p>
    <w:p w14:paraId="56FA8EE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| Число |Уникальный идентификатор занятия</w:t>
      </w:r>
    </w:p>
    <w:p w14:paraId="6548339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teacherID</w:t>
      </w:r>
      <w:proofErr w:type="spellEnd"/>
      <w:r w:rsidRPr="00350E0A">
        <w:rPr>
          <w:lang w:val="ru-RU"/>
        </w:rPr>
        <w:t>**| Число   | Уникальный идентификатор преподавателя</w:t>
      </w:r>
    </w:p>
    <w:p w14:paraId="1DEF15B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firstName</w:t>
      </w:r>
      <w:proofErr w:type="spellEnd"/>
      <w:r w:rsidRPr="00350E0A">
        <w:rPr>
          <w:lang w:val="ru-RU"/>
        </w:rPr>
        <w:t xml:space="preserve">** </w:t>
      </w:r>
      <w:proofErr w:type="gramStart"/>
      <w:r w:rsidRPr="00350E0A">
        <w:rPr>
          <w:lang w:val="ru-RU"/>
        </w:rPr>
        <w:t>|  Строка</w:t>
      </w:r>
      <w:proofErr w:type="gramEnd"/>
      <w:r w:rsidRPr="00350E0A">
        <w:rPr>
          <w:lang w:val="ru-RU"/>
        </w:rPr>
        <w:t xml:space="preserve">    | Имя преподавателя</w:t>
      </w:r>
    </w:p>
    <w:p w14:paraId="7822129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secondName</w:t>
      </w:r>
      <w:proofErr w:type="spellEnd"/>
      <w:r w:rsidRPr="00350E0A">
        <w:rPr>
          <w:lang w:val="ru-RU"/>
        </w:rPr>
        <w:t>** | Строка | Фамилия преподавателя</w:t>
      </w:r>
    </w:p>
    <w:p w14:paraId="4E2FC1E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middleName</w:t>
      </w:r>
      <w:proofErr w:type="spellEnd"/>
      <w:r w:rsidRPr="00350E0A">
        <w:rPr>
          <w:lang w:val="ru-RU"/>
        </w:rPr>
        <w:t>** | Строка | Отчество преподавателя</w:t>
      </w:r>
    </w:p>
    <w:p w14:paraId="192FC59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subjectID</w:t>
      </w:r>
      <w:proofErr w:type="spellEnd"/>
      <w:r w:rsidRPr="00350E0A">
        <w:rPr>
          <w:lang w:val="ru-RU"/>
        </w:rPr>
        <w:t xml:space="preserve">** | Число | Уникальный </w:t>
      </w:r>
      <w:proofErr w:type="spellStart"/>
      <w:r w:rsidRPr="00350E0A">
        <w:rPr>
          <w:lang w:val="ru-RU"/>
        </w:rPr>
        <w:t>идентфикатор</w:t>
      </w:r>
      <w:proofErr w:type="spellEnd"/>
      <w:r w:rsidRPr="00350E0A">
        <w:rPr>
          <w:lang w:val="ru-RU"/>
        </w:rPr>
        <w:t xml:space="preserve"> предмета</w:t>
      </w:r>
    </w:p>
    <w:p w14:paraId="58BB1A0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subjectName</w:t>
      </w:r>
      <w:proofErr w:type="spellEnd"/>
      <w:r w:rsidRPr="00350E0A">
        <w:rPr>
          <w:lang w:val="ru-RU"/>
        </w:rPr>
        <w:t>** | Строка | Название учебного предмета</w:t>
      </w:r>
    </w:p>
    <w:p w14:paraId="1CE33E6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nPair</w:t>
      </w:r>
      <w:proofErr w:type="spellEnd"/>
      <w:r w:rsidRPr="00350E0A">
        <w:rPr>
          <w:lang w:val="ru-RU"/>
        </w:rPr>
        <w:t>** | Число | Порядковый номер учебной пары начиная от первого дня первой недели. недели</w:t>
      </w:r>
    </w:p>
    <w:p w14:paraId="54DE2C3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type</w:t>
      </w:r>
      <w:proofErr w:type="spellEnd"/>
      <w:r w:rsidRPr="00350E0A">
        <w:rPr>
          <w:lang w:val="ru-RU"/>
        </w:rPr>
        <w:t>** | Число |Тип пары (*Лекция*, *Практика*, *Лабораторная работа*)</w:t>
      </w:r>
    </w:p>
    <w:p w14:paraId="6A54282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room</w:t>
      </w:r>
      <w:proofErr w:type="spellEnd"/>
      <w:r w:rsidRPr="00350E0A">
        <w:rPr>
          <w:lang w:val="ru-RU"/>
        </w:rPr>
        <w:t>** | Строка | Номер учебного корпуса и номер аудитории</w:t>
      </w:r>
    </w:p>
    <w:p w14:paraId="3995540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| **</w:t>
      </w:r>
      <w:proofErr w:type="spellStart"/>
      <w:r w:rsidRPr="00350E0A">
        <w:rPr>
          <w:lang w:val="ru-RU"/>
        </w:rPr>
        <w:t>date</w:t>
      </w:r>
      <w:proofErr w:type="spellEnd"/>
      <w:r w:rsidRPr="00350E0A">
        <w:rPr>
          <w:lang w:val="ru-RU"/>
        </w:rPr>
        <w:t>** | Строка | Дата проведения пары. Не обязательный параметр, который указывается только тогда, когда пара поставлена самим преподавателем</w:t>
      </w:r>
    </w:p>
    <w:p w14:paraId="30C4A38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groups</w:t>
      </w:r>
      <w:proofErr w:type="spellEnd"/>
      <w:r w:rsidRPr="00350E0A">
        <w:rPr>
          <w:lang w:val="ru-RU"/>
        </w:rPr>
        <w:t xml:space="preserve">** </w:t>
      </w:r>
      <w:proofErr w:type="gramStart"/>
      <w:r w:rsidRPr="00350E0A">
        <w:rPr>
          <w:lang w:val="ru-RU"/>
        </w:rPr>
        <w:t>|  Список</w:t>
      </w:r>
      <w:proofErr w:type="gramEnd"/>
      <w:r w:rsidRPr="00350E0A">
        <w:rPr>
          <w:lang w:val="ru-RU"/>
        </w:rPr>
        <w:t xml:space="preserve"> | Список групп, у которых будет проходить заданная пара</w:t>
      </w:r>
    </w:p>
    <w:p w14:paraId="02C21A82" w14:textId="77777777" w:rsidR="00350E0A" w:rsidRPr="00350E0A" w:rsidRDefault="00350E0A" w:rsidP="00350E0A">
      <w:pPr>
        <w:rPr>
          <w:lang w:val="ru-RU"/>
        </w:rPr>
      </w:pPr>
    </w:p>
    <w:p w14:paraId="6B7FA3F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Пары подразделяются на несколько типов:</w:t>
      </w:r>
    </w:p>
    <w:p w14:paraId="1AC36561" w14:textId="77777777" w:rsidR="00350E0A" w:rsidRPr="00350E0A" w:rsidRDefault="00350E0A" w:rsidP="00350E0A">
      <w:pPr>
        <w:rPr>
          <w:lang w:val="ru-RU"/>
        </w:rPr>
      </w:pPr>
    </w:p>
    <w:p w14:paraId="5514E87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| </w:t>
      </w:r>
      <w:proofErr w:type="gramStart"/>
      <w:r w:rsidRPr="00350E0A">
        <w:rPr>
          <w:lang w:val="ru-RU"/>
        </w:rPr>
        <w:t>Тип  |</w:t>
      </w:r>
      <w:proofErr w:type="gramEnd"/>
      <w:r w:rsidRPr="00350E0A">
        <w:rPr>
          <w:lang w:val="ru-RU"/>
        </w:rPr>
        <w:t xml:space="preserve"> Значение |</w:t>
      </w:r>
    </w:p>
    <w:p w14:paraId="1E27203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 | :-- |</w:t>
      </w:r>
    </w:p>
    <w:p w14:paraId="5E0B583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**0*</w:t>
      </w:r>
      <w:proofErr w:type="gramStart"/>
      <w:r w:rsidRPr="00350E0A">
        <w:rPr>
          <w:lang w:val="ru-RU"/>
        </w:rPr>
        <w:t>*  |</w:t>
      </w:r>
      <w:proofErr w:type="gramEnd"/>
      <w:r w:rsidRPr="00350E0A">
        <w:rPr>
          <w:lang w:val="ru-RU"/>
        </w:rPr>
        <w:t xml:space="preserve">  Лекция |</w:t>
      </w:r>
    </w:p>
    <w:p w14:paraId="7443E9F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**1*</w:t>
      </w:r>
      <w:proofErr w:type="gramStart"/>
      <w:r w:rsidRPr="00350E0A">
        <w:rPr>
          <w:lang w:val="ru-RU"/>
        </w:rPr>
        <w:t>*  |</w:t>
      </w:r>
      <w:proofErr w:type="gramEnd"/>
      <w:r w:rsidRPr="00350E0A">
        <w:rPr>
          <w:lang w:val="ru-RU"/>
        </w:rPr>
        <w:t xml:space="preserve">  Практика |</w:t>
      </w:r>
    </w:p>
    <w:p w14:paraId="6C741E4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**2*</w:t>
      </w:r>
      <w:proofErr w:type="gramStart"/>
      <w:r w:rsidRPr="00350E0A">
        <w:rPr>
          <w:lang w:val="ru-RU"/>
        </w:rPr>
        <w:t>*  |</w:t>
      </w:r>
      <w:proofErr w:type="gramEnd"/>
      <w:r w:rsidRPr="00350E0A">
        <w:rPr>
          <w:lang w:val="ru-RU"/>
        </w:rPr>
        <w:t xml:space="preserve"> Лабораторная работа|</w:t>
      </w:r>
    </w:p>
    <w:p w14:paraId="3DBA200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cr/>
      </w:r>
    </w:p>
    <w:p w14:paraId="286C4441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5C83278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## </w:t>
      </w:r>
      <w:proofErr w:type="spellStart"/>
      <w:r w:rsidRPr="00350E0A">
        <w:rPr>
          <w:lang w:val="ru-RU"/>
        </w:rPr>
        <w:t>Announcement</w:t>
      </w:r>
      <w:proofErr w:type="spellEnd"/>
    </w:p>
    <w:p w14:paraId="2E9190C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Данная структура описывает </w:t>
      </w:r>
      <w:proofErr w:type="gramStart"/>
      <w:r w:rsidRPr="00350E0A">
        <w:rPr>
          <w:lang w:val="ru-RU"/>
        </w:rPr>
        <w:t>сообщение</w:t>
      </w:r>
      <w:proofErr w:type="gramEnd"/>
      <w:r w:rsidRPr="00350E0A">
        <w:rPr>
          <w:lang w:val="ru-RU"/>
        </w:rPr>
        <w:t xml:space="preserve"> прикрепленное к учебной паре</w:t>
      </w:r>
    </w:p>
    <w:p w14:paraId="216B4D54" w14:textId="77777777" w:rsidR="00350E0A" w:rsidRPr="00350E0A" w:rsidRDefault="00350E0A" w:rsidP="00350E0A">
      <w:pPr>
        <w:rPr>
          <w:lang w:val="ru-RU"/>
        </w:rPr>
      </w:pPr>
    </w:p>
    <w:p w14:paraId="2C8243B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### Структура </w:t>
      </w:r>
      <w:proofErr w:type="spellStart"/>
      <w:r w:rsidRPr="00350E0A">
        <w:rPr>
          <w:lang w:val="ru-RU"/>
        </w:rPr>
        <w:t>Announcement</w:t>
      </w:r>
      <w:proofErr w:type="spellEnd"/>
    </w:p>
    <w:p w14:paraId="1C6D9AA8" w14:textId="77777777" w:rsidR="00350E0A" w:rsidRPr="00350E0A" w:rsidRDefault="00350E0A" w:rsidP="00350E0A">
      <w:pPr>
        <w:rPr>
          <w:lang w:val="ru-RU"/>
        </w:rPr>
      </w:pPr>
    </w:p>
    <w:p w14:paraId="33D2CF3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   | Тип | Назначение     |</w:t>
      </w:r>
    </w:p>
    <w:p w14:paraId="39641C9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 | :------------- |</w:t>
      </w:r>
    </w:p>
    <w:p w14:paraId="50A99BC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 xml:space="preserve">** | </w:t>
      </w:r>
      <w:proofErr w:type="gramStart"/>
      <w:r w:rsidRPr="00350E0A">
        <w:rPr>
          <w:lang w:val="ru-RU"/>
        </w:rPr>
        <w:t>Число  |</w:t>
      </w:r>
      <w:proofErr w:type="gramEnd"/>
      <w:r w:rsidRPr="00350E0A">
        <w:rPr>
          <w:lang w:val="ru-RU"/>
        </w:rPr>
        <w:t xml:space="preserve"> Уникальный идентификатор сообщения</w:t>
      </w:r>
    </w:p>
    <w:p w14:paraId="15C91F3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scheduleID</w:t>
      </w:r>
      <w:proofErr w:type="spellEnd"/>
      <w:r w:rsidRPr="00350E0A">
        <w:rPr>
          <w:lang w:val="ru-RU"/>
        </w:rPr>
        <w:t>** | Число | Уникальный идентификатор пары</w:t>
      </w:r>
    </w:p>
    <w:p w14:paraId="5FBF749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| **</w:t>
      </w:r>
      <w:proofErr w:type="spellStart"/>
      <w:r w:rsidRPr="00350E0A">
        <w:rPr>
          <w:lang w:val="ru-RU"/>
        </w:rPr>
        <w:t>firstName</w:t>
      </w:r>
      <w:proofErr w:type="spellEnd"/>
      <w:r w:rsidRPr="00350E0A">
        <w:rPr>
          <w:lang w:val="ru-RU"/>
        </w:rPr>
        <w:t xml:space="preserve">** </w:t>
      </w:r>
      <w:proofErr w:type="gramStart"/>
      <w:r w:rsidRPr="00350E0A">
        <w:rPr>
          <w:lang w:val="ru-RU"/>
        </w:rPr>
        <w:t>|  Строка</w:t>
      </w:r>
      <w:proofErr w:type="gramEnd"/>
      <w:r w:rsidRPr="00350E0A">
        <w:rPr>
          <w:lang w:val="ru-RU"/>
        </w:rPr>
        <w:t xml:space="preserve">    | Имя</w:t>
      </w:r>
    </w:p>
    <w:p w14:paraId="4EE8CF7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secondName</w:t>
      </w:r>
      <w:proofErr w:type="spellEnd"/>
      <w:r w:rsidRPr="00350E0A">
        <w:rPr>
          <w:lang w:val="ru-RU"/>
        </w:rPr>
        <w:t xml:space="preserve">** </w:t>
      </w:r>
      <w:proofErr w:type="gramStart"/>
      <w:r w:rsidRPr="00350E0A">
        <w:rPr>
          <w:lang w:val="ru-RU"/>
        </w:rPr>
        <w:t>|  Строка</w:t>
      </w:r>
      <w:proofErr w:type="gramEnd"/>
      <w:r w:rsidRPr="00350E0A">
        <w:rPr>
          <w:lang w:val="ru-RU"/>
        </w:rPr>
        <w:t xml:space="preserve">   | Фамилия</w:t>
      </w:r>
    </w:p>
    <w:p w14:paraId="546C302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middleName</w:t>
      </w:r>
      <w:proofErr w:type="spellEnd"/>
      <w:r w:rsidRPr="00350E0A">
        <w:rPr>
          <w:lang w:val="ru-RU"/>
        </w:rPr>
        <w:t>*</w:t>
      </w:r>
      <w:proofErr w:type="gramStart"/>
      <w:r w:rsidRPr="00350E0A">
        <w:rPr>
          <w:lang w:val="ru-RU"/>
        </w:rPr>
        <w:t>*  |</w:t>
      </w:r>
      <w:proofErr w:type="gramEnd"/>
      <w:r w:rsidRPr="00350E0A">
        <w:rPr>
          <w:lang w:val="ru-RU"/>
        </w:rPr>
        <w:t xml:space="preserve"> Строка   | Отчество</w:t>
      </w:r>
    </w:p>
    <w:p w14:paraId="557FD77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text</w:t>
      </w:r>
      <w:proofErr w:type="spellEnd"/>
      <w:r w:rsidRPr="00350E0A">
        <w:rPr>
          <w:lang w:val="ru-RU"/>
        </w:rPr>
        <w:t>** | Строка | Сообщение</w:t>
      </w:r>
    </w:p>
    <w:p w14:paraId="2479591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announceTime</w:t>
      </w:r>
      <w:proofErr w:type="spellEnd"/>
      <w:r w:rsidRPr="00350E0A">
        <w:rPr>
          <w:lang w:val="ru-RU"/>
        </w:rPr>
        <w:t>** | Строка | Время написания сообщения</w:t>
      </w:r>
    </w:p>
    <w:p w14:paraId="5E5B293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pairDate</w:t>
      </w:r>
      <w:proofErr w:type="spellEnd"/>
      <w:r w:rsidRPr="00350E0A">
        <w:rPr>
          <w:lang w:val="ru-RU"/>
        </w:rPr>
        <w:t>** | Строка | День проведения учебной пары</w:t>
      </w:r>
    </w:p>
    <w:p w14:paraId="6A49BBE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cr/>
      </w:r>
    </w:p>
    <w:p w14:paraId="29B9CC2E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57DADCF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 Коды состояния</w:t>
      </w:r>
    </w:p>
    <w:p w14:paraId="025B20C3" w14:textId="77777777" w:rsidR="00350E0A" w:rsidRPr="00350E0A" w:rsidRDefault="00350E0A" w:rsidP="00350E0A">
      <w:pPr>
        <w:rPr>
          <w:lang w:val="ru-RU"/>
        </w:rPr>
      </w:pPr>
    </w:p>
    <w:p w14:paraId="7D047B1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В зависимости от результатов обработки запроса будут возвращены различные коды состояния.</w:t>
      </w:r>
    </w:p>
    <w:p w14:paraId="2FF2AED9" w14:textId="77777777" w:rsidR="00350E0A" w:rsidRPr="00350E0A" w:rsidRDefault="00350E0A" w:rsidP="00350E0A">
      <w:pPr>
        <w:rPr>
          <w:lang w:val="ru-RU"/>
        </w:rPr>
      </w:pPr>
    </w:p>
    <w:p w14:paraId="0C2A79B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Таблица кодов состояния</w:t>
      </w:r>
    </w:p>
    <w:p w14:paraId="548B8AB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Код </w:t>
      </w:r>
      <w:proofErr w:type="gramStart"/>
      <w:r w:rsidRPr="00350E0A">
        <w:rPr>
          <w:lang w:val="ru-RU"/>
        </w:rPr>
        <w:t>состояния  |</w:t>
      </w:r>
      <w:proofErr w:type="gramEnd"/>
      <w:r w:rsidRPr="00350E0A">
        <w:rPr>
          <w:lang w:val="ru-RU"/>
        </w:rPr>
        <w:t xml:space="preserve">  Значение  | Ошибки</w:t>
      </w:r>
    </w:p>
    <w:p w14:paraId="08555B4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--|---|--</w:t>
      </w:r>
    </w:p>
    <w:p w14:paraId="4D9BB9F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**200*</w:t>
      </w:r>
      <w:proofErr w:type="gramStart"/>
      <w:r w:rsidRPr="00350E0A">
        <w:rPr>
          <w:lang w:val="ru-RU"/>
        </w:rPr>
        <w:t>*  |</w:t>
      </w:r>
      <w:proofErr w:type="gramEnd"/>
      <w:r w:rsidRPr="00350E0A">
        <w:rPr>
          <w:lang w:val="ru-RU"/>
        </w:rPr>
        <w:t xml:space="preserve"> Метод исполнился успешно  | -</w:t>
      </w:r>
    </w:p>
    <w:p w14:paraId="6A3A064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**400*</w:t>
      </w:r>
      <w:proofErr w:type="gramStart"/>
      <w:r w:rsidRPr="00350E0A">
        <w:rPr>
          <w:lang w:val="ru-RU"/>
        </w:rPr>
        <w:t>*  |</w:t>
      </w:r>
      <w:proofErr w:type="gramEnd"/>
      <w:r w:rsidRPr="00350E0A">
        <w:rPr>
          <w:lang w:val="ru-RU"/>
        </w:rPr>
        <w:t xml:space="preserve"> Неверный запрос  | Неверный формат параметра&lt;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Параметр не был передан</w:t>
      </w:r>
    </w:p>
    <w:p w14:paraId="4F0FD1E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**403** | Доступ запрещен | Неверный логин или пароль&lt;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Доступ запрещен</w:t>
      </w:r>
    </w:p>
    <w:p w14:paraId="2CF5157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**409** | Конфликт | Пара уже существует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 xml:space="preserve">&gt; Пользователь уже </w:t>
      </w:r>
      <w:proofErr w:type="spellStart"/>
      <w:r w:rsidRPr="00350E0A">
        <w:rPr>
          <w:lang w:val="ru-RU"/>
        </w:rPr>
        <w:t>сущесвует</w:t>
      </w:r>
      <w:proofErr w:type="spellEnd"/>
    </w:p>
    <w:p w14:paraId="5144473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cr/>
      </w:r>
    </w:p>
    <w:p w14:paraId="436C3D61" w14:textId="77777777" w:rsidR="00350E0A" w:rsidRPr="00350E0A" w:rsidRDefault="00350E0A" w:rsidP="00350E0A">
      <w:r w:rsidRPr="00350E0A">
        <w:lastRenderedPageBreak/>
        <w:t>&lt;div class="page-break"&gt;&lt;/div&gt;</w:t>
      </w:r>
      <w:r w:rsidRPr="00350E0A">
        <w:cr/>
      </w:r>
    </w:p>
    <w:p w14:paraId="2A7B818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 Ошибки</w:t>
      </w:r>
    </w:p>
    <w:p w14:paraId="5F245F2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В данном разделе описываются ошибки, которые возникают во время вызова метода</w:t>
      </w:r>
    </w:p>
    <w:p w14:paraId="1163F9F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cr/>
      </w:r>
    </w:p>
    <w:p w14:paraId="437A6B67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4A7717FF" w14:textId="77777777" w:rsidR="00350E0A" w:rsidRPr="00350E0A" w:rsidRDefault="00350E0A" w:rsidP="00350E0A">
      <w:r w:rsidRPr="00350E0A">
        <w:t xml:space="preserve"># </w:t>
      </w:r>
      <w:r w:rsidRPr="00350E0A">
        <w:rPr>
          <w:lang w:val="ru-RU"/>
        </w:rPr>
        <w:t>Ошибка</w:t>
      </w:r>
      <w:r w:rsidRPr="00350E0A">
        <w:t xml:space="preserve">: </w:t>
      </w:r>
      <w:r w:rsidRPr="00350E0A">
        <w:rPr>
          <w:lang w:val="ru-RU"/>
        </w:rPr>
        <w:t>Доступ</w:t>
      </w:r>
      <w:r w:rsidRPr="00350E0A">
        <w:t xml:space="preserve"> </w:t>
      </w:r>
      <w:r w:rsidRPr="00350E0A">
        <w:rPr>
          <w:lang w:val="ru-RU"/>
        </w:rPr>
        <w:t>запрещен</w:t>
      </w:r>
      <w:r w:rsidRPr="00350E0A">
        <w:t xml:space="preserve"> &lt;a name="</w:t>
      </w:r>
      <w:proofErr w:type="spellStart"/>
      <w:r w:rsidRPr="00350E0A">
        <w:t>AccessDenidedError</w:t>
      </w:r>
      <w:proofErr w:type="spellEnd"/>
      <w:r w:rsidRPr="00350E0A">
        <w:t>"&gt;&lt;/a&gt;</w:t>
      </w:r>
    </w:p>
    <w:p w14:paraId="55E079B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Данная ошибка случается при передаче неправильного ключа доступа пользователя,</w:t>
      </w:r>
    </w:p>
    <w:p w14:paraId="1FAA206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либо при попытке обратиться к методу, который недоступен для данного пользователя</w:t>
      </w:r>
    </w:p>
    <w:p w14:paraId="5CAA98E3" w14:textId="77777777" w:rsidR="00350E0A" w:rsidRPr="00350E0A" w:rsidRDefault="00350E0A" w:rsidP="00350E0A">
      <w:pPr>
        <w:rPr>
          <w:lang w:val="ru-RU"/>
        </w:rPr>
      </w:pPr>
    </w:p>
    <w:p w14:paraId="17B82B8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Параметры</w:t>
      </w:r>
    </w:p>
    <w:p w14:paraId="0F69FB6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| Назначение     | Значение</w:t>
      </w:r>
    </w:p>
    <w:p w14:paraId="6FDEB52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 :------------- |</w:t>
      </w:r>
    </w:p>
    <w:p w14:paraId="4DD9448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codeError</w:t>
      </w:r>
      <w:proofErr w:type="spellEnd"/>
      <w:r w:rsidRPr="00350E0A">
        <w:rPr>
          <w:lang w:val="ru-RU"/>
        </w:rPr>
        <w:t xml:space="preserve">** | Код ошибки </w:t>
      </w:r>
      <w:proofErr w:type="gramStart"/>
      <w:r w:rsidRPr="00350E0A">
        <w:rPr>
          <w:lang w:val="ru-RU"/>
        </w:rPr>
        <w:t>|  5</w:t>
      </w:r>
      <w:proofErr w:type="gramEnd"/>
    </w:p>
    <w:p w14:paraId="2325FBE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errorName</w:t>
      </w:r>
      <w:proofErr w:type="spellEnd"/>
      <w:r w:rsidRPr="00350E0A">
        <w:rPr>
          <w:lang w:val="ru-RU"/>
        </w:rPr>
        <w:t>** | Имя ошибки | Ошибка доступа</w:t>
      </w:r>
    </w:p>
    <w:p w14:paraId="033CB99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errorText</w:t>
      </w:r>
      <w:proofErr w:type="spellEnd"/>
      <w:r w:rsidRPr="00350E0A">
        <w:rPr>
          <w:lang w:val="ru-RU"/>
        </w:rPr>
        <w:t>** | Текст ошибки | Доступ запрещен</w:t>
      </w:r>
    </w:p>
    <w:p w14:paraId="4BA96B77" w14:textId="77777777" w:rsidR="00350E0A" w:rsidRPr="00350E0A" w:rsidRDefault="00350E0A" w:rsidP="00350E0A">
      <w:pPr>
        <w:rPr>
          <w:lang w:val="ru-RU"/>
        </w:rPr>
      </w:pPr>
    </w:p>
    <w:p w14:paraId="3D8C8D4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Пример</w:t>
      </w:r>
    </w:p>
    <w:p w14:paraId="541392A3" w14:textId="77777777" w:rsidR="00350E0A" w:rsidRPr="00350E0A" w:rsidRDefault="00350E0A" w:rsidP="00350E0A">
      <w:pPr>
        <w:rPr>
          <w:lang w:val="ru-RU"/>
        </w:rPr>
      </w:pPr>
    </w:p>
    <w:p w14:paraId="0DED4E8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Ответ сервера</w:t>
      </w:r>
    </w:p>
    <w:p w14:paraId="63E99C27" w14:textId="77777777" w:rsidR="00350E0A" w:rsidRPr="00350E0A" w:rsidRDefault="00350E0A" w:rsidP="00350E0A">
      <w:pPr>
        <w:rPr>
          <w:lang w:val="ru-RU"/>
        </w:rPr>
      </w:pPr>
    </w:p>
    <w:p w14:paraId="1418769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```</w:t>
      </w:r>
    </w:p>
    <w:p w14:paraId="098A19F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{</w:t>
      </w:r>
    </w:p>
    <w:p w14:paraId="1213829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"</w:t>
      </w:r>
      <w:proofErr w:type="spellStart"/>
      <w:r w:rsidRPr="00350E0A">
        <w:rPr>
          <w:lang w:val="ru-RU"/>
        </w:rPr>
        <w:t>errorCode</w:t>
      </w:r>
      <w:proofErr w:type="spellEnd"/>
      <w:r w:rsidRPr="00350E0A">
        <w:rPr>
          <w:lang w:val="ru-RU"/>
        </w:rPr>
        <w:t>": 5,</w:t>
      </w:r>
    </w:p>
    <w:p w14:paraId="1185642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"</w:t>
      </w:r>
      <w:proofErr w:type="spellStart"/>
      <w:r w:rsidRPr="00350E0A">
        <w:rPr>
          <w:lang w:val="ru-RU"/>
        </w:rPr>
        <w:t>errorName</w:t>
      </w:r>
      <w:proofErr w:type="spellEnd"/>
      <w:r w:rsidRPr="00350E0A">
        <w:rPr>
          <w:lang w:val="ru-RU"/>
        </w:rPr>
        <w:t>": "Ошибка доступа",</w:t>
      </w:r>
    </w:p>
    <w:p w14:paraId="455FCD5C" w14:textId="77777777" w:rsidR="00350E0A" w:rsidRPr="00350E0A" w:rsidRDefault="00350E0A" w:rsidP="00350E0A">
      <w:r w:rsidRPr="00350E0A">
        <w:rPr>
          <w:lang w:val="ru-RU"/>
        </w:rPr>
        <w:t xml:space="preserve">  </w:t>
      </w:r>
      <w:r w:rsidRPr="00350E0A">
        <w:t>"</w:t>
      </w:r>
      <w:proofErr w:type="spellStart"/>
      <w:proofErr w:type="gramStart"/>
      <w:r w:rsidRPr="00350E0A">
        <w:t>errorText</w:t>
      </w:r>
      <w:proofErr w:type="spellEnd"/>
      <w:proofErr w:type="gramEnd"/>
      <w:r w:rsidRPr="00350E0A">
        <w:t>": "</w:t>
      </w:r>
      <w:r w:rsidRPr="00350E0A">
        <w:rPr>
          <w:lang w:val="ru-RU"/>
        </w:rPr>
        <w:t>Доступ</w:t>
      </w:r>
      <w:r w:rsidRPr="00350E0A">
        <w:t xml:space="preserve"> </w:t>
      </w:r>
      <w:r w:rsidRPr="00350E0A">
        <w:rPr>
          <w:lang w:val="ru-RU"/>
        </w:rPr>
        <w:t>запрещен</w:t>
      </w:r>
      <w:r w:rsidRPr="00350E0A">
        <w:t>"</w:t>
      </w:r>
    </w:p>
    <w:p w14:paraId="07562E2C" w14:textId="77777777" w:rsidR="00350E0A" w:rsidRPr="00350E0A" w:rsidRDefault="00350E0A" w:rsidP="00350E0A">
      <w:r w:rsidRPr="00350E0A">
        <w:t>}</w:t>
      </w:r>
    </w:p>
    <w:p w14:paraId="1036091B" w14:textId="77777777" w:rsidR="00350E0A" w:rsidRPr="00350E0A" w:rsidRDefault="00350E0A" w:rsidP="00350E0A">
      <w:r w:rsidRPr="00350E0A">
        <w:t>```</w:t>
      </w:r>
    </w:p>
    <w:p w14:paraId="0408105A" w14:textId="77777777" w:rsidR="00350E0A" w:rsidRPr="00350E0A" w:rsidRDefault="00350E0A" w:rsidP="00350E0A">
      <w:r w:rsidRPr="00350E0A">
        <w:cr/>
      </w:r>
    </w:p>
    <w:p w14:paraId="4468015F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65096796" w14:textId="77777777" w:rsidR="00350E0A" w:rsidRPr="00350E0A" w:rsidRDefault="00350E0A" w:rsidP="00350E0A">
      <w:r w:rsidRPr="00350E0A">
        <w:t xml:space="preserve"># </w:t>
      </w:r>
      <w:r w:rsidRPr="00350E0A">
        <w:rPr>
          <w:lang w:val="ru-RU"/>
        </w:rPr>
        <w:t>Ошибка</w:t>
      </w:r>
      <w:r w:rsidRPr="00350E0A">
        <w:t xml:space="preserve">: </w:t>
      </w:r>
      <w:r w:rsidRPr="00350E0A">
        <w:rPr>
          <w:lang w:val="ru-RU"/>
        </w:rPr>
        <w:t>Ошибка</w:t>
      </w:r>
      <w:r w:rsidRPr="00350E0A">
        <w:t xml:space="preserve"> </w:t>
      </w:r>
      <w:r w:rsidRPr="00350E0A">
        <w:rPr>
          <w:lang w:val="ru-RU"/>
        </w:rPr>
        <w:t>аутентификации</w:t>
      </w:r>
      <w:r w:rsidRPr="00350E0A">
        <w:t xml:space="preserve"> &lt;a name="</w:t>
      </w:r>
      <w:proofErr w:type="spellStart"/>
      <w:r w:rsidRPr="00350E0A">
        <w:t>AuthError</w:t>
      </w:r>
      <w:proofErr w:type="spellEnd"/>
      <w:r w:rsidRPr="00350E0A">
        <w:t>"&gt;&lt;/a&gt;</w:t>
      </w:r>
    </w:p>
    <w:p w14:paraId="34D7C9A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Данная ошибка случается при передаче в метод [</w:t>
      </w:r>
      <w:proofErr w:type="spellStart"/>
      <w:r w:rsidRPr="00350E0A">
        <w:rPr>
          <w:lang w:val="ru-RU"/>
        </w:rPr>
        <w:t>user.signin</w:t>
      </w:r>
      <w:proofErr w:type="spellEnd"/>
      <w:r w:rsidRPr="00350E0A">
        <w:rPr>
          <w:lang w:val="ru-RU"/>
        </w:rPr>
        <w:t>](#</w:t>
      </w:r>
      <w:proofErr w:type="spellStart"/>
      <w:r w:rsidRPr="00350E0A">
        <w:rPr>
          <w:lang w:val="ru-RU"/>
        </w:rPr>
        <w:t>user.signin</w:t>
      </w:r>
      <w:proofErr w:type="spellEnd"/>
      <w:r w:rsidRPr="00350E0A">
        <w:rPr>
          <w:lang w:val="ru-RU"/>
        </w:rPr>
        <w:t>) неправильного логина или пароля</w:t>
      </w:r>
    </w:p>
    <w:p w14:paraId="55609FB4" w14:textId="77777777" w:rsidR="00350E0A" w:rsidRPr="00350E0A" w:rsidRDefault="00350E0A" w:rsidP="00350E0A">
      <w:pPr>
        <w:rPr>
          <w:lang w:val="ru-RU"/>
        </w:rPr>
      </w:pPr>
    </w:p>
    <w:p w14:paraId="76DB9C8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Параметры</w:t>
      </w:r>
    </w:p>
    <w:p w14:paraId="62109C3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| Назначение     | Значение</w:t>
      </w:r>
    </w:p>
    <w:p w14:paraId="3246CF2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 :------------- |</w:t>
      </w:r>
    </w:p>
    <w:p w14:paraId="6186538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codeError</w:t>
      </w:r>
      <w:proofErr w:type="spellEnd"/>
      <w:r w:rsidRPr="00350E0A">
        <w:rPr>
          <w:lang w:val="ru-RU"/>
        </w:rPr>
        <w:t xml:space="preserve">**      | Код ошибки </w:t>
      </w:r>
      <w:proofErr w:type="gramStart"/>
      <w:r w:rsidRPr="00350E0A">
        <w:rPr>
          <w:lang w:val="ru-RU"/>
        </w:rPr>
        <w:t>|  4</w:t>
      </w:r>
      <w:proofErr w:type="gramEnd"/>
    </w:p>
    <w:p w14:paraId="793F30A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errorName</w:t>
      </w:r>
      <w:proofErr w:type="spellEnd"/>
      <w:r w:rsidRPr="00350E0A">
        <w:rPr>
          <w:lang w:val="ru-RU"/>
        </w:rPr>
        <w:t>** | Имя ошибки | Ошибка аутентификации</w:t>
      </w:r>
    </w:p>
    <w:p w14:paraId="0839F22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errorText</w:t>
      </w:r>
      <w:proofErr w:type="spellEnd"/>
      <w:r w:rsidRPr="00350E0A">
        <w:rPr>
          <w:lang w:val="ru-RU"/>
        </w:rPr>
        <w:t>** | Текст ошибки | Неверно заданы параметры логин или пароль</w:t>
      </w:r>
    </w:p>
    <w:p w14:paraId="320C5FB9" w14:textId="77777777" w:rsidR="00350E0A" w:rsidRPr="00350E0A" w:rsidRDefault="00350E0A" w:rsidP="00350E0A">
      <w:pPr>
        <w:rPr>
          <w:lang w:val="ru-RU"/>
        </w:rPr>
      </w:pPr>
    </w:p>
    <w:p w14:paraId="1FC0F89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Пример</w:t>
      </w:r>
    </w:p>
    <w:p w14:paraId="490DEEDB" w14:textId="77777777" w:rsidR="00350E0A" w:rsidRPr="00350E0A" w:rsidRDefault="00350E0A" w:rsidP="00350E0A">
      <w:pPr>
        <w:rPr>
          <w:lang w:val="ru-RU"/>
        </w:rPr>
      </w:pPr>
    </w:p>
    <w:p w14:paraId="3691294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Ответ сервера</w:t>
      </w:r>
    </w:p>
    <w:p w14:paraId="79E8EA25" w14:textId="77777777" w:rsidR="00350E0A" w:rsidRPr="00350E0A" w:rsidRDefault="00350E0A" w:rsidP="00350E0A">
      <w:pPr>
        <w:rPr>
          <w:lang w:val="ru-RU"/>
        </w:rPr>
      </w:pPr>
    </w:p>
    <w:p w14:paraId="776B827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```</w:t>
      </w:r>
    </w:p>
    <w:p w14:paraId="7279780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{</w:t>
      </w:r>
    </w:p>
    <w:p w14:paraId="38FEB28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"</w:t>
      </w:r>
      <w:proofErr w:type="spellStart"/>
      <w:r w:rsidRPr="00350E0A">
        <w:rPr>
          <w:lang w:val="ru-RU"/>
        </w:rPr>
        <w:t>errorCode</w:t>
      </w:r>
      <w:proofErr w:type="spellEnd"/>
      <w:r w:rsidRPr="00350E0A">
        <w:rPr>
          <w:lang w:val="ru-RU"/>
        </w:rPr>
        <w:t>": 4,</w:t>
      </w:r>
    </w:p>
    <w:p w14:paraId="1E13ED5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"</w:t>
      </w:r>
      <w:proofErr w:type="spellStart"/>
      <w:r w:rsidRPr="00350E0A">
        <w:rPr>
          <w:lang w:val="ru-RU"/>
        </w:rPr>
        <w:t>errorName</w:t>
      </w:r>
      <w:proofErr w:type="spellEnd"/>
      <w:r w:rsidRPr="00350E0A">
        <w:rPr>
          <w:lang w:val="ru-RU"/>
        </w:rPr>
        <w:t>": "Ошибка аутентификации",</w:t>
      </w:r>
    </w:p>
    <w:p w14:paraId="7D84E59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"</w:t>
      </w:r>
      <w:proofErr w:type="spellStart"/>
      <w:r w:rsidRPr="00350E0A">
        <w:rPr>
          <w:lang w:val="ru-RU"/>
        </w:rPr>
        <w:t>errorText</w:t>
      </w:r>
      <w:proofErr w:type="spellEnd"/>
      <w:r w:rsidRPr="00350E0A">
        <w:rPr>
          <w:lang w:val="ru-RU"/>
        </w:rPr>
        <w:t>": "Неверно заданы параметры логин или пароль"</w:t>
      </w:r>
    </w:p>
    <w:p w14:paraId="6E68BA87" w14:textId="77777777" w:rsidR="00350E0A" w:rsidRPr="00350E0A" w:rsidRDefault="00350E0A" w:rsidP="00350E0A">
      <w:r w:rsidRPr="00350E0A">
        <w:t>}</w:t>
      </w:r>
    </w:p>
    <w:p w14:paraId="42C8C3CE" w14:textId="77777777" w:rsidR="00350E0A" w:rsidRPr="00350E0A" w:rsidRDefault="00350E0A" w:rsidP="00350E0A">
      <w:r w:rsidRPr="00350E0A">
        <w:t>```</w:t>
      </w:r>
    </w:p>
    <w:p w14:paraId="2B0C8BEE" w14:textId="77777777" w:rsidR="00350E0A" w:rsidRPr="00350E0A" w:rsidRDefault="00350E0A" w:rsidP="00350E0A">
      <w:r w:rsidRPr="00350E0A">
        <w:cr/>
      </w:r>
    </w:p>
    <w:p w14:paraId="1B60F7FD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7216662C" w14:textId="77777777" w:rsidR="00350E0A" w:rsidRPr="00350E0A" w:rsidRDefault="00350E0A" w:rsidP="00350E0A">
      <w:r w:rsidRPr="00350E0A">
        <w:t xml:space="preserve"># </w:t>
      </w:r>
      <w:r w:rsidRPr="00350E0A">
        <w:rPr>
          <w:lang w:val="ru-RU"/>
        </w:rPr>
        <w:t>Ошибка</w:t>
      </w:r>
      <w:r w:rsidRPr="00350E0A">
        <w:t xml:space="preserve">: </w:t>
      </w:r>
      <w:r w:rsidRPr="00350E0A">
        <w:rPr>
          <w:lang w:val="ru-RU"/>
        </w:rPr>
        <w:t>Неправильный</w:t>
      </w:r>
      <w:r w:rsidRPr="00350E0A">
        <w:t xml:space="preserve"> </w:t>
      </w:r>
      <w:r w:rsidRPr="00350E0A">
        <w:rPr>
          <w:lang w:val="ru-RU"/>
        </w:rPr>
        <w:t>формат</w:t>
      </w:r>
      <w:r w:rsidRPr="00350E0A">
        <w:t xml:space="preserve"> &lt;a name="</w:t>
      </w:r>
      <w:proofErr w:type="spellStart"/>
      <w:r w:rsidRPr="00350E0A">
        <w:t>BadParameterFormatError</w:t>
      </w:r>
      <w:proofErr w:type="spellEnd"/>
      <w:r w:rsidRPr="00350E0A">
        <w:t>"&gt;&lt;/a&gt;</w:t>
      </w:r>
    </w:p>
    <w:p w14:paraId="605A87D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Данная ошибка сообщает о неправильном формате одного из переданных параметров</w:t>
      </w:r>
    </w:p>
    <w:p w14:paraId="0C1A25A4" w14:textId="77777777" w:rsidR="00350E0A" w:rsidRPr="00350E0A" w:rsidRDefault="00350E0A" w:rsidP="00350E0A">
      <w:pPr>
        <w:rPr>
          <w:lang w:val="ru-RU"/>
        </w:rPr>
      </w:pPr>
    </w:p>
    <w:p w14:paraId="6222B29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Параметры</w:t>
      </w:r>
    </w:p>
    <w:p w14:paraId="6829EC3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| Назначение     | Значение</w:t>
      </w:r>
    </w:p>
    <w:p w14:paraId="2B5733D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 :------------- |</w:t>
      </w:r>
    </w:p>
    <w:p w14:paraId="4B6CE51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codeError</w:t>
      </w:r>
      <w:proofErr w:type="spellEnd"/>
      <w:r w:rsidRPr="00350E0A">
        <w:rPr>
          <w:lang w:val="ru-RU"/>
        </w:rPr>
        <w:t xml:space="preserve">**      | Код ошибки </w:t>
      </w:r>
      <w:proofErr w:type="gramStart"/>
      <w:r w:rsidRPr="00350E0A">
        <w:rPr>
          <w:lang w:val="ru-RU"/>
        </w:rPr>
        <w:t>|  2</w:t>
      </w:r>
      <w:proofErr w:type="gramEnd"/>
    </w:p>
    <w:p w14:paraId="2B9CCA3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errorName</w:t>
      </w:r>
      <w:proofErr w:type="spellEnd"/>
      <w:r w:rsidRPr="00350E0A">
        <w:rPr>
          <w:lang w:val="ru-RU"/>
        </w:rPr>
        <w:t>** | Имя ошибки | Ошибка формата</w:t>
      </w:r>
    </w:p>
    <w:p w14:paraId="39058DC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parameterName</w:t>
      </w:r>
      <w:proofErr w:type="spellEnd"/>
      <w:r w:rsidRPr="00350E0A">
        <w:rPr>
          <w:lang w:val="ru-RU"/>
        </w:rPr>
        <w:t>** | Имя неправильного параметра | -</w:t>
      </w:r>
    </w:p>
    <w:p w14:paraId="251D965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errorText</w:t>
      </w:r>
      <w:proofErr w:type="spellEnd"/>
      <w:r w:rsidRPr="00350E0A">
        <w:rPr>
          <w:lang w:val="ru-RU"/>
        </w:rPr>
        <w:t>** | Текст ошибки | Ошибка. Неверный формат параметра</w:t>
      </w:r>
    </w:p>
    <w:p w14:paraId="7B1D492A" w14:textId="77777777" w:rsidR="00350E0A" w:rsidRPr="00350E0A" w:rsidRDefault="00350E0A" w:rsidP="00350E0A">
      <w:pPr>
        <w:rPr>
          <w:lang w:val="ru-RU"/>
        </w:rPr>
      </w:pPr>
    </w:p>
    <w:p w14:paraId="2D8CCDFD" w14:textId="77777777" w:rsidR="00350E0A" w:rsidRPr="00350E0A" w:rsidRDefault="00350E0A" w:rsidP="00350E0A">
      <w:r w:rsidRPr="00350E0A">
        <w:t xml:space="preserve">## </w:t>
      </w:r>
      <w:r w:rsidRPr="00350E0A">
        <w:rPr>
          <w:lang w:val="ru-RU"/>
        </w:rPr>
        <w:t>Пример</w:t>
      </w:r>
    </w:p>
    <w:p w14:paraId="0DC734F6" w14:textId="77777777" w:rsidR="00350E0A" w:rsidRPr="00350E0A" w:rsidRDefault="00350E0A" w:rsidP="00350E0A"/>
    <w:p w14:paraId="2E4770E0" w14:textId="77777777" w:rsidR="00350E0A" w:rsidRPr="00350E0A" w:rsidRDefault="00350E0A" w:rsidP="00350E0A">
      <w:r w:rsidRPr="00350E0A">
        <w:t xml:space="preserve">### </w:t>
      </w:r>
      <w:r w:rsidRPr="00350E0A">
        <w:rPr>
          <w:lang w:val="ru-RU"/>
        </w:rPr>
        <w:t>Ответ</w:t>
      </w:r>
      <w:r w:rsidRPr="00350E0A">
        <w:t xml:space="preserve"> </w:t>
      </w:r>
      <w:r w:rsidRPr="00350E0A">
        <w:rPr>
          <w:lang w:val="ru-RU"/>
        </w:rPr>
        <w:t>сервера</w:t>
      </w:r>
    </w:p>
    <w:p w14:paraId="05C1FB00" w14:textId="77777777" w:rsidR="00350E0A" w:rsidRPr="00350E0A" w:rsidRDefault="00350E0A" w:rsidP="00350E0A"/>
    <w:p w14:paraId="7DC6D642" w14:textId="77777777" w:rsidR="00350E0A" w:rsidRPr="00350E0A" w:rsidRDefault="00350E0A" w:rsidP="00350E0A">
      <w:r w:rsidRPr="00350E0A">
        <w:t>```</w:t>
      </w:r>
    </w:p>
    <w:p w14:paraId="5016A912" w14:textId="77777777" w:rsidR="00350E0A" w:rsidRPr="00350E0A" w:rsidRDefault="00350E0A" w:rsidP="00350E0A">
      <w:r w:rsidRPr="00350E0A">
        <w:t>{</w:t>
      </w:r>
    </w:p>
    <w:p w14:paraId="10610490" w14:textId="77777777" w:rsidR="00350E0A" w:rsidRPr="00350E0A" w:rsidRDefault="00350E0A" w:rsidP="00350E0A">
      <w:r w:rsidRPr="00350E0A">
        <w:t xml:space="preserve">  "</w:t>
      </w:r>
      <w:proofErr w:type="spellStart"/>
      <w:proofErr w:type="gramStart"/>
      <w:r w:rsidRPr="00350E0A">
        <w:t>parameterName</w:t>
      </w:r>
      <w:proofErr w:type="spellEnd"/>
      <w:proofErr w:type="gramEnd"/>
      <w:r w:rsidRPr="00350E0A">
        <w:t>": "login",</w:t>
      </w:r>
    </w:p>
    <w:p w14:paraId="74F8C6CD" w14:textId="77777777" w:rsidR="00350E0A" w:rsidRPr="00350E0A" w:rsidRDefault="00350E0A" w:rsidP="00350E0A">
      <w:r w:rsidRPr="00350E0A">
        <w:t xml:space="preserve">  "</w:t>
      </w:r>
      <w:proofErr w:type="spellStart"/>
      <w:proofErr w:type="gramStart"/>
      <w:r w:rsidRPr="00350E0A">
        <w:t>errorCode</w:t>
      </w:r>
      <w:proofErr w:type="spellEnd"/>
      <w:proofErr w:type="gramEnd"/>
      <w:r w:rsidRPr="00350E0A">
        <w:t>": 2,</w:t>
      </w:r>
    </w:p>
    <w:p w14:paraId="06EF930C" w14:textId="77777777" w:rsidR="00350E0A" w:rsidRPr="00350E0A" w:rsidRDefault="00350E0A" w:rsidP="00350E0A">
      <w:r w:rsidRPr="00350E0A">
        <w:t xml:space="preserve">  "</w:t>
      </w:r>
      <w:proofErr w:type="spellStart"/>
      <w:proofErr w:type="gramStart"/>
      <w:r w:rsidRPr="00350E0A">
        <w:t>errorName</w:t>
      </w:r>
      <w:proofErr w:type="spellEnd"/>
      <w:proofErr w:type="gramEnd"/>
      <w:r w:rsidRPr="00350E0A">
        <w:t>": "</w:t>
      </w:r>
      <w:r w:rsidRPr="00350E0A">
        <w:rPr>
          <w:lang w:val="ru-RU"/>
        </w:rPr>
        <w:t>Ошибка</w:t>
      </w:r>
      <w:r w:rsidRPr="00350E0A">
        <w:t xml:space="preserve"> </w:t>
      </w:r>
      <w:r w:rsidRPr="00350E0A">
        <w:rPr>
          <w:lang w:val="ru-RU"/>
        </w:rPr>
        <w:t>формата</w:t>
      </w:r>
      <w:r w:rsidRPr="00350E0A">
        <w:t>",</w:t>
      </w:r>
    </w:p>
    <w:p w14:paraId="2FE8EE7B" w14:textId="77777777" w:rsidR="00350E0A" w:rsidRPr="00350E0A" w:rsidRDefault="00350E0A" w:rsidP="00350E0A">
      <w:r w:rsidRPr="00350E0A">
        <w:t xml:space="preserve">  "</w:t>
      </w:r>
      <w:proofErr w:type="spellStart"/>
      <w:proofErr w:type="gramStart"/>
      <w:r w:rsidRPr="00350E0A">
        <w:t>errorText</w:t>
      </w:r>
      <w:proofErr w:type="spellEnd"/>
      <w:proofErr w:type="gramEnd"/>
      <w:r w:rsidRPr="00350E0A">
        <w:t>": "</w:t>
      </w:r>
      <w:r w:rsidRPr="00350E0A">
        <w:rPr>
          <w:lang w:val="ru-RU"/>
        </w:rPr>
        <w:t>Ошибка</w:t>
      </w:r>
      <w:r w:rsidRPr="00350E0A">
        <w:t xml:space="preserve">. </w:t>
      </w:r>
      <w:r w:rsidRPr="00350E0A">
        <w:rPr>
          <w:lang w:val="ru-RU"/>
        </w:rPr>
        <w:t>Неверный</w:t>
      </w:r>
      <w:r w:rsidRPr="00350E0A">
        <w:t xml:space="preserve"> </w:t>
      </w:r>
      <w:r w:rsidRPr="00350E0A">
        <w:rPr>
          <w:lang w:val="ru-RU"/>
        </w:rPr>
        <w:t>формат</w:t>
      </w:r>
      <w:r w:rsidRPr="00350E0A">
        <w:t xml:space="preserve"> </w:t>
      </w:r>
      <w:r w:rsidRPr="00350E0A">
        <w:rPr>
          <w:lang w:val="ru-RU"/>
        </w:rPr>
        <w:t>параметра</w:t>
      </w:r>
      <w:r w:rsidRPr="00350E0A">
        <w:t xml:space="preserve"> login"</w:t>
      </w:r>
    </w:p>
    <w:p w14:paraId="1611A43A" w14:textId="77777777" w:rsidR="00350E0A" w:rsidRPr="00350E0A" w:rsidRDefault="00350E0A" w:rsidP="00350E0A">
      <w:r w:rsidRPr="00350E0A">
        <w:t>}</w:t>
      </w:r>
    </w:p>
    <w:p w14:paraId="3DD5F9BF" w14:textId="77777777" w:rsidR="00350E0A" w:rsidRPr="00350E0A" w:rsidRDefault="00350E0A" w:rsidP="00350E0A">
      <w:r w:rsidRPr="00350E0A">
        <w:t>```</w:t>
      </w:r>
    </w:p>
    <w:p w14:paraId="54DAE276" w14:textId="77777777" w:rsidR="00350E0A" w:rsidRPr="00350E0A" w:rsidRDefault="00350E0A" w:rsidP="00350E0A">
      <w:r w:rsidRPr="00350E0A">
        <w:cr/>
      </w:r>
    </w:p>
    <w:p w14:paraId="6C2EAD0B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55B17994" w14:textId="77777777" w:rsidR="00350E0A" w:rsidRPr="00350E0A" w:rsidRDefault="00350E0A" w:rsidP="00350E0A">
      <w:r w:rsidRPr="00350E0A">
        <w:t xml:space="preserve"># </w:t>
      </w:r>
      <w:r w:rsidRPr="00350E0A">
        <w:rPr>
          <w:lang w:val="ru-RU"/>
        </w:rPr>
        <w:t>Ошибка</w:t>
      </w:r>
      <w:r w:rsidRPr="00350E0A">
        <w:t xml:space="preserve">: </w:t>
      </w:r>
      <w:proofErr w:type="spellStart"/>
      <w:r w:rsidRPr="00350E0A">
        <w:rPr>
          <w:lang w:val="ru-RU"/>
        </w:rPr>
        <w:t>Отсутсвует</w:t>
      </w:r>
      <w:proofErr w:type="spellEnd"/>
      <w:r w:rsidRPr="00350E0A">
        <w:t xml:space="preserve"> </w:t>
      </w:r>
      <w:r w:rsidRPr="00350E0A">
        <w:rPr>
          <w:lang w:val="ru-RU"/>
        </w:rPr>
        <w:t>параметр</w:t>
      </w:r>
      <w:r w:rsidRPr="00350E0A">
        <w:t xml:space="preserve"> &lt;a name="</w:t>
      </w:r>
      <w:proofErr w:type="spellStart"/>
      <w:r w:rsidRPr="00350E0A">
        <w:t>MissingParameterError</w:t>
      </w:r>
      <w:proofErr w:type="spellEnd"/>
      <w:r w:rsidRPr="00350E0A">
        <w:t>"&gt;&lt;/a&gt;</w:t>
      </w:r>
    </w:p>
    <w:p w14:paraId="149202E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Данная ошибка сообщает об </w:t>
      </w:r>
      <w:proofErr w:type="spellStart"/>
      <w:r w:rsidRPr="00350E0A">
        <w:rPr>
          <w:lang w:val="ru-RU"/>
        </w:rPr>
        <w:t>отсуствии</w:t>
      </w:r>
      <w:proofErr w:type="spellEnd"/>
      <w:r w:rsidRPr="00350E0A">
        <w:rPr>
          <w:lang w:val="ru-RU"/>
        </w:rPr>
        <w:t xml:space="preserve"> обязательного параметра при совершении запроса к методу</w:t>
      </w:r>
    </w:p>
    <w:p w14:paraId="40860D1E" w14:textId="77777777" w:rsidR="00350E0A" w:rsidRPr="00350E0A" w:rsidRDefault="00350E0A" w:rsidP="00350E0A">
      <w:pPr>
        <w:rPr>
          <w:lang w:val="ru-RU"/>
        </w:rPr>
      </w:pPr>
    </w:p>
    <w:p w14:paraId="71B2106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Параметры</w:t>
      </w:r>
    </w:p>
    <w:p w14:paraId="572B93A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| Назначение     | Значение</w:t>
      </w:r>
    </w:p>
    <w:p w14:paraId="3DCC913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 :------------- |</w:t>
      </w:r>
    </w:p>
    <w:p w14:paraId="6BEC98A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codeError</w:t>
      </w:r>
      <w:proofErr w:type="spellEnd"/>
      <w:r w:rsidRPr="00350E0A">
        <w:rPr>
          <w:lang w:val="ru-RU"/>
        </w:rPr>
        <w:t xml:space="preserve">**      | Код ошибки </w:t>
      </w:r>
      <w:proofErr w:type="gramStart"/>
      <w:r w:rsidRPr="00350E0A">
        <w:rPr>
          <w:lang w:val="ru-RU"/>
        </w:rPr>
        <w:t>|  1</w:t>
      </w:r>
      <w:proofErr w:type="gramEnd"/>
    </w:p>
    <w:p w14:paraId="6EA8B05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errorName</w:t>
      </w:r>
      <w:proofErr w:type="spellEnd"/>
      <w:r w:rsidRPr="00350E0A">
        <w:rPr>
          <w:lang w:val="ru-RU"/>
        </w:rPr>
        <w:t xml:space="preserve">** | Имя ошибки | Параметр </w:t>
      </w:r>
      <w:proofErr w:type="spellStart"/>
      <w:r w:rsidRPr="00350E0A">
        <w:rPr>
          <w:lang w:val="ru-RU"/>
        </w:rPr>
        <w:t>отсуствует</w:t>
      </w:r>
      <w:proofErr w:type="spellEnd"/>
      <w:r w:rsidRPr="00350E0A">
        <w:rPr>
          <w:lang w:val="ru-RU"/>
        </w:rPr>
        <w:t xml:space="preserve"> |</w:t>
      </w:r>
    </w:p>
    <w:p w14:paraId="588278B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parameterName</w:t>
      </w:r>
      <w:proofErr w:type="spellEnd"/>
      <w:r w:rsidRPr="00350E0A">
        <w:rPr>
          <w:lang w:val="ru-RU"/>
        </w:rPr>
        <w:t xml:space="preserve">** | Имя </w:t>
      </w:r>
      <w:proofErr w:type="spellStart"/>
      <w:r w:rsidRPr="00350E0A">
        <w:rPr>
          <w:lang w:val="ru-RU"/>
        </w:rPr>
        <w:t>отсуствующего</w:t>
      </w:r>
      <w:proofErr w:type="spellEnd"/>
      <w:r w:rsidRPr="00350E0A">
        <w:rPr>
          <w:lang w:val="ru-RU"/>
        </w:rPr>
        <w:t xml:space="preserve"> параметра | -</w:t>
      </w:r>
    </w:p>
    <w:p w14:paraId="205EB0D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| **</w:t>
      </w:r>
      <w:proofErr w:type="spellStart"/>
      <w:r w:rsidRPr="00350E0A">
        <w:rPr>
          <w:lang w:val="ru-RU"/>
        </w:rPr>
        <w:t>errorText</w:t>
      </w:r>
      <w:proofErr w:type="spellEnd"/>
      <w:r w:rsidRPr="00350E0A">
        <w:rPr>
          <w:lang w:val="ru-RU"/>
        </w:rPr>
        <w:t xml:space="preserve">** | Текст ошибки | </w:t>
      </w:r>
      <w:proofErr w:type="spellStart"/>
      <w:r w:rsidRPr="00350E0A">
        <w:rPr>
          <w:lang w:val="ru-RU"/>
        </w:rPr>
        <w:t>Отсуствует</w:t>
      </w:r>
      <w:proofErr w:type="spellEnd"/>
      <w:r w:rsidRPr="00350E0A">
        <w:rPr>
          <w:lang w:val="ru-RU"/>
        </w:rPr>
        <w:t xml:space="preserve"> обязательный параметр</w:t>
      </w:r>
    </w:p>
    <w:p w14:paraId="6BB4160E" w14:textId="77777777" w:rsidR="00350E0A" w:rsidRPr="00350E0A" w:rsidRDefault="00350E0A" w:rsidP="00350E0A">
      <w:pPr>
        <w:rPr>
          <w:lang w:val="ru-RU"/>
        </w:rPr>
      </w:pPr>
    </w:p>
    <w:p w14:paraId="76BEF604" w14:textId="77777777" w:rsidR="00350E0A" w:rsidRPr="00350E0A" w:rsidRDefault="00350E0A" w:rsidP="00350E0A">
      <w:r w:rsidRPr="00350E0A">
        <w:t xml:space="preserve">## </w:t>
      </w:r>
      <w:r w:rsidRPr="00350E0A">
        <w:rPr>
          <w:lang w:val="ru-RU"/>
        </w:rPr>
        <w:t>Пример</w:t>
      </w:r>
    </w:p>
    <w:p w14:paraId="16F0FD0E" w14:textId="77777777" w:rsidR="00350E0A" w:rsidRPr="00350E0A" w:rsidRDefault="00350E0A" w:rsidP="00350E0A"/>
    <w:p w14:paraId="3628B078" w14:textId="77777777" w:rsidR="00350E0A" w:rsidRPr="00350E0A" w:rsidRDefault="00350E0A" w:rsidP="00350E0A">
      <w:r w:rsidRPr="00350E0A">
        <w:t xml:space="preserve">### </w:t>
      </w:r>
      <w:r w:rsidRPr="00350E0A">
        <w:rPr>
          <w:lang w:val="ru-RU"/>
        </w:rPr>
        <w:t>Ответ</w:t>
      </w:r>
      <w:r w:rsidRPr="00350E0A">
        <w:t xml:space="preserve"> </w:t>
      </w:r>
      <w:r w:rsidRPr="00350E0A">
        <w:rPr>
          <w:lang w:val="ru-RU"/>
        </w:rPr>
        <w:t>сервера</w:t>
      </w:r>
    </w:p>
    <w:p w14:paraId="5206AFC7" w14:textId="77777777" w:rsidR="00350E0A" w:rsidRPr="00350E0A" w:rsidRDefault="00350E0A" w:rsidP="00350E0A"/>
    <w:p w14:paraId="65924A5F" w14:textId="77777777" w:rsidR="00350E0A" w:rsidRPr="00350E0A" w:rsidRDefault="00350E0A" w:rsidP="00350E0A">
      <w:r w:rsidRPr="00350E0A">
        <w:t>```</w:t>
      </w:r>
    </w:p>
    <w:p w14:paraId="383BF9A0" w14:textId="77777777" w:rsidR="00350E0A" w:rsidRPr="00350E0A" w:rsidRDefault="00350E0A" w:rsidP="00350E0A">
      <w:r w:rsidRPr="00350E0A">
        <w:t>{</w:t>
      </w:r>
    </w:p>
    <w:p w14:paraId="6FE4442A" w14:textId="77777777" w:rsidR="00350E0A" w:rsidRPr="00350E0A" w:rsidRDefault="00350E0A" w:rsidP="00350E0A">
      <w:r w:rsidRPr="00350E0A">
        <w:t xml:space="preserve">  "</w:t>
      </w:r>
      <w:proofErr w:type="spellStart"/>
      <w:proofErr w:type="gramStart"/>
      <w:r w:rsidRPr="00350E0A">
        <w:t>parameterName</w:t>
      </w:r>
      <w:proofErr w:type="spellEnd"/>
      <w:proofErr w:type="gramEnd"/>
      <w:r w:rsidRPr="00350E0A">
        <w:t>": "password",</w:t>
      </w:r>
    </w:p>
    <w:p w14:paraId="231805AE" w14:textId="77777777" w:rsidR="00350E0A" w:rsidRPr="00350E0A" w:rsidRDefault="00350E0A" w:rsidP="00350E0A">
      <w:r w:rsidRPr="00350E0A">
        <w:t xml:space="preserve">  "</w:t>
      </w:r>
      <w:proofErr w:type="spellStart"/>
      <w:proofErr w:type="gramStart"/>
      <w:r w:rsidRPr="00350E0A">
        <w:t>errorCode</w:t>
      </w:r>
      <w:proofErr w:type="spellEnd"/>
      <w:proofErr w:type="gramEnd"/>
      <w:r w:rsidRPr="00350E0A">
        <w:t>": 1,</w:t>
      </w:r>
    </w:p>
    <w:p w14:paraId="6B9EB8F4" w14:textId="77777777" w:rsidR="00350E0A" w:rsidRPr="00350E0A" w:rsidRDefault="00350E0A" w:rsidP="00350E0A">
      <w:pPr>
        <w:rPr>
          <w:lang w:val="ru-RU"/>
        </w:rPr>
      </w:pPr>
      <w:r w:rsidRPr="00350E0A">
        <w:t xml:space="preserve">  </w:t>
      </w:r>
      <w:r w:rsidRPr="00350E0A">
        <w:rPr>
          <w:lang w:val="ru-RU"/>
        </w:rPr>
        <w:t>"</w:t>
      </w:r>
      <w:proofErr w:type="spellStart"/>
      <w:r w:rsidRPr="00350E0A">
        <w:rPr>
          <w:lang w:val="ru-RU"/>
        </w:rPr>
        <w:t>errorName</w:t>
      </w:r>
      <w:proofErr w:type="spellEnd"/>
      <w:r w:rsidRPr="00350E0A">
        <w:rPr>
          <w:lang w:val="ru-RU"/>
        </w:rPr>
        <w:t xml:space="preserve">": "Ошибка </w:t>
      </w:r>
      <w:proofErr w:type="spellStart"/>
      <w:r w:rsidRPr="00350E0A">
        <w:rPr>
          <w:lang w:val="ru-RU"/>
        </w:rPr>
        <w:t>отсуствия</w:t>
      </w:r>
      <w:proofErr w:type="spellEnd"/>
      <w:r w:rsidRPr="00350E0A">
        <w:rPr>
          <w:lang w:val="ru-RU"/>
        </w:rPr>
        <w:t xml:space="preserve"> параметра",</w:t>
      </w:r>
    </w:p>
    <w:p w14:paraId="432A533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"</w:t>
      </w:r>
      <w:proofErr w:type="spellStart"/>
      <w:r w:rsidRPr="00350E0A">
        <w:rPr>
          <w:lang w:val="ru-RU"/>
        </w:rPr>
        <w:t>errorText</w:t>
      </w:r>
      <w:proofErr w:type="spellEnd"/>
      <w:r w:rsidRPr="00350E0A">
        <w:rPr>
          <w:lang w:val="ru-RU"/>
        </w:rPr>
        <w:t>": "</w:t>
      </w:r>
      <w:proofErr w:type="spellStart"/>
      <w:r w:rsidRPr="00350E0A">
        <w:rPr>
          <w:lang w:val="ru-RU"/>
        </w:rPr>
        <w:t>Отсуствует</w:t>
      </w:r>
      <w:proofErr w:type="spellEnd"/>
      <w:r w:rsidRPr="00350E0A">
        <w:rPr>
          <w:lang w:val="ru-RU"/>
        </w:rPr>
        <w:t xml:space="preserve"> обязательный параметр </w:t>
      </w:r>
      <w:proofErr w:type="spellStart"/>
      <w:r w:rsidRPr="00350E0A">
        <w:rPr>
          <w:lang w:val="ru-RU"/>
        </w:rPr>
        <w:t>password</w:t>
      </w:r>
      <w:proofErr w:type="spellEnd"/>
      <w:r w:rsidRPr="00350E0A">
        <w:rPr>
          <w:lang w:val="ru-RU"/>
        </w:rPr>
        <w:t>"</w:t>
      </w:r>
    </w:p>
    <w:p w14:paraId="49C63DAA" w14:textId="77777777" w:rsidR="00350E0A" w:rsidRPr="00350E0A" w:rsidRDefault="00350E0A" w:rsidP="00350E0A">
      <w:r w:rsidRPr="00350E0A">
        <w:t>}</w:t>
      </w:r>
    </w:p>
    <w:p w14:paraId="55388BCE" w14:textId="77777777" w:rsidR="00350E0A" w:rsidRPr="00350E0A" w:rsidRDefault="00350E0A" w:rsidP="00350E0A">
      <w:r w:rsidRPr="00350E0A">
        <w:t>```</w:t>
      </w:r>
    </w:p>
    <w:p w14:paraId="755850FF" w14:textId="77777777" w:rsidR="00350E0A" w:rsidRPr="00350E0A" w:rsidRDefault="00350E0A" w:rsidP="00350E0A">
      <w:r w:rsidRPr="00350E0A">
        <w:cr/>
      </w:r>
    </w:p>
    <w:p w14:paraId="58284DCE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1D3DCBC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# Ошибка: Пара уже существует &lt;a </w:t>
      </w:r>
      <w:proofErr w:type="spellStart"/>
      <w:r w:rsidRPr="00350E0A">
        <w:rPr>
          <w:lang w:val="ru-RU"/>
        </w:rPr>
        <w:t>name</w:t>
      </w:r>
      <w:proofErr w:type="spellEnd"/>
      <w:r w:rsidRPr="00350E0A">
        <w:rPr>
          <w:lang w:val="ru-RU"/>
        </w:rPr>
        <w:t>="</w:t>
      </w:r>
      <w:proofErr w:type="spellStart"/>
      <w:r w:rsidRPr="00350E0A">
        <w:rPr>
          <w:lang w:val="ru-RU"/>
        </w:rPr>
        <w:t>PairAlreadyExists</w:t>
      </w:r>
      <w:proofErr w:type="spellEnd"/>
      <w:proofErr w:type="gramStart"/>
      <w:r w:rsidRPr="00350E0A">
        <w:rPr>
          <w:lang w:val="ru-RU"/>
        </w:rPr>
        <w:t>"&gt;&lt;</w:t>
      </w:r>
      <w:proofErr w:type="gramEnd"/>
      <w:r w:rsidRPr="00350E0A">
        <w:rPr>
          <w:lang w:val="ru-RU"/>
        </w:rPr>
        <w:t>/a&gt;</w:t>
      </w:r>
    </w:p>
    <w:p w14:paraId="66BE5E8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Данная ошибка возникает при использовании метода [</w:t>
      </w:r>
      <w:proofErr w:type="spellStart"/>
      <w:r w:rsidRPr="00350E0A">
        <w:rPr>
          <w:lang w:val="ru-RU"/>
        </w:rPr>
        <w:t>schedule.add</w:t>
      </w:r>
      <w:proofErr w:type="spellEnd"/>
      <w:r w:rsidRPr="00350E0A">
        <w:rPr>
          <w:lang w:val="ru-RU"/>
        </w:rPr>
        <w:t>](#</w:t>
      </w:r>
      <w:proofErr w:type="spellStart"/>
      <w:r w:rsidRPr="00350E0A">
        <w:rPr>
          <w:lang w:val="ru-RU"/>
        </w:rPr>
        <w:t>schedule.add</w:t>
      </w:r>
      <w:proofErr w:type="spellEnd"/>
      <w:r w:rsidRPr="00350E0A">
        <w:rPr>
          <w:lang w:val="ru-RU"/>
        </w:rPr>
        <w:t>), если в данное время у преподавателя есть учебная пара</w:t>
      </w:r>
    </w:p>
    <w:p w14:paraId="303CB8A8" w14:textId="77777777" w:rsidR="00350E0A" w:rsidRPr="00350E0A" w:rsidRDefault="00350E0A" w:rsidP="00350E0A">
      <w:pPr>
        <w:rPr>
          <w:lang w:val="ru-RU"/>
        </w:rPr>
      </w:pPr>
    </w:p>
    <w:p w14:paraId="2484E28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Параметры</w:t>
      </w:r>
    </w:p>
    <w:p w14:paraId="18F3BC5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| Назначение     | Значение</w:t>
      </w:r>
    </w:p>
    <w:p w14:paraId="598D719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 :------------- |</w:t>
      </w:r>
    </w:p>
    <w:p w14:paraId="224C27E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| **</w:t>
      </w:r>
      <w:proofErr w:type="spellStart"/>
      <w:r w:rsidRPr="00350E0A">
        <w:rPr>
          <w:lang w:val="ru-RU"/>
        </w:rPr>
        <w:t>codeError</w:t>
      </w:r>
      <w:proofErr w:type="spellEnd"/>
      <w:r w:rsidRPr="00350E0A">
        <w:rPr>
          <w:lang w:val="ru-RU"/>
        </w:rPr>
        <w:t xml:space="preserve">**      | Код ошибки </w:t>
      </w:r>
      <w:proofErr w:type="gramStart"/>
      <w:r w:rsidRPr="00350E0A">
        <w:rPr>
          <w:lang w:val="ru-RU"/>
        </w:rPr>
        <w:t>|  6</w:t>
      </w:r>
      <w:proofErr w:type="gramEnd"/>
    </w:p>
    <w:p w14:paraId="5EA334D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errorName</w:t>
      </w:r>
      <w:proofErr w:type="spellEnd"/>
      <w:r w:rsidRPr="00350E0A">
        <w:rPr>
          <w:lang w:val="ru-RU"/>
        </w:rPr>
        <w:t>** | Имя ошибки | Пара уже существует</w:t>
      </w:r>
    </w:p>
    <w:p w14:paraId="362EDBD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errorText</w:t>
      </w:r>
      <w:proofErr w:type="spellEnd"/>
      <w:r w:rsidRPr="00350E0A">
        <w:rPr>
          <w:lang w:val="ru-RU"/>
        </w:rPr>
        <w:t>** | Текст ошибки | Ошибка. У данного преподавателя в это время уже есть пара</w:t>
      </w:r>
    </w:p>
    <w:p w14:paraId="3EB5C397" w14:textId="77777777" w:rsidR="00350E0A" w:rsidRPr="00350E0A" w:rsidRDefault="00350E0A" w:rsidP="00350E0A">
      <w:pPr>
        <w:rPr>
          <w:lang w:val="ru-RU"/>
        </w:rPr>
      </w:pPr>
    </w:p>
    <w:p w14:paraId="5E1D5FE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Пример</w:t>
      </w:r>
    </w:p>
    <w:p w14:paraId="27F612C4" w14:textId="77777777" w:rsidR="00350E0A" w:rsidRPr="00350E0A" w:rsidRDefault="00350E0A" w:rsidP="00350E0A">
      <w:pPr>
        <w:rPr>
          <w:lang w:val="ru-RU"/>
        </w:rPr>
      </w:pPr>
    </w:p>
    <w:p w14:paraId="263AB2D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Ответ сервера</w:t>
      </w:r>
    </w:p>
    <w:p w14:paraId="34EC6A9A" w14:textId="77777777" w:rsidR="00350E0A" w:rsidRPr="00350E0A" w:rsidRDefault="00350E0A" w:rsidP="00350E0A">
      <w:pPr>
        <w:rPr>
          <w:lang w:val="ru-RU"/>
        </w:rPr>
      </w:pPr>
    </w:p>
    <w:p w14:paraId="6CC2772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```</w:t>
      </w:r>
    </w:p>
    <w:p w14:paraId="7B60F70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{</w:t>
      </w:r>
    </w:p>
    <w:p w14:paraId="51F13FF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"</w:t>
      </w:r>
      <w:proofErr w:type="spellStart"/>
      <w:r w:rsidRPr="00350E0A">
        <w:rPr>
          <w:lang w:val="ru-RU"/>
        </w:rPr>
        <w:t>errorCode</w:t>
      </w:r>
      <w:proofErr w:type="spellEnd"/>
      <w:r w:rsidRPr="00350E0A">
        <w:rPr>
          <w:lang w:val="ru-RU"/>
        </w:rPr>
        <w:t>": 6,</w:t>
      </w:r>
    </w:p>
    <w:p w14:paraId="2F30267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"</w:t>
      </w:r>
      <w:proofErr w:type="spellStart"/>
      <w:r w:rsidRPr="00350E0A">
        <w:rPr>
          <w:lang w:val="ru-RU"/>
        </w:rPr>
        <w:t>errorName</w:t>
      </w:r>
      <w:proofErr w:type="spellEnd"/>
      <w:r w:rsidRPr="00350E0A">
        <w:rPr>
          <w:lang w:val="ru-RU"/>
        </w:rPr>
        <w:t>": "Пара уже существует",</w:t>
      </w:r>
    </w:p>
    <w:p w14:paraId="6540C2D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"</w:t>
      </w:r>
      <w:proofErr w:type="spellStart"/>
      <w:r w:rsidRPr="00350E0A">
        <w:rPr>
          <w:lang w:val="ru-RU"/>
        </w:rPr>
        <w:t>errorText</w:t>
      </w:r>
      <w:proofErr w:type="spellEnd"/>
      <w:r w:rsidRPr="00350E0A">
        <w:rPr>
          <w:lang w:val="ru-RU"/>
        </w:rPr>
        <w:t>": "Ошибка. У данного преподавателя в это время уже есть пара"</w:t>
      </w:r>
    </w:p>
    <w:p w14:paraId="007F14D0" w14:textId="77777777" w:rsidR="00350E0A" w:rsidRPr="00350E0A" w:rsidRDefault="00350E0A" w:rsidP="00350E0A">
      <w:r w:rsidRPr="00350E0A">
        <w:t>}</w:t>
      </w:r>
    </w:p>
    <w:p w14:paraId="264E2237" w14:textId="77777777" w:rsidR="00350E0A" w:rsidRPr="00350E0A" w:rsidRDefault="00350E0A" w:rsidP="00350E0A">
      <w:r w:rsidRPr="00350E0A">
        <w:t>```</w:t>
      </w:r>
    </w:p>
    <w:p w14:paraId="1E8369BB" w14:textId="77777777" w:rsidR="00350E0A" w:rsidRPr="00350E0A" w:rsidRDefault="00350E0A" w:rsidP="00350E0A">
      <w:r w:rsidRPr="00350E0A">
        <w:cr/>
      </w:r>
    </w:p>
    <w:p w14:paraId="327BF06E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57C384B6" w14:textId="77777777" w:rsidR="00350E0A" w:rsidRPr="00350E0A" w:rsidRDefault="00350E0A" w:rsidP="00350E0A">
      <w:r w:rsidRPr="00350E0A">
        <w:t xml:space="preserve"># </w:t>
      </w:r>
      <w:r w:rsidRPr="00350E0A">
        <w:rPr>
          <w:lang w:val="ru-RU"/>
        </w:rPr>
        <w:t>Ошибка</w:t>
      </w:r>
      <w:r w:rsidRPr="00350E0A">
        <w:t xml:space="preserve">: </w:t>
      </w:r>
      <w:r w:rsidRPr="00350E0A">
        <w:rPr>
          <w:lang w:val="ru-RU"/>
        </w:rPr>
        <w:t>Пара</w:t>
      </w:r>
      <w:r w:rsidRPr="00350E0A">
        <w:t xml:space="preserve"> </w:t>
      </w:r>
      <w:proofErr w:type="spellStart"/>
      <w:r w:rsidRPr="00350E0A">
        <w:rPr>
          <w:lang w:val="ru-RU"/>
        </w:rPr>
        <w:t>отсуствует</w:t>
      </w:r>
      <w:proofErr w:type="spellEnd"/>
      <w:r w:rsidRPr="00350E0A">
        <w:t xml:space="preserve"> &lt;a name="</w:t>
      </w:r>
      <w:proofErr w:type="spellStart"/>
      <w:r w:rsidRPr="00350E0A">
        <w:t>PairAlreadyExists</w:t>
      </w:r>
      <w:proofErr w:type="spellEnd"/>
      <w:r w:rsidRPr="00350E0A">
        <w:t>"&gt;&lt;/a&gt;</w:t>
      </w:r>
    </w:p>
    <w:p w14:paraId="02C72D0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Данная ошибка возникает при использовании метода [</w:t>
      </w:r>
      <w:proofErr w:type="spellStart"/>
      <w:r w:rsidRPr="00350E0A">
        <w:rPr>
          <w:lang w:val="ru-RU"/>
        </w:rPr>
        <w:t>schedule.del</w:t>
      </w:r>
      <w:proofErr w:type="spellEnd"/>
      <w:r w:rsidRPr="00350E0A">
        <w:rPr>
          <w:lang w:val="ru-RU"/>
        </w:rPr>
        <w:t>](#</w:t>
      </w:r>
      <w:proofErr w:type="spellStart"/>
      <w:r w:rsidRPr="00350E0A">
        <w:rPr>
          <w:lang w:val="ru-RU"/>
        </w:rPr>
        <w:t>schedule.del</w:t>
      </w:r>
      <w:proofErr w:type="spellEnd"/>
      <w:r w:rsidRPr="00350E0A">
        <w:rPr>
          <w:lang w:val="ru-RU"/>
        </w:rPr>
        <w:t>), если в данное время у преподавателя нет пары</w:t>
      </w:r>
    </w:p>
    <w:p w14:paraId="2E16F461" w14:textId="77777777" w:rsidR="00350E0A" w:rsidRPr="00350E0A" w:rsidRDefault="00350E0A" w:rsidP="00350E0A">
      <w:pPr>
        <w:rPr>
          <w:lang w:val="ru-RU"/>
        </w:rPr>
      </w:pPr>
    </w:p>
    <w:p w14:paraId="41AA05B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Параметры</w:t>
      </w:r>
    </w:p>
    <w:p w14:paraId="32AAB54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| Название     | Назначение     | Значение</w:t>
      </w:r>
    </w:p>
    <w:p w14:paraId="59F8E5D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 :------------- |</w:t>
      </w:r>
    </w:p>
    <w:p w14:paraId="3C9657C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codeError</w:t>
      </w:r>
      <w:proofErr w:type="spellEnd"/>
      <w:r w:rsidRPr="00350E0A">
        <w:rPr>
          <w:lang w:val="ru-RU"/>
        </w:rPr>
        <w:t xml:space="preserve">**      | Код ошибки </w:t>
      </w:r>
      <w:proofErr w:type="gramStart"/>
      <w:r w:rsidRPr="00350E0A">
        <w:rPr>
          <w:lang w:val="ru-RU"/>
        </w:rPr>
        <w:t>|  7</w:t>
      </w:r>
      <w:proofErr w:type="gramEnd"/>
    </w:p>
    <w:p w14:paraId="6EB22BA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errorName</w:t>
      </w:r>
      <w:proofErr w:type="spellEnd"/>
      <w:r w:rsidRPr="00350E0A">
        <w:rPr>
          <w:lang w:val="ru-RU"/>
        </w:rPr>
        <w:t>** | Имя ошибки | Пара не найдена</w:t>
      </w:r>
    </w:p>
    <w:p w14:paraId="4440C47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errorText</w:t>
      </w:r>
      <w:proofErr w:type="spellEnd"/>
      <w:r w:rsidRPr="00350E0A">
        <w:rPr>
          <w:lang w:val="ru-RU"/>
        </w:rPr>
        <w:t xml:space="preserve">** | Текст ошибки | Ошибка. Заданная пара не </w:t>
      </w:r>
      <w:proofErr w:type="spellStart"/>
      <w:r w:rsidRPr="00350E0A">
        <w:rPr>
          <w:lang w:val="ru-RU"/>
        </w:rPr>
        <w:t>сущесвует</w:t>
      </w:r>
      <w:proofErr w:type="spellEnd"/>
    </w:p>
    <w:p w14:paraId="03BEB2C6" w14:textId="77777777" w:rsidR="00350E0A" w:rsidRPr="00350E0A" w:rsidRDefault="00350E0A" w:rsidP="00350E0A">
      <w:pPr>
        <w:rPr>
          <w:lang w:val="ru-RU"/>
        </w:rPr>
      </w:pPr>
    </w:p>
    <w:p w14:paraId="45DD14B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Пример</w:t>
      </w:r>
    </w:p>
    <w:p w14:paraId="4D70B8ED" w14:textId="77777777" w:rsidR="00350E0A" w:rsidRPr="00350E0A" w:rsidRDefault="00350E0A" w:rsidP="00350E0A">
      <w:pPr>
        <w:rPr>
          <w:lang w:val="ru-RU"/>
        </w:rPr>
      </w:pPr>
    </w:p>
    <w:p w14:paraId="78732D0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Ответ сервера</w:t>
      </w:r>
    </w:p>
    <w:p w14:paraId="7592F93F" w14:textId="77777777" w:rsidR="00350E0A" w:rsidRPr="00350E0A" w:rsidRDefault="00350E0A" w:rsidP="00350E0A">
      <w:pPr>
        <w:rPr>
          <w:lang w:val="ru-RU"/>
        </w:rPr>
      </w:pPr>
    </w:p>
    <w:p w14:paraId="2270DD6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```</w:t>
      </w:r>
    </w:p>
    <w:p w14:paraId="5EEA611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{</w:t>
      </w:r>
    </w:p>
    <w:p w14:paraId="609C147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"</w:t>
      </w:r>
      <w:proofErr w:type="spellStart"/>
      <w:r w:rsidRPr="00350E0A">
        <w:rPr>
          <w:lang w:val="ru-RU"/>
        </w:rPr>
        <w:t>errorCode</w:t>
      </w:r>
      <w:proofErr w:type="spellEnd"/>
      <w:r w:rsidRPr="00350E0A">
        <w:rPr>
          <w:lang w:val="ru-RU"/>
        </w:rPr>
        <w:t>": 7,</w:t>
      </w:r>
    </w:p>
    <w:p w14:paraId="5ECAC46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"</w:t>
      </w:r>
      <w:proofErr w:type="spellStart"/>
      <w:r w:rsidRPr="00350E0A">
        <w:rPr>
          <w:lang w:val="ru-RU"/>
        </w:rPr>
        <w:t>errorName</w:t>
      </w:r>
      <w:proofErr w:type="spellEnd"/>
      <w:r w:rsidRPr="00350E0A">
        <w:rPr>
          <w:lang w:val="ru-RU"/>
        </w:rPr>
        <w:t>": "Пара не найдена",</w:t>
      </w:r>
    </w:p>
    <w:p w14:paraId="23DE21E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"</w:t>
      </w:r>
      <w:proofErr w:type="spellStart"/>
      <w:r w:rsidRPr="00350E0A">
        <w:rPr>
          <w:lang w:val="ru-RU"/>
        </w:rPr>
        <w:t>errorText</w:t>
      </w:r>
      <w:proofErr w:type="spellEnd"/>
      <w:r w:rsidRPr="00350E0A">
        <w:rPr>
          <w:lang w:val="ru-RU"/>
        </w:rPr>
        <w:t xml:space="preserve">": "Ошибка. Заданная пара не </w:t>
      </w:r>
      <w:proofErr w:type="spellStart"/>
      <w:r w:rsidRPr="00350E0A">
        <w:rPr>
          <w:lang w:val="ru-RU"/>
        </w:rPr>
        <w:t>сущесвует</w:t>
      </w:r>
      <w:proofErr w:type="spellEnd"/>
      <w:r w:rsidRPr="00350E0A">
        <w:rPr>
          <w:lang w:val="ru-RU"/>
        </w:rPr>
        <w:t>"</w:t>
      </w:r>
    </w:p>
    <w:p w14:paraId="1BC66286" w14:textId="77777777" w:rsidR="00350E0A" w:rsidRPr="00350E0A" w:rsidRDefault="00350E0A" w:rsidP="00350E0A">
      <w:r w:rsidRPr="00350E0A">
        <w:t>}</w:t>
      </w:r>
    </w:p>
    <w:p w14:paraId="24BE617C" w14:textId="77777777" w:rsidR="00350E0A" w:rsidRPr="00350E0A" w:rsidRDefault="00350E0A" w:rsidP="00350E0A">
      <w:r w:rsidRPr="00350E0A">
        <w:t>```</w:t>
      </w:r>
    </w:p>
    <w:p w14:paraId="36AE8B5E" w14:textId="77777777" w:rsidR="00350E0A" w:rsidRPr="00350E0A" w:rsidRDefault="00350E0A" w:rsidP="00350E0A">
      <w:r w:rsidRPr="00350E0A">
        <w:cr/>
      </w:r>
    </w:p>
    <w:p w14:paraId="61256D43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73DD948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# Ошибка: Пользователь уже существует &lt;a </w:t>
      </w:r>
      <w:proofErr w:type="spellStart"/>
      <w:r w:rsidRPr="00350E0A">
        <w:rPr>
          <w:lang w:val="ru-RU"/>
        </w:rPr>
        <w:t>name</w:t>
      </w:r>
      <w:proofErr w:type="spellEnd"/>
      <w:r w:rsidRPr="00350E0A">
        <w:rPr>
          <w:lang w:val="ru-RU"/>
        </w:rPr>
        <w:t>="</w:t>
      </w:r>
      <w:proofErr w:type="spellStart"/>
      <w:r w:rsidRPr="00350E0A">
        <w:rPr>
          <w:lang w:val="ru-RU"/>
        </w:rPr>
        <w:t>UserAlreadyExistsError</w:t>
      </w:r>
      <w:proofErr w:type="spellEnd"/>
      <w:proofErr w:type="gramStart"/>
      <w:r w:rsidRPr="00350E0A">
        <w:rPr>
          <w:lang w:val="ru-RU"/>
        </w:rPr>
        <w:t>"&gt;&lt;</w:t>
      </w:r>
      <w:proofErr w:type="gramEnd"/>
      <w:r w:rsidRPr="00350E0A">
        <w:rPr>
          <w:lang w:val="ru-RU"/>
        </w:rPr>
        <w:t>/a&gt;</w:t>
      </w:r>
    </w:p>
    <w:p w14:paraId="1698F70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Данная ошибка возникает при использовании метода [</w:t>
      </w:r>
      <w:proofErr w:type="spellStart"/>
      <w:r w:rsidRPr="00350E0A">
        <w:rPr>
          <w:lang w:val="ru-RU"/>
        </w:rPr>
        <w:t>user.signup</w:t>
      </w:r>
      <w:proofErr w:type="spellEnd"/>
      <w:r w:rsidRPr="00350E0A">
        <w:rPr>
          <w:lang w:val="ru-RU"/>
        </w:rPr>
        <w:t>](#</w:t>
      </w:r>
      <w:proofErr w:type="spellStart"/>
      <w:r w:rsidRPr="00350E0A">
        <w:rPr>
          <w:lang w:val="ru-RU"/>
        </w:rPr>
        <w:t>user.signup</w:t>
      </w:r>
      <w:proofErr w:type="spellEnd"/>
      <w:r w:rsidRPr="00350E0A">
        <w:rPr>
          <w:lang w:val="ru-RU"/>
        </w:rPr>
        <w:t>), если данный пользователь уже существует в системе</w:t>
      </w:r>
    </w:p>
    <w:p w14:paraId="0549DA08" w14:textId="77777777" w:rsidR="00350E0A" w:rsidRPr="00350E0A" w:rsidRDefault="00350E0A" w:rsidP="00350E0A">
      <w:pPr>
        <w:rPr>
          <w:lang w:val="ru-RU"/>
        </w:rPr>
      </w:pPr>
    </w:p>
    <w:p w14:paraId="7D3E1C8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Параметры</w:t>
      </w:r>
    </w:p>
    <w:p w14:paraId="52D8522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| Назначение     | Значение</w:t>
      </w:r>
    </w:p>
    <w:p w14:paraId="4FD4CBE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 :------------- |</w:t>
      </w:r>
    </w:p>
    <w:p w14:paraId="319E608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codeError</w:t>
      </w:r>
      <w:proofErr w:type="spellEnd"/>
      <w:r w:rsidRPr="00350E0A">
        <w:rPr>
          <w:lang w:val="ru-RU"/>
        </w:rPr>
        <w:t xml:space="preserve">**      | Код ошибки </w:t>
      </w:r>
      <w:proofErr w:type="gramStart"/>
      <w:r w:rsidRPr="00350E0A">
        <w:rPr>
          <w:lang w:val="ru-RU"/>
        </w:rPr>
        <w:t>|  3</w:t>
      </w:r>
      <w:proofErr w:type="gramEnd"/>
    </w:p>
    <w:p w14:paraId="23EA53E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errorName</w:t>
      </w:r>
      <w:proofErr w:type="spellEnd"/>
      <w:r w:rsidRPr="00350E0A">
        <w:rPr>
          <w:lang w:val="ru-RU"/>
        </w:rPr>
        <w:t>** | Имя ошибки | Ошибка существующего пользователя</w:t>
      </w:r>
    </w:p>
    <w:p w14:paraId="6FA12FC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errorText</w:t>
      </w:r>
      <w:proofErr w:type="spellEnd"/>
      <w:r w:rsidRPr="00350E0A">
        <w:rPr>
          <w:lang w:val="ru-RU"/>
        </w:rPr>
        <w:t xml:space="preserve">** | Текст ошибки | Ошибка. Данный пользователь уже </w:t>
      </w:r>
      <w:proofErr w:type="spellStart"/>
      <w:r w:rsidRPr="00350E0A">
        <w:rPr>
          <w:lang w:val="ru-RU"/>
        </w:rPr>
        <w:t>сущесвует</w:t>
      </w:r>
      <w:proofErr w:type="spellEnd"/>
    </w:p>
    <w:p w14:paraId="15B329AF" w14:textId="77777777" w:rsidR="00350E0A" w:rsidRPr="00350E0A" w:rsidRDefault="00350E0A" w:rsidP="00350E0A">
      <w:pPr>
        <w:rPr>
          <w:lang w:val="ru-RU"/>
        </w:rPr>
      </w:pPr>
    </w:p>
    <w:p w14:paraId="1552D53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Пример</w:t>
      </w:r>
    </w:p>
    <w:p w14:paraId="25C9C8F7" w14:textId="77777777" w:rsidR="00350E0A" w:rsidRPr="00350E0A" w:rsidRDefault="00350E0A" w:rsidP="00350E0A">
      <w:pPr>
        <w:rPr>
          <w:lang w:val="ru-RU"/>
        </w:rPr>
      </w:pPr>
    </w:p>
    <w:p w14:paraId="492F717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Ответ сервера</w:t>
      </w:r>
    </w:p>
    <w:p w14:paraId="3C21A65F" w14:textId="77777777" w:rsidR="00350E0A" w:rsidRPr="00350E0A" w:rsidRDefault="00350E0A" w:rsidP="00350E0A">
      <w:pPr>
        <w:rPr>
          <w:lang w:val="ru-RU"/>
        </w:rPr>
      </w:pPr>
    </w:p>
    <w:p w14:paraId="71F85BC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```</w:t>
      </w:r>
    </w:p>
    <w:p w14:paraId="5FE6F11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{</w:t>
      </w:r>
    </w:p>
    <w:p w14:paraId="39BCA20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"</w:t>
      </w:r>
      <w:proofErr w:type="spellStart"/>
      <w:r w:rsidRPr="00350E0A">
        <w:rPr>
          <w:lang w:val="ru-RU"/>
        </w:rPr>
        <w:t>errorCode</w:t>
      </w:r>
      <w:proofErr w:type="spellEnd"/>
      <w:r w:rsidRPr="00350E0A">
        <w:rPr>
          <w:lang w:val="ru-RU"/>
        </w:rPr>
        <w:t>": 3,</w:t>
      </w:r>
    </w:p>
    <w:p w14:paraId="149FCA3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"</w:t>
      </w:r>
      <w:proofErr w:type="spellStart"/>
      <w:r w:rsidRPr="00350E0A">
        <w:rPr>
          <w:lang w:val="ru-RU"/>
        </w:rPr>
        <w:t>errorName</w:t>
      </w:r>
      <w:proofErr w:type="spellEnd"/>
      <w:r w:rsidRPr="00350E0A">
        <w:rPr>
          <w:lang w:val="ru-RU"/>
        </w:rPr>
        <w:t>": "Ошибка существующего пользователя",</w:t>
      </w:r>
    </w:p>
    <w:p w14:paraId="511E8A1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"</w:t>
      </w:r>
      <w:proofErr w:type="spellStart"/>
      <w:r w:rsidRPr="00350E0A">
        <w:rPr>
          <w:lang w:val="ru-RU"/>
        </w:rPr>
        <w:t>errorText</w:t>
      </w:r>
      <w:proofErr w:type="spellEnd"/>
      <w:r w:rsidRPr="00350E0A">
        <w:rPr>
          <w:lang w:val="ru-RU"/>
        </w:rPr>
        <w:t xml:space="preserve">": "Ошибка. Данный пользователь уже </w:t>
      </w:r>
      <w:proofErr w:type="spellStart"/>
      <w:r w:rsidRPr="00350E0A">
        <w:rPr>
          <w:lang w:val="ru-RU"/>
        </w:rPr>
        <w:t>сущесвует</w:t>
      </w:r>
      <w:proofErr w:type="spellEnd"/>
      <w:r w:rsidRPr="00350E0A">
        <w:rPr>
          <w:lang w:val="ru-RU"/>
        </w:rPr>
        <w:t>"</w:t>
      </w:r>
    </w:p>
    <w:p w14:paraId="1BA528FE" w14:textId="77777777" w:rsidR="00350E0A" w:rsidRPr="00350E0A" w:rsidRDefault="00350E0A" w:rsidP="00350E0A">
      <w:r w:rsidRPr="00350E0A">
        <w:t>}</w:t>
      </w:r>
    </w:p>
    <w:p w14:paraId="2A22636E" w14:textId="77777777" w:rsidR="00350E0A" w:rsidRPr="00350E0A" w:rsidRDefault="00350E0A" w:rsidP="00350E0A">
      <w:r w:rsidRPr="00350E0A">
        <w:t>```</w:t>
      </w:r>
    </w:p>
    <w:p w14:paraId="044D2D8F" w14:textId="77777777" w:rsidR="00350E0A" w:rsidRPr="00350E0A" w:rsidRDefault="00350E0A" w:rsidP="00350E0A">
      <w:r w:rsidRPr="00350E0A">
        <w:cr/>
      </w:r>
    </w:p>
    <w:p w14:paraId="1FD97C13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7579B66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 Методы</w:t>
      </w:r>
    </w:p>
    <w:p w14:paraId="59583F0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В данном разделе описываются методы, их параметры и возвращаемые значения</w:t>
      </w:r>
    </w:p>
    <w:p w14:paraId="2977AC4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cr/>
      </w:r>
    </w:p>
    <w:p w14:paraId="6F187EAC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19C081C0" w14:textId="77777777" w:rsidR="00350E0A" w:rsidRPr="00350E0A" w:rsidRDefault="00350E0A" w:rsidP="00350E0A">
      <w:r w:rsidRPr="00350E0A">
        <w:t xml:space="preserve"># </w:t>
      </w:r>
      <w:r w:rsidRPr="00350E0A">
        <w:rPr>
          <w:lang w:val="ru-RU"/>
        </w:rPr>
        <w:t>Метод</w:t>
      </w:r>
      <w:r w:rsidRPr="00350E0A">
        <w:t xml:space="preserve">: </w:t>
      </w:r>
      <w:proofErr w:type="spellStart"/>
      <w:r w:rsidRPr="00350E0A">
        <w:t>announcement.add</w:t>
      </w:r>
      <w:proofErr w:type="spellEnd"/>
      <w:r w:rsidRPr="00350E0A">
        <w:t>&lt;a name="</w:t>
      </w:r>
      <w:proofErr w:type="spellStart"/>
      <w:r w:rsidRPr="00350E0A">
        <w:t>announcement.add</w:t>
      </w:r>
      <w:proofErr w:type="spellEnd"/>
      <w:r w:rsidRPr="00350E0A">
        <w:t>"&gt;&lt;/a&gt;</w:t>
      </w:r>
    </w:p>
    <w:p w14:paraId="093E6092" w14:textId="77777777" w:rsidR="00350E0A" w:rsidRPr="00350E0A" w:rsidRDefault="00350E0A" w:rsidP="00350E0A"/>
    <w:p w14:paraId="390B6EE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позволяет прикрепить сообщение к учебной паре</w:t>
      </w:r>
    </w:p>
    <w:p w14:paraId="06AA275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- Сообщения может прикрепить только преподаватель или студент, который имеет уровень </w:t>
      </w:r>
      <w:proofErr w:type="spellStart"/>
      <w:r w:rsidRPr="00350E0A">
        <w:rPr>
          <w:lang w:val="ru-RU"/>
        </w:rPr>
        <w:t>привелегий</w:t>
      </w:r>
      <w:proofErr w:type="spellEnd"/>
      <w:r w:rsidRPr="00350E0A">
        <w:rPr>
          <w:lang w:val="ru-RU"/>
        </w:rPr>
        <w:t xml:space="preserve"> выше 1</w:t>
      </w:r>
    </w:p>
    <w:p w14:paraId="48B376B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- Длина сообщения не может быть более 255 символов</w:t>
      </w:r>
    </w:p>
    <w:p w14:paraId="27DE22F9" w14:textId="77777777" w:rsidR="00350E0A" w:rsidRPr="00350E0A" w:rsidRDefault="00350E0A" w:rsidP="00350E0A">
      <w:pPr>
        <w:rPr>
          <w:lang w:val="ru-RU"/>
        </w:rPr>
      </w:pPr>
    </w:p>
    <w:p w14:paraId="0FF071CB" w14:textId="77777777" w:rsidR="00350E0A" w:rsidRPr="00350E0A" w:rsidRDefault="00350E0A" w:rsidP="00350E0A">
      <w:pPr>
        <w:rPr>
          <w:lang w:val="ru-RU"/>
        </w:rPr>
      </w:pPr>
    </w:p>
    <w:p w14:paraId="164A293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Параметры</w:t>
      </w:r>
    </w:p>
    <w:p w14:paraId="361C5D8E" w14:textId="77777777" w:rsidR="00350E0A" w:rsidRPr="00350E0A" w:rsidRDefault="00350E0A" w:rsidP="00350E0A">
      <w:pPr>
        <w:rPr>
          <w:lang w:val="ru-RU"/>
        </w:rPr>
      </w:pPr>
    </w:p>
    <w:p w14:paraId="793DCEF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| Назначение     |</w:t>
      </w:r>
    </w:p>
    <w:p w14:paraId="533B189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1D2BB17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token</w:t>
      </w:r>
      <w:proofErr w:type="spellEnd"/>
      <w:r w:rsidRPr="00350E0A">
        <w:rPr>
          <w:lang w:val="ru-RU"/>
        </w:rPr>
        <w:t xml:space="preserve">**       | Уникальный ключ </w:t>
      </w:r>
      <w:proofErr w:type="gramStart"/>
      <w:r w:rsidRPr="00350E0A">
        <w:rPr>
          <w:lang w:val="ru-RU"/>
        </w:rPr>
        <w:t>пользователя  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30444D8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| Уникальный идентификатор учебной пары&lt;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475EA3A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text</w:t>
      </w:r>
      <w:proofErr w:type="spellEnd"/>
      <w:r w:rsidRPr="00350E0A">
        <w:rPr>
          <w:lang w:val="ru-RU"/>
        </w:rPr>
        <w:t>** | Текст сообщения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**Строка**</w:t>
      </w:r>
    </w:p>
    <w:p w14:paraId="14B8602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day</w:t>
      </w:r>
      <w:proofErr w:type="spellEnd"/>
      <w:r w:rsidRPr="00350E0A">
        <w:rPr>
          <w:lang w:val="ru-RU"/>
        </w:rPr>
        <w:t>** | День проведения пары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**Число**</w:t>
      </w:r>
    </w:p>
    <w:p w14:paraId="004DC45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month</w:t>
      </w:r>
      <w:proofErr w:type="spellEnd"/>
      <w:r w:rsidRPr="00350E0A">
        <w:rPr>
          <w:lang w:val="ru-RU"/>
        </w:rPr>
        <w:t>** | Месяц проведения пары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**Число**</w:t>
      </w:r>
    </w:p>
    <w:p w14:paraId="4272D17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year</w:t>
      </w:r>
      <w:proofErr w:type="spellEnd"/>
      <w:r w:rsidRPr="00350E0A">
        <w:rPr>
          <w:lang w:val="ru-RU"/>
        </w:rPr>
        <w:t>** | Год проведения пары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**Число**</w:t>
      </w:r>
    </w:p>
    <w:p w14:paraId="49DBA0F9" w14:textId="77777777" w:rsidR="00350E0A" w:rsidRPr="00350E0A" w:rsidRDefault="00350E0A" w:rsidP="00350E0A">
      <w:pPr>
        <w:rPr>
          <w:lang w:val="ru-RU"/>
        </w:rPr>
      </w:pPr>
    </w:p>
    <w:p w14:paraId="09BB3C4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## Ответ запроса</w:t>
      </w:r>
    </w:p>
    <w:p w14:paraId="6F048F7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В качестве ответа возвращается код статуса 200, который сообщает, что метод выполнился успешно, иначе возвращается JSON объект ошибки</w:t>
      </w:r>
    </w:p>
    <w:p w14:paraId="1D00A4FF" w14:textId="77777777" w:rsidR="00350E0A" w:rsidRPr="00350E0A" w:rsidRDefault="00350E0A" w:rsidP="00350E0A">
      <w:pPr>
        <w:rPr>
          <w:lang w:val="ru-RU"/>
        </w:rPr>
      </w:pPr>
    </w:p>
    <w:p w14:paraId="3CC6795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Ошибки</w:t>
      </w:r>
    </w:p>
    <w:p w14:paraId="2528F87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возвращает [стандартные ошибки](#</w:t>
      </w:r>
      <w:proofErr w:type="spellStart"/>
      <w:r w:rsidRPr="00350E0A">
        <w:rPr>
          <w:lang w:val="ru-RU"/>
        </w:rPr>
        <w:t>errors</w:t>
      </w:r>
      <w:proofErr w:type="spellEnd"/>
      <w:proofErr w:type="gramStart"/>
      <w:r w:rsidRPr="00350E0A">
        <w:rPr>
          <w:lang w:val="ru-RU"/>
        </w:rPr>
        <w:t>).&lt;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</w:t>
      </w:r>
    </w:p>
    <w:p w14:paraId="2FD181A4" w14:textId="77777777" w:rsidR="00350E0A" w:rsidRPr="00350E0A" w:rsidRDefault="00350E0A" w:rsidP="00350E0A">
      <w:pPr>
        <w:rPr>
          <w:lang w:val="ru-RU"/>
        </w:rPr>
      </w:pPr>
    </w:p>
    <w:p w14:paraId="13674D3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Пример</w:t>
      </w:r>
    </w:p>
    <w:p w14:paraId="7D0917C1" w14:textId="77777777" w:rsidR="00350E0A" w:rsidRPr="00350E0A" w:rsidRDefault="00350E0A" w:rsidP="00350E0A">
      <w:pPr>
        <w:rPr>
          <w:lang w:val="ru-RU"/>
        </w:rPr>
      </w:pPr>
    </w:p>
    <w:p w14:paraId="60E147D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Параметры запроса</w:t>
      </w:r>
    </w:p>
    <w:p w14:paraId="3D8DDF5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Параметры | Значение параметра     |</w:t>
      </w:r>
    </w:p>
    <w:p w14:paraId="06BDFD7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41B0ED6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token</w:t>
      </w:r>
      <w:proofErr w:type="spellEnd"/>
      <w:r w:rsidRPr="00350E0A">
        <w:rPr>
          <w:lang w:val="ru-RU"/>
        </w:rPr>
        <w:t>**       | niy4vkrlif2mmpbpdlixx3q1</w:t>
      </w:r>
    </w:p>
    <w:p w14:paraId="3B8FA2D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| 4017</w:t>
      </w:r>
    </w:p>
    <w:p w14:paraId="1065FA1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text</w:t>
      </w:r>
      <w:proofErr w:type="spellEnd"/>
      <w:r w:rsidRPr="00350E0A">
        <w:rPr>
          <w:lang w:val="ru-RU"/>
        </w:rPr>
        <w:t>** | Последний день сдачи пояснительных записок</w:t>
      </w:r>
    </w:p>
    <w:p w14:paraId="3337960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day</w:t>
      </w:r>
      <w:proofErr w:type="spellEnd"/>
      <w:r w:rsidRPr="00350E0A">
        <w:rPr>
          <w:lang w:val="ru-RU"/>
        </w:rPr>
        <w:t>** | 29</w:t>
      </w:r>
    </w:p>
    <w:p w14:paraId="768440D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month</w:t>
      </w:r>
      <w:proofErr w:type="spellEnd"/>
      <w:r w:rsidRPr="00350E0A">
        <w:rPr>
          <w:lang w:val="ru-RU"/>
        </w:rPr>
        <w:t>** | 12</w:t>
      </w:r>
    </w:p>
    <w:p w14:paraId="4AB798C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year</w:t>
      </w:r>
      <w:proofErr w:type="spellEnd"/>
      <w:r w:rsidRPr="00350E0A">
        <w:rPr>
          <w:lang w:val="ru-RU"/>
        </w:rPr>
        <w:t>** | 2016</w:t>
      </w:r>
    </w:p>
    <w:p w14:paraId="006DA228" w14:textId="77777777" w:rsidR="00350E0A" w:rsidRPr="00350E0A" w:rsidRDefault="00350E0A" w:rsidP="00350E0A">
      <w:pPr>
        <w:rPr>
          <w:lang w:val="ru-RU"/>
        </w:rPr>
      </w:pPr>
    </w:p>
    <w:p w14:paraId="08F2760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Ответ сервера</w:t>
      </w:r>
    </w:p>
    <w:p w14:paraId="58A7C04A" w14:textId="77777777" w:rsidR="00350E0A" w:rsidRPr="00350E0A" w:rsidRDefault="00350E0A" w:rsidP="00350E0A">
      <w:pPr>
        <w:rPr>
          <w:lang w:val="ru-RU"/>
        </w:rPr>
      </w:pPr>
    </w:p>
    <w:p w14:paraId="3688CDF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```</w:t>
      </w:r>
    </w:p>
    <w:p w14:paraId="3952F857" w14:textId="77777777" w:rsidR="00350E0A" w:rsidRPr="00350E0A" w:rsidRDefault="00350E0A" w:rsidP="00350E0A">
      <w:proofErr w:type="spellStart"/>
      <w:proofErr w:type="gramStart"/>
      <w:r w:rsidRPr="00350E0A">
        <w:t>statuscode</w:t>
      </w:r>
      <w:proofErr w:type="spellEnd"/>
      <w:proofErr w:type="gramEnd"/>
      <w:r w:rsidRPr="00350E0A">
        <w:t>: 200</w:t>
      </w:r>
    </w:p>
    <w:p w14:paraId="3F0DF97F" w14:textId="77777777" w:rsidR="00350E0A" w:rsidRPr="00350E0A" w:rsidRDefault="00350E0A" w:rsidP="00350E0A">
      <w:r w:rsidRPr="00350E0A">
        <w:t>```</w:t>
      </w:r>
    </w:p>
    <w:p w14:paraId="16295974" w14:textId="77777777" w:rsidR="00350E0A" w:rsidRPr="00350E0A" w:rsidRDefault="00350E0A" w:rsidP="00350E0A">
      <w:r w:rsidRPr="00350E0A">
        <w:lastRenderedPageBreak/>
        <w:cr/>
      </w:r>
    </w:p>
    <w:p w14:paraId="4B596239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3F1A0F8E" w14:textId="77777777" w:rsidR="00350E0A" w:rsidRPr="00350E0A" w:rsidRDefault="00350E0A" w:rsidP="00350E0A">
      <w:r w:rsidRPr="00350E0A">
        <w:t xml:space="preserve"># </w:t>
      </w:r>
      <w:r w:rsidRPr="00350E0A">
        <w:rPr>
          <w:lang w:val="ru-RU"/>
        </w:rPr>
        <w:t>Метод</w:t>
      </w:r>
      <w:r w:rsidRPr="00350E0A">
        <w:t xml:space="preserve">: </w:t>
      </w:r>
      <w:proofErr w:type="spellStart"/>
      <w:r w:rsidRPr="00350E0A">
        <w:t>announcement.del</w:t>
      </w:r>
      <w:proofErr w:type="spellEnd"/>
      <w:r w:rsidRPr="00350E0A">
        <w:t>&lt;a name="</w:t>
      </w:r>
      <w:proofErr w:type="spellStart"/>
      <w:r w:rsidRPr="00350E0A">
        <w:t>announcement.del</w:t>
      </w:r>
      <w:proofErr w:type="spellEnd"/>
      <w:r w:rsidRPr="00350E0A">
        <w:t>"&gt;&lt;/a&gt;</w:t>
      </w:r>
    </w:p>
    <w:p w14:paraId="65D3952C" w14:textId="77777777" w:rsidR="00350E0A" w:rsidRPr="00350E0A" w:rsidRDefault="00350E0A" w:rsidP="00350E0A"/>
    <w:p w14:paraId="010EA9F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позволяет удалить сообщение пользователя</w:t>
      </w:r>
    </w:p>
    <w:p w14:paraId="2A9BB25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- Сообщение может удалить пользователь, который его создал</w:t>
      </w:r>
    </w:p>
    <w:p w14:paraId="32166BC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- Возможно удалить сообщение студента, если его удаляет преподаватель или студент с более высоким уровнем доступа</w:t>
      </w:r>
    </w:p>
    <w:p w14:paraId="2130CBE1" w14:textId="77777777" w:rsidR="00350E0A" w:rsidRPr="00350E0A" w:rsidRDefault="00350E0A" w:rsidP="00350E0A">
      <w:pPr>
        <w:rPr>
          <w:lang w:val="ru-RU"/>
        </w:rPr>
      </w:pPr>
    </w:p>
    <w:p w14:paraId="680A4320" w14:textId="77777777" w:rsidR="00350E0A" w:rsidRPr="00350E0A" w:rsidRDefault="00350E0A" w:rsidP="00350E0A">
      <w:pPr>
        <w:rPr>
          <w:lang w:val="ru-RU"/>
        </w:rPr>
      </w:pPr>
    </w:p>
    <w:p w14:paraId="6CBE16A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Параметры</w:t>
      </w:r>
    </w:p>
    <w:p w14:paraId="5377D5B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| Назначение     |</w:t>
      </w:r>
    </w:p>
    <w:p w14:paraId="374FA22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050D957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token</w:t>
      </w:r>
      <w:proofErr w:type="spellEnd"/>
      <w:r w:rsidRPr="00350E0A">
        <w:rPr>
          <w:lang w:val="ru-RU"/>
        </w:rPr>
        <w:t xml:space="preserve">**       | Уникальный ключ </w:t>
      </w:r>
      <w:proofErr w:type="gramStart"/>
      <w:r w:rsidRPr="00350E0A">
        <w:rPr>
          <w:lang w:val="ru-RU"/>
        </w:rPr>
        <w:t>пользователя  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752C503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| Уникальный идентификатор сообщения&lt;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400D7710" w14:textId="77777777" w:rsidR="00350E0A" w:rsidRPr="00350E0A" w:rsidRDefault="00350E0A" w:rsidP="00350E0A">
      <w:pPr>
        <w:rPr>
          <w:lang w:val="ru-RU"/>
        </w:rPr>
      </w:pPr>
    </w:p>
    <w:p w14:paraId="5F9D860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Ответ запроса</w:t>
      </w:r>
    </w:p>
    <w:p w14:paraId="392C16A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В качестве ответа возвращается код статуса 200, который сообщает, что метод выполнился успешно, иначе возвращается JSON объект ошибки</w:t>
      </w:r>
    </w:p>
    <w:p w14:paraId="6B6F0460" w14:textId="77777777" w:rsidR="00350E0A" w:rsidRPr="00350E0A" w:rsidRDefault="00350E0A" w:rsidP="00350E0A">
      <w:pPr>
        <w:rPr>
          <w:lang w:val="ru-RU"/>
        </w:rPr>
      </w:pPr>
    </w:p>
    <w:p w14:paraId="1D07B7A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Ошибки</w:t>
      </w:r>
    </w:p>
    <w:p w14:paraId="4C1E822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возвращает [стандартные ошибки](#</w:t>
      </w:r>
      <w:proofErr w:type="spellStart"/>
      <w:r w:rsidRPr="00350E0A">
        <w:rPr>
          <w:lang w:val="ru-RU"/>
        </w:rPr>
        <w:t>errors</w:t>
      </w:r>
      <w:proofErr w:type="spellEnd"/>
      <w:proofErr w:type="gramStart"/>
      <w:r w:rsidRPr="00350E0A">
        <w:rPr>
          <w:lang w:val="ru-RU"/>
        </w:rPr>
        <w:t>).&lt;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</w:t>
      </w:r>
    </w:p>
    <w:p w14:paraId="4972DF64" w14:textId="77777777" w:rsidR="00350E0A" w:rsidRPr="00350E0A" w:rsidRDefault="00350E0A" w:rsidP="00350E0A">
      <w:pPr>
        <w:rPr>
          <w:lang w:val="ru-RU"/>
        </w:rPr>
      </w:pPr>
    </w:p>
    <w:p w14:paraId="56F0CA0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## Пример</w:t>
      </w:r>
    </w:p>
    <w:p w14:paraId="6E83726A" w14:textId="77777777" w:rsidR="00350E0A" w:rsidRPr="00350E0A" w:rsidRDefault="00350E0A" w:rsidP="00350E0A">
      <w:pPr>
        <w:rPr>
          <w:lang w:val="ru-RU"/>
        </w:rPr>
      </w:pPr>
    </w:p>
    <w:p w14:paraId="43C940B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Параметры запроса</w:t>
      </w:r>
    </w:p>
    <w:p w14:paraId="1AC4C88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Параметры | Значение параметра     |</w:t>
      </w:r>
    </w:p>
    <w:p w14:paraId="0A4ED72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0DA0349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token</w:t>
      </w:r>
      <w:proofErr w:type="spellEnd"/>
      <w:r w:rsidRPr="00350E0A">
        <w:rPr>
          <w:lang w:val="ru-RU"/>
        </w:rPr>
        <w:t>**       | niy4vkrlif2mmpbpdlixx3q1</w:t>
      </w:r>
    </w:p>
    <w:p w14:paraId="560EDE7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| 1</w:t>
      </w:r>
    </w:p>
    <w:p w14:paraId="1378A7D7" w14:textId="77777777" w:rsidR="00350E0A" w:rsidRPr="00350E0A" w:rsidRDefault="00350E0A" w:rsidP="00350E0A">
      <w:pPr>
        <w:rPr>
          <w:lang w:val="ru-RU"/>
        </w:rPr>
      </w:pPr>
    </w:p>
    <w:p w14:paraId="16CB903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Ответ сервера</w:t>
      </w:r>
    </w:p>
    <w:p w14:paraId="1A684ECC" w14:textId="77777777" w:rsidR="00350E0A" w:rsidRPr="00350E0A" w:rsidRDefault="00350E0A" w:rsidP="00350E0A">
      <w:pPr>
        <w:rPr>
          <w:lang w:val="ru-RU"/>
        </w:rPr>
      </w:pPr>
    </w:p>
    <w:p w14:paraId="2EA3A02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```</w:t>
      </w:r>
    </w:p>
    <w:p w14:paraId="5643F346" w14:textId="77777777" w:rsidR="00350E0A" w:rsidRPr="00350E0A" w:rsidRDefault="00350E0A" w:rsidP="00350E0A">
      <w:proofErr w:type="spellStart"/>
      <w:proofErr w:type="gramStart"/>
      <w:r w:rsidRPr="00350E0A">
        <w:t>statuscode</w:t>
      </w:r>
      <w:proofErr w:type="spellEnd"/>
      <w:proofErr w:type="gramEnd"/>
      <w:r w:rsidRPr="00350E0A">
        <w:t>: 200</w:t>
      </w:r>
    </w:p>
    <w:p w14:paraId="07D8AEFB" w14:textId="77777777" w:rsidR="00350E0A" w:rsidRPr="00350E0A" w:rsidRDefault="00350E0A" w:rsidP="00350E0A">
      <w:r w:rsidRPr="00350E0A">
        <w:t>```</w:t>
      </w:r>
    </w:p>
    <w:p w14:paraId="1EBD91E7" w14:textId="77777777" w:rsidR="00350E0A" w:rsidRPr="00350E0A" w:rsidRDefault="00350E0A" w:rsidP="00350E0A">
      <w:r w:rsidRPr="00350E0A">
        <w:cr/>
      </w:r>
    </w:p>
    <w:p w14:paraId="6992FFAA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4767182A" w14:textId="77777777" w:rsidR="00350E0A" w:rsidRPr="00350E0A" w:rsidRDefault="00350E0A" w:rsidP="00350E0A">
      <w:r w:rsidRPr="00350E0A">
        <w:t xml:space="preserve"># </w:t>
      </w:r>
      <w:r w:rsidRPr="00350E0A">
        <w:rPr>
          <w:lang w:val="ru-RU"/>
        </w:rPr>
        <w:t>Метод</w:t>
      </w:r>
      <w:r w:rsidRPr="00350E0A">
        <w:t xml:space="preserve">: </w:t>
      </w:r>
      <w:proofErr w:type="spellStart"/>
      <w:r w:rsidRPr="00350E0A">
        <w:t>announcement.get</w:t>
      </w:r>
      <w:proofErr w:type="spellEnd"/>
      <w:r w:rsidRPr="00350E0A">
        <w:t>&lt;a name="</w:t>
      </w:r>
      <w:proofErr w:type="spellStart"/>
      <w:r w:rsidRPr="00350E0A">
        <w:t>announcement.get</w:t>
      </w:r>
      <w:proofErr w:type="spellEnd"/>
      <w:r w:rsidRPr="00350E0A">
        <w:t>"&gt;&lt;/a&gt;</w:t>
      </w:r>
    </w:p>
    <w:p w14:paraId="5916E351" w14:textId="77777777" w:rsidR="00350E0A" w:rsidRPr="00350E0A" w:rsidRDefault="00350E0A" w:rsidP="00350E0A"/>
    <w:p w14:paraId="5E1B6F0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позволяет получить последние сообщения, прикрепленные к учебной паре.</w:t>
      </w:r>
    </w:p>
    <w:p w14:paraId="5D7EEF6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- Сообщения может получить только преподаватель или студент, который имеет уровень </w:t>
      </w:r>
      <w:proofErr w:type="spellStart"/>
      <w:r w:rsidRPr="00350E0A">
        <w:rPr>
          <w:lang w:val="ru-RU"/>
        </w:rPr>
        <w:t>привелегий</w:t>
      </w:r>
      <w:proofErr w:type="spellEnd"/>
      <w:r w:rsidRPr="00350E0A">
        <w:rPr>
          <w:lang w:val="ru-RU"/>
        </w:rPr>
        <w:t xml:space="preserve"> выше 0</w:t>
      </w:r>
    </w:p>
    <w:p w14:paraId="69B415EA" w14:textId="77777777" w:rsidR="00350E0A" w:rsidRPr="00350E0A" w:rsidRDefault="00350E0A" w:rsidP="00350E0A">
      <w:pPr>
        <w:rPr>
          <w:lang w:val="ru-RU"/>
        </w:rPr>
      </w:pPr>
    </w:p>
    <w:p w14:paraId="3CB9B2BC" w14:textId="77777777" w:rsidR="00350E0A" w:rsidRPr="00350E0A" w:rsidRDefault="00350E0A" w:rsidP="00350E0A">
      <w:pPr>
        <w:rPr>
          <w:lang w:val="ru-RU"/>
        </w:rPr>
      </w:pPr>
    </w:p>
    <w:p w14:paraId="3B0AB26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Параметры</w:t>
      </w:r>
    </w:p>
    <w:p w14:paraId="246A3C8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| Название     | Назначение     |</w:t>
      </w:r>
    </w:p>
    <w:p w14:paraId="1AA0181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0AC86A5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token</w:t>
      </w:r>
      <w:proofErr w:type="spellEnd"/>
      <w:r w:rsidRPr="00350E0A">
        <w:rPr>
          <w:lang w:val="ru-RU"/>
        </w:rPr>
        <w:t xml:space="preserve">**       | Уникальный ключ </w:t>
      </w:r>
      <w:proofErr w:type="gramStart"/>
      <w:r w:rsidRPr="00350E0A">
        <w:rPr>
          <w:lang w:val="ru-RU"/>
        </w:rPr>
        <w:t>пользователя  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45A56D5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count</w:t>
      </w:r>
      <w:proofErr w:type="spellEnd"/>
      <w:r w:rsidRPr="00350E0A">
        <w:rPr>
          <w:lang w:val="ru-RU"/>
        </w:rPr>
        <w:t>** | Количество последних сообщений, которые нужно получить</w:t>
      </w:r>
    </w:p>
    <w:p w14:paraId="76609099" w14:textId="77777777" w:rsidR="00350E0A" w:rsidRPr="00350E0A" w:rsidRDefault="00350E0A" w:rsidP="00350E0A">
      <w:pPr>
        <w:rPr>
          <w:lang w:val="ru-RU"/>
        </w:rPr>
      </w:pPr>
    </w:p>
    <w:p w14:paraId="7198304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Ответ запроса</w:t>
      </w:r>
    </w:p>
    <w:p w14:paraId="7681B10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В качестве ответа возвращается </w:t>
      </w:r>
      <w:proofErr w:type="spellStart"/>
      <w:r w:rsidRPr="00350E0A">
        <w:rPr>
          <w:lang w:val="ru-RU"/>
        </w:rPr>
        <w:t>json</w:t>
      </w:r>
      <w:proofErr w:type="spellEnd"/>
      <w:r w:rsidRPr="00350E0A">
        <w:rPr>
          <w:lang w:val="ru-RU"/>
        </w:rPr>
        <w:t xml:space="preserve"> список из объектов с заданными полями:</w:t>
      </w:r>
    </w:p>
    <w:p w14:paraId="6871E050" w14:textId="77777777" w:rsidR="00350E0A" w:rsidRPr="00350E0A" w:rsidRDefault="00350E0A" w:rsidP="00350E0A">
      <w:pPr>
        <w:rPr>
          <w:lang w:val="ru-RU"/>
        </w:rPr>
      </w:pPr>
    </w:p>
    <w:p w14:paraId="73B75DD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   | Назначение     |</w:t>
      </w:r>
    </w:p>
    <w:p w14:paraId="5C98CA5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6C974A8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| Уникальный идентификатор сообщения&lt;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03136F4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scheduleID</w:t>
      </w:r>
      <w:proofErr w:type="spellEnd"/>
      <w:r w:rsidRPr="00350E0A">
        <w:rPr>
          <w:lang w:val="ru-RU"/>
        </w:rPr>
        <w:t>** | Уникальный идентификатор пары&lt;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1BA15E1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firstName</w:t>
      </w:r>
      <w:proofErr w:type="spellEnd"/>
      <w:r w:rsidRPr="00350E0A">
        <w:rPr>
          <w:lang w:val="ru-RU"/>
        </w:rPr>
        <w:t>**       | Имя&lt;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18A3B45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secondName</w:t>
      </w:r>
      <w:proofErr w:type="spellEnd"/>
      <w:r w:rsidRPr="00350E0A">
        <w:rPr>
          <w:lang w:val="ru-RU"/>
        </w:rPr>
        <w:t>**      | Фамилия&lt;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5B4AFEA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middleName</w:t>
      </w:r>
      <w:proofErr w:type="spellEnd"/>
      <w:r w:rsidRPr="00350E0A">
        <w:rPr>
          <w:lang w:val="ru-RU"/>
        </w:rPr>
        <w:t>**      | Отчество&lt;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6717D5E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text</w:t>
      </w:r>
      <w:proofErr w:type="spellEnd"/>
      <w:r w:rsidRPr="00350E0A">
        <w:rPr>
          <w:lang w:val="ru-RU"/>
        </w:rPr>
        <w:t>** | Сообщение&lt;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1875260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announceTime</w:t>
      </w:r>
      <w:proofErr w:type="spellEnd"/>
      <w:r w:rsidRPr="00350E0A">
        <w:rPr>
          <w:lang w:val="ru-RU"/>
        </w:rPr>
        <w:t>** | Время написания сообщения&lt;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6141B09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pairDate</w:t>
      </w:r>
      <w:proofErr w:type="spellEnd"/>
      <w:r w:rsidRPr="00350E0A">
        <w:rPr>
          <w:lang w:val="ru-RU"/>
        </w:rPr>
        <w:t>** | День проведения учебной пары&lt;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302071F7" w14:textId="77777777" w:rsidR="00350E0A" w:rsidRPr="00350E0A" w:rsidRDefault="00350E0A" w:rsidP="00350E0A">
      <w:pPr>
        <w:rPr>
          <w:lang w:val="ru-RU"/>
        </w:rPr>
      </w:pPr>
    </w:p>
    <w:p w14:paraId="67C0D3C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Ошибки</w:t>
      </w:r>
    </w:p>
    <w:p w14:paraId="6B89DC0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возвращает [стандартные ошибки](#</w:t>
      </w:r>
      <w:proofErr w:type="spellStart"/>
      <w:r w:rsidRPr="00350E0A">
        <w:rPr>
          <w:lang w:val="ru-RU"/>
        </w:rPr>
        <w:t>errors</w:t>
      </w:r>
      <w:proofErr w:type="spellEnd"/>
      <w:proofErr w:type="gramStart"/>
      <w:r w:rsidRPr="00350E0A">
        <w:rPr>
          <w:lang w:val="ru-RU"/>
        </w:rPr>
        <w:t>).&lt;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</w:t>
      </w:r>
    </w:p>
    <w:p w14:paraId="22CAC4BF" w14:textId="77777777" w:rsidR="00350E0A" w:rsidRPr="00350E0A" w:rsidRDefault="00350E0A" w:rsidP="00350E0A">
      <w:pPr>
        <w:rPr>
          <w:lang w:val="ru-RU"/>
        </w:rPr>
      </w:pPr>
    </w:p>
    <w:p w14:paraId="57EAA2E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## Пример</w:t>
      </w:r>
    </w:p>
    <w:p w14:paraId="5F77AD96" w14:textId="77777777" w:rsidR="00350E0A" w:rsidRPr="00350E0A" w:rsidRDefault="00350E0A" w:rsidP="00350E0A">
      <w:pPr>
        <w:rPr>
          <w:lang w:val="ru-RU"/>
        </w:rPr>
      </w:pPr>
    </w:p>
    <w:p w14:paraId="0D4B4C8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Параметры запроса</w:t>
      </w:r>
    </w:p>
    <w:p w14:paraId="1CC2B1C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Параметры | Значение параметра     |</w:t>
      </w:r>
    </w:p>
    <w:p w14:paraId="7429F82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0920DA9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token</w:t>
      </w:r>
      <w:proofErr w:type="spellEnd"/>
      <w:r w:rsidRPr="00350E0A">
        <w:rPr>
          <w:lang w:val="ru-RU"/>
        </w:rPr>
        <w:t>**       | niy4vkrlif2mmpbpdlixx3q1 |</w:t>
      </w:r>
    </w:p>
    <w:p w14:paraId="4C6F7D9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count</w:t>
      </w:r>
      <w:proofErr w:type="spellEnd"/>
      <w:r w:rsidRPr="00350E0A">
        <w:rPr>
          <w:lang w:val="ru-RU"/>
        </w:rPr>
        <w:t>** | 1</w:t>
      </w:r>
    </w:p>
    <w:p w14:paraId="6C3211C6" w14:textId="77777777" w:rsidR="00350E0A" w:rsidRPr="00350E0A" w:rsidRDefault="00350E0A" w:rsidP="00350E0A">
      <w:pPr>
        <w:rPr>
          <w:lang w:val="ru-RU"/>
        </w:rPr>
      </w:pPr>
    </w:p>
    <w:p w14:paraId="57E0C5C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Ответ сервера</w:t>
      </w:r>
    </w:p>
    <w:p w14:paraId="65112076" w14:textId="77777777" w:rsidR="00350E0A" w:rsidRPr="00350E0A" w:rsidRDefault="00350E0A" w:rsidP="00350E0A">
      <w:pPr>
        <w:rPr>
          <w:lang w:val="ru-RU"/>
        </w:rPr>
      </w:pPr>
    </w:p>
    <w:p w14:paraId="5D174AA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```</w:t>
      </w:r>
    </w:p>
    <w:p w14:paraId="61979ED7" w14:textId="77777777" w:rsidR="00350E0A" w:rsidRPr="00350E0A" w:rsidRDefault="00350E0A" w:rsidP="00350E0A">
      <w:r w:rsidRPr="00350E0A">
        <w:t>[</w:t>
      </w:r>
    </w:p>
    <w:p w14:paraId="10B58476" w14:textId="77777777" w:rsidR="00350E0A" w:rsidRPr="00350E0A" w:rsidRDefault="00350E0A" w:rsidP="00350E0A">
      <w:r w:rsidRPr="00350E0A">
        <w:t xml:space="preserve">  {</w:t>
      </w:r>
    </w:p>
    <w:p w14:paraId="1EA75AFE" w14:textId="77777777" w:rsidR="00350E0A" w:rsidRPr="00350E0A" w:rsidRDefault="00350E0A" w:rsidP="00350E0A">
      <w:r w:rsidRPr="00350E0A">
        <w:t xml:space="preserve">    "</w:t>
      </w:r>
      <w:proofErr w:type="gramStart"/>
      <w:r w:rsidRPr="00350E0A">
        <w:t>id</w:t>
      </w:r>
      <w:proofErr w:type="gramEnd"/>
      <w:r w:rsidRPr="00350E0A">
        <w:t>": 1,</w:t>
      </w:r>
    </w:p>
    <w:p w14:paraId="155A77A0" w14:textId="77777777" w:rsidR="00350E0A" w:rsidRPr="00350E0A" w:rsidRDefault="00350E0A" w:rsidP="00350E0A">
      <w:r w:rsidRPr="00350E0A">
        <w:t xml:space="preserve">    "</w:t>
      </w:r>
      <w:proofErr w:type="spellStart"/>
      <w:proofErr w:type="gramStart"/>
      <w:r w:rsidRPr="00350E0A">
        <w:t>scheduleID</w:t>
      </w:r>
      <w:proofErr w:type="spellEnd"/>
      <w:proofErr w:type="gramEnd"/>
      <w:r w:rsidRPr="00350E0A">
        <w:t>": 4017,</w:t>
      </w:r>
    </w:p>
    <w:p w14:paraId="4AABF530" w14:textId="77777777" w:rsidR="00350E0A" w:rsidRPr="00350E0A" w:rsidRDefault="00350E0A" w:rsidP="00350E0A">
      <w:r w:rsidRPr="00350E0A">
        <w:t xml:space="preserve">    "</w:t>
      </w:r>
      <w:proofErr w:type="spellStart"/>
      <w:proofErr w:type="gramStart"/>
      <w:r w:rsidRPr="00350E0A">
        <w:t>firstName</w:t>
      </w:r>
      <w:proofErr w:type="spellEnd"/>
      <w:proofErr w:type="gramEnd"/>
      <w:r w:rsidRPr="00350E0A">
        <w:t>": "</w:t>
      </w:r>
      <w:r w:rsidRPr="00350E0A">
        <w:rPr>
          <w:lang w:val="ru-RU"/>
        </w:rPr>
        <w:t>Геннадий</w:t>
      </w:r>
      <w:r w:rsidRPr="00350E0A">
        <w:t>",</w:t>
      </w:r>
    </w:p>
    <w:p w14:paraId="41EA17E4" w14:textId="77777777" w:rsidR="00350E0A" w:rsidRPr="00350E0A" w:rsidRDefault="00350E0A" w:rsidP="00350E0A">
      <w:r w:rsidRPr="00350E0A">
        <w:t xml:space="preserve">    "</w:t>
      </w:r>
      <w:proofErr w:type="spellStart"/>
      <w:proofErr w:type="gramStart"/>
      <w:r w:rsidRPr="00350E0A">
        <w:t>secondName</w:t>
      </w:r>
      <w:proofErr w:type="spellEnd"/>
      <w:proofErr w:type="gramEnd"/>
      <w:r w:rsidRPr="00350E0A">
        <w:t>": "</w:t>
      </w:r>
      <w:r w:rsidRPr="00350E0A">
        <w:rPr>
          <w:lang w:val="ru-RU"/>
        </w:rPr>
        <w:t>Чистяков</w:t>
      </w:r>
      <w:r w:rsidRPr="00350E0A">
        <w:t>",</w:t>
      </w:r>
    </w:p>
    <w:p w14:paraId="4CA35D6B" w14:textId="77777777" w:rsidR="00350E0A" w:rsidRPr="00350E0A" w:rsidRDefault="00350E0A" w:rsidP="00350E0A">
      <w:pPr>
        <w:rPr>
          <w:lang w:val="ru-RU"/>
        </w:rPr>
      </w:pPr>
      <w:r w:rsidRPr="00350E0A">
        <w:t xml:space="preserve">    </w:t>
      </w:r>
      <w:r w:rsidRPr="00350E0A">
        <w:rPr>
          <w:lang w:val="ru-RU"/>
        </w:rPr>
        <w:t>"</w:t>
      </w:r>
      <w:proofErr w:type="spellStart"/>
      <w:r w:rsidRPr="00350E0A">
        <w:rPr>
          <w:lang w:val="ru-RU"/>
        </w:rPr>
        <w:t>middleName</w:t>
      </w:r>
      <w:proofErr w:type="spellEnd"/>
      <w:r w:rsidRPr="00350E0A">
        <w:rPr>
          <w:lang w:val="ru-RU"/>
        </w:rPr>
        <w:t>": "Андреевич",</w:t>
      </w:r>
    </w:p>
    <w:p w14:paraId="3243B8A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  "</w:t>
      </w:r>
      <w:proofErr w:type="spellStart"/>
      <w:r w:rsidRPr="00350E0A">
        <w:rPr>
          <w:lang w:val="ru-RU"/>
        </w:rPr>
        <w:t>text</w:t>
      </w:r>
      <w:proofErr w:type="spellEnd"/>
      <w:r w:rsidRPr="00350E0A">
        <w:rPr>
          <w:lang w:val="ru-RU"/>
        </w:rPr>
        <w:t>": "Последний день сдачи пояснительных записок",</w:t>
      </w:r>
    </w:p>
    <w:p w14:paraId="6B10806A" w14:textId="77777777" w:rsidR="00350E0A" w:rsidRPr="00350E0A" w:rsidRDefault="00350E0A" w:rsidP="00350E0A">
      <w:r w:rsidRPr="00350E0A">
        <w:rPr>
          <w:lang w:val="ru-RU"/>
        </w:rPr>
        <w:t xml:space="preserve">    </w:t>
      </w:r>
      <w:r w:rsidRPr="00350E0A">
        <w:t>"</w:t>
      </w:r>
      <w:proofErr w:type="spellStart"/>
      <w:proofErr w:type="gramStart"/>
      <w:r w:rsidRPr="00350E0A">
        <w:t>announceTime</w:t>
      </w:r>
      <w:proofErr w:type="spellEnd"/>
      <w:proofErr w:type="gramEnd"/>
      <w:r w:rsidRPr="00350E0A">
        <w:t>": "2016-12-17 15:36:25"</w:t>
      </w:r>
    </w:p>
    <w:p w14:paraId="731B4BDB" w14:textId="77777777" w:rsidR="00350E0A" w:rsidRPr="00350E0A" w:rsidRDefault="00350E0A" w:rsidP="00350E0A">
      <w:r w:rsidRPr="00350E0A">
        <w:t xml:space="preserve">    "</w:t>
      </w:r>
      <w:proofErr w:type="spellStart"/>
      <w:proofErr w:type="gramStart"/>
      <w:r w:rsidRPr="00350E0A">
        <w:t>pairDate</w:t>
      </w:r>
      <w:proofErr w:type="spellEnd"/>
      <w:proofErr w:type="gramEnd"/>
      <w:r w:rsidRPr="00350E0A">
        <w:t>": "2016-12-29"</w:t>
      </w:r>
    </w:p>
    <w:p w14:paraId="7939F961" w14:textId="77777777" w:rsidR="00350E0A" w:rsidRPr="00350E0A" w:rsidRDefault="00350E0A" w:rsidP="00350E0A">
      <w:r w:rsidRPr="00350E0A">
        <w:t xml:space="preserve">  }</w:t>
      </w:r>
    </w:p>
    <w:p w14:paraId="402102F0" w14:textId="77777777" w:rsidR="00350E0A" w:rsidRPr="00350E0A" w:rsidRDefault="00350E0A" w:rsidP="00350E0A">
      <w:r w:rsidRPr="00350E0A">
        <w:t>]</w:t>
      </w:r>
    </w:p>
    <w:p w14:paraId="4D7A7F0A" w14:textId="77777777" w:rsidR="00350E0A" w:rsidRPr="00350E0A" w:rsidRDefault="00350E0A" w:rsidP="00350E0A">
      <w:r w:rsidRPr="00350E0A">
        <w:t>```</w:t>
      </w:r>
    </w:p>
    <w:p w14:paraId="6F6871E8" w14:textId="77777777" w:rsidR="00350E0A" w:rsidRPr="00350E0A" w:rsidRDefault="00350E0A" w:rsidP="00350E0A">
      <w:r w:rsidRPr="00350E0A">
        <w:lastRenderedPageBreak/>
        <w:cr/>
      </w:r>
    </w:p>
    <w:p w14:paraId="14E6B1DE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71424A5E" w14:textId="77777777" w:rsidR="00350E0A" w:rsidRPr="00350E0A" w:rsidRDefault="00350E0A" w:rsidP="00350E0A">
      <w:r w:rsidRPr="00350E0A">
        <w:t xml:space="preserve"># </w:t>
      </w:r>
      <w:r w:rsidRPr="00350E0A">
        <w:rPr>
          <w:lang w:val="ru-RU"/>
        </w:rPr>
        <w:t>Метод</w:t>
      </w:r>
      <w:r w:rsidRPr="00350E0A">
        <w:t xml:space="preserve">: </w:t>
      </w:r>
      <w:proofErr w:type="spellStart"/>
      <w:r w:rsidRPr="00350E0A">
        <w:t>deparment.changeSecretKey</w:t>
      </w:r>
      <w:proofErr w:type="spellEnd"/>
      <w:r w:rsidRPr="00350E0A">
        <w:t>&lt;a name="</w:t>
      </w:r>
      <w:proofErr w:type="spellStart"/>
      <w:r w:rsidRPr="00350E0A">
        <w:t>deparment.changeSecretKey</w:t>
      </w:r>
      <w:proofErr w:type="spellEnd"/>
      <w:r w:rsidRPr="00350E0A">
        <w:t>"&gt;&lt;/a&gt;</w:t>
      </w:r>
    </w:p>
    <w:p w14:paraId="172BE53F" w14:textId="77777777" w:rsidR="00350E0A" w:rsidRPr="00350E0A" w:rsidRDefault="00350E0A" w:rsidP="00350E0A"/>
    <w:p w14:paraId="0A06675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позволяет изменить **любому** преподавателю секретный ключ своей кафедры.</w:t>
      </w:r>
    </w:p>
    <w:p w14:paraId="32B7836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доступен только для авторизованных преподавателей</w:t>
      </w:r>
    </w:p>
    <w:p w14:paraId="453981A7" w14:textId="77777777" w:rsidR="00350E0A" w:rsidRPr="00350E0A" w:rsidRDefault="00350E0A" w:rsidP="00350E0A">
      <w:pPr>
        <w:rPr>
          <w:lang w:val="ru-RU"/>
        </w:rPr>
      </w:pPr>
    </w:p>
    <w:p w14:paraId="4A2FBF1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Параметры</w:t>
      </w:r>
    </w:p>
    <w:p w14:paraId="24C2532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| Назначение     |</w:t>
      </w:r>
    </w:p>
    <w:p w14:paraId="4DFE01A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2492136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token</w:t>
      </w:r>
      <w:proofErr w:type="spellEnd"/>
      <w:r w:rsidRPr="00350E0A">
        <w:rPr>
          <w:lang w:val="ru-RU"/>
        </w:rPr>
        <w:t xml:space="preserve">**       | Уникальный ключ доступа </w:t>
      </w:r>
      <w:proofErr w:type="gramStart"/>
      <w:r w:rsidRPr="00350E0A">
        <w:rPr>
          <w:lang w:val="ru-RU"/>
        </w:rPr>
        <w:t>пользователя  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12FEFE9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secretKey</w:t>
      </w:r>
      <w:proofErr w:type="spellEnd"/>
      <w:r w:rsidRPr="00350E0A">
        <w:rPr>
          <w:lang w:val="ru-RU"/>
        </w:rPr>
        <w:t xml:space="preserve">** | Новый секретный ключ для регистрации </w:t>
      </w:r>
      <w:proofErr w:type="spellStart"/>
      <w:r w:rsidRPr="00350E0A">
        <w:rPr>
          <w:lang w:val="ru-RU"/>
        </w:rPr>
        <w:t>преподаватлей</w:t>
      </w:r>
      <w:proofErr w:type="spellEnd"/>
      <w:r w:rsidRPr="00350E0A">
        <w:rPr>
          <w:lang w:val="ru-RU"/>
        </w:rPr>
        <w:t xml:space="preserve"> на данной кафедре.  Ключ не более 50 символов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**Строка**</w:t>
      </w:r>
    </w:p>
    <w:p w14:paraId="5B795B64" w14:textId="77777777" w:rsidR="00350E0A" w:rsidRPr="00350E0A" w:rsidRDefault="00350E0A" w:rsidP="00350E0A">
      <w:pPr>
        <w:rPr>
          <w:lang w:val="ru-RU"/>
        </w:rPr>
      </w:pPr>
    </w:p>
    <w:p w14:paraId="59B3ED2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Ответ запроса</w:t>
      </w:r>
    </w:p>
    <w:p w14:paraId="669F067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В качестве ответа возвращается успешный код статуса (200) или ошибка, если во время выполнения метода произошла ошибка.</w:t>
      </w:r>
    </w:p>
    <w:p w14:paraId="7DC77CEF" w14:textId="77777777" w:rsidR="00350E0A" w:rsidRPr="00350E0A" w:rsidRDefault="00350E0A" w:rsidP="00350E0A">
      <w:pPr>
        <w:rPr>
          <w:lang w:val="ru-RU"/>
        </w:rPr>
      </w:pPr>
    </w:p>
    <w:p w14:paraId="6910D32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Ошибки</w:t>
      </w:r>
    </w:p>
    <w:p w14:paraId="4580B85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возвращает [стандартные ошибки](#</w:t>
      </w:r>
      <w:proofErr w:type="spellStart"/>
      <w:r w:rsidRPr="00350E0A">
        <w:rPr>
          <w:lang w:val="ru-RU"/>
        </w:rPr>
        <w:t>errors</w:t>
      </w:r>
      <w:proofErr w:type="spellEnd"/>
      <w:proofErr w:type="gramStart"/>
      <w:r w:rsidRPr="00350E0A">
        <w:rPr>
          <w:lang w:val="ru-RU"/>
        </w:rPr>
        <w:t>).&lt;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</w:t>
      </w:r>
    </w:p>
    <w:p w14:paraId="762D88AC" w14:textId="77777777" w:rsidR="00350E0A" w:rsidRPr="00350E0A" w:rsidRDefault="00350E0A" w:rsidP="00350E0A">
      <w:pPr>
        <w:rPr>
          <w:lang w:val="ru-RU"/>
        </w:rPr>
      </w:pPr>
    </w:p>
    <w:p w14:paraId="4BE113D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Пример</w:t>
      </w:r>
    </w:p>
    <w:p w14:paraId="14C3D5FC" w14:textId="77777777" w:rsidR="00350E0A" w:rsidRPr="00350E0A" w:rsidRDefault="00350E0A" w:rsidP="00350E0A">
      <w:pPr>
        <w:rPr>
          <w:lang w:val="ru-RU"/>
        </w:rPr>
      </w:pPr>
    </w:p>
    <w:p w14:paraId="37F4F01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Параметры запроса</w:t>
      </w:r>
    </w:p>
    <w:p w14:paraId="4AAAE65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Параметры | Значение параметра     |</w:t>
      </w:r>
    </w:p>
    <w:p w14:paraId="19535E7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2E5CB4C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token</w:t>
      </w:r>
      <w:proofErr w:type="spellEnd"/>
      <w:r w:rsidRPr="00350E0A">
        <w:rPr>
          <w:lang w:val="ru-RU"/>
        </w:rPr>
        <w:t>**       | niy4vkrlif2mmpbpdlixx3q1       |</w:t>
      </w:r>
    </w:p>
    <w:p w14:paraId="3591230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secretKey</w:t>
      </w:r>
      <w:proofErr w:type="spellEnd"/>
      <w:r w:rsidRPr="00350E0A">
        <w:rPr>
          <w:lang w:val="ru-RU"/>
        </w:rPr>
        <w:t xml:space="preserve">** | </w:t>
      </w:r>
      <w:proofErr w:type="spellStart"/>
      <w:r w:rsidRPr="00350E0A">
        <w:rPr>
          <w:lang w:val="ru-RU"/>
        </w:rPr>
        <w:t>VerySecretKey</w:t>
      </w:r>
      <w:proofErr w:type="spellEnd"/>
      <w:r w:rsidRPr="00350E0A">
        <w:rPr>
          <w:lang w:val="ru-RU"/>
        </w:rPr>
        <w:t>!</w:t>
      </w:r>
    </w:p>
    <w:p w14:paraId="1BFA3F88" w14:textId="77777777" w:rsidR="00350E0A" w:rsidRPr="00350E0A" w:rsidRDefault="00350E0A" w:rsidP="00350E0A">
      <w:pPr>
        <w:rPr>
          <w:lang w:val="ru-RU"/>
        </w:rPr>
      </w:pPr>
    </w:p>
    <w:p w14:paraId="6A63F26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Ответ сервера</w:t>
      </w:r>
    </w:p>
    <w:p w14:paraId="17579438" w14:textId="77777777" w:rsidR="00350E0A" w:rsidRPr="00350E0A" w:rsidRDefault="00350E0A" w:rsidP="00350E0A">
      <w:pPr>
        <w:rPr>
          <w:lang w:val="ru-RU"/>
        </w:rPr>
      </w:pPr>
    </w:p>
    <w:p w14:paraId="15DDD54E" w14:textId="77777777" w:rsidR="00350E0A" w:rsidRPr="00350E0A" w:rsidRDefault="00350E0A" w:rsidP="00350E0A">
      <w:r w:rsidRPr="00350E0A">
        <w:t>```</w:t>
      </w:r>
    </w:p>
    <w:p w14:paraId="7A4CC436" w14:textId="77777777" w:rsidR="00350E0A" w:rsidRPr="00350E0A" w:rsidRDefault="00350E0A" w:rsidP="00350E0A">
      <w:proofErr w:type="spellStart"/>
      <w:proofErr w:type="gramStart"/>
      <w:r w:rsidRPr="00350E0A">
        <w:t>statuscode</w:t>
      </w:r>
      <w:proofErr w:type="spellEnd"/>
      <w:proofErr w:type="gramEnd"/>
      <w:r w:rsidRPr="00350E0A">
        <w:t>: 200</w:t>
      </w:r>
    </w:p>
    <w:p w14:paraId="6E103244" w14:textId="77777777" w:rsidR="00350E0A" w:rsidRPr="00350E0A" w:rsidRDefault="00350E0A" w:rsidP="00350E0A">
      <w:r w:rsidRPr="00350E0A">
        <w:t>```</w:t>
      </w:r>
    </w:p>
    <w:p w14:paraId="7E655535" w14:textId="77777777" w:rsidR="00350E0A" w:rsidRPr="00350E0A" w:rsidRDefault="00350E0A" w:rsidP="00350E0A">
      <w:r w:rsidRPr="00350E0A">
        <w:cr/>
      </w:r>
    </w:p>
    <w:p w14:paraId="1082D1DC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05B9A54A" w14:textId="77777777" w:rsidR="00350E0A" w:rsidRPr="00350E0A" w:rsidRDefault="00350E0A" w:rsidP="00350E0A">
      <w:r w:rsidRPr="00350E0A">
        <w:t xml:space="preserve"># </w:t>
      </w:r>
      <w:r w:rsidRPr="00350E0A">
        <w:rPr>
          <w:lang w:val="ru-RU"/>
        </w:rPr>
        <w:t>Метод</w:t>
      </w:r>
      <w:r w:rsidRPr="00350E0A">
        <w:t xml:space="preserve">: </w:t>
      </w:r>
      <w:proofErr w:type="spellStart"/>
      <w:r w:rsidRPr="00350E0A">
        <w:t>group.changeAccess</w:t>
      </w:r>
      <w:proofErr w:type="spellEnd"/>
      <w:r w:rsidRPr="00350E0A">
        <w:t>&lt;a name="</w:t>
      </w:r>
      <w:proofErr w:type="spellStart"/>
      <w:r w:rsidRPr="00350E0A">
        <w:t>group.changeAccess</w:t>
      </w:r>
      <w:proofErr w:type="spellEnd"/>
      <w:r w:rsidRPr="00350E0A">
        <w:t>"&gt;&lt;/a&gt;</w:t>
      </w:r>
    </w:p>
    <w:p w14:paraId="3E06BC7C" w14:textId="77777777" w:rsidR="00350E0A" w:rsidRPr="00350E0A" w:rsidRDefault="00350E0A" w:rsidP="00350E0A"/>
    <w:p w14:paraId="2379A82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позволяет изменить права студента внутри группы.</w:t>
      </w:r>
    </w:p>
    <w:p w14:paraId="0D34C87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- Права студента может изменять **любой** преподаватель.</w:t>
      </w:r>
    </w:p>
    <w:p w14:paraId="3CFB777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- Права студента так же может изменить и студент, если он состоит в этой же группе и его права выше.</w:t>
      </w:r>
    </w:p>
    <w:p w14:paraId="1621E758" w14:textId="77777777" w:rsidR="00350E0A" w:rsidRPr="00350E0A" w:rsidRDefault="00350E0A" w:rsidP="00350E0A">
      <w:pPr>
        <w:rPr>
          <w:lang w:val="ru-RU"/>
        </w:rPr>
      </w:pPr>
    </w:p>
    <w:p w14:paraId="2DB4E4C6" w14:textId="77777777" w:rsidR="00350E0A" w:rsidRPr="00350E0A" w:rsidRDefault="00350E0A" w:rsidP="00350E0A">
      <w:pPr>
        <w:rPr>
          <w:lang w:val="ru-RU"/>
        </w:rPr>
      </w:pPr>
      <w:proofErr w:type="spellStart"/>
      <w:r w:rsidRPr="00350E0A">
        <w:rPr>
          <w:lang w:val="ru-RU"/>
        </w:rPr>
        <w:t>Подпробнее</w:t>
      </w:r>
      <w:proofErr w:type="spellEnd"/>
      <w:r w:rsidRPr="00350E0A">
        <w:rPr>
          <w:lang w:val="ru-RU"/>
        </w:rPr>
        <w:t xml:space="preserve"> о правах доступа можно прочитать в [разделе о структуре студентов](#</w:t>
      </w:r>
      <w:proofErr w:type="spellStart"/>
      <w:r w:rsidRPr="00350E0A">
        <w:rPr>
          <w:lang w:val="ru-RU"/>
        </w:rPr>
        <w:t>levelOfAccess</w:t>
      </w:r>
      <w:proofErr w:type="spellEnd"/>
      <w:r w:rsidRPr="00350E0A">
        <w:rPr>
          <w:lang w:val="ru-RU"/>
        </w:rPr>
        <w:t>)</w:t>
      </w:r>
    </w:p>
    <w:p w14:paraId="0FB9568D" w14:textId="77777777" w:rsidR="00350E0A" w:rsidRPr="00350E0A" w:rsidRDefault="00350E0A" w:rsidP="00350E0A">
      <w:pPr>
        <w:rPr>
          <w:lang w:val="ru-RU"/>
        </w:rPr>
      </w:pPr>
    </w:p>
    <w:p w14:paraId="543A11C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## Параметры</w:t>
      </w:r>
    </w:p>
    <w:p w14:paraId="52C9B04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| Назначение     |</w:t>
      </w:r>
    </w:p>
    <w:p w14:paraId="1E7B6BB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7FE0AEA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studentID</w:t>
      </w:r>
      <w:proofErr w:type="spellEnd"/>
      <w:r w:rsidRPr="00350E0A">
        <w:rPr>
          <w:lang w:val="ru-RU"/>
        </w:rPr>
        <w:t>**       | Положительное число, которое характеризует уникальный идентификатор студента. 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69997F6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access</w:t>
      </w:r>
      <w:proofErr w:type="spellEnd"/>
      <w:r w:rsidRPr="00350E0A">
        <w:rPr>
          <w:lang w:val="ru-RU"/>
        </w:rPr>
        <w:t>** | Число от 0 до 3, которое обозначает уровень прав студента.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**Положительное число**</w:t>
      </w:r>
    </w:p>
    <w:p w14:paraId="40B995E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token</w:t>
      </w:r>
      <w:proofErr w:type="spellEnd"/>
      <w:r w:rsidRPr="00350E0A">
        <w:rPr>
          <w:lang w:val="ru-RU"/>
        </w:rPr>
        <w:t>** | Уникальный ключ пользователя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2AB929BF" w14:textId="77777777" w:rsidR="00350E0A" w:rsidRPr="00350E0A" w:rsidRDefault="00350E0A" w:rsidP="00350E0A">
      <w:pPr>
        <w:rPr>
          <w:lang w:val="ru-RU"/>
        </w:rPr>
      </w:pPr>
    </w:p>
    <w:p w14:paraId="1C8341E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Ответ запроса</w:t>
      </w:r>
    </w:p>
    <w:p w14:paraId="728419A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В качестве ответа код статуса 200, если метод успешно выполнился и ошибка, если в процессе выполнения метода произошли исключения.</w:t>
      </w:r>
    </w:p>
    <w:p w14:paraId="50D7FFBE" w14:textId="77777777" w:rsidR="00350E0A" w:rsidRPr="00350E0A" w:rsidRDefault="00350E0A" w:rsidP="00350E0A">
      <w:pPr>
        <w:rPr>
          <w:lang w:val="ru-RU"/>
        </w:rPr>
      </w:pPr>
    </w:p>
    <w:p w14:paraId="097AF62A" w14:textId="77777777" w:rsidR="00350E0A" w:rsidRPr="00350E0A" w:rsidRDefault="00350E0A" w:rsidP="00350E0A">
      <w:pPr>
        <w:rPr>
          <w:lang w:val="ru-RU"/>
        </w:rPr>
      </w:pPr>
    </w:p>
    <w:p w14:paraId="4D42707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Ошибки</w:t>
      </w:r>
    </w:p>
    <w:p w14:paraId="08E067F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возвращает [стандартные ошибки](#</w:t>
      </w:r>
      <w:proofErr w:type="spellStart"/>
      <w:r w:rsidRPr="00350E0A">
        <w:rPr>
          <w:lang w:val="ru-RU"/>
        </w:rPr>
        <w:t>errors</w:t>
      </w:r>
      <w:proofErr w:type="spellEnd"/>
      <w:proofErr w:type="gramStart"/>
      <w:r w:rsidRPr="00350E0A">
        <w:rPr>
          <w:lang w:val="ru-RU"/>
        </w:rPr>
        <w:t>).&lt;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</w:t>
      </w:r>
    </w:p>
    <w:p w14:paraId="2400F1BB" w14:textId="77777777" w:rsidR="00350E0A" w:rsidRPr="00350E0A" w:rsidRDefault="00350E0A" w:rsidP="00350E0A">
      <w:pPr>
        <w:rPr>
          <w:lang w:val="ru-RU"/>
        </w:rPr>
      </w:pPr>
    </w:p>
    <w:p w14:paraId="5346509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Пример</w:t>
      </w:r>
    </w:p>
    <w:p w14:paraId="4B8EEA3A" w14:textId="77777777" w:rsidR="00350E0A" w:rsidRPr="00350E0A" w:rsidRDefault="00350E0A" w:rsidP="00350E0A">
      <w:pPr>
        <w:rPr>
          <w:lang w:val="ru-RU"/>
        </w:rPr>
      </w:pPr>
    </w:p>
    <w:p w14:paraId="44BC9B7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Параметры запроса</w:t>
      </w:r>
    </w:p>
    <w:p w14:paraId="12A43F3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Параметры | Значение параметра     |</w:t>
      </w:r>
    </w:p>
    <w:p w14:paraId="421A739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0BD1CB7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      | 1       |</w:t>
      </w:r>
    </w:p>
    <w:p w14:paraId="0A784D8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access</w:t>
      </w:r>
      <w:proofErr w:type="spellEnd"/>
      <w:r w:rsidRPr="00350E0A">
        <w:rPr>
          <w:lang w:val="ru-RU"/>
        </w:rPr>
        <w:t>** | 3</w:t>
      </w:r>
    </w:p>
    <w:p w14:paraId="4442389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token</w:t>
      </w:r>
      <w:proofErr w:type="spellEnd"/>
      <w:r w:rsidRPr="00350E0A">
        <w:rPr>
          <w:lang w:val="ru-RU"/>
        </w:rPr>
        <w:t>**       | niy4vkrlif2mmpbpdlixx3q1</w:t>
      </w:r>
    </w:p>
    <w:p w14:paraId="3B80B8F7" w14:textId="77777777" w:rsidR="00350E0A" w:rsidRPr="00350E0A" w:rsidRDefault="00350E0A" w:rsidP="00350E0A">
      <w:pPr>
        <w:rPr>
          <w:lang w:val="ru-RU"/>
        </w:rPr>
      </w:pPr>
    </w:p>
    <w:p w14:paraId="5444AE9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Ответ сервера</w:t>
      </w:r>
    </w:p>
    <w:p w14:paraId="69EB1FBC" w14:textId="77777777" w:rsidR="00350E0A" w:rsidRPr="00350E0A" w:rsidRDefault="00350E0A" w:rsidP="00350E0A">
      <w:pPr>
        <w:rPr>
          <w:lang w:val="ru-RU"/>
        </w:rPr>
      </w:pPr>
    </w:p>
    <w:p w14:paraId="7C2D6EAC" w14:textId="77777777" w:rsidR="00350E0A" w:rsidRPr="00350E0A" w:rsidRDefault="00350E0A" w:rsidP="00350E0A">
      <w:r w:rsidRPr="00350E0A">
        <w:t>```</w:t>
      </w:r>
    </w:p>
    <w:p w14:paraId="75FBB497" w14:textId="77777777" w:rsidR="00350E0A" w:rsidRPr="00350E0A" w:rsidRDefault="00350E0A" w:rsidP="00350E0A">
      <w:proofErr w:type="spellStart"/>
      <w:proofErr w:type="gramStart"/>
      <w:r w:rsidRPr="00350E0A">
        <w:t>statuscode</w:t>
      </w:r>
      <w:proofErr w:type="spellEnd"/>
      <w:proofErr w:type="gramEnd"/>
      <w:r w:rsidRPr="00350E0A">
        <w:t>: 200</w:t>
      </w:r>
    </w:p>
    <w:p w14:paraId="544C0BA7" w14:textId="77777777" w:rsidR="00350E0A" w:rsidRPr="00350E0A" w:rsidRDefault="00350E0A" w:rsidP="00350E0A">
      <w:r w:rsidRPr="00350E0A">
        <w:t>```</w:t>
      </w:r>
    </w:p>
    <w:p w14:paraId="0467D6D2" w14:textId="77777777" w:rsidR="00350E0A" w:rsidRPr="00350E0A" w:rsidRDefault="00350E0A" w:rsidP="00350E0A">
      <w:r w:rsidRPr="00350E0A">
        <w:cr/>
      </w:r>
    </w:p>
    <w:p w14:paraId="1EA8DEE7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4F7C08A0" w14:textId="77777777" w:rsidR="00350E0A" w:rsidRPr="00350E0A" w:rsidRDefault="00350E0A" w:rsidP="00350E0A">
      <w:r w:rsidRPr="00350E0A">
        <w:t xml:space="preserve"># </w:t>
      </w:r>
      <w:r w:rsidRPr="00350E0A">
        <w:rPr>
          <w:lang w:val="ru-RU"/>
        </w:rPr>
        <w:t>Метод</w:t>
      </w:r>
      <w:r w:rsidRPr="00350E0A">
        <w:t xml:space="preserve">: </w:t>
      </w:r>
      <w:proofErr w:type="spellStart"/>
      <w:r w:rsidRPr="00350E0A">
        <w:t>group.get</w:t>
      </w:r>
      <w:proofErr w:type="spellEnd"/>
      <w:r w:rsidRPr="00350E0A">
        <w:t>&lt;a name="</w:t>
      </w:r>
      <w:proofErr w:type="spellStart"/>
      <w:r w:rsidRPr="00350E0A">
        <w:t>group.get</w:t>
      </w:r>
      <w:proofErr w:type="spellEnd"/>
      <w:r w:rsidRPr="00350E0A">
        <w:t>"&gt;&lt;/a&gt;</w:t>
      </w:r>
    </w:p>
    <w:p w14:paraId="6463D19E" w14:textId="77777777" w:rsidR="00350E0A" w:rsidRPr="00350E0A" w:rsidRDefault="00350E0A" w:rsidP="00350E0A"/>
    <w:p w14:paraId="646D7F0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позволяет получить информации о заданной группе.</w:t>
      </w:r>
    </w:p>
    <w:p w14:paraId="57AF073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Возвращает информацию о группе с заданным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</w:t>
      </w:r>
    </w:p>
    <w:p w14:paraId="70B46A05" w14:textId="77777777" w:rsidR="00350E0A" w:rsidRPr="00350E0A" w:rsidRDefault="00350E0A" w:rsidP="00350E0A">
      <w:pPr>
        <w:rPr>
          <w:lang w:val="ru-RU"/>
        </w:rPr>
      </w:pPr>
    </w:p>
    <w:p w14:paraId="545445F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Параметры</w:t>
      </w:r>
    </w:p>
    <w:p w14:paraId="400DE4A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| Назначение     |</w:t>
      </w:r>
    </w:p>
    <w:p w14:paraId="7009000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2452087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      | Положительное число, которое характеризует уникальный идентификатор учебной группы. 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&gt;**Целое число**</w:t>
      </w:r>
    </w:p>
    <w:p w14:paraId="7A1ACE69" w14:textId="77777777" w:rsidR="00350E0A" w:rsidRPr="00350E0A" w:rsidRDefault="00350E0A" w:rsidP="00350E0A">
      <w:pPr>
        <w:rPr>
          <w:lang w:val="ru-RU"/>
        </w:rPr>
      </w:pPr>
    </w:p>
    <w:p w14:paraId="716D798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Ответ запроса</w:t>
      </w:r>
    </w:p>
    <w:p w14:paraId="0FDCBCD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В качестве ответа возвращается </w:t>
      </w:r>
      <w:proofErr w:type="spellStart"/>
      <w:r w:rsidRPr="00350E0A">
        <w:rPr>
          <w:lang w:val="ru-RU"/>
        </w:rPr>
        <w:t>json</w:t>
      </w:r>
      <w:proofErr w:type="spellEnd"/>
      <w:r w:rsidRPr="00350E0A">
        <w:rPr>
          <w:lang w:val="ru-RU"/>
        </w:rPr>
        <w:t xml:space="preserve"> объект с заданными полями:</w:t>
      </w:r>
    </w:p>
    <w:p w14:paraId="22444005" w14:textId="77777777" w:rsidR="00350E0A" w:rsidRPr="00350E0A" w:rsidRDefault="00350E0A" w:rsidP="00350E0A">
      <w:pPr>
        <w:rPr>
          <w:lang w:val="ru-RU"/>
        </w:rPr>
      </w:pPr>
    </w:p>
    <w:p w14:paraId="2F58CC1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   | Назначение     |</w:t>
      </w:r>
    </w:p>
    <w:p w14:paraId="7C9A8B1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| :------------- | :------------- |</w:t>
      </w:r>
    </w:p>
    <w:p w14:paraId="4FD79B9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              | Уникальный идентификатор группы&lt;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1D78072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|**</w:t>
      </w:r>
      <w:proofErr w:type="spellStart"/>
      <w:r w:rsidRPr="00350E0A">
        <w:rPr>
          <w:lang w:val="ru-RU"/>
        </w:rPr>
        <w:t>nameShort</w:t>
      </w:r>
      <w:proofErr w:type="spellEnd"/>
      <w:r w:rsidRPr="00350E0A">
        <w:rPr>
          <w:lang w:val="ru-RU"/>
        </w:rPr>
        <w:t>**       | Короткое имя группы&lt;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20B8531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nameLong</w:t>
      </w:r>
      <w:proofErr w:type="spellEnd"/>
      <w:r w:rsidRPr="00350E0A">
        <w:rPr>
          <w:lang w:val="ru-RU"/>
        </w:rPr>
        <w:t>**      | Длинное имя группы&lt;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5A57877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degree</w:t>
      </w:r>
      <w:proofErr w:type="spellEnd"/>
      <w:r w:rsidRPr="00350E0A">
        <w:rPr>
          <w:lang w:val="ru-RU"/>
        </w:rPr>
        <w:t>**      | Ученая степень группы (*Бакалавр*, *</w:t>
      </w:r>
      <w:proofErr w:type="spellStart"/>
      <w:r w:rsidRPr="00350E0A">
        <w:rPr>
          <w:lang w:val="ru-RU"/>
        </w:rPr>
        <w:t>Специалитет</w:t>
      </w:r>
      <w:proofErr w:type="spellEnd"/>
      <w:r w:rsidRPr="00350E0A">
        <w:rPr>
          <w:lang w:val="ru-RU"/>
        </w:rPr>
        <w:t>*, *Магистратура*, *Аспирантура</w:t>
      </w:r>
      <w:proofErr w:type="gramStart"/>
      <w:r w:rsidRPr="00350E0A">
        <w:rPr>
          <w:lang w:val="ru-RU"/>
        </w:rPr>
        <w:t>*)&lt;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6AF4EDB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formOfEducation</w:t>
      </w:r>
      <w:proofErr w:type="spellEnd"/>
      <w:r w:rsidRPr="00350E0A">
        <w:rPr>
          <w:lang w:val="ru-RU"/>
        </w:rPr>
        <w:t>** | Форма обучения группы (*Очная*, *Заочная*, *Дистанционная</w:t>
      </w:r>
      <w:proofErr w:type="gramStart"/>
      <w:r w:rsidRPr="00350E0A">
        <w:rPr>
          <w:lang w:val="ru-RU"/>
        </w:rPr>
        <w:t>*)&lt;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514F9D1B" w14:textId="77777777" w:rsidR="00350E0A" w:rsidRPr="00350E0A" w:rsidRDefault="00350E0A" w:rsidP="00350E0A">
      <w:pPr>
        <w:rPr>
          <w:lang w:val="ru-RU"/>
        </w:rPr>
      </w:pPr>
    </w:p>
    <w:p w14:paraId="764AEDBF" w14:textId="77777777" w:rsidR="00350E0A" w:rsidRPr="00350E0A" w:rsidRDefault="00350E0A" w:rsidP="00350E0A">
      <w:pPr>
        <w:rPr>
          <w:lang w:val="ru-RU"/>
        </w:rPr>
      </w:pPr>
    </w:p>
    <w:p w14:paraId="338FA98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Ошибки</w:t>
      </w:r>
    </w:p>
    <w:p w14:paraId="296784A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возвращает [стандартные ошибки](#</w:t>
      </w:r>
      <w:proofErr w:type="spellStart"/>
      <w:r w:rsidRPr="00350E0A">
        <w:rPr>
          <w:lang w:val="ru-RU"/>
        </w:rPr>
        <w:t>errors</w:t>
      </w:r>
      <w:proofErr w:type="spellEnd"/>
      <w:proofErr w:type="gramStart"/>
      <w:r w:rsidRPr="00350E0A">
        <w:rPr>
          <w:lang w:val="ru-RU"/>
        </w:rPr>
        <w:t>).&lt;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</w:t>
      </w:r>
    </w:p>
    <w:p w14:paraId="03599228" w14:textId="77777777" w:rsidR="00350E0A" w:rsidRPr="00350E0A" w:rsidRDefault="00350E0A" w:rsidP="00350E0A">
      <w:pPr>
        <w:rPr>
          <w:lang w:val="ru-RU"/>
        </w:rPr>
      </w:pPr>
    </w:p>
    <w:p w14:paraId="1E48A99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Пример</w:t>
      </w:r>
    </w:p>
    <w:p w14:paraId="649E4A36" w14:textId="77777777" w:rsidR="00350E0A" w:rsidRPr="00350E0A" w:rsidRDefault="00350E0A" w:rsidP="00350E0A">
      <w:pPr>
        <w:rPr>
          <w:lang w:val="ru-RU"/>
        </w:rPr>
      </w:pPr>
    </w:p>
    <w:p w14:paraId="2791E35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Параметры запроса</w:t>
      </w:r>
    </w:p>
    <w:p w14:paraId="22CB65C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Параметры | Значение параметра     |</w:t>
      </w:r>
    </w:p>
    <w:p w14:paraId="700BA58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09DB2FE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      | 639     |</w:t>
      </w:r>
    </w:p>
    <w:p w14:paraId="38C85E72" w14:textId="77777777" w:rsidR="00350E0A" w:rsidRPr="00350E0A" w:rsidRDefault="00350E0A" w:rsidP="00350E0A">
      <w:pPr>
        <w:rPr>
          <w:lang w:val="ru-RU"/>
        </w:rPr>
      </w:pPr>
    </w:p>
    <w:p w14:paraId="79DC0C7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Ответ сервера</w:t>
      </w:r>
    </w:p>
    <w:p w14:paraId="09D7DF6B" w14:textId="77777777" w:rsidR="00350E0A" w:rsidRPr="00350E0A" w:rsidRDefault="00350E0A" w:rsidP="00350E0A">
      <w:pPr>
        <w:rPr>
          <w:lang w:val="ru-RU"/>
        </w:rPr>
      </w:pPr>
    </w:p>
    <w:p w14:paraId="39A2D4C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```</w:t>
      </w:r>
    </w:p>
    <w:p w14:paraId="36C9A60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{</w:t>
      </w:r>
    </w:p>
    <w:p w14:paraId="70F2CB7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 xml:space="preserve">  "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": 639,</w:t>
      </w:r>
    </w:p>
    <w:p w14:paraId="2D751A5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"</w:t>
      </w:r>
      <w:proofErr w:type="spellStart"/>
      <w:r w:rsidRPr="00350E0A">
        <w:rPr>
          <w:lang w:val="ru-RU"/>
        </w:rPr>
        <w:t>nameShort</w:t>
      </w:r>
      <w:proofErr w:type="spellEnd"/>
      <w:r w:rsidRPr="00350E0A">
        <w:rPr>
          <w:lang w:val="ru-RU"/>
        </w:rPr>
        <w:t>": "ИВТб-32",</w:t>
      </w:r>
    </w:p>
    <w:p w14:paraId="007FF10B" w14:textId="77777777" w:rsidR="00350E0A" w:rsidRPr="00350E0A" w:rsidRDefault="00350E0A" w:rsidP="00350E0A">
      <w:r w:rsidRPr="00350E0A">
        <w:rPr>
          <w:lang w:val="ru-RU"/>
        </w:rPr>
        <w:t xml:space="preserve">  </w:t>
      </w:r>
      <w:r w:rsidRPr="00350E0A">
        <w:t>"</w:t>
      </w:r>
      <w:proofErr w:type="spellStart"/>
      <w:proofErr w:type="gramStart"/>
      <w:r w:rsidRPr="00350E0A">
        <w:t>nameLong</w:t>
      </w:r>
      <w:proofErr w:type="spellEnd"/>
      <w:proofErr w:type="gramEnd"/>
      <w:r w:rsidRPr="00350E0A">
        <w:t>": "</w:t>
      </w:r>
      <w:proofErr w:type="spellStart"/>
      <w:r w:rsidRPr="00350E0A">
        <w:rPr>
          <w:lang w:val="ru-RU"/>
        </w:rPr>
        <w:t>ИВТб</w:t>
      </w:r>
      <w:proofErr w:type="spellEnd"/>
      <w:r w:rsidRPr="00350E0A">
        <w:t>-3302-02-00",</w:t>
      </w:r>
    </w:p>
    <w:p w14:paraId="474EF562" w14:textId="77777777" w:rsidR="00350E0A" w:rsidRPr="00350E0A" w:rsidRDefault="00350E0A" w:rsidP="00350E0A">
      <w:r w:rsidRPr="00350E0A">
        <w:t xml:space="preserve">  "</w:t>
      </w:r>
      <w:proofErr w:type="gramStart"/>
      <w:r w:rsidRPr="00350E0A">
        <w:t>degree</w:t>
      </w:r>
      <w:proofErr w:type="gramEnd"/>
      <w:r w:rsidRPr="00350E0A">
        <w:t>": "</w:t>
      </w:r>
      <w:r w:rsidRPr="00350E0A">
        <w:rPr>
          <w:lang w:val="ru-RU"/>
        </w:rPr>
        <w:t>Бакалавр</w:t>
      </w:r>
      <w:r w:rsidRPr="00350E0A">
        <w:t>",</w:t>
      </w:r>
    </w:p>
    <w:p w14:paraId="3B2887E5" w14:textId="77777777" w:rsidR="00350E0A" w:rsidRPr="00350E0A" w:rsidRDefault="00350E0A" w:rsidP="00350E0A">
      <w:r w:rsidRPr="00350E0A">
        <w:t xml:space="preserve">  "</w:t>
      </w:r>
      <w:proofErr w:type="spellStart"/>
      <w:proofErr w:type="gramStart"/>
      <w:r w:rsidRPr="00350E0A">
        <w:t>formOfEducation</w:t>
      </w:r>
      <w:proofErr w:type="spellEnd"/>
      <w:proofErr w:type="gramEnd"/>
      <w:r w:rsidRPr="00350E0A">
        <w:t>": "</w:t>
      </w:r>
      <w:r w:rsidRPr="00350E0A">
        <w:rPr>
          <w:lang w:val="ru-RU"/>
        </w:rPr>
        <w:t>Очная</w:t>
      </w:r>
      <w:r w:rsidRPr="00350E0A">
        <w:t>"</w:t>
      </w:r>
    </w:p>
    <w:p w14:paraId="1CF23296" w14:textId="77777777" w:rsidR="00350E0A" w:rsidRPr="00350E0A" w:rsidRDefault="00350E0A" w:rsidP="00350E0A">
      <w:r w:rsidRPr="00350E0A">
        <w:t>}</w:t>
      </w:r>
    </w:p>
    <w:p w14:paraId="128B6888" w14:textId="77777777" w:rsidR="00350E0A" w:rsidRPr="00350E0A" w:rsidRDefault="00350E0A" w:rsidP="00350E0A">
      <w:r w:rsidRPr="00350E0A">
        <w:t>```</w:t>
      </w:r>
    </w:p>
    <w:p w14:paraId="0935DA30" w14:textId="77777777" w:rsidR="00350E0A" w:rsidRPr="00350E0A" w:rsidRDefault="00350E0A" w:rsidP="00350E0A">
      <w:r w:rsidRPr="00350E0A">
        <w:cr/>
      </w:r>
    </w:p>
    <w:p w14:paraId="7200206D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09E8F042" w14:textId="77777777" w:rsidR="00350E0A" w:rsidRPr="00350E0A" w:rsidRDefault="00350E0A" w:rsidP="00350E0A">
      <w:r w:rsidRPr="00350E0A">
        <w:t xml:space="preserve"># </w:t>
      </w:r>
      <w:r w:rsidRPr="00350E0A">
        <w:rPr>
          <w:lang w:val="ru-RU"/>
        </w:rPr>
        <w:t>Метод</w:t>
      </w:r>
      <w:r w:rsidRPr="00350E0A">
        <w:t xml:space="preserve">: </w:t>
      </w:r>
      <w:proofErr w:type="spellStart"/>
      <w:r w:rsidRPr="00350E0A">
        <w:t>group.getMembers</w:t>
      </w:r>
      <w:proofErr w:type="spellEnd"/>
      <w:r w:rsidRPr="00350E0A">
        <w:t>&lt;a name="</w:t>
      </w:r>
      <w:proofErr w:type="spellStart"/>
      <w:r w:rsidRPr="00350E0A">
        <w:t>group.getMembers</w:t>
      </w:r>
      <w:proofErr w:type="spellEnd"/>
      <w:r w:rsidRPr="00350E0A">
        <w:t>"&gt;&lt;/a&gt;</w:t>
      </w:r>
    </w:p>
    <w:p w14:paraId="4855D4CA" w14:textId="77777777" w:rsidR="00350E0A" w:rsidRPr="00350E0A" w:rsidRDefault="00350E0A" w:rsidP="00350E0A"/>
    <w:p w14:paraId="1FD127C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возвращает список студентов, которые обучаются в заданной учебной группы.</w:t>
      </w:r>
    </w:p>
    <w:p w14:paraId="35F06B7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Возвращает информацию о студентах обучающихся в группе с заданным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</w:t>
      </w:r>
    </w:p>
    <w:p w14:paraId="635884F5" w14:textId="77777777" w:rsidR="00350E0A" w:rsidRPr="00350E0A" w:rsidRDefault="00350E0A" w:rsidP="00350E0A">
      <w:pPr>
        <w:rPr>
          <w:lang w:val="ru-RU"/>
        </w:rPr>
      </w:pPr>
    </w:p>
    <w:p w14:paraId="55F1901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Параметры</w:t>
      </w:r>
    </w:p>
    <w:p w14:paraId="2F3150B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| Назначение     |</w:t>
      </w:r>
    </w:p>
    <w:p w14:paraId="11F35E1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406C923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      | Положительное число, которое характеризует уникальный идентификатор группы. 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2032DC65" w14:textId="77777777" w:rsidR="00350E0A" w:rsidRPr="00350E0A" w:rsidRDefault="00350E0A" w:rsidP="00350E0A">
      <w:pPr>
        <w:rPr>
          <w:lang w:val="ru-RU"/>
        </w:rPr>
      </w:pPr>
    </w:p>
    <w:p w14:paraId="5A3DC4F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Ответ запроса</w:t>
      </w:r>
    </w:p>
    <w:p w14:paraId="0EB9188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 xml:space="preserve">В качестве ответа возвращается </w:t>
      </w:r>
      <w:proofErr w:type="spellStart"/>
      <w:r w:rsidRPr="00350E0A">
        <w:rPr>
          <w:lang w:val="ru-RU"/>
        </w:rPr>
        <w:t>json</w:t>
      </w:r>
      <w:proofErr w:type="spellEnd"/>
      <w:r w:rsidRPr="00350E0A">
        <w:rPr>
          <w:lang w:val="ru-RU"/>
        </w:rPr>
        <w:t xml:space="preserve"> список состоящий из объектов с заданными полями:</w:t>
      </w:r>
    </w:p>
    <w:p w14:paraId="6DEE0D96" w14:textId="77777777" w:rsidR="00350E0A" w:rsidRPr="00350E0A" w:rsidRDefault="00350E0A" w:rsidP="00350E0A">
      <w:pPr>
        <w:rPr>
          <w:lang w:val="ru-RU"/>
        </w:rPr>
      </w:pPr>
    </w:p>
    <w:p w14:paraId="608C35F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   | Назначение     |</w:t>
      </w:r>
    </w:p>
    <w:p w14:paraId="7DFE418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1E24D63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              | Уникальный идентификатор студента&lt;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063B1E0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firstName</w:t>
      </w:r>
      <w:proofErr w:type="spellEnd"/>
      <w:r w:rsidRPr="00350E0A">
        <w:rPr>
          <w:lang w:val="ru-RU"/>
        </w:rPr>
        <w:t>**       | Имя пользователя&lt;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24FCAE4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secondName</w:t>
      </w:r>
      <w:proofErr w:type="spellEnd"/>
      <w:r w:rsidRPr="00350E0A">
        <w:rPr>
          <w:lang w:val="ru-RU"/>
        </w:rPr>
        <w:t>**      | Фамилия&lt;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0CB7375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middleName</w:t>
      </w:r>
      <w:proofErr w:type="spellEnd"/>
      <w:r w:rsidRPr="00350E0A">
        <w:rPr>
          <w:lang w:val="ru-RU"/>
        </w:rPr>
        <w:t>**      | Отчество&lt;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6BD37C2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groupID</w:t>
      </w:r>
      <w:proofErr w:type="spellEnd"/>
      <w:r w:rsidRPr="00350E0A">
        <w:rPr>
          <w:lang w:val="ru-RU"/>
        </w:rPr>
        <w:t>** | Уникальный идентификатор учебной группы&lt;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2B4F5CD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groupShortName</w:t>
      </w:r>
      <w:proofErr w:type="spellEnd"/>
      <w:r w:rsidRPr="00350E0A">
        <w:rPr>
          <w:lang w:val="ru-RU"/>
        </w:rPr>
        <w:t>** | Короткое имя группы&lt;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1EAA124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levelOfAccess</w:t>
      </w:r>
      <w:proofErr w:type="spellEnd"/>
      <w:r w:rsidRPr="00350E0A">
        <w:rPr>
          <w:lang w:val="ru-RU"/>
        </w:rPr>
        <w:t>** | Права доступа в группе. Подробнее о правах доступа можно прочитать в [данном разделе](#</w:t>
      </w:r>
      <w:proofErr w:type="spellStart"/>
      <w:proofErr w:type="gramStart"/>
      <w:r w:rsidRPr="00350E0A">
        <w:rPr>
          <w:lang w:val="ru-RU"/>
        </w:rPr>
        <w:t>levelOfAccess</w:t>
      </w:r>
      <w:proofErr w:type="spellEnd"/>
      <w:r w:rsidRPr="00350E0A">
        <w:rPr>
          <w:lang w:val="ru-RU"/>
        </w:rPr>
        <w:t>)&lt;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7D8CFE84" w14:textId="77777777" w:rsidR="00350E0A" w:rsidRPr="00350E0A" w:rsidRDefault="00350E0A" w:rsidP="00350E0A">
      <w:pPr>
        <w:rPr>
          <w:lang w:val="ru-RU"/>
        </w:rPr>
      </w:pPr>
    </w:p>
    <w:p w14:paraId="250D1966" w14:textId="77777777" w:rsidR="00350E0A" w:rsidRPr="00350E0A" w:rsidRDefault="00350E0A" w:rsidP="00350E0A">
      <w:pPr>
        <w:rPr>
          <w:lang w:val="ru-RU"/>
        </w:rPr>
      </w:pPr>
    </w:p>
    <w:p w14:paraId="029412E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Ошибки</w:t>
      </w:r>
    </w:p>
    <w:p w14:paraId="05A51DC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возвращает [стандартные ошибки](#</w:t>
      </w:r>
      <w:proofErr w:type="spellStart"/>
      <w:r w:rsidRPr="00350E0A">
        <w:rPr>
          <w:lang w:val="ru-RU"/>
        </w:rPr>
        <w:t>errors</w:t>
      </w:r>
      <w:proofErr w:type="spellEnd"/>
      <w:proofErr w:type="gramStart"/>
      <w:r w:rsidRPr="00350E0A">
        <w:rPr>
          <w:lang w:val="ru-RU"/>
        </w:rPr>
        <w:t>).&lt;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</w:t>
      </w:r>
    </w:p>
    <w:p w14:paraId="2A732AB1" w14:textId="77777777" w:rsidR="00350E0A" w:rsidRPr="00350E0A" w:rsidRDefault="00350E0A" w:rsidP="00350E0A">
      <w:pPr>
        <w:rPr>
          <w:lang w:val="ru-RU"/>
        </w:rPr>
      </w:pPr>
    </w:p>
    <w:p w14:paraId="1F398DE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Пример</w:t>
      </w:r>
    </w:p>
    <w:p w14:paraId="7E0597B1" w14:textId="77777777" w:rsidR="00350E0A" w:rsidRPr="00350E0A" w:rsidRDefault="00350E0A" w:rsidP="00350E0A">
      <w:pPr>
        <w:rPr>
          <w:lang w:val="ru-RU"/>
        </w:rPr>
      </w:pPr>
    </w:p>
    <w:p w14:paraId="37994F6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Параметры запроса</w:t>
      </w:r>
    </w:p>
    <w:p w14:paraId="0F8832C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Параметры | Значение параметра     |</w:t>
      </w:r>
    </w:p>
    <w:p w14:paraId="7711E37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0451771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      | 639       |</w:t>
      </w:r>
    </w:p>
    <w:p w14:paraId="4452CC94" w14:textId="77777777" w:rsidR="00350E0A" w:rsidRPr="00350E0A" w:rsidRDefault="00350E0A" w:rsidP="00350E0A">
      <w:pPr>
        <w:rPr>
          <w:lang w:val="ru-RU"/>
        </w:rPr>
      </w:pPr>
    </w:p>
    <w:p w14:paraId="377F231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Ответ сервера</w:t>
      </w:r>
    </w:p>
    <w:p w14:paraId="2371A3E3" w14:textId="77777777" w:rsidR="00350E0A" w:rsidRPr="00350E0A" w:rsidRDefault="00350E0A" w:rsidP="00350E0A">
      <w:pPr>
        <w:rPr>
          <w:lang w:val="ru-RU"/>
        </w:rPr>
      </w:pPr>
    </w:p>
    <w:p w14:paraId="59A90B5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```</w:t>
      </w:r>
    </w:p>
    <w:p w14:paraId="4524D43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[</w:t>
      </w:r>
    </w:p>
    <w:p w14:paraId="30EDD9A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{</w:t>
      </w:r>
    </w:p>
    <w:p w14:paraId="2FC3EB2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  "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": 1,</w:t>
      </w:r>
    </w:p>
    <w:p w14:paraId="0A21314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  "</w:t>
      </w:r>
      <w:proofErr w:type="spellStart"/>
      <w:r w:rsidRPr="00350E0A">
        <w:rPr>
          <w:lang w:val="ru-RU"/>
        </w:rPr>
        <w:t>firstName</w:t>
      </w:r>
      <w:proofErr w:type="spellEnd"/>
      <w:r w:rsidRPr="00350E0A">
        <w:rPr>
          <w:lang w:val="ru-RU"/>
        </w:rPr>
        <w:t>": "Даниил",</w:t>
      </w:r>
    </w:p>
    <w:p w14:paraId="366D33A9" w14:textId="77777777" w:rsidR="00350E0A" w:rsidRPr="00350E0A" w:rsidRDefault="00350E0A" w:rsidP="00350E0A">
      <w:r w:rsidRPr="00350E0A">
        <w:rPr>
          <w:lang w:val="ru-RU"/>
        </w:rPr>
        <w:t xml:space="preserve">    </w:t>
      </w:r>
      <w:r w:rsidRPr="00350E0A">
        <w:t>"</w:t>
      </w:r>
      <w:proofErr w:type="spellStart"/>
      <w:proofErr w:type="gramStart"/>
      <w:r w:rsidRPr="00350E0A">
        <w:t>secondName</w:t>
      </w:r>
      <w:proofErr w:type="spellEnd"/>
      <w:proofErr w:type="gramEnd"/>
      <w:r w:rsidRPr="00350E0A">
        <w:t>": "</w:t>
      </w:r>
      <w:proofErr w:type="spellStart"/>
      <w:r w:rsidRPr="00350E0A">
        <w:rPr>
          <w:lang w:val="ru-RU"/>
        </w:rPr>
        <w:t>Щесняк</w:t>
      </w:r>
      <w:proofErr w:type="spellEnd"/>
      <w:r w:rsidRPr="00350E0A">
        <w:t>",</w:t>
      </w:r>
    </w:p>
    <w:p w14:paraId="1663A853" w14:textId="77777777" w:rsidR="00350E0A" w:rsidRPr="00350E0A" w:rsidRDefault="00350E0A" w:rsidP="00350E0A">
      <w:r w:rsidRPr="00350E0A">
        <w:t xml:space="preserve">    "</w:t>
      </w:r>
      <w:proofErr w:type="spellStart"/>
      <w:proofErr w:type="gramStart"/>
      <w:r w:rsidRPr="00350E0A">
        <w:t>middleName</w:t>
      </w:r>
      <w:proofErr w:type="spellEnd"/>
      <w:proofErr w:type="gramEnd"/>
      <w:r w:rsidRPr="00350E0A">
        <w:t>": "</w:t>
      </w:r>
      <w:r w:rsidRPr="00350E0A">
        <w:rPr>
          <w:lang w:val="ru-RU"/>
        </w:rPr>
        <w:t>Сергеевич</w:t>
      </w:r>
      <w:r w:rsidRPr="00350E0A">
        <w:t>",</w:t>
      </w:r>
    </w:p>
    <w:p w14:paraId="083D2809" w14:textId="77777777" w:rsidR="00350E0A" w:rsidRPr="00350E0A" w:rsidRDefault="00350E0A" w:rsidP="00350E0A">
      <w:r w:rsidRPr="00350E0A">
        <w:t xml:space="preserve">    "</w:t>
      </w:r>
      <w:proofErr w:type="spellStart"/>
      <w:proofErr w:type="gramStart"/>
      <w:r w:rsidRPr="00350E0A">
        <w:t>groupID</w:t>
      </w:r>
      <w:proofErr w:type="spellEnd"/>
      <w:proofErr w:type="gramEnd"/>
      <w:r w:rsidRPr="00350E0A">
        <w:t>": 639,</w:t>
      </w:r>
    </w:p>
    <w:p w14:paraId="2D35975F" w14:textId="77777777" w:rsidR="00350E0A" w:rsidRPr="00350E0A" w:rsidRDefault="00350E0A" w:rsidP="00350E0A">
      <w:r w:rsidRPr="00350E0A">
        <w:t xml:space="preserve">    "</w:t>
      </w:r>
      <w:proofErr w:type="spellStart"/>
      <w:proofErr w:type="gramStart"/>
      <w:r w:rsidRPr="00350E0A">
        <w:t>groupShortName</w:t>
      </w:r>
      <w:proofErr w:type="spellEnd"/>
      <w:proofErr w:type="gramEnd"/>
      <w:r w:rsidRPr="00350E0A">
        <w:t>": "</w:t>
      </w:r>
      <w:proofErr w:type="spellStart"/>
      <w:r w:rsidRPr="00350E0A">
        <w:rPr>
          <w:lang w:val="ru-RU"/>
        </w:rPr>
        <w:t>ИВТб</w:t>
      </w:r>
      <w:proofErr w:type="spellEnd"/>
      <w:r w:rsidRPr="00350E0A">
        <w:t>-32",</w:t>
      </w:r>
    </w:p>
    <w:p w14:paraId="7BFCD087" w14:textId="77777777" w:rsidR="00350E0A" w:rsidRPr="00350E0A" w:rsidRDefault="00350E0A" w:rsidP="00350E0A">
      <w:r w:rsidRPr="00350E0A">
        <w:t xml:space="preserve">    "</w:t>
      </w:r>
      <w:proofErr w:type="spellStart"/>
      <w:proofErr w:type="gramStart"/>
      <w:r w:rsidRPr="00350E0A">
        <w:t>levelOfAccess</w:t>
      </w:r>
      <w:proofErr w:type="spellEnd"/>
      <w:proofErr w:type="gramEnd"/>
      <w:r w:rsidRPr="00350E0A">
        <w:t>": 0</w:t>
      </w:r>
    </w:p>
    <w:p w14:paraId="2CD8D403" w14:textId="77777777" w:rsidR="00350E0A" w:rsidRPr="00350E0A" w:rsidRDefault="00350E0A" w:rsidP="00350E0A">
      <w:r w:rsidRPr="00350E0A">
        <w:t xml:space="preserve">  },</w:t>
      </w:r>
    </w:p>
    <w:p w14:paraId="154A526E" w14:textId="77777777" w:rsidR="00350E0A" w:rsidRPr="00350E0A" w:rsidRDefault="00350E0A" w:rsidP="00350E0A">
      <w:r w:rsidRPr="00350E0A">
        <w:t xml:space="preserve">  {</w:t>
      </w:r>
    </w:p>
    <w:p w14:paraId="5F49098B" w14:textId="77777777" w:rsidR="00350E0A" w:rsidRPr="00350E0A" w:rsidRDefault="00350E0A" w:rsidP="00350E0A">
      <w:r w:rsidRPr="00350E0A">
        <w:t xml:space="preserve">    "</w:t>
      </w:r>
      <w:proofErr w:type="gramStart"/>
      <w:r w:rsidRPr="00350E0A">
        <w:t>id</w:t>
      </w:r>
      <w:proofErr w:type="gramEnd"/>
      <w:r w:rsidRPr="00350E0A">
        <w:t>": 2,</w:t>
      </w:r>
    </w:p>
    <w:p w14:paraId="1000138F" w14:textId="77777777" w:rsidR="00350E0A" w:rsidRPr="00350E0A" w:rsidRDefault="00350E0A" w:rsidP="00350E0A">
      <w:r w:rsidRPr="00350E0A">
        <w:t xml:space="preserve">    "</w:t>
      </w:r>
      <w:proofErr w:type="spellStart"/>
      <w:proofErr w:type="gramStart"/>
      <w:r w:rsidRPr="00350E0A">
        <w:t>firstName</w:t>
      </w:r>
      <w:proofErr w:type="spellEnd"/>
      <w:proofErr w:type="gramEnd"/>
      <w:r w:rsidRPr="00350E0A">
        <w:t>": "</w:t>
      </w:r>
      <w:r w:rsidRPr="00350E0A">
        <w:rPr>
          <w:lang w:val="ru-RU"/>
        </w:rPr>
        <w:t>Никита</w:t>
      </w:r>
      <w:r w:rsidRPr="00350E0A">
        <w:t>",</w:t>
      </w:r>
    </w:p>
    <w:p w14:paraId="6DFB044D" w14:textId="77777777" w:rsidR="00350E0A" w:rsidRPr="00350E0A" w:rsidRDefault="00350E0A" w:rsidP="00350E0A">
      <w:r w:rsidRPr="00350E0A">
        <w:t xml:space="preserve">    "</w:t>
      </w:r>
      <w:proofErr w:type="spellStart"/>
      <w:proofErr w:type="gramStart"/>
      <w:r w:rsidRPr="00350E0A">
        <w:t>secondName</w:t>
      </w:r>
      <w:proofErr w:type="spellEnd"/>
      <w:proofErr w:type="gramEnd"/>
      <w:r w:rsidRPr="00350E0A">
        <w:t>": "</w:t>
      </w:r>
      <w:r w:rsidRPr="00350E0A">
        <w:rPr>
          <w:lang w:val="ru-RU"/>
        </w:rPr>
        <w:t>Братухин</w:t>
      </w:r>
      <w:r w:rsidRPr="00350E0A">
        <w:t>",</w:t>
      </w:r>
    </w:p>
    <w:p w14:paraId="51E0F662" w14:textId="77777777" w:rsidR="00350E0A" w:rsidRPr="00350E0A" w:rsidRDefault="00350E0A" w:rsidP="00350E0A">
      <w:r w:rsidRPr="00350E0A">
        <w:t xml:space="preserve">    "</w:t>
      </w:r>
      <w:proofErr w:type="spellStart"/>
      <w:r w:rsidRPr="00350E0A">
        <w:t>middleName</w:t>
      </w:r>
      <w:proofErr w:type="spellEnd"/>
      <w:r w:rsidRPr="00350E0A">
        <w:t>": "",</w:t>
      </w:r>
    </w:p>
    <w:p w14:paraId="3E58E38B" w14:textId="77777777" w:rsidR="00350E0A" w:rsidRPr="00350E0A" w:rsidRDefault="00350E0A" w:rsidP="00350E0A">
      <w:r w:rsidRPr="00350E0A">
        <w:t xml:space="preserve">    "</w:t>
      </w:r>
      <w:proofErr w:type="spellStart"/>
      <w:proofErr w:type="gramStart"/>
      <w:r w:rsidRPr="00350E0A">
        <w:t>groupID</w:t>
      </w:r>
      <w:proofErr w:type="spellEnd"/>
      <w:proofErr w:type="gramEnd"/>
      <w:r w:rsidRPr="00350E0A">
        <w:t>": 639,</w:t>
      </w:r>
    </w:p>
    <w:p w14:paraId="731E3272" w14:textId="77777777" w:rsidR="00350E0A" w:rsidRPr="00350E0A" w:rsidRDefault="00350E0A" w:rsidP="00350E0A">
      <w:r w:rsidRPr="00350E0A">
        <w:t xml:space="preserve">    "</w:t>
      </w:r>
      <w:proofErr w:type="spellStart"/>
      <w:proofErr w:type="gramStart"/>
      <w:r w:rsidRPr="00350E0A">
        <w:t>groupShortName</w:t>
      </w:r>
      <w:proofErr w:type="spellEnd"/>
      <w:proofErr w:type="gramEnd"/>
      <w:r w:rsidRPr="00350E0A">
        <w:t>": "</w:t>
      </w:r>
      <w:proofErr w:type="spellStart"/>
      <w:r w:rsidRPr="00350E0A">
        <w:rPr>
          <w:lang w:val="ru-RU"/>
        </w:rPr>
        <w:t>ИВТб</w:t>
      </w:r>
      <w:proofErr w:type="spellEnd"/>
      <w:r w:rsidRPr="00350E0A">
        <w:t>-32",</w:t>
      </w:r>
    </w:p>
    <w:p w14:paraId="68822F48" w14:textId="77777777" w:rsidR="00350E0A" w:rsidRPr="00350E0A" w:rsidRDefault="00350E0A" w:rsidP="00350E0A">
      <w:r w:rsidRPr="00350E0A">
        <w:t xml:space="preserve">    "</w:t>
      </w:r>
      <w:proofErr w:type="spellStart"/>
      <w:proofErr w:type="gramStart"/>
      <w:r w:rsidRPr="00350E0A">
        <w:t>levelOfAccess</w:t>
      </w:r>
      <w:proofErr w:type="spellEnd"/>
      <w:proofErr w:type="gramEnd"/>
      <w:r w:rsidRPr="00350E0A">
        <w:t>": 0</w:t>
      </w:r>
    </w:p>
    <w:p w14:paraId="655CBE56" w14:textId="77777777" w:rsidR="00350E0A" w:rsidRPr="00350E0A" w:rsidRDefault="00350E0A" w:rsidP="00350E0A">
      <w:r w:rsidRPr="00350E0A">
        <w:t xml:space="preserve">  },</w:t>
      </w:r>
    </w:p>
    <w:p w14:paraId="31FED9A3" w14:textId="77777777" w:rsidR="00350E0A" w:rsidRPr="00350E0A" w:rsidRDefault="00350E0A" w:rsidP="00350E0A">
      <w:r w:rsidRPr="00350E0A">
        <w:lastRenderedPageBreak/>
        <w:t xml:space="preserve">  {</w:t>
      </w:r>
    </w:p>
    <w:p w14:paraId="18F00760" w14:textId="77777777" w:rsidR="00350E0A" w:rsidRPr="00350E0A" w:rsidRDefault="00350E0A" w:rsidP="00350E0A">
      <w:r w:rsidRPr="00350E0A">
        <w:t xml:space="preserve">    "</w:t>
      </w:r>
      <w:proofErr w:type="gramStart"/>
      <w:r w:rsidRPr="00350E0A">
        <w:t>id</w:t>
      </w:r>
      <w:proofErr w:type="gramEnd"/>
      <w:r w:rsidRPr="00350E0A">
        <w:t>": 3,</w:t>
      </w:r>
    </w:p>
    <w:p w14:paraId="4B57BA74" w14:textId="77777777" w:rsidR="00350E0A" w:rsidRPr="00350E0A" w:rsidRDefault="00350E0A" w:rsidP="00350E0A">
      <w:r w:rsidRPr="00350E0A">
        <w:t xml:space="preserve">    "</w:t>
      </w:r>
      <w:proofErr w:type="spellStart"/>
      <w:proofErr w:type="gramStart"/>
      <w:r w:rsidRPr="00350E0A">
        <w:t>firstName</w:t>
      </w:r>
      <w:proofErr w:type="spellEnd"/>
      <w:proofErr w:type="gramEnd"/>
      <w:r w:rsidRPr="00350E0A">
        <w:t>": "</w:t>
      </w:r>
      <w:r w:rsidRPr="00350E0A">
        <w:rPr>
          <w:lang w:val="ru-RU"/>
        </w:rPr>
        <w:t>Алексей</w:t>
      </w:r>
      <w:r w:rsidRPr="00350E0A">
        <w:t>",</w:t>
      </w:r>
    </w:p>
    <w:p w14:paraId="7F98C00A" w14:textId="77777777" w:rsidR="00350E0A" w:rsidRPr="00350E0A" w:rsidRDefault="00350E0A" w:rsidP="00350E0A">
      <w:r w:rsidRPr="00350E0A">
        <w:t xml:space="preserve">    "</w:t>
      </w:r>
      <w:proofErr w:type="spellStart"/>
      <w:proofErr w:type="gramStart"/>
      <w:r w:rsidRPr="00350E0A">
        <w:t>secondName</w:t>
      </w:r>
      <w:proofErr w:type="spellEnd"/>
      <w:proofErr w:type="gramEnd"/>
      <w:r w:rsidRPr="00350E0A">
        <w:t>": "</w:t>
      </w:r>
      <w:r w:rsidRPr="00350E0A">
        <w:rPr>
          <w:lang w:val="ru-RU"/>
        </w:rPr>
        <w:t>Губин</w:t>
      </w:r>
      <w:r w:rsidRPr="00350E0A">
        <w:t>",</w:t>
      </w:r>
    </w:p>
    <w:p w14:paraId="220C3FEA" w14:textId="77777777" w:rsidR="00350E0A" w:rsidRPr="00350E0A" w:rsidRDefault="00350E0A" w:rsidP="00350E0A">
      <w:r w:rsidRPr="00350E0A">
        <w:t xml:space="preserve">    "</w:t>
      </w:r>
      <w:proofErr w:type="spellStart"/>
      <w:r w:rsidRPr="00350E0A">
        <w:t>middleName</w:t>
      </w:r>
      <w:proofErr w:type="spellEnd"/>
      <w:r w:rsidRPr="00350E0A">
        <w:t>": "",</w:t>
      </w:r>
    </w:p>
    <w:p w14:paraId="4AFCA649" w14:textId="77777777" w:rsidR="00350E0A" w:rsidRPr="00350E0A" w:rsidRDefault="00350E0A" w:rsidP="00350E0A">
      <w:r w:rsidRPr="00350E0A">
        <w:t xml:space="preserve">    "</w:t>
      </w:r>
      <w:proofErr w:type="spellStart"/>
      <w:proofErr w:type="gramStart"/>
      <w:r w:rsidRPr="00350E0A">
        <w:t>groupID</w:t>
      </w:r>
      <w:proofErr w:type="spellEnd"/>
      <w:proofErr w:type="gramEnd"/>
      <w:r w:rsidRPr="00350E0A">
        <w:t>": 639,</w:t>
      </w:r>
    </w:p>
    <w:p w14:paraId="598413C9" w14:textId="77777777" w:rsidR="00350E0A" w:rsidRPr="00350E0A" w:rsidRDefault="00350E0A" w:rsidP="00350E0A">
      <w:r w:rsidRPr="00350E0A">
        <w:t xml:space="preserve">    "</w:t>
      </w:r>
      <w:proofErr w:type="spellStart"/>
      <w:proofErr w:type="gramStart"/>
      <w:r w:rsidRPr="00350E0A">
        <w:t>groupShortName</w:t>
      </w:r>
      <w:proofErr w:type="spellEnd"/>
      <w:proofErr w:type="gramEnd"/>
      <w:r w:rsidRPr="00350E0A">
        <w:t>": "</w:t>
      </w:r>
      <w:proofErr w:type="spellStart"/>
      <w:r w:rsidRPr="00350E0A">
        <w:rPr>
          <w:lang w:val="ru-RU"/>
        </w:rPr>
        <w:t>ИВТб</w:t>
      </w:r>
      <w:proofErr w:type="spellEnd"/>
      <w:r w:rsidRPr="00350E0A">
        <w:t>-32",</w:t>
      </w:r>
    </w:p>
    <w:p w14:paraId="3AF7FAFC" w14:textId="77777777" w:rsidR="00350E0A" w:rsidRPr="00350E0A" w:rsidRDefault="00350E0A" w:rsidP="00350E0A">
      <w:r w:rsidRPr="00350E0A">
        <w:t xml:space="preserve">    "</w:t>
      </w:r>
      <w:proofErr w:type="spellStart"/>
      <w:proofErr w:type="gramStart"/>
      <w:r w:rsidRPr="00350E0A">
        <w:t>levelOfAccess</w:t>
      </w:r>
      <w:proofErr w:type="spellEnd"/>
      <w:proofErr w:type="gramEnd"/>
      <w:r w:rsidRPr="00350E0A">
        <w:t>": 0</w:t>
      </w:r>
    </w:p>
    <w:p w14:paraId="56645DC7" w14:textId="77777777" w:rsidR="00350E0A" w:rsidRPr="00350E0A" w:rsidRDefault="00350E0A" w:rsidP="00350E0A">
      <w:r w:rsidRPr="00350E0A">
        <w:t xml:space="preserve">  }</w:t>
      </w:r>
    </w:p>
    <w:p w14:paraId="636E7907" w14:textId="77777777" w:rsidR="00350E0A" w:rsidRPr="00350E0A" w:rsidRDefault="00350E0A" w:rsidP="00350E0A">
      <w:r w:rsidRPr="00350E0A">
        <w:t>]</w:t>
      </w:r>
    </w:p>
    <w:p w14:paraId="2025E44D" w14:textId="77777777" w:rsidR="00350E0A" w:rsidRPr="00350E0A" w:rsidRDefault="00350E0A" w:rsidP="00350E0A">
      <w:r w:rsidRPr="00350E0A">
        <w:t>```</w:t>
      </w:r>
    </w:p>
    <w:p w14:paraId="68B420E2" w14:textId="77777777" w:rsidR="00350E0A" w:rsidRPr="00350E0A" w:rsidRDefault="00350E0A" w:rsidP="00350E0A">
      <w:r w:rsidRPr="00350E0A">
        <w:cr/>
      </w:r>
    </w:p>
    <w:p w14:paraId="615E5FCE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7C8E5CA4" w14:textId="77777777" w:rsidR="00350E0A" w:rsidRPr="00350E0A" w:rsidRDefault="00350E0A" w:rsidP="00350E0A">
      <w:r w:rsidRPr="00350E0A">
        <w:t xml:space="preserve"># </w:t>
      </w:r>
      <w:r w:rsidRPr="00350E0A">
        <w:rPr>
          <w:lang w:val="ru-RU"/>
        </w:rPr>
        <w:t>Метод</w:t>
      </w:r>
      <w:r w:rsidRPr="00350E0A">
        <w:t xml:space="preserve">: </w:t>
      </w:r>
      <w:proofErr w:type="spellStart"/>
      <w:r w:rsidRPr="00350E0A">
        <w:t>group.search</w:t>
      </w:r>
      <w:proofErr w:type="spellEnd"/>
      <w:r w:rsidRPr="00350E0A">
        <w:t>&lt;a name="</w:t>
      </w:r>
      <w:proofErr w:type="spellStart"/>
      <w:r w:rsidRPr="00350E0A">
        <w:t>group.search</w:t>
      </w:r>
      <w:proofErr w:type="spellEnd"/>
      <w:r w:rsidRPr="00350E0A">
        <w:t>"&gt;&lt;/a&gt;</w:t>
      </w:r>
    </w:p>
    <w:p w14:paraId="7C84F49D" w14:textId="77777777" w:rsidR="00350E0A" w:rsidRPr="00350E0A" w:rsidRDefault="00350E0A" w:rsidP="00350E0A"/>
    <w:p w14:paraId="13A920C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Данный метод возвращает список групп, которые </w:t>
      </w:r>
      <w:proofErr w:type="spellStart"/>
      <w:r w:rsidRPr="00350E0A">
        <w:rPr>
          <w:lang w:val="ru-RU"/>
        </w:rPr>
        <w:t>соотвествуют</w:t>
      </w:r>
      <w:proofErr w:type="spellEnd"/>
      <w:r w:rsidRPr="00350E0A">
        <w:rPr>
          <w:lang w:val="ru-RU"/>
        </w:rPr>
        <w:t xml:space="preserve"> поисковому запросу.</w:t>
      </w:r>
    </w:p>
    <w:p w14:paraId="5A5A270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Возвращает информацию о группах, которые имеют короткое имя как в параметре **</w:t>
      </w:r>
      <w:proofErr w:type="spellStart"/>
      <w:r w:rsidRPr="00350E0A">
        <w:rPr>
          <w:lang w:val="ru-RU"/>
        </w:rPr>
        <w:t>name</w:t>
      </w:r>
      <w:proofErr w:type="spellEnd"/>
      <w:r w:rsidRPr="00350E0A">
        <w:rPr>
          <w:lang w:val="ru-RU"/>
        </w:rPr>
        <w:t>**</w:t>
      </w:r>
    </w:p>
    <w:p w14:paraId="4F977FF2" w14:textId="77777777" w:rsidR="00350E0A" w:rsidRPr="00350E0A" w:rsidRDefault="00350E0A" w:rsidP="00350E0A">
      <w:pPr>
        <w:rPr>
          <w:lang w:val="ru-RU"/>
        </w:rPr>
      </w:pPr>
    </w:p>
    <w:p w14:paraId="0214494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Параметры</w:t>
      </w:r>
    </w:p>
    <w:p w14:paraId="5F4CAF0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| Назначение     |</w:t>
      </w:r>
    </w:p>
    <w:p w14:paraId="1BE408F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1638157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name</w:t>
      </w:r>
      <w:proofErr w:type="spellEnd"/>
      <w:r w:rsidRPr="00350E0A">
        <w:rPr>
          <w:lang w:val="ru-RU"/>
        </w:rPr>
        <w:t>**       | Поисковый запрос. 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009D33A2" w14:textId="77777777" w:rsidR="00350E0A" w:rsidRPr="00350E0A" w:rsidRDefault="00350E0A" w:rsidP="00350E0A">
      <w:pPr>
        <w:rPr>
          <w:lang w:val="ru-RU"/>
        </w:rPr>
      </w:pPr>
    </w:p>
    <w:p w14:paraId="29D26B7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Ответ запроса</w:t>
      </w:r>
    </w:p>
    <w:p w14:paraId="0870EAF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В качестве ответа возвращается </w:t>
      </w:r>
      <w:proofErr w:type="spellStart"/>
      <w:r w:rsidRPr="00350E0A">
        <w:rPr>
          <w:lang w:val="ru-RU"/>
        </w:rPr>
        <w:t>json</w:t>
      </w:r>
      <w:proofErr w:type="spellEnd"/>
      <w:r w:rsidRPr="00350E0A">
        <w:rPr>
          <w:lang w:val="ru-RU"/>
        </w:rPr>
        <w:t xml:space="preserve"> список из объектов с заданными полями:</w:t>
      </w:r>
    </w:p>
    <w:p w14:paraId="6EF25F41" w14:textId="77777777" w:rsidR="00350E0A" w:rsidRPr="00350E0A" w:rsidRDefault="00350E0A" w:rsidP="00350E0A">
      <w:pPr>
        <w:rPr>
          <w:lang w:val="ru-RU"/>
        </w:rPr>
      </w:pPr>
    </w:p>
    <w:p w14:paraId="633D232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   | Назначение     |</w:t>
      </w:r>
    </w:p>
    <w:p w14:paraId="3B7B86C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0CEE962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              | Уникальный идентификатор группы&lt;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3803146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nameShort</w:t>
      </w:r>
      <w:proofErr w:type="spellEnd"/>
      <w:r w:rsidRPr="00350E0A">
        <w:rPr>
          <w:lang w:val="ru-RU"/>
        </w:rPr>
        <w:t>**       | Короткое имя группы&lt;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6933BDF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nameLong</w:t>
      </w:r>
      <w:proofErr w:type="spellEnd"/>
      <w:r w:rsidRPr="00350E0A">
        <w:rPr>
          <w:lang w:val="ru-RU"/>
        </w:rPr>
        <w:t>**      | Длинное имя группы&lt;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010C80A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degree</w:t>
      </w:r>
      <w:proofErr w:type="spellEnd"/>
      <w:r w:rsidRPr="00350E0A">
        <w:rPr>
          <w:lang w:val="ru-RU"/>
        </w:rPr>
        <w:t>**      | Ученая степень группы (*Бакалавр*, *</w:t>
      </w:r>
      <w:proofErr w:type="spellStart"/>
      <w:r w:rsidRPr="00350E0A">
        <w:rPr>
          <w:lang w:val="ru-RU"/>
        </w:rPr>
        <w:t>Специалитет</w:t>
      </w:r>
      <w:proofErr w:type="spellEnd"/>
      <w:r w:rsidRPr="00350E0A">
        <w:rPr>
          <w:lang w:val="ru-RU"/>
        </w:rPr>
        <w:t>*, *Магистратура*, *Аспирантура</w:t>
      </w:r>
      <w:proofErr w:type="gramStart"/>
      <w:r w:rsidRPr="00350E0A">
        <w:rPr>
          <w:lang w:val="ru-RU"/>
        </w:rPr>
        <w:t>*)&lt;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57B1710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formOfEducation</w:t>
      </w:r>
      <w:proofErr w:type="spellEnd"/>
      <w:r w:rsidRPr="00350E0A">
        <w:rPr>
          <w:lang w:val="ru-RU"/>
        </w:rPr>
        <w:t>** | Форма обучения группы (*Очная*, *Заочная*, *Дистанционная</w:t>
      </w:r>
      <w:proofErr w:type="gramStart"/>
      <w:r w:rsidRPr="00350E0A">
        <w:rPr>
          <w:lang w:val="ru-RU"/>
        </w:rPr>
        <w:t>*)&lt;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4D49B68A" w14:textId="77777777" w:rsidR="00350E0A" w:rsidRPr="00350E0A" w:rsidRDefault="00350E0A" w:rsidP="00350E0A">
      <w:pPr>
        <w:rPr>
          <w:lang w:val="ru-RU"/>
        </w:rPr>
      </w:pPr>
    </w:p>
    <w:p w14:paraId="1FECBCC1" w14:textId="77777777" w:rsidR="00350E0A" w:rsidRPr="00350E0A" w:rsidRDefault="00350E0A" w:rsidP="00350E0A">
      <w:pPr>
        <w:rPr>
          <w:lang w:val="ru-RU"/>
        </w:rPr>
      </w:pPr>
    </w:p>
    <w:p w14:paraId="5811EBD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Ошибки</w:t>
      </w:r>
    </w:p>
    <w:p w14:paraId="4290712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возвращает [стандартные ошибки](#</w:t>
      </w:r>
      <w:proofErr w:type="spellStart"/>
      <w:r w:rsidRPr="00350E0A">
        <w:rPr>
          <w:lang w:val="ru-RU"/>
        </w:rPr>
        <w:t>errors</w:t>
      </w:r>
      <w:proofErr w:type="spellEnd"/>
      <w:proofErr w:type="gramStart"/>
      <w:r w:rsidRPr="00350E0A">
        <w:rPr>
          <w:lang w:val="ru-RU"/>
        </w:rPr>
        <w:t>).&lt;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</w:t>
      </w:r>
    </w:p>
    <w:p w14:paraId="3A513F1B" w14:textId="77777777" w:rsidR="00350E0A" w:rsidRPr="00350E0A" w:rsidRDefault="00350E0A" w:rsidP="00350E0A">
      <w:pPr>
        <w:rPr>
          <w:lang w:val="ru-RU"/>
        </w:rPr>
      </w:pPr>
    </w:p>
    <w:p w14:paraId="59EEBE2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Пример</w:t>
      </w:r>
    </w:p>
    <w:p w14:paraId="3701EC15" w14:textId="77777777" w:rsidR="00350E0A" w:rsidRPr="00350E0A" w:rsidRDefault="00350E0A" w:rsidP="00350E0A">
      <w:pPr>
        <w:rPr>
          <w:lang w:val="ru-RU"/>
        </w:rPr>
      </w:pPr>
    </w:p>
    <w:p w14:paraId="5FCABC8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Параметры запроса</w:t>
      </w:r>
    </w:p>
    <w:p w14:paraId="7FAEFA7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Параметры | Значение параметра     |</w:t>
      </w:r>
    </w:p>
    <w:p w14:paraId="76CB208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69AD07D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name</w:t>
      </w:r>
      <w:proofErr w:type="spellEnd"/>
      <w:r w:rsidRPr="00350E0A">
        <w:rPr>
          <w:lang w:val="ru-RU"/>
        </w:rPr>
        <w:t>**       | ивтб-3     |</w:t>
      </w:r>
    </w:p>
    <w:p w14:paraId="2E134AC8" w14:textId="77777777" w:rsidR="00350E0A" w:rsidRPr="00350E0A" w:rsidRDefault="00350E0A" w:rsidP="00350E0A">
      <w:pPr>
        <w:rPr>
          <w:lang w:val="ru-RU"/>
        </w:rPr>
      </w:pPr>
    </w:p>
    <w:p w14:paraId="3528958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Ответ сервера</w:t>
      </w:r>
    </w:p>
    <w:p w14:paraId="70FE1338" w14:textId="77777777" w:rsidR="00350E0A" w:rsidRPr="00350E0A" w:rsidRDefault="00350E0A" w:rsidP="00350E0A">
      <w:pPr>
        <w:rPr>
          <w:lang w:val="ru-RU"/>
        </w:rPr>
      </w:pPr>
    </w:p>
    <w:p w14:paraId="5E3432B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```</w:t>
      </w:r>
    </w:p>
    <w:p w14:paraId="138B965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[</w:t>
      </w:r>
    </w:p>
    <w:p w14:paraId="6D134FF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{</w:t>
      </w:r>
    </w:p>
    <w:p w14:paraId="18F0623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  "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": 638,</w:t>
      </w:r>
    </w:p>
    <w:p w14:paraId="58F4D8EE" w14:textId="77777777" w:rsidR="00350E0A" w:rsidRPr="00350E0A" w:rsidRDefault="00350E0A" w:rsidP="00350E0A">
      <w:r w:rsidRPr="00350E0A">
        <w:rPr>
          <w:lang w:val="ru-RU"/>
        </w:rPr>
        <w:t xml:space="preserve">    </w:t>
      </w:r>
      <w:r w:rsidRPr="00350E0A">
        <w:t>"</w:t>
      </w:r>
      <w:proofErr w:type="spellStart"/>
      <w:proofErr w:type="gramStart"/>
      <w:r w:rsidRPr="00350E0A">
        <w:t>nameShort</w:t>
      </w:r>
      <w:proofErr w:type="spellEnd"/>
      <w:proofErr w:type="gramEnd"/>
      <w:r w:rsidRPr="00350E0A">
        <w:t>": "</w:t>
      </w:r>
      <w:proofErr w:type="spellStart"/>
      <w:r w:rsidRPr="00350E0A">
        <w:rPr>
          <w:lang w:val="ru-RU"/>
        </w:rPr>
        <w:t>ИВТб</w:t>
      </w:r>
      <w:proofErr w:type="spellEnd"/>
      <w:r w:rsidRPr="00350E0A">
        <w:t>-31",</w:t>
      </w:r>
    </w:p>
    <w:p w14:paraId="44331374" w14:textId="77777777" w:rsidR="00350E0A" w:rsidRPr="00350E0A" w:rsidRDefault="00350E0A" w:rsidP="00350E0A">
      <w:r w:rsidRPr="00350E0A">
        <w:t xml:space="preserve">    "</w:t>
      </w:r>
      <w:proofErr w:type="spellStart"/>
      <w:proofErr w:type="gramStart"/>
      <w:r w:rsidRPr="00350E0A">
        <w:t>nameLong</w:t>
      </w:r>
      <w:proofErr w:type="spellEnd"/>
      <w:proofErr w:type="gramEnd"/>
      <w:r w:rsidRPr="00350E0A">
        <w:t>": "</w:t>
      </w:r>
      <w:proofErr w:type="spellStart"/>
      <w:r w:rsidRPr="00350E0A">
        <w:rPr>
          <w:lang w:val="ru-RU"/>
        </w:rPr>
        <w:t>ИВТб</w:t>
      </w:r>
      <w:proofErr w:type="spellEnd"/>
      <w:r w:rsidRPr="00350E0A">
        <w:t>-3301-01-00",</w:t>
      </w:r>
    </w:p>
    <w:p w14:paraId="767E1FAE" w14:textId="77777777" w:rsidR="00350E0A" w:rsidRPr="00350E0A" w:rsidRDefault="00350E0A" w:rsidP="00350E0A">
      <w:r w:rsidRPr="00350E0A">
        <w:t xml:space="preserve">    "</w:t>
      </w:r>
      <w:proofErr w:type="gramStart"/>
      <w:r w:rsidRPr="00350E0A">
        <w:t>degree</w:t>
      </w:r>
      <w:proofErr w:type="gramEnd"/>
      <w:r w:rsidRPr="00350E0A">
        <w:t>": "</w:t>
      </w:r>
      <w:r w:rsidRPr="00350E0A">
        <w:rPr>
          <w:lang w:val="ru-RU"/>
        </w:rPr>
        <w:t>Бакалавр</w:t>
      </w:r>
      <w:r w:rsidRPr="00350E0A">
        <w:t>",</w:t>
      </w:r>
    </w:p>
    <w:p w14:paraId="5F924E8B" w14:textId="77777777" w:rsidR="00350E0A" w:rsidRPr="00350E0A" w:rsidRDefault="00350E0A" w:rsidP="00350E0A">
      <w:r w:rsidRPr="00350E0A">
        <w:t xml:space="preserve">    "</w:t>
      </w:r>
      <w:proofErr w:type="spellStart"/>
      <w:proofErr w:type="gramStart"/>
      <w:r w:rsidRPr="00350E0A">
        <w:t>formOfEducation</w:t>
      </w:r>
      <w:proofErr w:type="spellEnd"/>
      <w:proofErr w:type="gramEnd"/>
      <w:r w:rsidRPr="00350E0A">
        <w:t>": "</w:t>
      </w:r>
      <w:r w:rsidRPr="00350E0A">
        <w:rPr>
          <w:lang w:val="ru-RU"/>
        </w:rPr>
        <w:t>Очная</w:t>
      </w:r>
      <w:r w:rsidRPr="00350E0A">
        <w:t>"</w:t>
      </w:r>
    </w:p>
    <w:p w14:paraId="0ADC1FEA" w14:textId="77777777" w:rsidR="00350E0A" w:rsidRPr="00350E0A" w:rsidRDefault="00350E0A" w:rsidP="00350E0A">
      <w:r w:rsidRPr="00350E0A">
        <w:t xml:space="preserve">  },</w:t>
      </w:r>
    </w:p>
    <w:p w14:paraId="39C0F953" w14:textId="77777777" w:rsidR="00350E0A" w:rsidRPr="00350E0A" w:rsidRDefault="00350E0A" w:rsidP="00350E0A">
      <w:r w:rsidRPr="00350E0A">
        <w:t xml:space="preserve">  {</w:t>
      </w:r>
    </w:p>
    <w:p w14:paraId="3B29AA29" w14:textId="77777777" w:rsidR="00350E0A" w:rsidRPr="00350E0A" w:rsidRDefault="00350E0A" w:rsidP="00350E0A">
      <w:r w:rsidRPr="00350E0A">
        <w:t xml:space="preserve">    "</w:t>
      </w:r>
      <w:proofErr w:type="gramStart"/>
      <w:r w:rsidRPr="00350E0A">
        <w:t>id</w:t>
      </w:r>
      <w:proofErr w:type="gramEnd"/>
      <w:r w:rsidRPr="00350E0A">
        <w:t>": 639,</w:t>
      </w:r>
    </w:p>
    <w:p w14:paraId="4871CBE6" w14:textId="77777777" w:rsidR="00350E0A" w:rsidRPr="00350E0A" w:rsidRDefault="00350E0A" w:rsidP="00350E0A">
      <w:r w:rsidRPr="00350E0A">
        <w:t xml:space="preserve">    "</w:t>
      </w:r>
      <w:proofErr w:type="spellStart"/>
      <w:proofErr w:type="gramStart"/>
      <w:r w:rsidRPr="00350E0A">
        <w:t>nameShort</w:t>
      </w:r>
      <w:proofErr w:type="spellEnd"/>
      <w:proofErr w:type="gramEnd"/>
      <w:r w:rsidRPr="00350E0A">
        <w:t>": "</w:t>
      </w:r>
      <w:proofErr w:type="spellStart"/>
      <w:r w:rsidRPr="00350E0A">
        <w:rPr>
          <w:lang w:val="ru-RU"/>
        </w:rPr>
        <w:t>ИВТб</w:t>
      </w:r>
      <w:proofErr w:type="spellEnd"/>
      <w:r w:rsidRPr="00350E0A">
        <w:t>-32",</w:t>
      </w:r>
    </w:p>
    <w:p w14:paraId="50A80AB3" w14:textId="77777777" w:rsidR="00350E0A" w:rsidRPr="00350E0A" w:rsidRDefault="00350E0A" w:rsidP="00350E0A">
      <w:r w:rsidRPr="00350E0A">
        <w:t xml:space="preserve">    "</w:t>
      </w:r>
      <w:proofErr w:type="spellStart"/>
      <w:proofErr w:type="gramStart"/>
      <w:r w:rsidRPr="00350E0A">
        <w:t>nameLong</w:t>
      </w:r>
      <w:proofErr w:type="spellEnd"/>
      <w:proofErr w:type="gramEnd"/>
      <w:r w:rsidRPr="00350E0A">
        <w:t>": "</w:t>
      </w:r>
      <w:proofErr w:type="spellStart"/>
      <w:r w:rsidRPr="00350E0A">
        <w:rPr>
          <w:lang w:val="ru-RU"/>
        </w:rPr>
        <w:t>ИВТб</w:t>
      </w:r>
      <w:proofErr w:type="spellEnd"/>
      <w:r w:rsidRPr="00350E0A">
        <w:t>-3302-02-00",</w:t>
      </w:r>
    </w:p>
    <w:p w14:paraId="59AF4E31" w14:textId="77777777" w:rsidR="00350E0A" w:rsidRPr="00350E0A" w:rsidRDefault="00350E0A" w:rsidP="00350E0A">
      <w:r w:rsidRPr="00350E0A">
        <w:t xml:space="preserve">    "</w:t>
      </w:r>
      <w:proofErr w:type="gramStart"/>
      <w:r w:rsidRPr="00350E0A">
        <w:t>degree</w:t>
      </w:r>
      <w:proofErr w:type="gramEnd"/>
      <w:r w:rsidRPr="00350E0A">
        <w:t>": "</w:t>
      </w:r>
      <w:r w:rsidRPr="00350E0A">
        <w:rPr>
          <w:lang w:val="ru-RU"/>
        </w:rPr>
        <w:t>Бакалавр</w:t>
      </w:r>
      <w:r w:rsidRPr="00350E0A">
        <w:t>",</w:t>
      </w:r>
    </w:p>
    <w:p w14:paraId="35578D7C" w14:textId="77777777" w:rsidR="00350E0A" w:rsidRPr="00350E0A" w:rsidRDefault="00350E0A" w:rsidP="00350E0A">
      <w:r w:rsidRPr="00350E0A">
        <w:t xml:space="preserve">    "</w:t>
      </w:r>
      <w:proofErr w:type="spellStart"/>
      <w:proofErr w:type="gramStart"/>
      <w:r w:rsidRPr="00350E0A">
        <w:t>formOfEducation</w:t>
      </w:r>
      <w:proofErr w:type="spellEnd"/>
      <w:proofErr w:type="gramEnd"/>
      <w:r w:rsidRPr="00350E0A">
        <w:t>": "</w:t>
      </w:r>
      <w:r w:rsidRPr="00350E0A">
        <w:rPr>
          <w:lang w:val="ru-RU"/>
        </w:rPr>
        <w:t>Очная</w:t>
      </w:r>
      <w:r w:rsidRPr="00350E0A">
        <w:t>"</w:t>
      </w:r>
    </w:p>
    <w:p w14:paraId="7ADBA629" w14:textId="77777777" w:rsidR="00350E0A" w:rsidRPr="00350E0A" w:rsidRDefault="00350E0A" w:rsidP="00350E0A">
      <w:r w:rsidRPr="00350E0A">
        <w:t xml:space="preserve">  }</w:t>
      </w:r>
    </w:p>
    <w:p w14:paraId="5782641C" w14:textId="77777777" w:rsidR="00350E0A" w:rsidRPr="00350E0A" w:rsidRDefault="00350E0A" w:rsidP="00350E0A">
      <w:r w:rsidRPr="00350E0A">
        <w:t>]</w:t>
      </w:r>
    </w:p>
    <w:p w14:paraId="404771B2" w14:textId="77777777" w:rsidR="00350E0A" w:rsidRPr="00350E0A" w:rsidRDefault="00350E0A" w:rsidP="00350E0A">
      <w:r w:rsidRPr="00350E0A">
        <w:t>```</w:t>
      </w:r>
    </w:p>
    <w:p w14:paraId="0FE1863E" w14:textId="77777777" w:rsidR="00350E0A" w:rsidRPr="00350E0A" w:rsidRDefault="00350E0A" w:rsidP="00350E0A">
      <w:r w:rsidRPr="00350E0A">
        <w:cr/>
      </w:r>
    </w:p>
    <w:p w14:paraId="59E7C46D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2B676383" w14:textId="77777777" w:rsidR="00350E0A" w:rsidRPr="00350E0A" w:rsidRDefault="00350E0A" w:rsidP="00350E0A">
      <w:r w:rsidRPr="00350E0A">
        <w:lastRenderedPageBreak/>
        <w:t xml:space="preserve"># </w:t>
      </w:r>
      <w:r w:rsidRPr="00350E0A">
        <w:rPr>
          <w:lang w:val="ru-RU"/>
        </w:rPr>
        <w:t>Метод</w:t>
      </w:r>
      <w:r w:rsidRPr="00350E0A">
        <w:t xml:space="preserve">: </w:t>
      </w:r>
      <w:proofErr w:type="spellStart"/>
      <w:r w:rsidRPr="00350E0A">
        <w:t>schedule.add</w:t>
      </w:r>
      <w:proofErr w:type="spellEnd"/>
      <w:r w:rsidRPr="00350E0A">
        <w:t>&lt;a name="</w:t>
      </w:r>
      <w:proofErr w:type="spellStart"/>
      <w:r w:rsidRPr="00350E0A">
        <w:t>schedule.add</w:t>
      </w:r>
      <w:proofErr w:type="spellEnd"/>
      <w:r w:rsidRPr="00350E0A">
        <w:t>"&gt;&lt;/a&gt;</w:t>
      </w:r>
    </w:p>
    <w:p w14:paraId="3861713B" w14:textId="77777777" w:rsidR="00350E0A" w:rsidRPr="00350E0A" w:rsidRDefault="00350E0A" w:rsidP="00350E0A"/>
    <w:p w14:paraId="0D41B9B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позволяет преподавателю добавлять учебные пары в расписание.</w:t>
      </w:r>
    </w:p>
    <w:p w14:paraId="2D7DFCF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- Добавленные пары добавляются только для преподавателя, который вызвал данный метод, иначе говоря, добавить пару для другого преподавателя **нельзя**</w:t>
      </w:r>
    </w:p>
    <w:p w14:paraId="555F648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- Преподаватель может добавлять **любой** предмет в расписание</w:t>
      </w:r>
    </w:p>
    <w:p w14:paraId="479F869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- Преподаватель может добавлять **любую** учебную группу в расписание</w:t>
      </w:r>
    </w:p>
    <w:p w14:paraId="4DFB7E56" w14:textId="77777777" w:rsidR="00350E0A" w:rsidRPr="00350E0A" w:rsidRDefault="00350E0A" w:rsidP="00350E0A">
      <w:pPr>
        <w:rPr>
          <w:lang w:val="ru-RU"/>
        </w:rPr>
      </w:pPr>
    </w:p>
    <w:p w14:paraId="442A928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Параметры</w:t>
      </w:r>
    </w:p>
    <w:p w14:paraId="3043B3A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| Назначение     |</w:t>
      </w:r>
    </w:p>
    <w:p w14:paraId="30502ED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0F21BCC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token</w:t>
      </w:r>
      <w:proofErr w:type="spellEnd"/>
      <w:r w:rsidRPr="00350E0A">
        <w:rPr>
          <w:lang w:val="ru-RU"/>
        </w:rPr>
        <w:t>** | Уникальный ключ пользователя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**Строка**</w:t>
      </w:r>
    </w:p>
    <w:p w14:paraId="1C5413D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groupID</w:t>
      </w:r>
      <w:proofErr w:type="spellEnd"/>
      <w:r w:rsidRPr="00350E0A">
        <w:rPr>
          <w:lang w:val="ru-RU"/>
        </w:rPr>
        <w:t>**       | Положительное число, которое характеризует уникальный идентификатор учебной группы. 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608A922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subjectID</w:t>
      </w:r>
      <w:proofErr w:type="spellEnd"/>
      <w:r w:rsidRPr="00350E0A">
        <w:rPr>
          <w:lang w:val="ru-RU"/>
        </w:rPr>
        <w:t>**       | Положительное число, которое характеризует уникальный идентификатор дисциплины. 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3F16851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**n**       | Номер учебной пары по порядку от 0 до 6. 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5DFD8F4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type</w:t>
      </w:r>
      <w:proofErr w:type="spellEnd"/>
      <w:r w:rsidRPr="00350E0A">
        <w:rPr>
          <w:lang w:val="ru-RU"/>
        </w:rPr>
        <w:t>** | Параметр, который определяет тип пары: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0 - Лекция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1 - Практика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2 - лабораторная работа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**Целое число**</w:t>
      </w:r>
    </w:p>
    <w:p w14:paraId="636ED6F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room</w:t>
      </w:r>
      <w:proofErr w:type="spellEnd"/>
      <w:r w:rsidRPr="00350E0A">
        <w:rPr>
          <w:lang w:val="ru-RU"/>
        </w:rPr>
        <w:t>** | Номер кабинета и учебного корпуса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**Строка**</w:t>
      </w:r>
    </w:p>
    <w:p w14:paraId="2E3A57D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day</w:t>
      </w:r>
      <w:proofErr w:type="spellEnd"/>
      <w:r w:rsidRPr="00350E0A">
        <w:rPr>
          <w:lang w:val="ru-RU"/>
        </w:rPr>
        <w:t>** | День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**Число**</w:t>
      </w:r>
    </w:p>
    <w:p w14:paraId="0F499CB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month</w:t>
      </w:r>
      <w:proofErr w:type="spellEnd"/>
      <w:r w:rsidRPr="00350E0A">
        <w:rPr>
          <w:lang w:val="ru-RU"/>
        </w:rPr>
        <w:t>** | Месяц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**Число**</w:t>
      </w:r>
    </w:p>
    <w:p w14:paraId="160DF3B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year</w:t>
      </w:r>
      <w:proofErr w:type="spellEnd"/>
      <w:r w:rsidRPr="00350E0A">
        <w:rPr>
          <w:lang w:val="ru-RU"/>
        </w:rPr>
        <w:t>** | Год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**Число**</w:t>
      </w:r>
    </w:p>
    <w:p w14:paraId="304CA301" w14:textId="77777777" w:rsidR="00350E0A" w:rsidRPr="00350E0A" w:rsidRDefault="00350E0A" w:rsidP="00350E0A">
      <w:pPr>
        <w:rPr>
          <w:lang w:val="ru-RU"/>
        </w:rPr>
      </w:pPr>
    </w:p>
    <w:p w14:paraId="0716352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Ответ запроса</w:t>
      </w:r>
    </w:p>
    <w:p w14:paraId="7A02FB0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В качестве ответа возвращается </w:t>
      </w:r>
      <w:proofErr w:type="spellStart"/>
      <w:r w:rsidRPr="00350E0A">
        <w:rPr>
          <w:lang w:val="ru-RU"/>
        </w:rPr>
        <w:t>обект</w:t>
      </w:r>
      <w:proofErr w:type="spellEnd"/>
      <w:r w:rsidRPr="00350E0A">
        <w:rPr>
          <w:lang w:val="ru-RU"/>
        </w:rPr>
        <w:t xml:space="preserve"> пары в формате </w:t>
      </w:r>
      <w:proofErr w:type="spellStart"/>
      <w:r w:rsidRPr="00350E0A">
        <w:rPr>
          <w:lang w:val="ru-RU"/>
        </w:rPr>
        <w:t>json</w:t>
      </w:r>
      <w:proofErr w:type="spellEnd"/>
    </w:p>
    <w:p w14:paraId="5F661DA7" w14:textId="77777777" w:rsidR="00350E0A" w:rsidRPr="00350E0A" w:rsidRDefault="00350E0A" w:rsidP="00350E0A">
      <w:pPr>
        <w:rPr>
          <w:lang w:val="ru-RU"/>
        </w:rPr>
      </w:pPr>
    </w:p>
    <w:p w14:paraId="6B8C7A4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   | Назначение     |</w:t>
      </w:r>
    </w:p>
    <w:p w14:paraId="073C54E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3093059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| Уникальный идентификатор занятия&lt;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134AC84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teacherID</w:t>
      </w:r>
      <w:proofErr w:type="spellEnd"/>
      <w:r w:rsidRPr="00350E0A">
        <w:rPr>
          <w:lang w:val="ru-RU"/>
        </w:rPr>
        <w:t>**               | Уникальный идентификатор преподавателя&lt;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36F3064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firstName</w:t>
      </w:r>
      <w:proofErr w:type="spellEnd"/>
      <w:r w:rsidRPr="00350E0A">
        <w:rPr>
          <w:lang w:val="ru-RU"/>
        </w:rPr>
        <w:t>**       | Имя преподавателя&lt;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244445C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secondName</w:t>
      </w:r>
      <w:proofErr w:type="spellEnd"/>
      <w:r w:rsidRPr="00350E0A">
        <w:rPr>
          <w:lang w:val="ru-RU"/>
        </w:rPr>
        <w:t>**      | Фамилия преподавателя&lt;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6A36C74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middleName</w:t>
      </w:r>
      <w:proofErr w:type="spellEnd"/>
      <w:r w:rsidRPr="00350E0A">
        <w:rPr>
          <w:lang w:val="ru-RU"/>
        </w:rPr>
        <w:t>**      | Отчество преподавателя&lt;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5287C7A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subjectID</w:t>
      </w:r>
      <w:proofErr w:type="spellEnd"/>
      <w:r w:rsidRPr="00350E0A">
        <w:rPr>
          <w:lang w:val="ru-RU"/>
        </w:rPr>
        <w:t xml:space="preserve">** | Уникальный </w:t>
      </w:r>
      <w:proofErr w:type="spellStart"/>
      <w:r w:rsidRPr="00350E0A">
        <w:rPr>
          <w:lang w:val="ru-RU"/>
        </w:rPr>
        <w:t>идентфикатор</w:t>
      </w:r>
      <w:proofErr w:type="spellEnd"/>
      <w:r w:rsidRPr="00350E0A">
        <w:rPr>
          <w:lang w:val="ru-RU"/>
        </w:rPr>
        <w:t xml:space="preserve"> предмета&lt;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3E03623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subjectName</w:t>
      </w:r>
      <w:proofErr w:type="spellEnd"/>
      <w:r w:rsidRPr="00350E0A">
        <w:rPr>
          <w:lang w:val="ru-RU"/>
        </w:rPr>
        <w:t>** | Название учебного предмета&lt;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22DB4D7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nPair</w:t>
      </w:r>
      <w:proofErr w:type="spellEnd"/>
      <w:r w:rsidRPr="00350E0A">
        <w:rPr>
          <w:lang w:val="ru-RU"/>
        </w:rPr>
        <w:t xml:space="preserve">** | Порядковый номер учебной пары начиная от первого дня первой </w:t>
      </w:r>
      <w:proofErr w:type="gramStart"/>
      <w:r w:rsidRPr="00350E0A">
        <w:rPr>
          <w:lang w:val="ru-RU"/>
        </w:rPr>
        <w:t>недели.&lt;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Пример. 0 - первая пара в понедельник первой недели&lt;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5238A42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type</w:t>
      </w:r>
      <w:proofErr w:type="spellEnd"/>
      <w:r w:rsidRPr="00350E0A">
        <w:rPr>
          <w:lang w:val="ru-RU"/>
        </w:rPr>
        <w:t>** | Тип пары (*Лекция*, *Практика*, *Лабораторная работа</w:t>
      </w:r>
      <w:proofErr w:type="gramStart"/>
      <w:r w:rsidRPr="00350E0A">
        <w:rPr>
          <w:lang w:val="ru-RU"/>
        </w:rPr>
        <w:t>*)&lt;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61FD592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room</w:t>
      </w:r>
      <w:proofErr w:type="spellEnd"/>
      <w:r w:rsidRPr="00350E0A">
        <w:rPr>
          <w:lang w:val="ru-RU"/>
        </w:rPr>
        <w:t>** | Номер учебного корпуса и номер аудитории&lt;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4F52453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date</w:t>
      </w:r>
      <w:proofErr w:type="spellEnd"/>
      <w:r w:rsidRPr="00350E0A">
        <w:rPr>
          <w:lang w:val="ru-RU"/>
        </w:rPr>
        <w:t>** | Дата проведения пары. Не обязательный параметр, который указывается только тогда, когда пара поставлена самим преподавателем&lt;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22357E0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groups</w:t>
      </w:r>
      <w:proofErr w:type="spellEnd"/>
      <w:r w:rsidRPr="00350E0A">
        <w:rPr>
          <w:lang w:val="ru-RU"/>
        </w:rPr>
        <w:t>** | Список групп, у которых будет проходить заданная пара&lt;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&gt;**Список**</w:t>
      </w:r>
    </w:p>
    <w:p w14:paraId="7931D8B1" w14:textId="77777777" w:rsidR="00350E0A" w:rsidRPr="00350E0A" w:rsidRDefault="00350E0A" w:rsidP="00350E0A">
      <w:pPr>
        <w:rPr>
          <w:lang w:val="ru-RU"/>
        </w:rPr>
      </w:pPr>
    </w:p>
    <w:p w14:paraId="0852F6F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Элемент списка **</w:t>
      </w:r>
      <w:proofErr w:type="spellStart"/>
      <w:r w:rsidRPr="00350E0A">
        <w:rPr>
          <w:lang w:val="ru-RU"/>
        </w:rPr>
        <w:t>groups</w:t>
      </w:r>
      <w:proofErr w:type="spellEnd"/>
      <w:r w:rsidRPr="00350E0A">
        <w:rPr>
          <w:lang w:val="ru-RU"/>
        </w:rPr>
        <w:t>** имеет следующий формат:</w:t>
      </w:r>
    </w:p>
    <w:p w14:paraId="71D819BF" w14:textId="77777777" w:rsidR="00350E0A" w:rsidRPr="00350E0A" w:rsidRDefault="00350E0A" w:rsidP="00350E0A">
      <w:pPr>
        <w:rPr>
          <w:lang w:val="ru-RU"/>
        </w:rPr>
      </w:pPr>
    </w:p>
    <w:p w14:paraId="0A6095F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   | Назначение     |</w:t>
      </w:r>
    </w:p>
    <w:p w14:paraId="36652B9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624564E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              | Уникальный идентификатор группы&lt;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1B3C6B6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nameShort</w:t>
      </w:r>
      <w:proofErr w:type="spellEnd"/>
      <w:r w:rsidRPr="00350E0A">
        <w:rPr>
          <w:lang w:val="ru-RU"/>
        </w:rPr>
        <w:t>**       | Короткое имя группы&lt;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77F1097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nameLong</w:t>
      </w:r>
      <w:proofErr w:type="spellEnd"/>
      <w:r w:rsidRPr="00350E0A">
        <w:rPr>
          <w:lang w:val="ru-RU"/>
        </w:rPr>
        <w:t>**      | Длинное имя группы&lt;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7504D2C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degree</w:t>
      </w:r>
      <w:proofErr w:type="spellEnd"/>
      <w:r w:rsidRPr="00350E0A">
        <w:rPr>
          <w:lang w:val="ru-RU"/>
        </w:rPr>
        <w:t>**      | Ученая степень группы (*Бакалавр*, *</w:t>
      </w:r>
      <w:proofErr w:type="spellStart"/>
      <w:r w:rsidRPr="00350E0A">
        <w:rPr>
          <w:lang w:val="ru-RU"/>
        </w:rPr>
        <w:t>Специалитет</w:t>
      </w:r>
      <w:proofErr w:type="spellEnd"/>
      <w:r w:rsidRPr="00350E0A">
        <w:rPr>
          <w:lang w:val="ru-RU"/>
        </w:rPr>
        <w:t>*, *Магистратура*, *Аспирантура</w:t>
      </w:r>
      <w:proofErr w:type="gramStart"/>
      <w:r w:rsidRPr="00350E0A">
        <w:rPr>
          <w:lang w:val="ru-RU"/>
        </w:rPr>
        <w:t>*)&lt;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5517E1B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formOfEducation</w:t>
      </w:r>
      <w:proofErr w:type="spellEnd"/>
      <w:r w:rsidRPr="00350E0A">
        <w:rPr>
          <w:lang w:val="ru-RU"/>
        </w:rPr>
        <w:t>** | Форма обучения группы (*Очная*, *Заочная*, *Дистанционная</w:t>
      </w:r>
      <w:proofErr w:type="gramStart"/>
      <w:r w:rsidRPr="00350E0A">
        <w:rPr>
          <w:lang w:val="ru-RU"/>
        </w:rPr>
        <w:t>*)&lt;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103AB180" w14:textId="77777777" w:rsidR="00350E0A" w:rsidRPr="00350E0A" w:rsidRDefault="00350E0A" w:rsidP="00350E0A">
      <w:pPr>
        <w:rPr>
          <w:lang w:val="ru-RU"/>
        </w:rPr>
      </w:pPr>
    </w:p>
    <w:p w14:paraId="36B83FB0" w14:textId="77777777" w:rsidR="00350E0A" w:rsidRPr="00350E0A" w:rsidRDefault="00350E0A" w:rsidP="00350E0A">
      <w:pPr>
        <w:rPr>
          <w:lang w:val="ru-RU"/>
        </w:rPr>
      </w:pPr>
    </w:p>
    <w:p w14:paraId="557001A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Ошибки</w:t>
      </w:r>
    </w:p>
    <w:p w14:paraId="44FC3EC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возвращает стандартные ошибки.</w:t>
      </w:r>
    </w:p>
    <w:p w14:paraId="1C0153B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Стандартные ошибки определены [в данном разделе](#</w:t>
      </w:r>
      <w:proofErr w:type="spellStart"/>
      <w:r w:rsidRPr="00350E0A">
        <w:rPr>
          <w:lang w:val="ru-RU"/>
        </w:rPr>
        <w:t>errors</w:t>
      </w:r>
      <w:proofErr w:type="spellEnd"/>
      <w:r w:rsidRPr="00350E0A">
        <w:rPr>
          <w:lang w:val="ru-RU"/>
        </w:rPr>
        <w:t>).</w:t>
      </w:r>
    </w:p>
    <w:p w14:paraId="79F4DA1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Так же есть специальные ошибки:</w:t>
      </w:r>
    </w:p>
    <w:p w14:paraId="415F529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- [Данная пара уже существует](#</w:t>
      </w:r>
      <w:proofErr w:type="spellStart"/>
      <w:r w:rsidRPr="00350E0A">
        <w:rPr>
          <w:lang w:val="ru-RU"/>
        </w:rPr>
        <w:t>PairAlreadyExists</w:t>
      </w:r>
      <w:proofErr w:type="spellEnd"/>
      <w:r w:rsidRPr="00350E0A">
        <w:rPr>
          <w:lang w:val="ru-RU"/>
        </w:rPr>
        <w:t>)</w:t>
      </w:r>
    </w:p>
    <w:p w14:paraId="00F0212F" w14:textId="77777777" w:rsidR="00350E0A" w:rsidRPr="00350E0A" w:rsidRDefault="00350E0A" w:rsidP="00350E0A">
      <w:pPr>
        <w:rPr>
          <w:lang w:val="ru-RU"/>
        </w:rPr>
      </w:pPr>
    </w:p>
    <w:p w14:paraId="1735AFA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Пример</w:t>
      </w:r>
    </w:p>
    <w:p w14:paraId="019FD676" w14:textId="77777777" w:rsidR="00350E0A" w:rsidRPr="00350E0A" w:rsidRDefault="00350E0A" w:rsidP="00350E0A">
      <w:pPr>
        <w:rPr>
          <w:lang w:val="ru-RU"/>
        </w:rPr>
      </w:pPr>
    </w:p>
    <w:p w14:paraId="6BF32E7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Параметры запроса</w:t>
      </w:r>
    </w:p>
    <w:p w14:paraId="6B4A794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| Назначение     |</w:t>
      </w:r>
    </w:p>
    <w:p w14:paraId="231AEDD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| :------------- | :------------- |</w:t>
      </w:r>
    </w:p>
    <w:p w14:paraId="5B23E7C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token</w:t>
      </w:r>
      <w:proofErr w:type="spellEnd"/>
      <w:r w:rsidRPr="00350E0A">
        <w:rPr>
          <w:lang w:val="ru-RU"/>
        </w:rPr>
        <w:t>** | niy4vkrlif2mmpbpdlixx3q1</w:t>
      </w:r>
    </w:p>
    <w:p w14:paraId="0B7F11B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groupID</w:t>
      </w:r>
      <w:proofErr w:type="spellEnd"/>
      <w:r w:rsidRPr="00350E0A">
        <w:rPr>
          <w:lang w:val="ru-RU"/>
        </w:rPr>
        <w:t>**       | 587</w:t>
      </w:r>
    </w:p>
    <w:p w14:paraId="24D64B5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subjectID</w:t>
      </w:r>
      <w:proofErr w:type="spellEnd"/>
      <w:r w:rsidRPr="00350E0A">
        <w:rPr>
          <w:lang w:val="ru-RU"/>
        </w:rPr>
        <w:t>**       | 77</w:t>
      </w:r>
    </w:p>
    <w:p w14:paraId="4C15A14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**n**       | 3</w:t>
      </w:r>
    </w:p>
    <w:p w14:paraId="74D9C622" w14:textId="77777777" w:rsidR="00350E0A" w:rsidRPr="00350E0A" w:rsidRDefault="00350E0A" w:rsidP="00350E0A">
      <w:r w:rsidRPr="00350E0A">
        <w:t>| **type** | 0</w:t>
      </w:r>
    </w:p>
    <w:p w14:paraId="61930B46" w14:textId="77777777" w:rsidR="00350E0A" w:rsidRPr="00350E0A" w:rsidRDefault="00350E0A" w:rsidP="00350E0A">
      <w:r w:rsidRPr="00350E0A">
        <w:t>| **room** | 1-128</w:t>
      </w:r>
    </w:p>
    <w:p w14:paraId="61245F42" w14:textId="77777777" w:rsidR="00350E0A" w:rsidRPr="00350E0A" w:rsidRDefault="00350E0A" w:rsidP="00350E0A">
      <w:r w:rsidRPr="00350E0A">
        <w:t>| **day** | 17</w:t>
      </w:r>
    </w:p>
    <w:p w14:paraId="4B675738" w14:textId="77777777" w:rsidR="00350E0A" w:rsidRPr="00350E0A" w:rsidRDefault="00350E0A" w:rsidP="00350E0A">
      <w:r w:rsidRPr="00350E0A">
        <w:t>| **month** | 12</w:t>
      </w:r>
    </w:p>
    <w:p w14:paraId="5689DCEE" w14:textId="77777777" w:rsidR="00350E0A" w:rsidRPr="00350E0A" w:rsidRDefault="00350E0A" w:rsidP="00350E0A">
      <w:r w:rsidRPr="00350E0A">
        <w:t>| **year** | 2016</w:t>
      </w:r>
    </w:p>
    <w:p w14:paraId="01ED6B49" w14:textId="77777777" w:rsidR="00350E0A" w:rsidRPr="00350E0A" w:rsidRDefault="00350E0A" w:rsidP="00350E0A"/>
    <w:p w14:paraId="0C397450" w14:textId="77777777" w:rsidR="00350E0A" w:rsidRPr="00350E0A" w:rsidRDefault="00350E0A" w:rsidP="00350E0A">
      <w:r w:rsidRPr="00350E0A">
        <w:t xml:space="preserve">### </w:t>
      </w:r>
      <w:r w:rsidRPr="00350E0A">
        <w:rPr>
          <w:lang w:val="ru-RU"/>
        </w:rPr>
        <w:t>Ответ</w:t>
      </w:r>
      <w:r w:rsidRPr="00350E0A">
        <w:t xml:space="preserve"> </w:t>
      </w:r>
      <w:r w:rsidRPr="00350E0A">
        <w:rPr>
          <w:lang w:val="ru-RU"/>
        </w:rPr>
        <w:t>сервера</w:t>
      </w:r>
    </w:p>
    <w:p w14:paraId="132FDBA9" w14:textId="77777777" w:rsidR="00350E0A" w:rsidRPr="00350E0A" w:rsidRDefault="00350E0A" w:rsidP="00350E0A"/>
    <w:p w14:paraId="2E0AAE84" w14:textId="77777777" w:rsidR="00350E0A" w:rsidRPr="00350E0A" w:rsidRDefault="00350E0A" w:rsidP="00350E0A">
      <w:r w:rsidRPr="00350E0A">
        <w:t>```</w:t>
      </w:r>
    </w:p>
    <w:p w14:paraId="6AD5B729" w14:textId="77777777" w:rsidR="00350E0A" w:rsidRPr="00350E0A" w:rsidRDefault="00350E0A" w:rsidP="00350E0A">
      <w:r w:rsidRPr="00350E0A">
        <w:t>{</w:t>
      </w:r>
    </w:p>
    <w:p w14:paraId="23E080BE" w14:textId="77777777" w:rsidR="00350E0A" w:rsidRPr="00350E0A" w:rsidRDefault="00350E0A" w:rsidP="00350E0A">
      <w:r w:rsidRPr="00350E0A">
        <w:t xml:space="preserve">  "</w:t>
      </w:r>
      <w:proofErr w:type="gramStart"/>
      <w:r w:rsidRPr="00350E0A">
        <w:t>id</w:t>
      </w:r>
      <w:proofErr w:type="gramEnd"/>
      <w:r w:rsidRPr="00350E0A">
        <w:t>": 4017,</w:t>
      </w:r>
    </w:p>
    <w:p w14:paraId="76B7B6FC" w14:textId="77777777" w:rsidR="00350E0A" w:rsidRPr="00350E0A" w:rsidRDefault="00350E0A" w:rsidP="00350E0A">
      <w:r w:rsidRPr="00350E0A">
        <w:t xml:space="preserve">  "</w:t>
      </w:r>
      <w:proofErr w:type="spellStart"/>
      <w:proofErr w:type="gramStart"/>
      <w:r w:rsidRPr="00350E0A">
        <w:t>teacherID</w:t>
      </w:r>
      <w:proofErr w:type="spellEnd"/>
      <w:proofErr w:type="gramEnd"/>
      <w:r w:rsidRPr="00350E0A">
        <w:t>": 468,</w:t>
      </w:r>
    </w:p>
    <w:p w14:paraId="00F3EA12" w14:textId="77777777" w:rsidR="00350E0A" w:rsidRPr="00350E0A" w:rsidRDefault="00350E0A" w:rsidP="00350E0A">
      <w:r w:rsidRPr="00350E0A">
        <w:t xml:space="preserve">  "</w:t>
      </w:r>
      <w:proofErr w:type="spellStart"/>
      <w:proofErr w:type="gramStart"/>
      <w:r w:rsidRPr="00350E0A">
        <w:t>firstName</w:t>
      </w:r>
      <w:proofErr w:type="spellEnd"/>
      <w:proofErr w:type="gramEnd"/>
      <w:r w:rsidRPr="00350E0A">
        <w:t>": "</w:t>
      </w:r>
      <w:r w:rsidRPr="00350E0A">
        <w:rPr>
          <w:lang w:val="ru-RU"/>
        </w:rPr>
        <w:t>Геннадий</w:t>
      </w:r>
      <w:r w:rsidRPr="00350E0A">
        <w:t>",</w:t>
      </w:r>
    </w:p>
    <w:p w14:paraId="28676638" w14:textId="77777777" w:rsidR="00350E0A" w:rsidRPr="00350E0A" w:rsidRDefault="00350E0A" w:rsidP="00350E0A">
      <w:r w:rsidRPr="00350E0A">
        <w:t xml:space="preserve">  "</w:t>
      </w:r>
      <w:proofErr w:type="spellStart"/>
      <w:proofErr w:type="gramStart"/>
      <w:r w:rsidRPr="00350E0A">
        <w:t>secondName</w:t>
      </w:r>
      <w:proofErr w:type="spellEnd"/>
      <w:proofErr w:type="gramEnd"/>
      <w:r w:rsidRPr="00350E0A">
        <w:t>": "</w:t>
      </w:r>
      <w:r w:rsidRPr="00350E0A">
        <w:rPr>
          <w:lang w:val="ru-RU"/>
        </w:rPr>
        <w:t>Чистяков</w:t>
      </w:r>
      <w:r w:rsidRPr="00350E0A">
        <w:t>",</w:t>
      </w:r>
    </w:p>
    <w:p w14:paraId="21C9363B" w14:textId="77777777" w:rsidR="00350E0A" w:rsidRPr="00350E0A" w:rsidRDefault="00350E0A" w:rsidP="00350E0A">
      <w:r w:rsidRPr="00350E0A">
        <w:t xml:space="preserve">  "</w:t>
      </w:r>
      <w:proofErr w:type="spellStart"/>
      <w:proofErr w:type="gramStart"/>
      <w:r w:rsidRPr="00350E0A">
        <w:t>middleName</w:t>
      </w:r>
      <w:proofErr w:type="spellEnd"/>
      <w:proofErr w:type="gramEnd"/>
      <w:r w:rsidRPr="00350E0A">
        <w:t>": "</w:t>
      </w:r>
      <w:r w:rsidRPr="00350E0A">
        <w:rPr>
          <w:lang w:val="ru-RU"/>
        </w:rPr>
        <w:t>Андреевич</w:t>
      </w:r>
      <w:r w:rsidRPr="00350E0A">
        <w:t>",</w:t>
      </w:r>
    </w:p>
    <w:p w14:paraId="3F324A24" w14:textId="77777777" w:rsidR="00350E0A" w:rsidRPr="00350E0A" w:rsidRDefault="00350E0A" w:rsidP="00350E0A">
      <w:r w:rsidRPr="00350E0A">
        <w:t xml:space="preserve">  "</w:t>
      </w:r>
      <w:proofErr w:type="spellStart"/>
      <w:proofErr w:type="gramStart"/>
      <w:r w:rsidRPr="00350E0A">
        <w:t>subjectID</w:t>
      </w:r>
      <w:proofErr w:type="spellEnd"/>
      <w:proofErr w:type="gramEnd"/>
      <w:r w:rsidRPr="00350E0A">
        <w:t>": 77,</w:t>
      </w:r>
    </w:p>
    <w:p w14:paraId="07531AF7" w14:textId="77777777" w:rsidR="00350E0A" w:rsidRPr="00350E0A" w:rsidRDefault="00350E0A" w:rsidP="00350E0A">
      <w:r w:rsidRPr="00350E0A">
        <w:t xml:space="preserve">  "</w:t>
      </w:r>
      <w:proofErr w:type="spellStart"/>
      <w:proofErr w:type="gramStart"/>
      <w:r w:rsidRPr="00350E0A">
        <w:t>subjectName</w:t>
      </w:r>
      <w:proofErr w:type="spellEnd"/>
      <w:proofErr w:type="gramEnd"/>
      <w:r w:rsidRPr="00350E0A">
        <w:t>": "</w:t>
      </w:r>
      <w:r w:rsidRPr="00350E0A">
        <w:rPr>
          <w:lang w:val="ru-RU"/>
        </w:rPr>
        <w:t>Тайм</w:t>
      </w:r>
      <w:r w:rsidRPr="00350E0A">
        <w:t>-</w:t>
      </w:r>
      <w:r w:rsidRPr="00350E0A">
        <w:rPr>
          <w:lang w:val="ru-RU"/>
        </w:rPr>
        <w:t>менеджмент</w:t>
      </w:r>
      <w:r w:rsidRPr="00350E0A">
        <w:t>",</w:t>
      </w:r>
    </w:p>
    <w:p w14:paraId="1A3E234A" w14:textId="77777777" w:rsidR="00350E0A" w:rsidRPr="00350E0A" w:rsidRDefault="00350E0A" w:rsidP="00350E0A">
      <w:r w:rsidRPr="00350E0A">
        <w:t xml:space="preserve">  "</w:t>
      </w:r>
      <w:proofErr w:type="spellStart"/>
      <w:proofErr w:type="gramStart"/>
      <w:r w:rsidRPr="00350E0A">
        <w:t>nPair</w:t>
      </w:r>
      <w:proofErr w:type="spellEnd"/>
      <w:proofErr w:type="gramEnd"/>
      <w:r w:rsidRPr="00350E0A">
        <w:t>": 80,</w:t>
      </w:r>
    </w:p>
    <w:p w14:paraId="5CDC9224" w14:textId="77777777" w:rsidR="00350E0A" w:rsidRPr="00350E0A" w:rsidRDefault="00350E0A" w:rsidP="00350E0A">
      <w:r w:rsidRPr="00350E0A">
        <w:t xml:space="preserve">  "</w:t>
      </w:r>
      <w:proofErr w:type="gramStart"/>
      <w:r w:rsidRPr="00350E0A">
        <w:t>type</w:t>
      </w:r>
      <w:proofErr w:type="gramEnd"/>
      <w:r w:rsidRPr="00350E0A">
        <w:t>": "</w:t>
      </w:r>
      <w:r w:rsidRPr="00350E0A">
        <w:rPr>
          <w:lang w:val="ru-RU"/>
        </w:rPr>
        <w:t>Лекция</w:t>
      </w:r>
      <w:r w:rsidRPr="00350E0A">
        <w:t>",</w:t>
      </w:r>
    </w:p>
    <w:p w14:paraId="14DF5B21" w14:textId="77777777" w:rsidR="00350E0A" w:rsidRPr="00350E0A" w:rsidRDefault="00350E0A" w:rsidP="00350E0A">
      <w:r w:rsidRPr="00350E0A">
        <w:lastRenderedPageBreak/>
        <w:t xml:space="preserve">  "</w:t>
      </w:r>
      <w:proofErr w:type="gramStart"/>
      <w:r w:rsidRPr="00350E0A">
        <w:t>room</w:t>
      </w:r>
      <w:proofErr w:type="gramEnd"/>
      <w:r w:rsidRPr="00350E0A">
        <w:t>": "1-128",</w:t>
      </w:r>
    </w:p>
    <w:p w14:paraId="57B7B19E" w14:textId="77777777" w:rsidR="00350E0A" w:rsidRPr="00350E0A" w:rsidRDefault="00350E0A" w:rsidP="00350E0A">
      <w:r w:rsidRPr="00350E0A">
        <w:t xml:space="preserve">  "</w:t>
      </w:r>
      <w:proofErr w:type="gramStart"/>
      <w:r w:rsidRPr="00350E0A">
        <w:t>groups</w:t>
      </w:r>
      <w:proofErr w:type="gramEnd"/>
      <w:r w:rsidRPr="00350E0A">
        <w:t>": [</w:t>
      </w:r>
    </w:p>
    <w:p w14:paraId="3D25CFD1" w14:textId="77777777" w:rsidR="00350E0A" w:rsidRPr="00350E0A" w:rsidRDefault="00350E0A" w:rsidP="00350E0A">
      <w:r w:rsidRPr="00350E0A">
        <w:t xml:space="preserve">    {</w:t>
      </w:r>
    </w:p>
    <w:p w14:paraId="6EA26176" w14:textId="77777777" w:rsidR="00350E0A" w:rsidRPr="00350E0A" w:rsidRDefault="00350E0A" w:rsidP="00350E0A">
      <w:r w:rsidRPr="00350E0A">
        <w:t xml:space="preserve">      "</w:t>
      </w:r>
      <w:proofErr w:type="gramStart"/>
      <w:r w:rsidRPr="00350E0A">
        <w:t>id</w:t>
      </w:r>
      <w:proofErr w:type="gramEnd"/>
      <w:r w:rsidRPr="00350E0A">
        <w:t>": 587,</w:t>
      </w:r>
    </w:p>
    <w:p w14:paraId="6681D238" w14:textId="77777777" w:rsidR="00350E0A" w:rsidRPr="00350E0A" w:rsidRDefault="00350E0A" w:rsidP="00350E0A">
      <w:r w:rsidRPr="00350E0A">
        <w:t xml:space="preserve">      "</w:t>
      </w:r>
      <w:proofErr w:type="spellStart"/>
      <w:proofErr w:type="gramStart"/>
      <w:r w:rsidRPr="00350E0A">
        <w:t>nameShort</w:t>
      </w:r>
      <w:proofErr w:type="spellEnd"/>
      <w:proofErr w:type="gramEnd"/>
      <w:r w:rsidRPr="00350E0A">
        <w:t>": "</w:t>
      </w:r>
      <w:proofErr w:type="spellStart"/>
      <w:r w:rsidRPr="00350E0A">
        <w:rPr>
          <w:lang w:val="ru-RU"/>
        </w:rPr>
        <w:t>ИВТб</w:t>
      </w:r>
      <w:proofErr w:type="spellEnd"/>
      <w:r w:rsidRPr="00350E0A">
        <w:t>-32",</w:t>
      </w:r>
    </w:p>
    <w:p w14:paraId="1D6A8CFB" w14:textId="77777777" w:rsidR="00350E0A" w:rsidRPr="00350E0A" w:rsidRDefault="00350E0A" w:rsidP="00350E0A">
      <w:r w:rsidRPr="00350E0A">
        <w:t xml:space="preserve">      "</w:t>
      </w:r>
      <w:proofErr w:type="spellStart"/>
      <w:proofErr w:type="gramStart"/>
      <w:r w:rsidRPr="00350E0A">
        <w:t>nameLong</w:t>
      </w:r>
      <w:proofErr w:type="spellEnd"/>
      <w:proofErr w:type="gramEnd"/>
      <w:r w:rsidRPr="00350E0A">
        <w:t>": "</w:t>
      </w:r>
      <w:proofErr w:type="spellStart"/>
      <w:r w:rsidRPr="00350E0A">
        <w:rPr>
          <w:lang w:val="ru-RU"/>
        </w:rPr>
        <w:t>ИВТб</w:t>
      </w:r>
      <w:proofErr w:type="spellEnd"/>
      <w:r w:rsidRPr="00350E0A">
        <w:t>-3302-02-00",</w:t>
      </w:r>
    </w:p>
    <w:p w14:paraId="1BAF3C79" w14:textId="77777777" w:rsidR="00350E0A" w:rsidRPr="00350E0A" w:rsidRDefault="00350E0A" w:rsidP="00350E0A">
      <w:r w:rsidRPr="00350E0A">
        <w:t xml:space="preserve">      "</w:t>
      </w:r>
      <w:proofErr w:type="gramStart"/>
      <w:r w:rsidRPr="00350E0A">
        <w:t>degree</w:t>
      </w:r>
      <w:proofErr w:type="gramEnd"/>
      <w:r w:rsidRPr="00350E0A">
        <w:t>": "</w:t>
      </w:r>
      <w:r w:rsidRPr="00350E0A">
        <w:rPr>
          <w:lang w:val="ru-RU"/>
        </w:rPr>
        <w:t>Бакалавр</w:t>
      </w:r>
      <w:r w:rsidRPr="00350E0A">
        <w:t>",</w:t>
      </w:r>
    </w:p>
    <w:p w14:paraId="2CAFA5C8" w14:textId="77777777" w:rsidR="00350E0A" w:rsidRPr="00350E0A" w:rsidRDefault="00350E0A" w:rsidP="00350E0A">
      <w:r w:rsidRPr="00350E0A">
        <w:t xml:space="preserve">      "</w:t>
      </w:r>
      <w:proofErr w:type="spellStart"/>
      <w:proofErr w:type="gramStart"/>
      <w:r w:rsidRPr="00350E0A">
        <w:t>formOfEducation</w:t>
      </w:r>
      <w:proofErr w:type="spellEnd"/>
      <w:proofErr w:type="gramEnd"/>
      <w:r w:rsidRPr="00350E0A">
        <w:t>": "</w:t>
      </w:r>
      <w:r w:rsidRPr="00350E0A">
        <w:rPr>
          <w:lang w:val="ru-RU"/>
        </w:rPr>
        <w:t>Очная</w:t>
      </w:r>
      <w:r w:rsidRPr="00350E0A">
        <w:t>"</w:t>
      </w:r>
    </w:p>
    <w:p w14:paraId="6977A97E" w14:textId="77777777" w:rsidR="00350E0A" w:rsidRPr="00350E0A" w:rsidRDefault="00350E0A" w:rsidP="00350E0A">
      <w:r w:rsidRPr="00350E0A">
        <w:t xml:space="preserve">    }</w:t>
      </w:r>
    </w:p>
    <w:p w14:paraId="2EAE3DB0" w14:textId="77777777" w:rsidR="00350E0A" w:rsidRPr="00350E0A" w:rsidRDefault="00350E0A" w:rsidP="00350E0A">
      <w:r w:rsidRPr="00350E0A">
        <w:t xml:space="preserve">  ],</w:t>
      </w:r>
    </w:p>
    <w:p w14:paraId="6D814687" w14:textId="77777777" w:rsidR="00350E0A" w:rsidRPr="00350E0A" w:rsidRDefault="00350E0A" w:rsidP="00350E0A">
      <w:r w:rsidRPr="00350E0A">
        <w:t xml:space="preserve">  "</w:t>
      </w:r>
      <w:proofErr w:type="gramStart"/>
      <w:r w:rsidRPr="00350E0A">
        <w:t>date</w:t>
      </w:r>
      <w:proofErr w:type="gramEnd"/>
      <w:r w:rsidRPr="00350E0A">
        <w:t>": "2016-12-17"</w:t>
      </w:r>
    </w:p>
    <w:p w14:paraId="137B8EB9" w14:textId="77777777" w:rsidR="00350E0A" w:rsidRPr="00350E0A" w:rsidRDefault="00350E0A" w:rsidP="00350E0A">
      <w:r w:rsidRPr="00350E0A">
        <w:t>}</w:t>
      </w:r>
    </w:p>
    <w:p w14:paraId="061F156B" w14:textId="77777777" w:rsidR="00350E0A" w:rsidRPr="00350E0A" w:rsidRDefault="00350E0A" w:rsidP="00350E0A">
      <w:r w:rsidRPr="00350E0A">
        <w:t>```</w:t>
      </w:r>
    </w:p>
    <w:p w14:paraId="718564E9" w14:textId="77777777" w:rsidR="00350E0A" w:rsidRPr="00350E0A" w:rsidRDefault="00350E0A" w:rsidP="00350E0A">
      <w:r w:rsidRPr="00350E0A">
        <w:cr/>
      </w:r>
    </w:p>
    <w:p w14:paraId="257D43F2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51A453C9" w14:textId="77777777" w:rsidR="00350E0A" w:rsidRPr="00350E0A" w:rsidRDefault="00350E0A" w:rsidP="00350E0A">
      <w:r w:rsidRPr="00350E0A">
        <w:t xml:space="preserve"># </w:t>
      </w:r>
      <w:r w:rsidRPr="00350E0A">
        <w:rPr>
          <w:lang w:val="ru-RU"/>
        </w:rPr>
        <w:t>Метод</w:t>
      </w:r>
      <w:r w:rsidRPr="00350E0A">
        <w:t xml:space="preserve">: </w:t>
      </w:r>
      <w:proofErr w:type="spellStart"/>
      <w:r w:rsidRPr="00350E0A">
        <w:t>schedule.addGroup</w:t>
      </w:r>
      <w:proofErr w:type="spellEnd"/>
      <w:r w:rsidRPr="00350E0A">
        <w:t>&lt;a name="</w:t>
      </w:r>
      <w:proofErr w:type="spellStart"/>
      <w:r w:rsidRPr="00350E0A">
        <w:t>schedule.addGroup</w:t>
      </w:r>
      <w:proofErr w:type="spellEnd"/>
      <w:r w:rsidRPr="00350E0A">
        <w:t>"&gt;&lt;/a&gt;</w:t>
      </w:r>
    </w:p>
    <w:p w14:paraId="282F1AB1" w14:textId="77777777" w:rsidR="00350E0A" w:rsidRPr="00350E0A" w:rsidRDefault="00350E0A" w:rsidP="00350E0A"/>
    <w:p w14:paraId="321FB58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позволяет преподавателю добавлять учебным группам пары.</w:t>
      </w:r>
    </w:p>
    <w:p w14:paraId="0583722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- Пары могут добавляться группам, у которых в данное время стоит другая пара</w:t>
      </w:r>
    </w:p>
    <w:p w14:paraId="1EBF1CE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- Возможно добавлять только те пары, которые ведет сам преподаватель</w:t>
      </w:r>
    </w:p>
    <w:p w14:paraId="24C4C8D9" w14:textId="77777777" w:rsidR="00350E0A" w:rsidRPr="00350E0A" w:rsidRDefault="00350E0A" w:rsidP="00350E0A">
      <w:pPr>
        <w:rPr>
          <w:lang w:val="ru-RU"/>
        </w:rPr>
      </w:pPr>
    </w:p>
    <w:p w14:paraId="2C59FB2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Параметры</w:t>
      </w:r>
    </w:p>
    <w:p w14:paraId="13041A1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| Название     | Назначение     |</w:t>
      </w:r>
    </w:p>
    <w:p w14:paraId="1F6912C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1D017DB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token</w:t>
      </w:r>
      <w:proofErr w:type="spellEnd"/>
      <w:r w:rsidRPr="00350E0A">
        <w:rPr>
          <w:lang w:val="ru-RU"/>
        </w:rPr>
        <w:t>** | Уникальный ключ пользователя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**Строка**</w:t>
      </w:r>
    </w:p>
    <w:p w14:paraId="5D41664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      | Положительное число, которое характеризует уникальный идентификатор пары.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**Положительное число**</w:t>
      </w:r>
    </w:p>
    <w:p w14:paraId="30FE32A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groupID</w:t>
      </w:r>
      <w:proofErr w:type="spellEnd"/>
      <w:r w:rsidRPr="00350E0A">
        <w:rPr>
          <w:lang w:val="ru-RU"/>
        </w:rPr>
        <w:t>**       | Положительное число, которое характеризует уникальный идентификатор учебной группы.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**Положительное число**</w:t>
      </w:r>
    </w:p>
    <w:p w14:paraId="22E9D742" w14:textId="77777777" w:rsidR="00350E0A" w:rsidRPr="00350E0A" w:rsidRDefault="00350E0A" w:rsidP="00350E0A">
      <w:pPr>
        <w:rPr>
          <w:lang w:val="ru-RU"/>
        </w:rPr>
      </w:pPr>
    </w:p>
    <w:p w14:paraId="7FF3C75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Ответ запроса</w:t>
      </w:r>
    </w:p>
    <w:p w14:paraId="4633D9B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В качестве ответа возвращается код статуса 200, если во время выполнения метода не произошли ошибки, иначе возвращается ошибка в формате JSON</w:t>
      </w:r>
    </w:p>
    <w:p w14:paraId="4E34B585" w14:textId="77777777" w:rsidR="00350E0A" w:rsidRPr="00350E0A" w:rsidRDefault="00350E0A" w:rsidP="00350E0A">
      <w:pPr>
        <w:rPr>
          <w:lang w:val="ru-RU"/>
        </w:rPr>
      </w:pPr>
    </w:p>
    <w:p w14:paraId="5724A04F" w14:textId="77777777" w:rsidR="00350E0A" w:rsidRPr="00350E0A" w:rsidRDefault="00350E0A" w:rsidP="00350E0A">
      <w:pPr>
        <w:rPr>
          <w:lang w:val="ru-RU"/>
        </w:rPr>
      </w:pPr>
    </w:p>
    <w:p w14:paraId="3326CD3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Ошибки</w:t>
      </w:r>
    </w:p>
    <w:p w14:paraId="729C957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возвращает [стандартные ошибки](#</w:t>
      </w:r>
      <w:proofErr w:type="spellStart"/>
      <w:r w:rsidRPr="00350E0A">
        <w:rPr>
          <w:lang w:val="ru-RU"/>
        </w:rPr>
        <w:t>errors</w:t>
      </w:r>
      <w:proofErr w:type="spellEnd"/>
      <w:proofErr w:type="gramStart"/>
      <w:r w:rsidRPr="00350E0A">
        <w:rPr>
          <w:lang w:val="ru-RU"/>
        </w:rPr>
        <w:t>).&lt;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</w:t>
      </w:r>
    </w:p>
    <w:p w14:paraId="7C1FF808" w14:textId="77777777" w:rsidR="00350E0A" w:rsidRPr="00350E0A" w:rsidRDefault="00350E0A" w:rsidP="00350E0A">
      <w:pPr>
        <w:rPr>
          <w:lang w:val="ru-RU"/>
        </w:rPr>
      </w:pPr>
    </w:p>
    <w:p w14:paraId="717B557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Пример</w:t>
      </w:r>
    </w:p>
    <w:p w14:paraId="2389F113" w14:textId="77777777" w:rsidR="00350E0A" w:rsidRPr="00350E0A" w:rsidRDefault="00350E0A" w:rsidP="00350E0A">
      <w:pPr>
        <w:rPr>
          <w:lang w:val="ru-RU"/>
        </w:rPr>
      </w:pPr>
    </w:p>
    <w:p w14:paraId="7DF226B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Параметры запроса</w:t>
      </w:r>
    </w:p>
    <w:p w14:paraId="4DC418E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| Назначение     |</w:t>
      </w:r>
    </w:p>
    <w:p w14:paraId="76FBB79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31BE469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token</w:t>
      </w:r>
      <w:proofErr w:type="spellEnd"/>
      <w:r w:rsidRPr="00350E0A">
        <w:rPr>
          <w:lang w:val="ru-RU"/>
        </w:rPr>
        <w:t>** | niy4vkrlif2mmpbpdlixx3q1</w:t>
      </w:r>
    </w:p>
    <w:p w14:paraId="6BA6CDB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      | 4017</w:t>
      </w:r>
    </w:p>
    <w:p w14:paraId="792EF4E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groupID</w:t>
      </w:r>
      <w:proofErr w:type="spellEnd"/>
      <w:r w:rsidRPr="00350E0A">
        <w:rPr>
          <w:lang w:val="ru-RU"/>
        </w:rPr>
        <w:t>** | 586</w:t>
      </w:r>
    </w:p>
    <w:p w14:paraId="1975C225" w14:textId="77777777" w:rsidR="00350E0A" w:rsidRPr="00350E0A" w:rsidRDefault="00350E0A" w:rsidP="00350E0A">
      <w:pPr>
        <w:rPr>
          <w:lang w:val="ru-RU"/>
        </w:rPr>
      </w:pPr>
    </w:p>
    <w:p w14:paraId="55A5CDE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### Ответ сервера</w:t>
      </w:r>
    </w:p>
    <w:p w14:paraId="54D8BCD5" w14:textId="77777777" w:rsidR="00350E0A" w:rsidRPr="00350E0A" w:rsidRDefault="00350E0A" w:rsidP="00350E0A">
      <w:pPr>
        <w:rPr>
          <w:lang w:val="ru-RU"/>
        </w:rPr>
      </w:pPr>
    </w:p>
    <w:p w14:paraId="19D10DC6" w14:textId="77777777" w:rsidR="00350E0A" w:rsidRPr="00350E0A" w:rsidRDefault="00350E0A" w:rsidP="00350E0A">
      <w:r w:rsidRPr="00350E0A">
        <w:t>```</w:t>
      </w:r>
    </w:p>
    <w:p w14:paraId="040A28F8" w14:textId="77777777" w:rsidR="00350E0A" w:rsidRPr="00350E0A" w:rsidRDefault="00350E0A" w:rsidP="00350E0A">
      <w:proofErr w:type="spellStart"/>
      <w:proofErr w:type="gramStart"/>
      <w:r w:rsidRPr="00350E0A">
        <w:t>statuscode</w:t>
      </w:r>
      <w:proofErr w:type="spellEnd"/>
      <w:proofErr w:type="gramEnd"/>
      <w:r w:rsidRPr="00350E0A">
        <w:t>: 200</w:t>
      </w:r>
    </w:p>
    <w:p w14:paraId="14D262E0" w14:textId="77777777" w:rsidR="00350E0A" w:rsidRPr="00350E0A" w:rsidRDefault="00350E0A" w:rsidP="00350E0A">
      <w:r w:rsidRPr="00350E0A">
        <w:t>```</w:t>
      </w:r>
    </w:p>
    <w:p w14:paraId="6627E85D" w14:textId="77777777" w:rsidR="00350E0A" w:rsidRPr="00350E0A" w:rsidRDefault="00350E0A" w:rsidP="00350E0A">
      <w:r w:rsidRPr="00350E0A">
        <w:cr/>
      </w:r>
    </w:p>
    <w:p w14:paraId="240A3272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363E0027" w14:textId="77777777" w:rsidR="00350E0A" w:rsidRPr="00350E0A" w:rsidRDefault="00350E0A" w:rsidP="00350E0A">
      <w:r w:rsidRPr="00350E0A">
        <w:t xml:space="preserve"># </w:t>
      </w:r>
      <w:r w:rsidRPr="00350E0A">
        <w:rPr>
          <w:lang w:val="ru-RU"/>
        </w:rPr>
        <w:t>Метод</w:t>
      </w:r>
      <w:r w:rsidRPr="00350E0A">
        <w:t xml:space="preserve">: </w:t>
      </w:r>
      <w:proofErr w:type="spellStart"/>
      <w:r w:rsidRPr="00350E0A">
        <w:t>schedule.del</w:t>
      </w:r>
      <w:proofErr w:type="spellEnd"/>
      <w:r w:rsidRPr="00350E0A">
        <w:t>&lt;a name="</w:t>
      </w:r>
      <w:proofErr w:type="spellStart"/>
      <w:r w:rsidRPr="00350E0A">
        <w:t>schedule.del</w:t>
      </w:r>
      <w:proofErr w:type="spellEnd"/>
      <w:r w:rsidRPr="00350E0A">
        <w:t>"&gt;&lt;/a&gt;</w:t>
      </w:r>
    </w:p>
    <w:p w14:paraId="0398AF9D" w14:textId="77777777" w:rsidR="00350E0A" w:rsidRPr="00350E0A" w:rsidRDefault="00350E0A" w:rsidP="00350E0A"/>
    <w:p w14:paraId="1395CC8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позволяет преподавателю убирать учебные пары из расписания.</w:t>
      </w:r>
    </w:p>
    <w:p w14:paraId="74D48DF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- Пары могут быть убраны преподавателем только из своего расписания</w:t>
      </w:r>
    </w:p>
    <w:p w14:paraId="19563F2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- Возможно убрать только </w:t>
      </w:r>
      <w:proofErr w:type="gramStart"/>
      <w:r w:rsidRPr="00350E0A">
        <w:rPr>
          <w:lang w:val="ru-RU"/>
        </w:rPr>
        <w:t>пары</w:t>
      </w:r>
      <w:proofErr w:type="gramEnd"/>
      <w:r w:rsidRPr="00350E0A">
        <w:rPr>
          <w:lang w:val="ru-RU"/>
        </w:rPr>
        <w:t xml:space="preserve"> поставленные самим преподавателем</w:t>
      </w:r>
    </w:p>
    <w:p w14:paraId="1CC18486" w14:textId="77777777" w:rsidR="00350E0A" w:rsidRPr="00350E0A" w:rsidRDefault="00350E0A" w:rsidP="00350E0A">
      <w:pPr>
        <w:rPr>
          <w:lang w:val="ru-RU"/>
        </w:rPr>
      </w:pPr>
    </w:p>
    <w:p w14:paraId="4705DBD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Параметры</w:t>
      </w:r>
    </w:p>
    <w:p w14:paraId="46D0058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| Назначение     |</w:t>
      </w:r>
    </w:p>
    <w:p w14:paraId="356FC80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1C59AE2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token</w:t>
      </w:r>
      <w:proofErr w:type="spellEnd"/>
      <w:r w:rsidRPr="00350E0A">
        <w:rPr>
          <w:lang w:val="ru-RU"/>
        </w:rPr>
        <w:t>** | Уникальный ключ пользователя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**Строка**</w:t>
      </w:r>
    </w:p>
    <w:p w14:paraId="377AE07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      | Положительное число, которое характеризует уникальный идентификатор пары.</w:t>
      </w:r>
    </w:p>
    <w:p w14:paraId="00011377" w14:textId="77777777" w:rsidR="00350E0A" w:rsidRPr="00350E0A" w:rsidRDefault="00350E0A" w:rsidP="00350E0A">
      <w:pPr>
        <w:rPr>
          <w:lang w:val="ru-RU"/>
        </w:rPr>
      </w:pPr>
    </w:p>
    <w:p w14:paraId="4454697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Ответ запроса</w:t>
      </w:r>
    </w:p>
    <w:p w14:paraId="755FAF2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В качестве ответа возвращается код статуса 200, если во время выполнения метода не произошли ошибки, иначе возвращается ошибка в формате JSON</w:t>
      </w:r>
    </w:p>
    <w:p w14:paraId="72CF9BEC" w14:textId="77777777" w:rsidR="00350E0A" w:rsidRPr="00350E0A" w:rsidRDefault="00350E0A" w:rsidP="00350E0A">
      <w:pPr>
        <w:rPr>
          <w:lang w:val="ru-RU"/>
        </w:rPr>
      </w:pPr>
    </w:p>
    <w:p w14:paraId="219D9975" w14:textId="77777777" w:rsidR="00350E0A" w:rsidRPr="00350E0A" w:rsidRDefault="00350E0A" w:rsidP="00350E0A">
      <w:pPr>
        <w:rPr>
          <w:lang w:val="ru-RU"/>
        </w:rPr>
      </w:pPr>
    </w:p>
    <w:p w14:paraId="3614E68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Ошибки</w:t>
      </w:r>
    </w:p>
    <w:p w14:paraId="5ADDD99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возвращает [стандартные ошибки](#</w:t>
      </w:r>
      <w:proofErr w:type="spellStart"/>
      <w:r w:rsidRPr="00350E0A">
        <w:rPr>
          <w:lang w:val="ru-RU"/>
        </w:rPr>
        <w:t>errors</w:t>
      </w:r>
      <w:proofErr w:type="spellEnd"/>
      <w:proofErr w:type="gramStart"/>
      <w:r w:rsidRPr="00350E0A">
        <w:rPr>
          <w:lang w:val="ru-RU"/>
        </w:rPr>
        <w:t>).&lt;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</w:t>
      </w:r>
    </w:p>
    <w:p w14:paraId="0BF2117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Так же есть специальные ошибки:</w:t>
      </w:r>
    </w:p>
    <w:p w14:paraId="6094A2E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- [Данная пара не существует](#</w:t>
      </w:r>
      <w:proofErr w:type="spellStart"/>
      <w:r w:rsidRPr="00350E0A">
        <w:rPr>
          <w:lang w:val="ru-RU"/>
        </w:rPr>
        <w:t>PairDoesntExists</w:t>
      </w:r>
      <w:proofErr w:type="spellEnd"/>
      <w:r w:rsidRPr="00350E0A">
        <w:rPr>
          <w:lang w:val="ru-RU"/>
        </w:rPr>
        <w:t>)</w:t>
      </w:r>
    </w:p>
    <w:p w14:paraId="413A32E3" w14:textId="77777777" w:rsidR="00350E0A" w:rsidRPr="00350E0A" w:rsidRDefault="00350E0A" w:rsidP="00350E0A">
      <w:pPr>
        <w:rPr>
          <w:lang w:val="ru-RU"/>
        </w:rPr>
      </w:pPr>
    </w:p>
    <w:p w14:paraId="70BF066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Пример</w:t>
      </w:r>
    </w:p>
    <w:p w14:paraId="6B668D3D" w14:textId="77777777" w:rsidR="00350E0A" w:rsidRPr="00350E0A" w:rsidRDefault="00350E0A" w:rsidP="00350E0A">
      <w:pPr>
        <w:rPr>
          <w:lang w:val="ru-RU"/>
        </w:rPr>
      </w:pPr>
    </w:p>
    <w:p w14:paraId="584550E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Параметры запроса</w:t>
      </w:r>
    </w:p>
    <w:p w14:paraId="763E5FF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| Назначение     |</w:t>
      </w:r>
    </w:p>
    <w:p w14:paraId="51F5B9E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5AEA1EA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token</w:t>
      </w:r>
      <w:proofErr w:type="spellEnd"/>
      <w:r w:rsidRPr="00350E0A">
        <w:rPr>
          <w:lang w:val="ru-RU"/>
        </w:rPr>
        <w:t>** | niy4vkrlif2mmpbpdlixx3q1</w:t>
      </w:r>
    </w:p>
    <w:p w14:paraId="62A69B9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      | 4017</w:t>
      </w:r>
    </w:p>
    <w:p w14:paraId="2CAB2501" w14:textId="77777777" w:rsidR="00350E0A" w:rsidRPr="00350E0A" w:rsidRDefault="00350E0A" w:rsidP="00350E0A">
      <w:pPr>
        <w:rPr>
          <w:lang w:val="ru-RU"/>
        </w:rPr>
      </w:pPr>
    </w:p>
    <w:p w14:paraId="3CB75F9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Ответ сервера</w:t>
      </w:r>
    </w:p>
    <w:p w14:paraId="61DB27F4" w14:textId="77777777" w:rsidR="00350E0A" w:rsidRPr="00350E0A" w:rsidRDefault="00350E0A" w:rsidP="00350E0A">
      <w:pPr>
        <w:rPr>
          <w:lang w:val="ru-RU"/>
        </w:rPr>
      </w:pPr>
    </w:p>
    <w:p w14:paraId="2F989E6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```</w:t>
      </w:r>
    </w:p>
    <w:p w14:paraId="0D0171F8" w14:textId="77777777" w:rsidR="00350E0A" w:rsidRPr="00350E0A" w:rsidRDefault="00350E0A" w:rsidP="00350E0A">
      <w:proofErr w:type="spellStart"/>
      <w:proofErr w:type="gramStart"/>
      <w:r w:rsidRPr="00350E0A">
        <w:t>statuscode</w:t>
      </w:r>
      <w:proofErr w:type="spellEnd"/>
      <w:proofErr w:type="gramEnd"/>
      <w:r w:rsidRPr="00350E0A">
        <w:t>: 200</w:t>
      </w:r>
    </w:p>
    <w:p w14:paraId="0B7DF271" w14:textId="77777777" w:rsidR="00350E0A" w:rsidRPr="00350E0A" w:rsidRDefault="00350E0A" w:rsidP="00350E0A">
      <w:r w:rsidRPr="00350E0A">
        <w:t>```</w:t>
      </w:r>
    </w:p>
    <w:p w14:paraId="79CA8721" w14:textId="77777777" w:rsidR="00350E0A" w:rsidRPr="00350E0A" w:rsidRDefault="00350E0A" w:rsidP="00350E0A">
      <w:r w:rsidRPr="00350E0A">
        <w:cr/>
      </w:r>
    </w:p>
    <w:p w14:paraId="69AEF206" w14:textId="77777777" w:rsidR="00350E0A" w:rsidRPr="00350E0A" w:rsidRDefault="00350E0A" w:rsidP="00350E0A">
      <w:r w:rsidRPr="00350E0A">
        <w:lastRenderedPageBreak/>
        <w:t>&lt;div class="page-break"&gt;&lt;/div&gt;</w:t>
      </w:r>
      <w:r w:rsidRPr="00350E0A">
        <w:cr/>
      </w:r>
    </w:p>
    <w:p w14:paraId="7787C5E4" w14:textId="77777777" w:rsidR="00350E0A" w:rsidRPr="00350E0A" w:rsidRDefault="00350E0A" w:rsidP="00350E0A">
      <w:r w:rsidRPr="00350E0A">
        <w:t xml:space="preserve"># </w:t>
      </w:r>
      <w:r w:rsidRPr="00350E0A">
        <w:rPr>
          <w:lang w:val="ru-RU"/>
        </w:rPr>
        <w:t>Метод</w:t>
      </w:r>
      <w:r w:rsidRPr="00350E0A">
        <w:t xml:space="preserve">: </w:t>
      </w:r>
      <w:proofErr w:type="spellStart"/>
      <w:r w:rsidRPr="00350E0A">
        <w:t>schedule.delGroup</w:t>
      </w:r>
      <w:proofErr w:type="spellEnd"/>
      <w:r w:rsidRPr="00350E0A">
        <w:t>&lt;a name="</w:t>
      </w:r>
      <w:proofErr w:type="spellStart"/>
      <w:r w:rsidRPr="00350E0A">
        <w:t>schedule.delGroup</w:t>
      </w:r>
      <w:proofErr w:type="spellEnd"/>
      <w:r w:rsidRPr="00350E0A">
        <w:t>"&gt;&lt;/a&gt;</w:t>
      </w:r>
    </w:p>
    <w:p w14:paraId="2EBFA361" w14:textId="77777777" w:rsidR="00350E0A" w:rsidRPr="00350E0A" w:rsidRDefault="00350E0A" w:rsidP="00350E0A"/>
    <w:p w14:paraId="08EB9B4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позволяет преподавателю убирать учебным группам пары.</w:t>
      </w:r>
    </w:p>
    <w:p w14:paraId="51B0C0D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- Возможно убирать только те пары, которые ведет сам преподаватель</w:t>
      </w:r>
    </w:p>
    <w:p w14:paraId="04E3E8D5" w14:textId="77777777" w:rsidR="00350E0A" w:rsidRPr="00350E0A" w:rsidRDefault="00350E0A" w:rsidP="00350E0A">
      <w:pPr>
        <w:rPr>
          <w:lang w:val="ru-RU"/>
        </w:rPr>
      </w:pPr>
    </w:p>
    <w:p w14:paraId="3667E13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Параметры</w:t>
      </w:r>
    </w:p>
    <w:p w14:paraId="4A389AE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| Назначение     |</w:t>
      </w:r>
    </w:p>
    <w:p w14:paraId="789C780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25B556A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token</w:t>
      </w:r>
      <w:proofErr w:type="spellEnd"/>
      <w:r w:rsidRPr="00350E0A">
        <w:rPr>
          <w:lang w:val="ru-RU"/>
        </w:rPr>
        <w:t>** | Уникальный ключ пользователя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**Строка**</w:t>
      </w:r>
    </w:p>
    <w:p w14:paraId="38CACBE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      | Положительное число, которое характеризует уникальный идентификатор пары.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**Положительное число**</w:t>
      </w:r>
    </w:p>
    <w:p w14:paraId="56FCC7A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groupID</w:t>
      </w:r>
      <w:proofErr w:type="spellEnd"/>
      <w:r w:rsidRPr="00350E0A">
        <w:rPr>
          <w:lang w:val="ru-RU"/>
        </w:rPr>
        <w:t>**       | Положительное число, которое характеризует уникальный идентификатор учебной группы.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**Положительное число**</w:t>
      </w:r>
    </w:p>
    <w:p w14:paraId="3A83A1F0" w14:textId="77777777" w:rsidR="00350E0A" w:rsidRPr="00350E0A" w:rsidRDefault="00350E0A" w:rsidP="00350E0A">
      <w:pPr>
        <w:rPr>
          <w:lang w:val="ru-RU"/>
        </w:rPr>
      </w:pPr>
    </w:p>
    <w:p w14:paraId="66E8595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Ответ запроса</w:t>
      </w:r>
    </w:p>
    <w:p w14:paraId="7AB840A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В качестве ответа возвращается код статуса 200, если во время выполнения метода не произошли ошибки, иначе возвращается ошибка в формате JSON</w:t>
      </w:r>
    </w:p>
    <w:p w14:paraId="099670DD" w14:textId="77777777" w:rsidR="00350E0A" w:rsidRPr="00350E0A" w:rsidRDefault="00350E0A" w:rsidP="00350E0A">
      <w:pPr>
        <w:rPr>
          <w:lang w:val="ru-RU"/>
        </w:rPr>
      </w:pPr>
    </w:p>
    <w:p w14:paraId="6B74885A" w14:textId="77777777" w:rsidR="00350E0A" w:rsidRPr="00350E0A" w:rsidRDefault="00350E0A" w:rsidP="00350E0A">
      <w:pPr>
        <w:rPr>
          <w:lang w:val="ru-RU"/>
        </w:rPr>
      </w:pPr>
    </w:p>
    <w:p w14:paraId="709FDC2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Ошибки</w:t>
      </w:r>
    </w:p>
    <w:p w14:paraId="3FCCCC8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возвращает [стандартные ошибки](#</w:t>
      </w:r>
      <w:proofErr w:type="spellStart"/>
      <w:r w:rsidRPr="00350E0A">
        <w:rPr>
          <w:lang w:val="ru-RU"/>
        </w:rPr>
        <w:t>errors</w:t>
      </w:r>
      <w:proofErr w:type="spellEnd"/>
      <w:proofErr w:type="gramStart"/>
      <w:r w:rsidRPr="00350E0A">
        <w:rPr>
          <w:lang w:val="ru-RU"/>
        </w:rPr>
        <w:t>).&lt;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</w:t>
      </w:r>
    </w:p>
    <w:p w14:paraId="2ECE6E12" w14:textId="77777777" w:rsidR="00350E0A" w:rsidRPr="00350E0A" w:rsidRDefault="00350E0A" w:rsidP="00350E0A">
      <w:pPr>
        <w:rPr>
          <w:lang w:val="ru-RU"/>
        </w:rPr>
      </w:pPr>
    </w:p>
    <w:p w14:paraId="4061700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## Пример</w:t>
      </w:r>
    </w:p>
    <w:p w14:paraId="75135498" w14:textId="77777777" w:rsidR="00350E0A" w:rsidRPr="00350E0A" w:rsidRDefault="00350E0A" w:rsidP="00350E0A">
      <w:pPr>
        <w:rPr>
          <w:lang w:val="ru-RU"/>
        </w:rPr>
      </w:pPr>
    </w:p>
    <w:p w14:paraId="01A130D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Параметры запроса</w:t>
      </w:r>
    </w:p>
    <w:p w14:paraId="1FDACDD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| Назначение     |</w:t>
      </w:r>
    </w:p>
    <w:p w14:paraId="2816A97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0870E83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token</w:t>
      </w:r>
      <w:proofErr w:type="spellEnd"/>
      <w:r w:rsidRPr="00350E0A">
        <w:rPr>
          <w:lang w:val="ru-RU"/>
        </w:rPr>
        <w:t>** | niy4vkrlif2mmpbpdlixx3q1</w:t>
      </w:r>
    </w:p>
    <w:p w14:paraId="6E89EA0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      | 4017</w:t>
      </w:r>
    </w:p>
    <w:p w14:paraId="3BE3CE6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groupID</w:t>
      </w:r>
      <w:proofErr w:type="spellEnd"/>
      <w:r w:rsidRPr="00350E0A">
        <w:rPr>
          <w:lang w:val="ru-RU"/>
        </w:rPr>
        <w:t>** | 586</w:t>
      </w:r>
    </w:p>
    <w:p w14:paraId="2D72C633" w14:textId="77777777" w:rsidR="00350E0A" w:rsidRPr="00350E0A" w:rsidRDefault="00350E0A" w:rsidP="00350E0A">
      <w:pPr>
        <w:rPr>
          <w:lang w:val="ru-RU"/>
        </w:rPr>
      </w:pPr>
    </w:p>
    <w:p w14:paraId="272A588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Ответ сервера</w:t>
      </w:r>
    </w:p>
    <w:p w14:paraId="1E926618" w14:textId="77777777" w:rsidR="00350E0A" w:rsidRPr="00350E0A" w:rsidRDefault="00350E0A" w:rsidP="00350E0A">
      <w:pPr>
        <w:rPr>
          <w:lang w:val="ru-RU"/>
        </w:rPr>
      </w:pPr>
    </w:p>
    <w:p w14:paraId="71636BA6" w14:textId="77777777" w:rsidR="00350E0A" w:rsidRPr="00350E0A" w:rsidRDefault="00350E0A" w:rsidP="00350E0A">
      <w:r w:rsidRPr="00350E0A">
        <w:t>```</w:t>
      </w:r>
    </w:p>
    <w:p w14:paraId="0E25C3B5" w14:textId="77777777" w:rsidR="00350E0A" w:rsidRPr="00350E0A" w:rsidRDefault="00350E0A" w:rsidP="00350E0A">
      <w:proofErr w:type="spellStart"/>
      <w:proofErr w:type="gramStart"/>
      <w:r w:rsidRPr="00350E0A">
        <w:t>statuscode</w:t>
      </w:r>
      <w:proofErr w:type="spellEnd"/>
      <w:proofErr w:type="gramEnd"/>
      <w:r w:rsidRPr="00350E0A">
        <w:t>: 200</w:t>
      </w:r>
    </w:p>
    <w:p w14:paraId="59D1A8BB" w14:textId="77777777" w:rsidR="00350E0A" w:rsidRPr="00350E0A" w:rsidRDefault="00350E0A" w:rsidP="00350E0A">
      <w:r w:rsidRPr="00350E0A">
        <w:t>```</w:t>
      </w:r>
    </w:p>
    <w:p w14:paraId="5B42EDB1" w14:textId="77777777" w:rsidR="00350E0A" w:rsidRPr="00350E0A" w:rsidRDefault="00350E0A" w:rsidP="00350E0A">
      <w:r w:rsidRPr="00350E0A">
        <w:cr/>
      </w:r>
    </w:p>
    <w:p w14:paraId="31A57E63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34EE62B3" w14:textId="77777777" w:rsidR="00350E0A" w:rsidRPr="00350E0A" w:rsidRDefault="00350E0A" w:rsidP="00350E0A">
      <w:r w:rsidRPr="00350E0A">
        <w:t xml:space="preserve"># </w:t>
      </w:r>
      <w:r w:rsidRPr="00350E0A">
        <w:rPr>
          <w:lang w:val="ru-RU"/>
        </w:rPr>
        <w:t>Метод</w:t>
      </w:r>
      <w:r w:rsidRPr="00350E0A">
        <w:t xml:space="preserve">: </w:t>
      </w:r>
      <w:proofErr w:type="spellStart"/>
      <w:r w:rsidRPr="00350E0A">
        <w:t>schedule.get</w:t>
      </w:r>
      <w:proofErr w:type="spellEnd"/>
      <w:r w:rsidRPr="00350E0A">
        <w:t>&lt;a name="</w:t>
      </w:r>
      <w:proofErr w:type="spellStart"/>
      <w:r w:rsidRPr="00350E0A">
        <w:t>schedule.get</w:t>
      </w:r>
      <w:proofErr w:type="spellEnd"/>
      <w:r w:rsidRPr="00350E0A">
        <w:t>"&gt;&lt;/a&gt;</w:t>
      </w:r>
    </w:p>
    <w:p w14:paraId="384D327D" w14:textId="77777777" w:rsidR="00350E0A" w:rsidRPr="00350E0A" w:rsidRDefault="00350E0A" w:rsidP="00350E0A"/>
    <w:p w14:paraId="0496A78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Возвращает расписание заданной группы или преподавателя.</w:t>
      </w:r>
    </w:p>
    <w:p w14:paraId="22A494EC" w14:textId="77777777" w:rsidR="00350E0A" w:rsidRPr="00350E0A" w:rsidRDefault="00350E0A" w:rsidP="00350E0A">
      <w:pPr>
        <w:rPr>
          <w:lang w:val="ru-RU"/>
        </w:rPr>
      </w:pPr>
    </w:p>
    <w:p w14:paraId="1EF1D6C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Параметры</w:t>
      </w:r>
    </w:p>
    <w:p w14:paraId="3EC9A79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| Назначение     |</w:t>
      </w:r>
    </w:p>
    <w:p w14:paraId="592E81F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683D29E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      | Положительное число, которое характеризует уникальный идентификатор учебной группы, либо преподавателя. 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&gt;**Целое число**</w:t>
      </w:r>
    </w:p>
    <w:p w14:paraId="0D7DC48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type</w:t>
      </w:r>
      <w:proofErr w:type="spellEnd"/>
      <w:r w:rsidRPr="00350E0A">
        <w:rPr>
          <w:lang w:val="ru-RU"/>
        </w:rPr>
        <w:t>** | Параметр, который определяет чье расписание будет получено: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0 - учебной группы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1 - преподавателя</w:t>
      </w:r>
    </w:p>
    <w:p w14:paraId="2CE97D09" w14:textId="77777777" w:rsidR="00350E0A" w:rsidRPr="00350E0A" w:rsidRDefault="00350E0A" w:rsidP="00350E0A">
      <w:pPr>
        <w:rPr>
          <w:lang w:val="ru-RU"/>
        </w:rPr>
      </w:pPr>
    </w:p>
    <w:p w14:paraId="146E7DC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Ответ запроса</w:t>
      </w:r>
    </w:p>
    <w:p w14:paraId="6DDB843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В качестве ответа возвращается </w:t>
      </w:r>
      <w:proofErr w:type="spellStart"/>
      <w:r w:rsidRPr="00350E0A">
        <w:rPr>
          <w:lang w:val="ru-RU"/>
        </w:rPr>
        <w:t>json</w:t>
      </w:r>
      <w:proofErr w:type="spellEnd"/>
      <w:r w:rsidRPr="00350E0A">
        <w:rPr>
          <w:lang w:val="ru-RU"/>
        </w:rPr>
        <w:t xml:space="preserve"> список из объектов с заданными полями:</w:t>
      </w:r>
    </w:p>
    <w:p w14:paraId="196C4524" w14:textId="77777777" w:rsidR="00350E0A" w:rsidRPr="00350E0A" w:rsidRDefault="00350E0A" w:rsidP="00350E0A">
      <w:pPr>
        <w:rPr>
          <w:lang w:val="ru-RU"/>
        </w:rPr>
      </w:pPr>
    </w:p>
    <w:p w14:paraId="69A5460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   | Назначение     |</w:t>
      </w:r>
    </w:p>
    <w:p w14:paraId="047C4D1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2FA731D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| Уникальный идентификатор занятия&lt;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3C2F086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teacherID</w:t>
      </w:r>
      <w:proofErr w:type="spellEnd"/>
      <w:r w:rsidRPr="00350E0A">
        <w:rPr>
          <w:lang w:val="ru-RU"/>
        </w:rPr>
        <w:t>**               | Уникальный идентификатор преподавателя&lt;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73630DD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firstName</w:t>
      </w:r>
      <w:proofErr w:type="spellEnd"/>
      <w:r w:rsidRPr="00350E0A">
        <w:rPr>
          <w:lang w:val="ru-RU"/>
        </w:rPr>
        <w:t>**       | Имя преподавателя&lt;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3A1705E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secondName</w:t>
      </w:r>
      <w:proofErr w:type="spellEnd"/>
      <w:r w:rsidRPr="00350E0A">
        <w:rPr>
          <w:lang w:val="ru-RU"/>
        </w:rPr>
        <w:t>**      | Фамилия преподавателя&lt;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204AB1F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middleName</w:t>
      </w:r>
      <w:proofErr w:type="spellEnd"/>
      <w:r w:rsidRPr="00350E0A">
        <w:rPr>
          <w:lang w:val="ru-RU"/>
        </w:rPr>
        <w:t>**      | Отчество преподавателя&lt;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6C99D69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subjectID</w:t>
      </w:r>
      <w:proofErr w:type="spellEnd"/>
      <w:r w:rsidRPr="00350E0A">
        <w:rPr>
          <w:lang w:val="ru-RU"/>
        </w:rPr>
        <w:t xml:space="preserve">** | Уникальный </w:t>
      </w:r>
      <w:proofErr w:type="spellStart"/>
      <w:r w:rsidRPr="00350E0A">
        <w:rPr>
          <w:lang w:val="ru-RU"/>
        </w:rPr>
        <w:t>идентфикатор</w:t>
      </w:r>
      <w:proofErr w:type="spellEnd"/>
      <w:r w:rsidRPr="00350E0A">
        <w:rPr>
          <w:lang w:val="ru-RU"/>
        </w:rPr>
        <w:t xml:space="preserve"> предмета&lt;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64C9A5A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subjectName</w:t>
      </w:r>
      <w:proofErr w:type="spellEnd"/>
      <w:r w:rsidRPr="00350E0A">
        <w:rPr>
          <w:lang w:val="ru-RU"/>
        </w:rPr>
        <w:t>** | Название учебного предмета&lt;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26E6142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nPair</w:t>
      </w:r>
      <w:proofErr w:type="spellEnd"/>
      <w:r w:rsidRPr="00350E0A">
        <w:rPr>
          <w:lang w:val="ru-RU"/>
        </w:rPr>
        <w:t xml:space="preserve">** | Порядковый номер учебной пары начиная от первого дня первой </w:t>
      </w:r>
      <w:proofErr w:type="gramStart"/>
      <w:r w:rsidRPr="00350E0A">
        <w:rPr>
          <w:lang w:val="ru-RU"/>
        </w:rPr>
        <w:t>недели.&lt;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Пример. 0 - первая пара в понедельник первой недели&lt;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639FCD0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type</w:t>
      </w:r>
      <w:proofErr w:type="spellEnd"/>
      <w:r w:rsidRPr="00350E0A">
        <w:rPr>
          <w:lang w:val="ru-RU"/>
        </w:rPr>
        <w:t>** | Тип пары (*Лекция*, *Практика*, *Лабораторная работа</w:t>
      </w:r>
      <w:proofErr w:type="gramStart"/>
      <w:r w:rsidRPr="00350E0A">
        <w:rPr>
          <w:lang w:val="ru-RU"/>
        </w:rPr>
        <w:t>*)&lt;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&gt;**Число**</w:t>
      </w:r>
    </w:p>
    <w:p w14:paraId="0489232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room</w:t>
      </w:r>
      <w:proofErr w:type="spellEnd"/>
      <w:r w:rsidRPr="00350E0A">
        <w:rPr>
          <w:lang w:val="ru-RU"/>
        </w:rPr>
        <w:t>** | Номер учебного корпуса и номер аудитории&lt;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1C15EC4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| **</w:t>
      </w:r>
      <w:proofErr w:type="spellStart"/>
      <w:r w:rsidRPr="00350E0A">
        <w:rPr>
          <w:lang w:val="ru-RU"/>
        </w:rPr>
        <w:t>date</w:t>
      </w:r>
      <w:proofErr w:type="spellEnd"/>
      <w:r w:rsidRPr="00350E0A">
        <w:rPr>
          <w:lang w:val="ru-RU"/>
        </w:rPr>
        <w:t>** | Дата проведения пары. Не обязательный параметр, который указывается только тогда, когда пара поставлена самим преподавателем&lt;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10153AB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groups</w:t>
      </w:r>
      <w:proofErr w:type="spellEnd"/>
      <w:r w:rsidRPr="00350E0A">
        <w:rPr>
          <w:lang w:val="ru-RU"/>
        </w:rPr>
        <w:t>** | Список групп, у которых будет проходить заданная пара&lt;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&gt;**Список**</w:t>
      </w:r>
    </w:p>
    <w:p w14:paraId="197AC57E" w14:textId="77777777" w:rsidR="00350E0A" w:rsidRPr="00350E0A" w:rsidRDefault="00350E0A" w:rsidP="00350E0A">
      <w:pPr>
        <w:rPr>
          <w:lang w:val="ru-RU"/>
        </w:rPr>
      </w:pPr>
    </w:p>
    <w:p w14:paraId="15F7370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Элемент списка **</w:t>
      </w:r>
      <w:proofErr w:type="spellStart"/>
      <w:r w:rsidRPr="00350E0A">
        <w:rPr>
          <w:lang w:val="ru-RU"/>
        </w:rPr>
        <w:t>groups</w:t>
      </w:r>
      <w:proofErr w:type="spellEnd"/>
      <w:r w:rsidRPr="00350E0A">
        <w:rPr>
          <w:lang w:val="ru-RU"/>
        </w:rPr>
        <w:t>** имеет следующий формат:</w:t>
      </w:r>
    </w:p>
    <w:p w14:paraId="480719F4" w14:textId="77777777" w:rsidR="00350E0A" w:rsidRPr="00350E0A" w:rsidRDefault="00350E0A" w:rsidP="00350E0A">
      <w:pPr>
        <w:rPr>
          <w:lang w:val="ru-RU"/>
        </w:rPr>
      </w:pPr>
    </w:p>
    <w:p w14:paraId="537B7CA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   | Назначение     |</w:t>
      </w:r>
    </w:p>
    <w:p w14:paraId="4369284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343ABB9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              | Уникальный идентификатор группы&lt;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4C3BE94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nameShort</w:t>
      </w:r>
      <w:proofErr w:type="spellEnd"/>
      <w:r w:rsidRPr="00350E0A">
        <w:rPr>
          <w:lang w:val="ru-RU"/>
        </w:rPr>
        <w:t>**       | Короткое имя группы&lt;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3171E71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nameLong</w:t>
      </w:r>
      <w:proofErr w:type="spellEnd"/>
      <w:r w:rsidRPr="00350E0A">
        <w:rPr>
          <w:lang w:val="ru-RU"/>
        </w:rPr>
        <w:t>**      | Длинное имя группы&lt;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79BB5F6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degree</w:t>
      </w:r>
      <w:proofErr w:type="spellEnd"/>
      <w:r w:rsidRPr="00350E0A">
        <w:rPr>
          <w:lang w:val="ru-RU"/>
        </w:rPr>
        <w:t>**      | Ученая степень группы (*Бакалавр*, *</w:t>
      </w:r>
      <w:proofErr w:type="spellStart"/>
      <w:r w:rsidRPr="00350E0A">
        <w:rPr>
          <w:lang w:val="ru-RU"/>
        </w:rPr>
        <w:t>Специалитет</w:t>
      </w:r>
      <w:proofErr w:type="spellEnd"/>
      <w:r w:rsidRPr="00350E0A">
        <w:rPr>
          <w:lang w:val="ru-RU"/>
        </w:rPr>
        <w:t>*, *Магистратура*, *Аспирантура</w:t>
      </w:r>
      <w:proofErr w:type="gramStart"/>
      <w:r w:rsidRPr="00350E0A">
        <w:rPr>
          <w:lang w:val="ru-RU"/>
        </w:rPr>
        <w:t>*)&lt;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2448E56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formOfEducation</w:t>
      </w:r>
      <w:proofErr w:type="spellEnd"/>
      <w:r w:rsidRPr="00350E0A">
        <w:rPr>
          <w:lang w:val="ru-RU"/>
        </w:rPr>
        <w:t>** | Форма обучения группы (*Очная*, *Заочная*, *Дистанционная</w:t>
      </w:r>
      <w:proofErr w:type="gramStart"/>
      <w:r w:rsidRPr="00350E0A">
        <w:rPr>
          <w:lang w:val="ru-RU"/>
        </w:rPr>
        <w:t>*)&lt;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1B94EC7F" w14:textId="77777777" w:rsidR="00350E0A" w:rsidRPr="00350E0A" w:rsidRDefault="00350E0A" w:rsidP="00350E0A">
      <w:pPr>
        <w:rPr>
          <w:lang w:val="ru-RU"/>
        </w:rPr>
      </w:pPr>
    </w:p>
    <w:p w14:paraId="3B417C55" w14:textId="77777777" w:rsidR="00350E0A" w:rsidRPr="00350E0A" w:rsidRDefault="00350E0A" w:rsidP="00350E0A">
      <w:pPr>
        <w:rPr>
          <w:lang w:val="ru-RU"/>
        </w:rPr>
      </w:pPr>
    </w:p>
    <w:p w14:paraId="5A4BAB8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Ошибки</w:t>
      </w:r>
    </w:p>
    <w:p w14:paraId="24016F4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возвращает [стандартные ошибки](#</w:t>
      </w:r>
      <w:proofErr w:type="spellStart"/>
      <w:r w:rsidRPr="00350E0A">
        <w:rPr>
          <w:lang w:val="ru-RU"/>
        </w:rPr>
        <w:t>errors</w:t>
      </w:r>
      <w:proofErr w:type="spellEnd"/>
      <w:proofErr w:type="gramStart"/>
      <w:r w:rsidRPr="00350E0A">
        <w:rPr>
          <w:lang w:val="ru-RU"/>
        </w:rPr>
        <w:t>).&lt;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</w:t>
      </w:r>
    </w:p>
    <w:p w14:paraId="6615F670" w14:textId="77777777" w:rsidR="00350E0A" w:rsidRPr="00350E0A" w:rsidRDefault="00350E0A" w:rsidP="00350E0A">
      <w:pPr>
        <w:rPr>
          <w:lang w:val="ru-RU"/>
        </w:rPr>
      </w:pPr>
    </w:p>
    <w:p w14:paraId="739C211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Пример</w:t>
      </w:r>
    </w:p>
    <w:p w14:paraId="47AF7475" w14:textId="77777777" w:rsidR="00350E0A" w:rsidRPr="00350E0A" w:rsidRDefault="00350E0A" w:rsidP="00350E0A">
      <w:pPr>
        <w:rPr>
          <w:lang w:val="ru-RU"/>
        </w:rPr>
      </w:pPr>
    </w:p>
    <w:p w14:paraId="3113906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Параметры запроса</w:t>
      </w:r>
    </w:p>
    <w:p w14:paraId="5696DE4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| Параметры | Значение параметра     |</w:t>
      </w:r>
    </w:p>
    <w:p w14:paraId="74DB6D5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20FD967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      | 156     |</w:t>
      </w:r>
    </w:p>
    <w:p w14:paraId="3B83202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type</w:t>
      </w:r>
      <w:proofErr w:type="spellEnd"/>
      <w:r w:rsidRPr="00350E0A">
        <w:rPr>
          <w:lang w:val="ru-RU"/>
        </w:rPr>
        <w:t>** | 1</w:t>
      </w:r>
    </w:p>
    <w:p w14:paraId="3074B9AE" w14:textId="77777777" w:rsidR="00350E0A" w:rsidRPr="00350E0A" w:rsidRDefault="00350E0A" w:rsidP="00350E0A">
      <w:pPr>
        <w:rPr>
          <w:lang w:val="ru-RU"/>
        </w:rPr>
      </w:pPr>
    </w:p>
    <w:p w14:paraId="09040F5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Ответ сервера</w:t>
      </w:r>
    </w:p>
    <w:p w14:paraId="7BCC7EB9" w14:textId="77777777" w:rsidR="00350E0A" w:rsidRPr="00350E0A" w:rsidRDefault="00350E0A" w:rsidP="00350E0A">
      <w:pPr>
        <w:rPr>
          <w:lang w:val="ru-RU"/>
        </w:rPr>
      </w:pPr>
    </w:p>
    <w:p w14:paraId="6F26796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```</w:t>
      </w:r>
    </w:p>
    <w:p w14:paraId="320CBB3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[</w:t>
      </w:r>
    </w:p>
    <w:p w14:paraId="2D77E40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...</w:t>
      </w:r>
    </w:p>
    <w:p w14:paraId="6B72FA3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{</w:t>
      </w:r>
    </w:p>
    <w:p w14:paraId="34F4FEF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"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": 4017,</w:t>
      </w:r>
    </w:p>
    <w:p w14:paraId="35E74458" w14:textId="77777777" w:rsidR="00350E0A" w:rsidRPr="00350E0A" w:rsidRDefault="00350E0A" w:rsidP="00350E0A">
      <w:r w:rsidRPr="00350E0A">
        <w:rPr>
          <w:lang w:val="ru-RU"/>
        </w:rPr>
        <w:t xml:space="preserve">  </w:t>
      </w:r>
      <w:r w:rsidRPr="00350E0A">
        <w:t>"</w:t>
      </w:r>
      <w:proofErr w:type="spellStart"/>
      <w:proofErr w:type="gramStart"/>
      <w:r w:rsidRPr="00350E0A">
        <w:t>teacherID</w:t>
      </w:r>
      <w:proofErr w:type="spellEnd"/>
      <w:proofErr w:type="gramEnd"/>
      <w:r w:rsidRPr="00350E0A">
        <w:t>": 156,</w:t>
      </w:r>
    </w:p>
    <w:p w14:paraId="0435B74B" w14:textId="77777777" w:rsidR="00350E0A" w:rsidRPr="00350E0A" w:rsidRDefault="00350E0A" w:rsidP="00350E0A">
      <w:r w:rsidRPr="00350E0A">
        <w:t xml:space="preserve">  "</w:t>
      </w:r>
      <w:proofErr w:type="spellStart"/>
      <w:proofErr w:type="gramStart"/>
      <w:r w:rsidRPr="00350E0A">
        <w:t>firstName</w:t>
      </w:r>
      <w:proofErr w:type="spellEnd"/>
      <w:proofErr w:type="gramEnd"/>
      <w:r w:rsidRPr="00350E0A">
        <w:t>": "</w:t>
      </w:r>
      <w:r w:rsidRPr="00350E0A">
        <w:rPr>
          <w:lang w:val="ru-RU"/>
        </w:rPr>
        <w:t>Мария</w:t>
      </w:r>
      <w:r w:rsidRPr="00350E0A">
        <w:t>",</w:t>
      </w:r>
    </w:p>
    <w:p w14:paraId="1BC56B20" w14:textId="77777777" w:rsidR="00350E0A" w:rsidRPr="00350E0A" w:rsidRDefault="00350E0A" w:rsidP="00350E0A">
      <w:r w:rsidRPr="00350E0A">
        <w:t xml:space="preserve">  "</w:t>
      </w:r>
      <w:proofErr w:type="spellStart"/>
      <w:proofErr w:type="gramStart"/>
      <w:r w:rsidRPr="00350E0A">
        <w:t>secondName</w:t>
      </w:r>
      <w:proofErr w:type="spellEnd"/>
      <w:proofErr w:type="gramEnd"/>
      <w:r w:rsidRPr="00350E0A">
        <w:t>": "</w:t>
      </w:r>
      <w:proofErr w:type="spellStart"/>
      <w:r w:rsidRPr="00350E0A">
        <w:rPr>
          <w:lang w:val="ru-RU"/>
        </w:rPr>
        <w:t>Долженкова</w:t>
      </w:r>
      <w:proofErr w:type="spellEnd"/>
      <w:r w:rsidRPr="00350E0A">
        <w:t>",</w:t>
      </w:r>
    </w:p>
    <w:p w14:paraId="7FAB6AE9" w14:textId="77777777" w:rsidR="00350E0A" w:rsidRPr="00350E0A" w:rsidRDefault="00350E0A" w:rsidP="00350E0A">
      <w:r w:rsidRPr="00350E0A">
        <w:t xml:space="preserve">  "</w:t>
      </w:r>
      <w:proofErr w:type="spellStart"/>
      <w:proofErr w:type="gramStart"/>
      <w:r w:rsidRPr="00350E0A">
        <w:t>middleName</w:t>
      </w:r>
      <w:proofErr w:type="spellEnd"/>
      <w:proofErr w:type="gramEnd"/>
      <w:r w:rsidRPr="00350E0A">
        <w:t>": "</w:t>
      </w:r>
      <w:r w:rsidRPr="00350E0A">
        <w:rPr>
          <w:lang w:val="ru-RU"/>
        </w:rPr>
        <w:t>Львовна</w:t>
      </w:r>
      <w:r w:rsidRPr="00350E0A">
        <w:t>",</w:t>
      </w:r>
    </w:p>
    <w:p w14:paraId="6E316700" w14:textId="77777777" w:rsidR="00350E0A" w:rsidRPr="00350E0A" w:rsidRDefault="00350E0A" w:rsidP="00350E0A">
      <w:r w:rsidRPr="00350E0A">
        <w:t xml:space="preserve">  "</w:t>
      </w:r>
      <w:proofErr w:type="spellStart"/>
      <w:proofErr w:type="gramStart"/>
      <w:r w:rsidRPr="00350E0A">
        <w:t>subjectID</w:t>
      </w:r>
      <w:proofErr w:type="spellEnd"/>
      <w:proofErr w:type="gramEnd"/>
      <w:r w:rsidRPr="00350E0A">
        <w:t>": 664,</w:t>
      </w:r>
    </w:p>
    <w:p w14:paraId="78495CAA" w14:textId="77777777" w:rsidR="00350E0A" w:rsidRPr="00350E0A" w:rsidRDefault="00350E0A" w:rsidP="00350E0A">
      <w:r w:rsidRPr="00350E0A">
        <w:t xml:space="preserve">  "</w:t>
      </w:r>
      <w:proofErr w:type="spellStart"/>
      <w:proofErr w:type="gramStart"/>
      <w:r w:rsidRPr="00350E0A">
        <w:t>subjectName</w:t>
      </w:r>
      <w:proofErr w:type="spellEnd"/>
      <w:proofErr w:type="gramEnd"/>
      <w:r w:rsidRPr="00350E0A">
        <w:t>": "</w:t>
      </w:r>
      <w:r w:rsidRPr="00350E0A">
        <w:rPr>
          <w:lang w:val="ru-RU"/>
        </w:rPr>
        <w:t>Технологии</w:t>
      </w:r>
      <w:r w:rsidRPr="00350E0A">
        <w:t xml:space="preserve"> </w:t>
      </w:r>
      <w:r w:rsidRPr="00350E0A">
        <w:rPr>
          <w:lang w:val="ru-RU"/>
        </w:rPr>
        <w:t>программирования</w:t>
      </w:r>
      <w:r w:rsidRPr="00350E0A">
        <w:t>",</w:t>
      </w:r>
    </w:p>
    <w:p w14:paraId="3174D4BA" w14:textId="77777777" w:rsidR="00350E0A" w:rsidRPr="00350E0A" w:rsidRDefault="00350E0A" w:rsidP="00350E0A">
      <w:r w:rsidRPr="00350E0A">
        <w:t xml:space="preserve">  "</w:t>
      </w:r>
      <w:proofErr w:type="spellStart"/>
      <w:proofErr w:type="gramStart"/>
      <w:r w:rsidRPr="00350E0A">
        <w:t>nPair</w:t>
      </w:r>
      <w:proofErr w:type="spellEnd"/>
      <w:proofErr w:type="gramEnd"/>
      <w:r w:rsidRPr="00350E0A">
        <w:t>": 31,</w:t>
      </w:r>
    </w:p>
    <w:p w14:paraId="6A11BDDB" w14:textId="77777777" w:rsidR="00350E0A" w:rsidRPr="00350E0A" w:rsidRDefault="00350E0A" w:rsidP="00350E0A">
      <w:r w:rsidRPr="00350E0A">
        <w:t xml:space="preserve">  "</w:t>
      </w:r>
      <w:proofErr w:type="gramStart"/>
      <w:r w:rsidRPr="00350E0A">
        <w:t>type</w:t>
      </w:r>
      <w:proofErr w:type="gramEnd"/>
      <w:r w:rsidRPr="00350E0A">
        <w:t>": "0",</w:t>
      </w:r>
    </w:p>
    <w:p w14:paraId="45AD760A" w14:textId="77777777" w:rsidR="00350E0A" w:rsidRPr="00350E0A" w:rsidRDefault="00350E0A" w:rsidP="00350E0A">
      <w:r w:rsidRPr="00350E0A">
        <w:t xml:space="preserve">  "</w:t>
      </w:r>
      <w:proofErr w:type="gramStart"/>
      <w:r w:rsidRPr="00350E0A">
        <w:t>room</w:t>
      </w:r>
      <w:proofErr w:type="gramEnd"/>
      <w:r w:rsidRPr="00350E0A">
        <w:t>": "1-242",</w:t>
      </w:r>
    </w:p>
    <w:p w14:paraId="2A9644A9" w14:textId="77777777" w:rsidR="00350E0A" w:rsidRPr="00350E0A" w:rsidRDefault="00350E0A" w:rsidP="00350E0A">
      <w:r w:rsidRPr="00350E0A">
        <w:t xml:space="preserve">  "</w:t>
      </w:r>
      <w:proofErr w:type="gramStart"/>
      <w:r w:rsidRPr="00350E0A">
        <w:t>groups</w:t>
      </w:r>
      <w:proofErr w:type="gramEnd"/>
      <w:r w:rsidRPr="00350E0A">
        <w:t>": [</w:t>
      </w:r>
    </w:p>
    <w:p w14:paraId="61D4D7DE" w14:textId="77777777" w:rsidR="00350E0A" w:rsidRPr="00350E0A" w:rsidRDefault="00350E0A" w:rsidP="00350E0A">
      <w:r w:rsidRPr="00350E0A">
        <w:t xml:space="preserve">    {</w:t>
      </w:r>
    </w:p>
    <w:p w14:paraId="3D6A3CA3" w14:textId="77777777" w:rsidR="00350E0A" w:rsidRPr="00350E0A" w:rsidRDefault="00350E0A" w:rsidP="00350E0A">
      <w:r w:rsidRPr="00350E0A">
        <w:t xml:space="preserve">      "</w:t>
      </w:r>
      <w:proofErr w:type="gramStart"/>
      <w:r w:rsidRPr="00350E0A">
        <w:t>id</w:t>
      </w:r>
      <w:proofErr w:type="gramEnd"/>
      <w:r w:rsidRPr="00350E0A">
        <w:t>": 585,</w:t>
      </w:r>
    </w:p>
    <w:p w14:paraId="2FA4FCA7" w14:textId="77777777" w:rsidR="00350E0A" w:rsidRPr="00350E0A" w:rsidRDefault="00350E0A" w:rsidP="00350E0A">
      <w:r w:rsidRPr="00350E0A">
        <w:lastRenderedPageBreak/>
        <w:t xml:space="preserve">      "</w:t>
      </w:r>
      <w:proofErr w:type="spellStart"/>
      <w:proofErr w:type="gramStart"/>
      <w:r w:rsidRPr="00350E0A">
        <w:t>nameShort</w:t>
      </w:r>
      <w:proofErr w:type="spellEnd"/>
      <w:proofErr w:type="gramEnd"/>
      <w:r w:rsidRPr="00350E0A">
        <w:t>": "</w:t>
      </w:r>
      <w:proofErr w:type="spellStart"/>
      <w:r w:rsidRPr="00350E0A">
        <w:rPr>
          <w:lang w:val="ru-RU"/>
        </w:rPr>
        <w:t>ИВТб</w:t>
      </w:r>
      <w:proofErr w:type="spellEnd"/>
      <w:r w:rsidRPr="00350E0A">
        <w:t>-31",</w:t>
      </w:r>
    </w:p>
    <w:p w14:paraId="677D586D" w14:textId="77777777" w:rsidR="00350E0A" w:rsidRPr="00350E0A" w:rsidRDefault="00350E0A" w:rsidP="00350E0A">
      <w:r w:rsidRPr="00350E0A">
        <w:t xml:space="preserve">      "</w:t>
      </w:r>
      <w:proofErr w:type="spellStart"/>
      <w:proofErr w:type="gramStart"/>
      <w:r w:rsidRPr="00350E0A">
        <w:t>nameLong</w:t>
      </w:r>
      <w:proofErr w:type="spellEnd"/>
      <w:proofErr w:type="gramEnd"/>
      <w:r w:rsidRPr="00350E0A">
        <w:t>": "</w:t>
      </w:r>
      <w:proofErr w:type="spellStart"/>
      <w:r w:rsidRPr="00350E0A">
        <w:rPr>
          <w:lang w:val="ru-RU"/>
        </w:rPr>
        <w:t>ИВТб</w:t>
      </w:r>
      <w:proofErr w:type="spellEnd"/>
      <w:r w:rsidRPr="00350E0A">
        <w:t>-3301-01-00",</w:t>
      </w:r>
    </w:p>
    <w:p w14:paraId="4EB62B8F" w14:textId="77777777" w:rsidR="00350E0A" w:rsidRPr="00350E0A" w:rsidRDefault="00350E0A" w:rsidP="00350E0A">
      <w:r w:rsidRPr="00350E0A">
        <w:t xml:space="preserve">      "</w:t>
      </w:r>
      <w:proofErr w:type="gramStart"/>
      <w:r w:rsidRPr="00350E0A">
        <w:t>degree</w:t>
      </w:r>
      <w:proofErr w:type="gramEnd"/>
      <w:r w:rsidRPr="00350E0A">
        <w:t>": "</w:t>
      </w:r>
      <w:r w:rsidRPr="00350E0A">
        <w:rPr>
          <w:lang w:val="ru-RU"/>
        </w:rPr>
        <w:t>Бакалавр</w:t>
      </w:r>
      <w:r w:rsidRPr="00350E0A">
        <w:t>",</w:t>
      </w:r>
    </w:p>
    <w:p w14:paraId="3DB1DE3F" w14:textId="77777777" w:rsidR="00350E0A" w:rsidRPr="00350E0A" w:rsidRDefault="00350E0A" w:rsidP="00350E0A">
      <w:r w:rsidRPr="00350E0A">
        <w:t xml:space="preserve">      "</w:t>
      </w:r>
      <w:proofErr w:type="spellStart"/>
      <w:proofErr w:type="gramStart"/>
      <w:r w:rsidRPr="00350E0A">
        <w:t>formOfEducation</w:t>
      </w:r>
      <w:proofErr w:type="spellEnd"/>
      <w:proofErr w:type="gramEnd"/>
      <w:r w:rsidRPr="00350E0A">
        <w:t>": "</w:t>
      </w:r>
      <w:r w:rsidRPr="00350E0A">
        <w:rPr>
          <w:lang w:val="ru-RU"/>
        </w:rPr>
        <w:t>Очная</w:t>
      </w:r>
      <w:r w:rsidRPr="00350E0A">
        <w:t>"</w:t>
      </w:r>
    </w:p>
    <w:p w14:paraId="6BA7F3CC" w14:textId="77777777" w:rsidR="00350E0A" w:rsidRPr="00350E0A" w:rsidRDefault="00350E0A" w:rsidP="00350E0A">
      <w:r w:rsidRPr="00350E0A">
        <w:t xml:space="preserve">    },</w:t>
      </w:r>
    </w:p>
    <w:p w14:paraId="2540BBF1" w14:textId="77777777" w:rsidR="00350E0A" w:rsidRPr="00350E0A" w:rsidRDefault="00350E0A" w:rsidP="00350E0A">
      <w:r w:rsidRPr="00350E0A">
        <w:t xml:space="preserve">    {</w:t>
      </w:r>
    </w:p>
    <w:p w14:paraId="3F76D681" w14:textId="77777777" w:rsidR="00350E0A" w:rsidRPr="00350E0A" w:rsidRDefault="00350E0A" w:rsidP="00350E0A">
      <w:r w:rsidRPr="00350E0A">
        <w:t xml:space="preserve">      "</w:t>
      </w:r>
      <w:proofErr w:type="gramStart"/>
      <w:r w:rsidRPr="00350E0A">
        <w:t>id</w:t>
      </w:r>
      <w:proofErr w:type="gramEnd"/>
      <w:r w:rsidRPr="00350E0A">
        <w:t>": 587,</w:t>
      </w:r>
    </w:p>
    <w:p w14:paraId="4D0FF76B" w14:textId="77777777" w:rsidR="00350E0A" w:rsidRPr="00350E0A" w:rsidRDefault="00350E0A" w:rsidP="00350E0A">
      <w:r w:rsidRPr="00350E0A">
        <w:t xml:space="preserve">      "</w:t>
      </w:r>
      <w:proofErr w:type="spellStart"/>
      <w:proofErr w:type="gramStart"/>
      <w:r w:rsidRPr="00350E0A">
        <w:t>nameShort</w:t>
      </w:r>
      <w:proofErr w:type="spellEnd"/>
      <w:proofErr w:type="gramEnd"/>
      <w:r w:rsidRPr="00350E0A">
        <w:t>": "</w:t>
      </w:r>
      <w:proofErr w:type="spellStart"/>
      <w:r w:rsidRPr="00350E0A">
        <w:rPr>
          <w:lang w:val="ru-RU"/>
        </w:rPr>
        <w:t>ИВТб</w:t>
      </w:r>
      <w:proofErr w:type="spellEnd"/>
      <w:r w:rsidRPr="00350E0A">
        <w:t>-32",</w:t>
      </w:r>
    </w:p>
    <w:p w14:paraId="78939491" w14:textId="77777777" w:rsidR="00350E0A" w:rsidRPr="00350E0A" w:rsidRDefault="00350E0A" w:rsidP="00350E0A">
      <w:r w:rsidRPr="00350E0A">
        <w:t xml:space="preserve">      "</w:t>
      </w:r>
      <w:proofErr w:type="spellStart"/>
      <w:proofErr w:type="gramStart"/>
      <w:r w:rsidRPr="00350E0A">
        <w:t>nameLong</w:t>
      </w:r>
      <w:proofErr w:type="spellEnd"/>
      <w:proofErr w:type="gramEnd"/>
      <w:r w:rsidRPr="00350E0A">
        <w:t>": "</w:t>
      </w:r>
      <w:proofErr w:type="spellStart"/>
      <w:r w:rsidRPr="00350E0A">
        <w:rPr>
          <w:lang w:val="ru-RU"/>
        </w:rPr>
        <w:t>ИВТб</w:t>
      </w:r>
      <w:proofErr w:type="spellEnd"/>
      <w:r w:rsidRPr="00350E0A">
        <w:t>-3302-02-00",</w:t>
      </w:r>
    </w:p>
    <w:p w14:paraId="50B77091" w14:textId="77777777" w:rsidR="00350E0A" w:rsidRPr="00350E0A" w:rsidRDefault="00350E0A" w:rsidP="00350E0A">
      <w:r w:rsidRPr="00350E0A">
        <w:t xml:space="preserve">      "</w:t>
      </w:r>
      <w:proofErr w:type="gramStart"/>
      <w:r w:rsidRPr="00350E0A">
        <w:t>degree</w:t>
      </w:r>
      <w:proofErr w:type="gramEnd"/>
      <w:r w:rsidRPr="00350E0A">
        <w:t>": "</w:t>
      </w:r>
      <w:r w:rsidRPr="00350E0A">
        <w:rPr>
          <w:lang w:val="ru-RU"/>
        </w:rPr>
        <w:t>Бакалавр</w:t>
      </w:r>
      <w:r w:rsidRPr="00350E0A">
        <w:t>",</w:t>
      </w:r>
    </w:p>
    <w:p w14:paraId="2866481D" w14:textId="77777777" w:rsidR="00350E0A" w:rsidRPr="00350E0A" w:rsidRDefault="00350E0A" w:rsidP="00350E0A">
      <w:r w:rsidRPr="00350E0A">
        <w:t xml:space="preserve">      "</w:t>
      </w:r>
      <w:proofErr w:type="spellStart"/>
      <w:proofErr w:type="gramStart"/>
      <w:r w:rsidRPr="00350E0A">
        <w:t>formOfEducation</w:t>
      </w:r>
      <w:proofErr w:type="spellEnd"/>
      <w:proofErr w:type="gramEnd"/>
      <w:r w:rsidRPr="00350E0A">
        <w:t>": "</w:t>
      </w:r>
      <w:r w:rsidRPr="00350E0A">
        <w:rPr>
          <w:lang w:val="ru-RU"/>
        </w:rPr>
        <w:t>Очная</w:t>
      </w:r>
      <w:r w:rsidRPr="00350E0A">
        <w:t>"</w:t>
      </w:r>
    </w:p>
    <w:p w14:paraId="76E9476A" w14:textId="77777777" w:rsidR="00350E0A" w:rsidRPr="00350E0A" w:rsidRDefault="00350E0A" w:rsidP="00350E0A">
      <w:r w:rsidRPr="00350E0A">
        <w:t xml:space="preserve">    }</w:t>
      </w:r>
    </w:p>
    <w:p w14:paraId="6E65A744" w14:textId="77777777" w:rsidR="00350E0A" w:rsidRPr="00350E0A" w:rsidRDefault="00350E0A" w:rsidP="00350E0A">
      <w:r w:rsidRPr="00350E0A">
        <w:t xml:space="preserve">  ]</w:t>
      </w:r>
    </w:p>
    <w:p w14:paraId="4CCEBBFC" w14:textId="77777777" w:rsidR="00350E0A" w:rsidRPr="00350E0A" w:rsidRDefault="00350E0A" w:rsidP="00350E0A">
      <w:r w:rsidRPr="00350E0A">
        <w:t>},</w:t>
      </w:r>
    </w:p>
    <w:p w14:paraId="320E9C1F" w14:textId="77777777" w:rsidR="00350E0A" w:rsidRPr="00350E0A" w:rsidRDefault="00350E0A" w:rsidP="00350E0A">
      <w:r w:rsidRPr="00350E0A">
        <w:t>...</w:t>
      </w:r>
    </w:p>
    <w:p w14:paraId="7588287A" w14:textId="77777777" w:rsidR="00350E0A" w:rsidRPr="00350E0A" w:rsidRDefault="00350E0A" w:rsidP="00350E0A">
      <w:r w:rsidRPr="00350E0A">
        <w:t>]</w:t>
      </w:r>
    </w:p>
    <w:p w14:paraId="0385BAA6" w14:textId="77777777" w:rsidR="00350E0A" w:rsidRPr="00350E0A" w:rsidRDefault="00350E0A" w:rsidP="00350E0A">
      <w:r w:rsidRPr="00350E0A">
        <w:t>```</w:t>
      </w:r>
    </w:p>
    <w:p w14:paraId="3C561C31" w14:textId="77777777" w:rsidR="00350E0A" w:rsidRPr="00350E0A" w:rsidRDefault="00350E0A" w:rsidP="00350E0A">
      <w:r w:rsidRPr="00350E0A">
        <w:cr/>
      </w:r>
    </w:p>
    <w:p w14:paraId="4E844BE2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445FECE6" w14:textId="77777777" w:rsidR="00350E0A" w:rsidRPr="00350E0A" w:rsidRDefault="00350E0A" w:rsidP="00350E0A">
      <w:r w:rsidRPr="00350E0A">
        <w:t xml:space="preserve"># </w:t>
      </w:r>
      <w:r w:rsidRPr="00350E0A">
        <w:rPr>
          <w:lang w:val="ru-RU"/>
        </w:rPr>
        <w:t>Метод</w:t>
      </w:r>
      <w:r w:rsidRPr="00350E0A">
        <w:t xml:space="preserve">: </w:t>
      </w:r>
      <w:proofErr w:type="spellStart"/>
      <w:r w:rsidRPr="00350E0A">
        <w:t>student.changeGroup</w:t>
      </w:r>
      <w:proofErr w:type="spellEnd"/>
      <w:r w:rsidRPr="00350E0A">
        <w:t>&lt;a name="</w:t>
      </w:r>
      <w:proofErr w:type="spellStart"/>
      <w:r w:rsidRPr="00350E0A">
        <w:t>student.changeGroup</w:t>
      </w:r>
      <w:proofErr w:type="spellEnd"/>
      <w:r w:rsidRPr="00350E0A">
        <w:t>"&gt;&lt;/a&gt;</w:t>
      </w:r>
    </w:p>
    <w:p w14:paraId="2F101E8E" w14:textId="77777777" w:rsidR="00350E0A" w:rsidRPr="00350E0A" w:rsidRDefault="00350E0A" w:rsidP="00350E0A"/>
    <w:p w14:paraId="1870EFC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позволяет студенту изменить свою учебную группу.</w:t>
      </w:r>
    </w:p>
    <w:p w14:paraId="3FAA5B23" w14:textId="77777777" w:rsidR="00350E0A" w:rsidRPr="00350E0A" w:rsidRDefault="00350E0A" w:rsidP="00350E0A">
      <w:pPr>
        <w:rPr>
          <w:lang w:val="ru-RU"/>
        </w:rPr>
      </w:pPr>
    </w:p>
    <w:p w14:paraId="0577250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## Параметры</w:t>
      </w:r>
    </w:p>
    <w:p w14:paraId="46D388A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| Назначение     |</w:t>
      </w:r>
    </w:p>
    <w:p w14:paraId="3C2E611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5A4F4A7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      | Положительное число, которое характеризует уникальный идентификатор учебной группы. 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2EE9211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token</w:t>
      </w:r>
      <w:proofErr w:type="spellEnd"/>
      <w:r w:rsidRPr="00350E0A">
        <w:rPr>
          <w:lang w:val="ru-RU"/>
        </w:rPr>
        <w:t>** | Уникальный ключ пользователя&lt;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40A6F8A6" w14:textId="77777777" w:rsidR="00350E0A" w:rsidRPr="00350E0A" w:rsidRDefault="00350E0A" w:rsidP="00350E0A">
      <w:pPr>
        <w:rPr>
          <w:lang w:val="ru-RU"/>
        </w:rPr>
      </w:pPr>
    </w:p>
    <w:p w14:paraId="609DBFD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Ответ запроса</w:t>
      </w:r>
    </w:p>
    <w:p w14:paraId="1ED646A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В качестве ответа код статуса 200, если метод успешно выполнился и ошибка, если в процессе выполнения метода произошли исключения.</w:t>
      </w:r>
    </w:p>
    <w:p w14:paraId="1D61EF9B" w14:textId="77777777" w:rsidR="00350E0A" w:rsidRPr="00350E0A" w:rsidRDefault="00350E0A" w:rsidP="00350E0A">
      <w:pPr>
        <w:rPr>
          <w:lang w:val="ru-RU"/>
        </w:rPr>
      </w:pPr>
    </w:p>
    <w:p w14:paraId="5131CCD9" w14:textId="77777777" w:rsidR="00350E0A" w:rsidRPr="00350E0A" w:rsidRDefault="00350E0A" w:rsidP="00350E0A">
      <w:pPr>
        <w:rPr>
          <w:lang w:val="ru-RU"/>
        </w:rPr>
      </w:pPr>
    </w:p>
    <w:p w14:paraId="7E8C7BD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Ошибки</w:t>
      </w:r>
    </w:p>
    <w:p w14:paraId="6E78E81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возвращает [стандартные ошибки](#</w:t>
      </w:r>
      <w:proofErr w:type="spellStart"/>
      <w:r w:rsidRPr="00350E0A">
        <w:rPr>
          <w:lang w:val="ru-RU"/>
        </w:rPr>
        <w:t>errors</w:t>
      </w:r>
      <w:proofErr w:type="spellEnd"/>
      <w:proofErr w:type="gramStart"/>
      <w:r w:rsidRPr="00350E0A">
        <w:rPr>
          <w:lang w:val="ru-RU"/>
        </w:rPr>
        <w:t>).&lt;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</w:t>
      </w:r>
    </w:p>
    <w:p w14:paraId="2F6C7853" w14:textId="77777777" w:rsidR="00350E0A" w:rsidRPr="00350E0A" w:rsidRDefault="00350E0A" w:rsidP="00350E0A">
      <w:pPr>
        <w:rPr>
          <w:lang w:val="ru-RU"/>
        </w:rPr>
      </w:pPr>
    </w:p>
    <w:p w14:paraId="6F50C40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Пример</w:t>
      </w:r>
    </w:p>
    <w:p w14:paraId="087CD2AE" w14:textId="77777777" w:rsidR="00350E0A" w:rsidRPr="00350E0A" w:rsidRDefault="00350E0A" w:rsidP="00350E0A">
      <w:pPr>
        <w:rPr>
          <w:lang w:val="ru-RU"/>
        </w:rPr>
      </w:pPr>
    </w:p>
    <w:p w14:paraId="37AB0F3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Параметры запроса</w:t>
      </w:r>
    </w:p>
    <w:p w14:paraId="3872843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Параметры | Значение параметра     |</w:t>
      </w:r>
    </w:p>
    <w:p w14:paraId="1C46514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50A7CAF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      | 443       |</w:t>
      </w:r>
    </w:p>
    <w:p w14:paraId="5022EB0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token</w:t>
      </w:r>
      <w:proofErr w:type="spellEnd"/>
      <w:r w:rsidRPr="00350E0A">
        <w:rPr>
          <w:lang w:val="ru-RU"/>
        </w:rPr>
        <w:t>**       | niy4vkrlif2mmpbpdlixx3q1</w:t>
      </w:r>
    </w:p>
    <w:p w14:paraId="669E6DD0" w14:textId="77777777" w:rsidR="00350E0A" w:rsidRPr="00350E0A" w:rsidRDefault="00350E0A" w:rsidP="00350E0A">
      <w:pPr>
        <w:rPr>
          <w:lang w:val="ru-RU"/>
        </w:rPr>
      </w:pPr>
    </w:p>
    <w:p w14:paraId="66E7A65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Ответ сервера</w:t>
      </w:r>
    </w:p>
    <w:p w14:paraId="5FE55961" w14:textId="77777777" w:rsidR="00350E0A" w:rsidRPr="00350E0A" w:rsidRDefault="00350E0A" w:rsidP="00350E0A">
      <w:pPr>
        <w:rPr>
          <w:lang w:val="ru-RU"/>
        </w:rPr>
      </w:pPr>
    </w:p>
    <w:p w14:paraId="7CA2CF2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```</w:t>
      </w:r>
    </w:p>
    <w:p w14:paraId="0CF2011C" w14:textId="77777777" w:rsidR="00350E0A" w:rsidRPr="00350E0A" w:rsidRDefault="00350E0A" w:rsidP="00350E0A">
      <w:proofErr w:type="spellStart"/>
      <w:proofErr w:type="gramStart"/>
      <w:r w:rsidRPr="00350E0A">
        <w:t>statuscode</w:t>
      </w:r>
      <w:proofErr w:type="spellEnd"/>
      <w:proofErr w:type="gramEnd"/>
      <w:r w:rsidRPr="00350E0A">
        <w:t>: 200</w:t>
      </w:r>
    </w:p>
    <w:p w14:paraId="3B213F0D" w14:textId="77777777" w:rsidR="00350E0A" w:rsidRPr="00350E0A" w:rsidRDefault="00350E0A" w:rsidP="00350E0A">
      <w:r w:rsidRPr="00350E0A">
        <w:t>```</w:t>
      </w:r>
    </w:p>
    <w:p w14:paraId="057CB230" w14:textId="77777777" w:rsidR="00350E0A" w:rsidRPr="00350E0A" w:rsidRDefault="00350E0A" w:rsidP="00350E0A">
      <w:r w:rsidRPr="00350E0A">
        <w:cr/>
      </w:r>
    </w:p>
    <w:p w14:paraId="1BCC9476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12682F1D" w14:textId="77777777" w:rsidR="00350E0A" w:rsidRPr="00350E0A" w:rsidRDefault="00350E0A" w:rsidP="00350E0A">
      <w:r w:rsidRPr="00350E0A">
        <w:t xml:space="preserve"># </w:t>
      </w:r>
      <w:r w:rsidRPr="00350E0A">
        <w:rPr>
          <w:lang w:val="ru-RU"/>
        </w:rPr>
        <w:t>Метод</w:t>
      </w:r>
      <w:r w:rsidRPr="00350E0A">
        <w:t xml:space="preserve">: </w:t>
      </w:r>
      <w:proofErr w:type="spellStart"/>
      <w:r w:rsidRPr="00350E0A">
        <w:t>student.get</w:t>
      </w:r>
      <w:proofErr w:type="spellEnd"/>
      <w:r w:rsidRPr="00350E0A">
        <w:t>&lt;a name="</w:t>
      </w:r>
      <w:proofErr w:type="spellStart"/>
      <w:r w:rsidRPr="00350E0A">
        <w:t>student.get</w:t>
      </w:r>
      <w:proofErr w:type="spellEnd"/>
      <w:r w:rsidRPr="00350E0A">
        <w:t>"&gt;&lt;/a&gt;</w:t>
      </w:r>
    </w:p>
    <w:p w14:paraId="41E42082" w14:textId="77777777" w:rsidR="00350E0A" w:rsidRPr="00350E0A" w:rsidRDefault="00350E0A" w:rsidP="00350E0A"/>
    <w:p w14:paraId="67C0052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обеспечивает получение данных о заданном студенте.</w:t>
      </w:r>
    </w:p>
    <w:p w14:paraId="4C93630B" w14:textId="77777777" w:rsidR="00350E0A" w:rsidRPr="00350E0A" w:rsidRDefault="00350E0A" w:rsidP="00350E0A">
      <w:pPr>
        <w:rPr>
          <w:lang w:val="ru-RU"/>
        </w:rPr>
      </w:pPr>
    </w:p>
    <w:p w14:paraId="4D4B72B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Возвращает информацию о студенте с заданным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</w:t>
      </w:r>
    </w:p>
    <w:p w14:paraId="627CA886" w14:textId="77777777" w:rsidR="00350E0A" w:rsidRPr="00350E0A" w:rsidRDefault="00350E0A" w:rsidP="00350E0A">
      <w:pPr>
        <w:rPr>
          <w:lang w:val="ru-RU"/>
        </w:rPr>
      </w:pPr>
    </w:p>
    <w:p w14:paraId="635A18E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Параметры</w:t>
      </w:r>
    </w:p>
    <w:p w14:paraId="127A82A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| Назначение     |</w:t>
      </w:r>
    </w:p>
    <w:p w14:paraId="00F2281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64F9C14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      | Положительное число, которое характеризует уникальный идентификатор студента. 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&gt;**Целое число**</w:t>
      </w:r>
    </w:p>
    <w:p w14:paraId="5C783AA6" w14:textId="77777777" w:rsidR="00350E0A" w:rsidRPr="00350E0A" w:rsidRDefault="00350E0A" w:rsidP="00350E0A">
      <w:pPr>
        <w:rPr>
          <w:lang w:val="ru-RU"/>
        </w:rPr>
      </w:pPr>
    </w:p>
    <w:p w14:paraId="0B6EDBA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Ответ запроса</w:t>
      </w:r>
    </w:p>
    <w:p w14:paraId="36ED7E5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В качестве ответа возвращается </w:t>
      </w:r>
      <w:proofErr w:type="spellStart"/>
      <w:r w:rsidRPr="00350E0A">
        <w:rPr>
          <w:lang w:val="ru-RU"/>
        </w:rPr>
        <w:t>json</w:t>
      </w:r>
      <w:proofErr w:type="spellEnd"/>
      <w:r w:rsidRPr="00350E0A">
        <w:rPr>
          <w:lang w:val="ru-RU"/>
        </w:rPr>
        <w:t xml:space="preserve"> объект с заданными полями:</w:t>
      </w:r>
    </w:p>
    <w:p w14:paraId="5014C64B" w14:textId="77777777" w:rsidR="00350E0A" w:rsidRPr="00350E0A" w:rsidRDefault="00350E0A" w:rsidP="00350E0A">
      <w:pPr>
        <w:rPr>
          <w:lang w:val="ru-RU"/>
        </w:rPr>
      </w:pPr>
    </w:p>
    <w:p w14:paraId="4807FA4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   | Назначение     |</w:t>
      </w:r>
    </w:p>
    <w:p w14:paraId="751A014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01B038E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              | Уникальный идентификатор студента&lt;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608367E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| **</w:t>
      </w:r>
      <w:proofErr w:type="spellStart"/>
      <w:r w:rsidRPr="00350E0A">
        <w:rPr>
          <w:lang w:val="ru-RU"/>
        </w:rPr>
        <w:t>firstName</w:t>
      </w:r>
      <w:proofErr w:type="spellEnd"/>
      <w:r w:rsidRPr="00350E0A">
        <w:rPr>
          <w:lang w:val="ru-RU"/>
        </w:rPr>
        <w:t>**       | Имя пользователя&lt;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2C360A6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secondName</w:t>
      </w:r>
      <w:proofErr w:type="spellEnd"/>
      <w:r w:rsidRPr="00350E0A">
        <w:rPr>
          <w:lang w:val="ru-RU"/>
        </w:rPr>
        <w:t>**      | Фамилия&lt;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3039B0B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middleName</w:t>
      </w:r>
      <w:proofErr w:type="spellEnd"/>
      <w:r w:rsidRPr="00350E0A">
        <w:rPr>
          <w:lang w:val="ru-RU"/>
        </w:rPr>
        <w:t>**      | Отчество&lt;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303E19A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groupID</w:t>
      </w:r>
      <w:proofErr w:type="spellEnd"/>
      <w:r w:rsidRPr="00350E0A">
        <w:rPr>
          <w:lang w:val="ru-RU"/>
        </w:rPr>
        <w:t>** | Уникальный идентификатор учебной группы&lt;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596AF11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groupShortName</w:t>
      </w:r>
      <w:proofErr w:type="spellEnd"/>
      <w:r w:rsidRPr="00350E0A">
        <w:rPr>
          <w:lang w:val="ru-RU"/>
        </w:rPr>
        <w:t>** | Короткое имя группы&lt;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76AFB58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levelOfAccess</w:t>
      </w:r>
      <w:proofErr w:type="spellEnd"/>
      <w:r w:rsidRPr="00350E0A">
        <w:rPr>
          <w:lang w:val="ru-RU"/>
        </w:rPr>
        <w:t>** | Права доступа в группе. Подробнее о правах доступа можно прочитать в [данном разделе](#</w:t>
      </w:r>
      <w:proofErr w:type="spellStart"/>
      <w:proofErr w:type="gramStart"/>
      <w:r w:rsidRPr="00350E0A">
        <w:rPr>
          <w:lang w:val="ru-RU"/>
        </w:rPr>
        <w:t>levelOfAccess</w:t>
      </w:r>
      <w:proofErr w:type="spellEnd"/>
      <w:r w:rsidRPr="00350E0A">
        <w:rPr>
          <w:lang w:val="ru-RU"/>
        </w:rPr>
        <w:t>)&lt;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4DD3E265" w14:textId="77777777" w:rsidR="00350E0A" w:rsidRPr="00350E0A" w:rsidRDefault="00350E0A" w:rsidP="00350E0A">
      <w:pPr>
        <w:rPr>
          <w:lang w:val="ru-RU"/>
        </w:rPr>
      </w:pPr>
    </w:p>
    <w:p w14:paraId="54A11B53" w14:textId="77777777" w:rsidR="00350E0A" w:rsidRPr="00350E0A" w:rsidRDefault="00350E0A" w:rsidP="00350E0A">
      <w:pPr>
        <w:rPr>
          <w:lang w:val="ru-RU"/>
        </w:rPr>
      </w:pPr>
    </w:p>
    <w:p w14:paraId="43A228C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Ошибки</w:t>
      </w:r>
    </w:p>
    <w:p w14:paraId="3F041EA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возвращает [стандартные ошибки](#</w:t>
      </w:r>
      <w:proofErr w:type="spellStart"/>
      <w:r w:rsidRPr="00350E0A">
        <w:rPr>
          <w:lang w:val="ru-RU"/>
        </w:rPr>
        <w:t>errors</w:t>
      </w:r>
      <w:proofErr w:type="spellEnd"/>
      <w:proofErr w:type="gramStart"/>
      <w:r w:rsidRPr="00350E0A">
        <w:rPr>
          <w:lang w:val="ru-RU"/>
        </w:rPr>
        <w:t>).&lt;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</w:t>
      </w:r>
    </w:p>
    <w:p w14:paraId="1C18F93C" w14:textId="77777777" w:rsidR="00350E0A" w:rsidRPr="00350E0A" w:rsidRDefault="00350E0A" w:rsidP="00350E0A">
      <w:pPr>
        <w:rPr>
          <w:lang w:val="ru-RU"/>
        </w:rPr>
      </w:pPr>
    </w:p>
    <w:p w14:paraId="051E435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Пример</w:t>
      </w:r>
    </w:p>
    <w:p w14:paraId="750A6AEC" w14:textId="77777777" w:rsidR="00350E0A" w:rsidRPr="00350E0A" w:rsidRDefault="00350E0A" w:rsidP="00350E0A">
      <w:pPr>
        <w:rPr>
          <w:lang w:val="ru-RU"/>
        </w:rPr>
      </w:pPr>
    </w:p>
    <w:p w14:paraId="2BB4C56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Параметры запроса</w:t>
      </w:r>
    </w:p>
    <w:p w14:paraId="510639B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Параметры | Значение параметра     |</w:t>
      </w:r>
    </w:p>
    <w:p w14:paraId="76E102E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31389D6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      | 1       |</w:t>
      </w:r>
    </w:p>
    <w:p w14:paraId="63FB3149" w14:textId="77777777" w:rsidR="00350E0A" w:rsidRPr="00350E0A" w:rsidRDefault="00350E0A" w:rsidP="00350E0A">
      <w:pPr>
        <w:rPr>
          <w:lang w:val="ru-RU"/>
        </w:rPr>
      </w:pPr>
    </w:p>
    <w:p w14:paraId="369EB88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Ответ сервера</w:t>
      </w:r>
    </w:p>
    <w:p w14:paraId="021ADCCE" w14:textId="77777777" w:rsidR="00350E0A" w:rsidRPr="00350E0A" w:rsidRDefault="00350E0A" w:rsidP="00350E0A">
      <w:pPr>
        <w:rPr>
          <w:lang w:val="ru-RU"/>
        </w:rPr>
      </w:pPr>
    </w:p>
    <w:p w14:paraId="5B958DA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```</w:t>
      </w:r>
    </w:p>
    <w:p w14:paraId="1368DA3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{</w:t>
      </w:r>
    </w:p>
    <w:p w14:paraId="3888AC4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 xml:space="preserve">  "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": 1,</w:t>
      </w:r>
    </w:p>
    <w:p w14:paraId="6E45E50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"</w:t>
      </w:r>
      <w:proofErr w:type="spellStart"/>
      <w:r w:rsidRPr="00350E0A">
        <w:rPr>
          <w:lang w:val="ru-RU"/>
        </w:rPr>
        <w:t>firstName</w:t>
      </w:r>
      <w:proofErr w:type="spellEnd"/>
      <w:r w:rsidRPr="00350E0A">
        <w:rPr>
          <w:lang w:val="ru-RU"/>
        </w:rPr>
        <w:t>": "Даниил",</w:t>
      </w:r>
    </w:p>
    <w:p w14:paraId="0A701117" w14:textId="77777777" w:rsidR="00350E0A" w:rsidRPr="00350E0A" w:rsidRDefault="00350E0A" w:rsidP="00350E0A">
      <w:r w:rsidRPr="00350E0A">
        <w:rPr>
          <w:lang w:val="ru-RU"/>
        </w:rPr>
        <w:t xml:space="preserve">  </w:t>
      </w:r>
      <w:r w:rsidRPr="00350E0A">
        <w:t>"</w:t>
      </w:r>
      <w:proofErr w:type="spellStart"/>
      <w:proofErr w:type="gramStart"/>
      <w:r w:rsidRPr="00350E0A">
        <w:t>secondName</w:t>
      </w:r>
      <w:proofErr w:type="spellEnd"/>
      <w:proofErr w:type="gramEnd"/>
      <w:r w:rsidRPr="00350E0A">
        <w:t>": "</w:t>
      </w:r>
      <w:proofErr w:type="spellStart"/>
      <w:r w:rsidRPr="00350E0A">
        <w:rPr>
          <w:lang w:val="ru-RU"/>
        </w:rPr>
        <w:t>Щесняк</w:t>
      </w:r>
      <w:proofErr w:type="spellEnd"/>
      <w:r w:rsidRPr="00350E0A">
        <w:t>",</w:t>
      </w:r>
    </w:p>
    <w:p w14:paraId="084C6737" w14:textId="77777777" w:rsidR="00350E0A" w:rsidRPr="00350E0A" w:rsidRDefault="00350E0A" w:rsidP="00350E0A">
      <w:r w:rsidRPr="00350E0A">
        <w:t xml:space="preserve">  "</w:t>
      </w:r>
      <w:proofErr w:type="spellStart"/>
      <w:proofErr w:type="gramStart"/>
      <w:r w:rsidRPr="00350E0A">
        <w:t>middleName</w:t>
      </w:r>
      <w:proofErr w:type="spellEnd"/>
      <w:proofErr w:type="gramEnd"/>
      <w:r w:rsidRPr="00350E0A">
        <w:t>": "</w:t>
      </w:r>
      <w:r w:rsidRPr="00350E0A">
        <w:rPr>
          <w:lang w:val="ru-RU"/>
        </w:rPr>
        <w:t>Сергеевич</w:t>
      </w:r>
      <w:r w:rsidRPr="00350E0A">
        <w:t>",</w:t>
      </w:r>
    </w:p>
    <w:p w14:paraId="762063DF" w14:textId="77777777" w:rsidR="00350E0A" w:rsidRPr="00350E0A" w:rsidRDefault="00350E0A" w:rsidP="00350E0A">
      <w:r w:rsidRPr="00350E0A">
        <w:t xml:space="preserve">  "</w:t>
      </w:r>
      <w:proofErr w:type="spellStart"/>
      <w:proofErr w:type="gramStart"/>
      <w:r w:rsidRPr="00350E0A">
        <w:t>groupID</w:t>
      </w:r>
      <w:proofErr w:type="spellEnd"/>
      <w:proofErr w:type="gramEnd"/>
      <w:r w:rsidRPr="00350E0A">
        <w:t>": 639,</w:t>
      </w:r>
    </w:p>
    <w:p w14:paraId="53A4595F" w14:textId="77777777" w:rsidR="00350E0A" w:rsidRPr="00350E0A" w:rsidRDefault="00350E0A" w:rsidP="00350E0A">
      <w:r w:rsidRPr="00350E0A">
        <w:t xml:space="preserve">  "</w:t>
      </w:r>
      <w:proofErr w:type="spellStart"/>
      <w:proofErr w:type="gramStart"/>
      <w:r w:rsidRPr="00350E0A">
        <w:t>groupShortName</w:t>
      </w:r>
      <w:proofErr w:type="spellEnd"/>
      <w:proofErr w:type="gramEnd"/>
      <w:r w:rsidRPr="00350E0A">
        <w:t>": "</w:t>
      </w:r>
      <w:proofErr w:type="spellStart"/>
      <w:r w:rsidRPr="00350E0A">
        <w:rPr>
          <w:lang w:val="ru-RU"/>
        </w:rPr>
        <w:t>ИВТб</w:t>
      </w:r>
      <w:proofErr w:type="spellEnd"/>
      <w:r w:rsidRPr="00350E0A">
        <w:t>-32",</w:t>
      </w:r>
    </w:p>
    <w:p w14:paraId="630578FC" w14:textId="77777777" w:rsidR="00350E0A" w:rsidRPr="00350E0A" w:rsidRDefault="00350E0A" w:rsidP="00350E0A">
      <w:r w:rsidRPr="00350E0A">
        <w:t xml:space="preserve">  "</w:t>
      </w:r>
      <w:proofErr w:type="spellStart"/>
      <w:proofErr w:type="gramStart"/>
      <w:r w:rsidRPr="00350E0A">
        <w:t>levelOfAccess</w:t>
      </w:r>
      <w:proofErr w:type="spellEnd"/>
      <w:proofErr w:type="gramEnd"/>
      <w:r w:rsidRPr="00350E0A">
        <w:t>": 0</w:t>
      </w:r>
    </w:p>
    <w:p w14:paraId="63FF55D4" w14:textId="77777777" w:rsidR="00350E0A" w:rsidRPr="00350E0A" w:rsidRDefault="00350E0A" w:rsidP="00350E0A">
      <w:r w:rsidRPr="00350E0A">
        <w:t>}</w:t>
      </w:r>
    </w:p>
    <w:p w14:paraId="558C90A3" w14:textId="77777777" w:rsidR="00350E0A" w:rsidRPr="00350E0A" w:rsidRDefault="00350E0A" w:rsidP="00350E0A">
      <w:r w:rsidRPr="00350E0A">
        <w:t>```</w:t>
      </w:r>
    </w:p>
    <w:p w14:paraId="0C95A944" w14:textId="77777777" w:rsidR="00350E0A" w:rsidRPr="00350E0A" w:rsidRDefault="00350E0A" w:rsidP="00350E0A">
      <w:r w:rsidRPr="00350E0A">
        <w:cr/>
      </w:r>
    </w:p>
    <w:p w14:paraId="648B4654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4E16004C" w14:textId="77777777" w:rsidR="00350E0A" w:rsidRPr="00350E0A" w:rsidRDefault="00350E0A" w:rsidP="00350E0A">
      <w:r w:rsidRPr="00350E0A">
        <w:t xml:space="preserve"># </w:t>
      </w:r>
      <w:r w:rsidRPr="00350E0A">
        <w:rPr>
          <w:lang w:val="ru-RU"/>
        </w:rPr>
        <w:t>Метод</w:t>
      </w:r>
      <w:r w:rsidRPr="00350E0A">
        <w:t xml:space="preserve">: </w:t>
      </w:r>
      <w:proofErr w:type="spellStart"/>
      <w:r w:rsidRPr="00350E0A">
        <w:t>student.search</w:t>
      </w:r>
      <w:proofErr w:type="spellEnd"/>
      <w:r w:rsidRPr="00350E0A">
        <w:t>&lt;a name="</w:t>
      </w:r>
      <w:proofErr w:type="spellStart"/>
      <w:r w:rsidRPr="00350E0A">
        <w:t>student.search</w:t>
      </w:r>
      <w:proofErr w:type="spellEnd"/>
      <w:r w:rsidRPr="00350E0A">
        <w:t>"&gt;&lt;/a&gt;</w:t>
      </w:r>
    </w:p>
    <w:p w14:paraId="3D164025" w14:textId="77777777" w:rsidR="00350E0A" w:rsidRPr="00350E0A" w:rsidRDefault="00350E0A" w:rsidP="00350E0A"/>
    <w:p w14:paraId="19A7B1C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позволяет найти студента по его фамилии, имени или отчеству.</w:t>
      </w:r>
    </w:p>
    <w:p w14:paraId="515C973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Возвращает информацию о студенте с заданным полем **</w:t>
      </w:r>
      <w:proofErr w:type="spellStart"/>
      <w:r w:rsidRPr="00350E0A">
        <w:rPr>
          <w:lang w:val="ru-RU"/>
        </w:rPr>
        <w:t>name</w:t>
      </w:r>
      <w:proofErr w:type="spellEnd"/>
      <w:r w:rsidRPr="00350E0A">
        <w:rPr>
          <w:lang w:val="ru-RU"/>
        </w:rPr>
        <w:t>**</w:t>
      </w:r>
    </w:p>
    <w:p w14:paraId="68228E25" w14:textId="77777777" w:rsidR="00350E0A" w:rsidRPr="00350E0A" w:rsidRDefault="00350E0A" w:rsidP="00350E0A">
      <w:pPr>
        <w:rPr>
          <w:lang w:val="ru-RU"/>
        </w:rPr>
      </w:pPr>
    </w:p>
    <w:p w14:paraId="10B407D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Параметры</w:t>
      </w:r>
    </w:p>
    <w:p w14:paraId="659EB51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| Назначение     |</w:t>
      </w:r>
    </w:p>
    <w:p w14:paraId="14967E0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6C6E061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name</w:t>
      </w:r>
      <w:proofErr w:type="spellEnd"/>
      <w:r w:rsidRPr="00350E0A">
        <w:rPr>
          <w:lang w:val="ru-RU"/>
        </w:rPr>
        <w:t>**       | Часть имени, фамилии или отчества студента. 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53EBC278" w14:textId="77777777" w:rsidR="00350E0A" w:rsidRPr="00350E0A" w:rsidRDefault="00350E0A" w:rsidP="00350E0A">
      <w:pPr>
        <w:rPr>
          <w:lang w:val="ru-RU"/>
        </w:rPr>
      </w:pPr>
    </w:p>
    <w:p w14:paraId="16905F0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Ответ запроса</w:t>
      </w:r>
    </w:p>
    <w:p w14:paraId="3B9A0C1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 xml:space="preserve">В качестве ответа возвращается </w:t>
      </w:r>
      <w:proofErr w:type="spellStart"/>
      <w:r w:rsidRPr="00350E0A">
        <w:rPr>
          <w:lang w:val="ru-RU"/>
        </w:rPr>
        <w:t>json</w:t>
      </w:r>
      <w:proofErr w:type="spellEnd"/>
      <w:r w:rsidRPr="00350E0A">
        <w:rPr>
          <w:lang w:val="ru-RU"/>
        </w:rPr>
        <w:t xml:space="preserve"> список состоящий из объектов с заданными полями:</w:t>
      </w:r>
    </w:p>
    <w:p w14:paraId="1FCEE749" w14:textId="77777777" w:rsidR="00350E0A" w:rsidRPr="00350E0A" w:rsidRDefault="00350E0A" w:rsidP="00350E0A">
      <w:pPr>
        <w:rPr>
          <w:lang w:val="ru-RU"/>
        </w:rPr>
      </w:pPr>
    </w:p>
    <w:p w14:paraId="5F8BAAF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   | Назначение     |</w:t>
      </w:r>
    </w:p>
    <w:p w14:paraId="0C29CE1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3AD35F4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              | Уникальный идентификатор студента&lt;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59FC1A3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firstName</w:t>
      </w:r>
      <w:proofErr w:type="spellEnd"/>
      <w:r w:rsidRPr="00350E0A">
        <w:rPr>
          <w:lang w:val="ru-RU"/>
        </w:rPr>
        <w:t>**       | Имя пользователя&lt;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3786728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secondName</w:t>
      </w:r>
      <w:proofErr w:type="spellEnd"/>
      <w:r w:rsidRPr="00350E0A">
        <w:rPr>
          <w:lang w:val="ru-RU"/>
        </w:rPr>
        <w:t>**      | Фамилия&lt;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3BE4172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middleName</w:t>
      </w:r>
      <w:proofErr w:type="spellEnd"/>
      <w:r w:rsidRPr="00350E0A">
        <w:rPr>
          <w:lang w:val="ru-RU"/>
        </w:rPr>
        <w:t>**      | Отчество&lt;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385A28C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groupID</w:t>
      </w:r>
      <w:proofErr w:type="spellEnd"/>
      <w:r w:rsidRPr="00350E0A">
        <w:rPr>
          <w:lang w:val="ru-RU"/>
        </w:rPr>
        <w:t>** | Уникальный идентификатор учебной группы&lt;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75DA8DA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groupShortName</w:t>
      </w:r>
      <w:proofErr w:type="spellEnd"/>
      <w:r w:rsidRPr="00350E0A">
        <w:rPr>
          <w:lang w:val="ru-RU"/>
        </w:rPr>
        <w:t>** | Короткое имя группы&lt;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5C78AD6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levelOfAccess</w:t>
      </w:r>
      <w:proofErr w:type="spellEnd"/>
      <w:r w:rsidRPr="00350E0A">
        <w:rPr>
          <w:lang w:val="ru-RU"/>
        </w:rPr>
        <w:t>** | Права доступа в группе. Подробнее о правах доступа можно прочитать в [данном разделе](#</w:t>
      </w:r>
      <w:proofErr w:type="spellStart"/>
      <w:proofErr w:type="gramStart"/>
      <w:r w:rsidRPr="00350E0A">
        <w:rPr>
          <w:lang w:val="ru-RU"/>
        </w:rPr>
        <w:t>levelOfAccess</w:t>
      </w:r>
      <w:proofErr w:type="spellEnd"/>
      <w:r w:rsidRPr="00350E0A">
        <w:rPr>
          <w:lang w:val="ru-RU"/>
        </w:rPr>
        <w:t>)&lt;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1CA07C85" w14:textId="77777777" w:rsidR="00350E0A" w:rsidRPr="00350E0A" w:rsidRDefault="00350E0A" w:rsidP="00350E0A">
      <w:pPr>
        <w:rPr>
          <w:lang w:val="ru-RU"/>
        </w:rPr>
      </w:pPr>
    </w:p>
    <w:p w14:paraId="53D5ADB7" w14:textId="77777777" w:rsidR="00350E0A" w:rsidRPr="00350E0A" w:rsidRDefault="00350E0A" w:rsidP="00350E0A">
      <w:pPr>
        <w:rPr>
          <w:lang w:val="ru-RU"/>
        </w:rPr>
      </w:pPr>
    </w:p>
    <w:p w14:paraId="4776368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Ошибки</w:t>
      </w:r>
    </w:p>
    <w:p w14:paraId="1D17765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возвращает [стандартные ошибки](#</w:t>
      </w:r>
      <w:proofErr w:type="spellStart"/>
      <w:r w:rsidRPr="00350E0A">
        <w:rPr>
          <w:lang w:val="ru-RU"/>
        </w:rPr>
        <w:t>errors</w:t>
      </w:r>
      <w:proofErr w:type="spellEnd"/>
      <w:proofErr w:type="gramStart"/>
      <w:r w:rsidRPr="00350E0A">
        <w:rPr>
          <w:lang w:val="ru-RU"/>
        </w:rPr>
        <w:t>).&lt;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</w:t>
      </w:r>
    </w:p>
    <w:p w14:paraId="2824E85D" w14:textId="77777777" w:rsidR="00350E0A" w:rsidRPr="00350E0A" w:rsidRDefault="00350E0A" w:rsidP="00350E0A">
      <w:pPr>
        <w:rPr>
          <w:lang w:val="ru-RU"/>
        </w:rPr>
      </w:pPr>
    </w:p>
    <w:p w14:paraId="2AF3071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Пример</w:t>
      </w:r>
    </w:p>
    <w:p w14:paraId="4862AB08" w14:textId="77777777" w:rsidR="00350E0A" w:rsidRPr="00350E0A" w:rsidRDefault="00350E0A" w:rsidP="00350E0A">
      <w:pPr>
        <w:rPr>
          <w:lang w:val="ru-RU"/>
        </w:rPr>
      </w:pPr>
    </w:p>
    <w:p w14:paraId="0C4830E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Параметры запроса</w:t>
      </w:r>
    </w:p>
    <w:p w14:paraId="4889672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Параметры | Значение параметра     |</w:t>
      </w:r>
    </w:p>
    <w:p w14:paraId="5A46734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5BC1EC5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| **</w:t>
      </w:r>
      <w:proofErr w:type="spellStart"/>
      <w:r w:rsidRPr="00350E0A">
        <w:rPr>
          <w:lang w:val="ru-RU"/>
        </w:rPr>
        <w:t>name</w:t>
      </w:r>
      <w:proofErr w:type="spellEnd"/>
      <w:r w:rsidRPr="00350E0A">
        <w:rPr>
          <w:lang w:val="ru-RU"/>
        </w:rPr>
        <w:t>**       | Дан       |</w:t>
      </w:r>
    </w:p>
    <w:p w14:paraId="3993EB18" w14:textId="77777777" w:rsidR="00350E0A" w:rsidRPr="00350E0A" w:rsidRDefault="00350E0A" w:rsidP="00350E0A">
      <w:pPr>
        <w:rPr>
          <w:lang w:val="ru-RU"/>
        </w:rPr>
      </w:pPr>
    </w:p>
    <w:p w14:paraId="7AAEC15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Ответ сервера</w:t>
      </w:r>
    </w:p>
    <w:p w14:paraId="1D3D488F" w14:textId="77777777" w:rsidR="00350E0A" w:rsidRPr="00350E0A" w:rsidRDefault="00350E0A" w:rsidP="00350E0A">
      <w:pPr>
        <w:rPr>
          <w:lang w:val="ru-RU"/>
        </w:rPr>
      </w:pPr>
    </w:p>
    <w:p w14:paraId="531550E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```</w:t>
      </w:r>
    </w:p>
    <w:p w14:paraId="73CE1F5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[</w:t>
      </w:r>
    </w:p>
    <w:p w14:paraId="4595098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{</w:t>
      </w:r>
    </w:p>
    <w:p w14:paraId="019B271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  "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": 1,</w:t>
      </w:r>
    </w:p>
    <w:p w14:paraId="38371C7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  "</w:t>
      </w:r>
      <w:proofErr w:type="spellStart"/>
      <w:r w:rsidRPr="00350E0A">
        <w:rPr>
          <w:lang w:val="ru-RU"/>
        </w:rPr>
        <w:t>firstName</w:t>
      </w:r>
      <w:proofErr w:type="spellEnd"/>
      <w:r w:rsidRPr="00350E0A">
        <w:rPr>
          <w:lang w:val="ru-RU"/>
        </w:rPr>
        <w:t>": "Даниил",</w:t>
      </w:r>
    </w:p>
    <w:p w14:paraId="354B877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  "</w:t>
      </w:r>
      <w:proofErr w:type="spellStart"/>
      <w:r w:rsidRPr="00350E0A">
        <w:rPr>
          <w:lang w:val="ru-RU"/>
        </w:rPr>
        <w:t>secondName</w:t>
      </w:r>
      <w:proofErr w:type="spellEnd"/>
      <w:r w:rsidRPr="00350E0A">
        <w:rPr>
          <w:lang w:val="ru-RU"/>
        </w:rPr>
        <w:t>": "</w:t>
      </w:r>
      <w:proofErr w:type="spellStart"/>
      <w:r w:rsidRPr="00350E0A">
        <w:rPr>
          <w:lang w:val="ru-RU"/>
        </w:rPr>
        <w:t>Щесняк</w:t>
      </w:r>
      <w:proofErr w:type="spellEnd"/>
      <w:r w:rsidRPr="00350E0A">
        <w:rPr>
          <w:lang w:val="ru-RU"/>
        </w:rPr>
        <w:t>",</w:t>
      </w:r>
    </w:p>
    <w:p w14:paraId="2D982F0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  "</w:t>
      </w:r>
      <w:proofErr w:type="spellStart"/>
      <w:r w:rsidRPr="00350E0A">
        <w:rPr>
          <w:lang w:val="ru-RU"/>
        </w:rPr>
        <w:t>middleName</w:t>
      </w:r>
      <w:proofErr w:type="spellEnd"/>
      <w:r w:rsidRPr="00350E0A">
        <w:rPr>
          <w:lang w:val="ru-RU"/>
        </w:rPr>
        <w:t>": "Сергеевич",</w:t>
      </w:r>
    </w:p>
    <w:p w14:paraId="4250063D" w14:textId="77777777" w:rsidR="00350E0A" w:rsidRPr="00350E0A" w:rsidRDefault="00350E0A" w:rsidP="00350E0A">
      <w:r w:rsidRPr="00350E0A">
        <w:rPr>
          <w:lang w:val="ru-RU"/>
        </w:rPr>
        <w:t xml:space="preserve">    </w:t>
      </w:r>
      <w:r w:rsidRPr="00350E0A">
        <w:t>"</w:t>
      </w:r>
      <w:proofErr w:type="spellStart"/>
      <w:proofErr w:type="gramStart"/>
      <w:r w:rsidRPr="00350E0A">
        <w:t>groupID</w:t>
      </w:r>
      <w:proofErr w:type="spellEnd"/>
      <w:proofErr w:type="gramEnd"/>
      <w:r w:rsidRPr="00350E0A">
        <w:t>": 639,</w:t>
      </w:r>
    </w:p>
    <w:p w14:paraId="130C39F0" w14:textId="77777777" w:rsidR="00350E0A" w:rsidRPr="00350E0A" w:rsidRDefault="00350E0A" w:rsidP="00350E0A">
      <w:r w:rsidRPr="00350E0A">
        <w:t xml:space="preserve">    "</w:t>
      </w:r>
      <w:proofErr w:type="spellStart"/>
      <w:proofErr w:type="gramStart"/>
      <w:r w:rsidRPr="00350E0A">
        <w:t>groupShortName</w:t>
      </w:r>
      <w:proofErr w:type="spellEnd"/>
      <w:proofErr w:type="gramEnd"/>
      <w:r w:rsidRPr="00350E0A">
        <w:t>": "</w:t>
      </w:r>
      <w:proofErr w:type="spellStart"/>
      <w:r w:rsidRPr="00350E0A">
        <w:rPr>
          <w:lang w:val="ru-RU"/>
        </w:rPr>
        <w:t>ИВТб</w:t>
      </w:r>
      <w:proofErr w:type="spellEnd"/>
      <w:r w:rsidRPr="00350E0A">
        <w:t>-32",</w:t>
      </w:r>
    </w:p>
    <w:p w14:paraId="5717759E" w14:textId="77777777" w:rsidR="00350E0A" w:rsidRPr="00350E0A" w:rsidRDefault="00350E0A" w:rsidP="00350E0A">
      <w:r w:rsidRPr="00350E0A">
        <w:t xml:space="preserve">    "</w:t>
      </w:r>
      <w:proofErr w:type="spellStart"/>
      <w:proofErr w:type="gramStart"/>
      <w:r w:rsidRPr="00350E0A">
        <w:t>levelOfAccess</w:t>
      </w:r>
      <w:proofErr w:type="spellEnd"/>
      <w:proofErr w:type="gramEnd"/>
      <w:r w:rsidRPr="00350E0A">
        <w:t>": 0</w:t>
      </w:r>
    </w:p>
    <w:p w14:paraId="3A08088A" w14:textId="77777777" w:rsidR="00350E0A" w:rsidRPr="00350E0A" w:rsidRDefault="00350E0A" w:rsidP="00350E0A">
      <w:r w:rsidRPr="00350E0A">
        <w:t xml:space="preserve">  }</w:t>
      </w:r>
    </w:p>
    <w:p w14:paraId="613C5D50" w14:textId="77777777" w:rsidR="00350E0A" w:rsidRPr="00350E0A" w:rsidRDefault="00350E0A" w:rsidP="00350E0A">
      <w:r w:rsidRPr="00350E0A">
        <w:t>]</w:t>
      </w:r>
    </w:p>
    <w:p w14:paraId="63D4B554" w14:textId="77777777" w:rsidR="00350E0A" w:rsidRPr="00350E0A" w:rsidRDefault="00350E0A" w:rsidP="00350E0A">
      <w:r w:rsidRPr="00350E0A">
        <w:t>```</w:t>
      </w:r>
    </w:p>
    <w:p w14:paraId="723D4D9A" w14:textId="77777777" w:rsidR="00350E0A" w:rsidRPr="00350E0A" w:rsidRDefault="00350E0A" w:rsidP="00350E0A">
      <w:r w:rsidRPr="00350E0A">
        <w:cr/>
      </w:r>
    </w:p>
    <w:p w14:paraId="34D6F0FA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34E76D2E" w14:textId="77777777" w:rsidR="00350E0A" w:rsidRPr="00350E0A" w:rsidRDefault="00350E0A" w:rsidP="00350E0A">
      <w:r w:rsidRPr="00350E0A">
        <w:t xml:space="preserve"># </w:t>
      </w:r>
      <w:r w:rsidRPr="00350E0A">
        <w:rPr>
          <w:lang w:val="ru-RU"/>
        </w:rPr>
        <w:t>Метод</w:t>
      </w:r>
      <w:r w:rsidRPr="00350E0A">
        <w:t xml:space="preserve">: </w:t>
      </w:r>
      <w:proofErr w:type="spellStart"/>
      <w:r w:rsidRPr="00350E0A">
        <w:t>teacher.get</w:t>
      </w:r>
      <w:proofErr w:type="spellEnd"/>
      <w:r w:rsidRPr="00350E0A">
        <w:t>&lt;a name="</w:t>
      </w:r>
      <w:proofErr w:type="spellStart"/>
      <w:r w:rsidRPr="00350E0A">
        <w:t>teacher.get</w:t>
      </w:r>
      <w:proofErr w:type="spellEnd"/>
      <w:r w:rsidRPr="00350E0A">
        <w:t>"&gt;&lt;/a&gt;</w:t>
      </w:r>
    </w:p>
    <w:p w14:paraId="2D5446B1" w14:textId="77777777" w:rsidR="00350E0A" w:rsidRPr="00350E0A" w:rsidRDefault="00350E0A" w:rsidP="00350E0A"/>
    <w:p w14:paraId="1528CAF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обеспечивает получение данных о заданном преподавателе.</w:t>
      </w:r>
    </w:p>
    <w:p w14:paraId="5900522E" w14:textId="77777777" w:rsidR="00350E0A" w:rsidRPr="00350E0A" w:rsidRDefault="00350E0A" w:rsidP="00350E0A">
      <w:pPr>
        <w:rPr>
          <w:lang w:val="ru-RU"/>
        </w:rPr>
      </w:pPr>
    </w:p>
    <w:p w14:paraId="7C5D9BB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Возвращает информацию о преподавателе с заданным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</w:t>
      </w:r>
    </w:p>
    <w:p w14:paraId="2E2C39CA" w14:textId="77777777" w:rsidR="00350E0A" w:rsidRPr="00350E0A" w:rsidRDefault="00350E0A" w:rsidP="00350E0A">
      <w:pPr>
        <w:rPr>
          <w:lang w:val="ru-RU"/>
        </w:rPr>
      </w:pPr>
    </w:p>
    <w:p w14:paraId="71B1C0B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Параметры</w:t>
      </w:r>
    </w:p>
    <w:p w14:paraId="4B3C0201" w14:textId="77777777" w:rsidR="00350E0A" w:rsidRPr="00350E0A" w:rsidRDefault="00350E0A" w:rsidP="00350E0A">
      <w:pPr>
        <w:rPr>
          <w:lang w:val="ru-RU"/>
        </w:rPr>
      </w:pPr>
    </w:p>
    <w:p w14:paraId="5825B73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| Назначение     |</w:t>
      </w:r>
    </w:p>
    <w:p w14:paraId="39F233B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1BB7981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      | Положительное число, которое характеризует уникальный идентификатор преподавателя. 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6D51F681" w14:textId="77777777" w:rsidR="00350E0A" w:rsidRPr="00350E0A" w:rsidRDefault="00350E0A" w:rsidP="00350E0A">
      <w:pPr>
        <w:rPr>
          <w:lang w:val="ru-RU"/>
        </w:rPr>
      </w:pPr>
    </w:p>
    <w:p w14:paraId="7C6A986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Ответ запроса</w:t>
      </w:r>
    </w:p>
    <w:p w14:paraId="206512F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В качестве ответа возвращается </w:t>
      </w:r>
      <w:proofErr w:type="spellStart"/>
      <w:r w:rsidRPr="00350E0A">
        <w:rPr>
          <w:lang w:val="ru-RU"/>
        </w:rPr>
        <w:t>json</w:t>
      </w:r>
      <w:proofErr w:type="spellEnd"/>
      <w:r w:rsidRPr="00350E0A">
        <w:rPr>
          <w:lang w:val="ru-RU"/>
        </w:rPr>
        <w:t xml:space="preserve"> объект с заданными полями:</w:t>
      </w:r>
    </w:p>
    <w:p w14:paraId="60955117" w14:textId="77777777" w:rsidR="00350E0A" w:rsidRPr="00350E0A" w:rsidRDefault="00350E0A" w:rsidP="00350E0A">
      <w:pPr>
        <w:rPr>
          <w:lang w:val="ru-RU"/>
        </w:rPr>
      </w:pPr>
    </w:p>
    <w:p w14:paraId="5B54C48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   | Назначение     |</w:t>
      </w:r>
    </w:p>
    <w:p w14:paraId="5E03914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49EA549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              | Уникальный идентификатор преподавателя&lt;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**Положительное число**</w:t>
      </w:r>
    </w:p>
    <w:p w14:paraId="3DBD383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firstName</w:t>
      </w:r>
      <w:proofErr w:type="spellEnd"/>
      <w:r w:rsidRPr="00350E0A">
        <w:rPr>
          <w:lang w:val="ru-RU"/>
        </w:rPr>
        <w:t>**       | Имя пользователя&lt;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1F21A73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secondName</w:t>
      </w:r>
      <w:proofErr w:type="spellEnd"/>
      <w:r w:rsidRPr="00350E0A">
        <w:rPr>
          <w:lang w:val="ru-RU"/>
        </w:rPr>
        <w:t>**      | Фамилия&lt;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6919972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middleName</w:t>
      </w:r>
      <w:proofErr w:type="spellEnd"/>
      <w:r w:rsidRPr="00350E0A">
        <w:rPr>
          <w:lang w:val="ru-RU"/>
        </w:rPr>
        <w:t>**      | Отчество&lt;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15C9157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departmentID</w:t>
      </w:r>
      <w:proofErr w:type="spellEnd"/>
      <w:r w:rsidRPr="00350E0A">
        <w:rPr>
          <w:lang w:val="ru-RU"/>
        </w:rPr>
        <w:t>** | уникальный идентификатор кафедры&lt;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**Положительное число**</w:t>
      </w:r>
    </w:p>
    <w:p w14:paraId="5E48CBE5" w14:textId="77777777" w:rsidR="00350E0A" w:rsidRPr="00350E0A" w:rsidRDefault="00350E0A" w:rsidP="00350E0A">
      <w:pPr>
        <w:rPr>
          <w:lang w:val="ru-RU"/>
        </w:rPr>
      </w:pPr>
    </w:p>
    <w:p w14:paraId="29C2F858" w14:textId="77777777" w:rsidR="00350E0A" w:rsidRPr="00350E0A" w:rsidRDefault="00350E0A" w:rsidP="00350E0A">
      <w:pPr>
        <w:rPr>
          <w:lang w:val="ru-RU"/>
        </w:rPr>
      </w:pPr>
    </w:p>
    <w:p w14:paraId="37BE0DE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Ошибки</w:t>
      </w:r>
    </w:p>
    <w:p w14:paraId="1127364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Данный метод возвращает [стандартные ошибки](#</w:t>
      </w:r>
      <w:proofErr w:type="spellStart"/>
      <w:r w:rsidRPr="00350E0A">
        <w:rPr>
          <w:lang w:val="ru-RU"/>
        </w:rPr>
        <w:t>errors</w:t>
      </w:r>
      <w:proofErr w:type="spellEnd"/>
      <w:proofErr w:type="gramStart"/>
      <w:r w:rsidRPr="00350E0A">
        <w:rPr>
          <w:lang w:val="ru-RU"/>
        </w:rPr>
        <w:t>).&lt;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</w:t>
      </w:r>
    </w:p>
    <w:p w14:paraId="2859E47D" w14:textId="77777777" w:rsidR="00350E0A" w:rsidRPr="00350E0A" w:rsidRDefault="00350E0A" w:rsidP="00350E0A">
      <w:pPr>
        <w:rPr>
          <w:lang w:val="ru-RU"/>
        </w:rPr>
      </w:pPr>
    </w:p>
    <w:p w14:paraId="1B9F46B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Пример</w:t>
      </w:r>
    </w:p>
    <w:p w14:paraId="4868698A" w14:textId="77777777" w:rsidR="00350E0A" w:rsidRPr="00350E0A" w:rsidRDefault="00350E0A" w:rsidP="00350E0A">
      <w:pPr>
        <w:rPr>
          <w:lang w:val="ru-RU"/>
        </w:rPr>
      </w:pPr>
    </w:p>
    <w:p w14:paraId="68A5C08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Параметры запроса</w:t>
      </w:r>
    </w:p>
    <w:p w14:paraId="39D7DC6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Параметры | Значение параметра     |</w:t>
      </w:r>
    </w:p>
    <w:p w14:paraId="292E26D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6A94E96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      | 1       |</w:t>
      </w:r>
    </w:p>
    <w:p w14:paraId="6DCA484A" w14:textId="77777777" w:rsidR="00350E0A" w:rsidRPr="00350E0A" w:rsidRDefault="00350E0A" w:rsidP="00350E0A">
      <w:pPr>
        <w:rPr>
          <w:lang w:val="ru-RU"/>
        </w:rPr>
      </w:pPr>
    </w:p>
    <w:p w14:paraId="04442A1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Ответ сервера</w:t>
      </w:r>
    </w:p>
    <w:p w14:paraId="461024F3" w14:textId="77777777" w:rsidR="00350E0A" w:rsidRPr="00350E0A" w:rsidRDefault="00350E0A" w:rsidP="00350E0A">
      <w:pPr>
        <w:rPr>
          <w:lang w:val="ru-RU"/>
        </w:rPr>
      </w:pPr>
    </w:p>
    <w:p w14:paraId="746661A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```</w:t>
      </w:r>
    </w:p>
    <w:p w14:paraId="16BC582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{</w:t>
      </w:r>
    </w:p>
    <w:p w14:paraId="528E6A9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"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": 1,</w:t>
      </w:r>
    </w:p>
    <w:p w14:paraId="3C9D0DC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"</w:t>
      </w:r>
      <w:proofErr w:type="spellStart"/>
      <w:r w:rsidRPr="00350E0A">
        <w:rPr>
          <w:lang w:val="ru-RU"/>
        </w:rPr>
        <w:t>firstName</w:t>
      </w:r>
      <w:proofErr w:type="spellEnd"/>
      <w:r w:rsidRPr="00350E0A">
        <w:rPr>
          <w:lang w:val="ru-RU"/>
        </w:rPr>
        <w:t>": "Александр",</w:t>
      </w:r>
    </w:p>
    <w:p w14:paraId="702792F1" w14:textId="77777777" w:rsidR="00350E0A" w:rsidRPr="00350E0A" w:rsidRDefault="00350E0A" w:rsidP="00350E0A">
      <w:r w:rsidRPr="00350E0A">
        <w:rPr>
          <w:lang w:val="ru-RU"/>
        </w:rPr>
        <w:t xml:space="preserve">  </w:t>
      </w:r>
      <w:r w:rsidRPr="00350E0A">
        <w:t>"</w:t>
      </w:r>
      <w:proofErr w:type="spellStart"/>
      <w:proofErr w:type="gramStart"/>
      <w:r w:rsidRPr="00350E0A">
        <w:t>secondName</w:t>
      </w:r>
      <w:proofErr w:type="spellEnd"/>
      <w:proofErr w:type="gramEnd"/>
      <w:r w:rsidRPr="00350E0A">
        <w:t>": "</w:t>
      </w:r>
      <w:proofErr w:type="spellStart"/>
      <w:r w:rsidRPr="00350E0A">
        <w:rPr>
          <w:lang w:val="ru-RU"/>
        </w:rPr>
        <w:t>Абатуров</w:t>
      </w:r>
      <w:proofErr w:type="spellEnd"/>
      <w:r w:rsidRPr="00350E0A">
        <w:t>",</w:t>
      </w:r>
    </w:p>
    <w:p w14:paraId="393D1219" w14:textId="77777777" w:rsidR="00350E0A" w:rsidRPr="00350E0A" w:rsidRDefault="00350E0A" w:rsidP="00350E0A">
      <w:r w:rsidRPr="00350E0A">
        <w:t xml:space="preserve">  "</w:t>
      </w:r>
      <w:proofErr w:type="spellStart"/>
      <w:proofErr w:type="gramStart"/>
      <w:r w:rsidRPr="00350E0A">
        <w:t>middleName</w:t>
      </w:r>
      <w:proofErr w:type="spellEnd"/>
      <w:proofErr w:type="gramEnd"/>
      <w:r w:rsidRPr="00350E0A">
        <w:t>": "</w:t>
      </w:r>
      <w:r w:rsidRPr="00350E0A">
        <w:rPr>
          <w:lang w:val="ru-RU"/>
        </w:rPr>
        <w:t>Иванович</w:t>
      </w:r>
      <w:r w:rsidRPr="00350E0A">
        <w:t>",</w:t>
      </w:r>
    </w:p>
    <w:p w14:paraId="76EC2E4F" w14:textId="77777777" w:rsidR="00350E0A" w:rsidRPr="00350E0A" w:rsidRDefault="00350E0A" w:rsidP="00350E0A">
      <w:r w:rsidRPr="00350E0A">
        <w:t xml:space="preserve">  "</w:t>
      </w:r>
      <w:proofErr w:type="spellStart"/>
      <w:r w:rsidRPr="00350E0A">
        <w:t>DepartamentID</w:t>
      </w:r>
      <w:proofErr w:type="spellEnd"/>
      <w:r w:rsidRPr="00350E0A">
        <w:t>": 74</w:t>
      </w:r>
    </w:p>
    <w:p w14:paraId="5DB975BF" w14:textId="77777777" w:rsidR="00350E0A" w:rsidRPr="00350E0A" w:rsidRDefault="00350E0A" w:rsidP="00350E0A">
      <w:r w:rsidRPr="00350E0A">
        <w:t>}</w:t>
      </w:r>
    </w:p>
    <w:p w14:paraId="2EE713B4" w14:textId="77777777" w:rsidR="00350E0A" w:rsidRPr="00350E0A" w:rsidRDefault="00350E0A" w:rsidP="00350E0A">
      <w:r w:rsidRPr="00350E0A">
        <w:t>```</w:t>
      </w:r>
    </w:p>
    <w:p w14:paraId="71EBA8C5" w14:textId="77777777" w:rsidR="00350E0A" w:rsidRPr="00350E0A" w:rsidRDefault="00350E0A" w:rsidP="00350E0A">
      <w:r w:rsidRPr="00350E0A">
        <w:cr/>
      </w:r>
    </w:p>
    <w:p w14:paraId="78B6793C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0B55F3C1" w14:textId="77777777" w:rsidR="00350E0A" w:rsidRPr="00350E0A" w:rsidRDefault="00350E0A" w:rsidP="00350E0A">
      <w:r w:rsidRPr="00350E0A">
        <w:t xml:space="preserve"># </w:t>
      </w:r>
      <w:r w:rsidRPr="00350E0A">
        <w:rPr>
          <w:lang w:val="ru-RU"/>
        </w:rPr>
        <w:t>Метод</w:t>
      </w:r>
      <w:r w:rsidRPr="00350E0A">
        <w:t xml:space="preserve">: </w:t>
      </w:r>
      <w:proofErr w:type="spellStart"/>
      <w:r w:rsidRPr="00350E0A">
        <w:t>teacher.getSubjects</w:t>
      </w:r>
      <w:proofErr w:type="spellEnd"/>
      <w:r w:rsidRPr="00350E0A">
        <w:t>&lt;a name="</w:t>
      </w:r>
      <w:proofErr w:type="spellStart"/>
      <w:r w:rsidRPr="00350E0A">
        <w:t>teacher.getSubjects</w:t>
      </w:r>
      <w:proofErr w:type="spellEnd"/>
      <w:r w:rsidRPr="00350E0A">
        <w:t>"&gt;&lt;/a&gt;</w:t>
      </w:r>
    </w:p>
    <w:p w14:paraId="7B74D773" w14:textId="77777777" w:rsidR="00350E0A" w:rsidRPr="00350E0A" w:rsidRDefault="00350E0A" w:rsidP="00350E0A"/>
    <w:p w14:paraId="4C7A5AA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позволяет получить список дисциплин, которые преподает заданный преподаватель</w:t>
      </w:r>
    </w:p>
    <w:p w14:paraId="0CF48686" w14:textId="77777777" w:rsidR="00350E0A" w:rsidRPr="00350E0A" w:rsidRDefault="00350E0A" w:rsidP="00350E0A">
      <w:pPr>
        <w:rPr>
          <w:lang w:val="ru-RU"/>
        </w:rPr>
      </w:pPr>
    </w:p>
    <w:p w14:paraId="1BD96B9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Параметры</w:t>
      </w:r>
    </w:p>
    <w:p w14:paraId="7F01606F" w14:textId="77777777" w:rsidR="00350E0A" w:rsidRPr="00350E0A" w:rsidRDefault="00350E0A" w:rsidP="00350E0A">
      <w:pPr>
        <w:rPr>
          <w:lang w:val="ru-RU"/>
        </w:rPr>
      </w:pPr>
    </w:p>
    <w:p w14:paraId="72DD87B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| Назначение     |</w:t>
      </w:r>
    </w:p>
    <w:p w14:paraId="37AB9DC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4DD13E6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      | Положительное число, которое характеризует уникальный идентификатор преподавателя. 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6F53BE19" w14:textId="77777777" w:rsidR="00350E0A" w:rsidRPr="00350E0A" w:rsidRDefault="00350E0A" w:rsidP="00350E0A">
      <w:pPr>
        <w:rPr>
          <w:lang w:val="ru-RU"/>
        </w:rPr>
      </w:pPr>
    </w:p>
    <w:p w14:paraId="7AB0A64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</w:t>
      </w:r>
      <w:proofErr w:type="gramStart"/>
      <w:r w:rsidRPr="00350E0A">
        <w:rPr>
          <w:lang w:val="ru-RU"/>
        </w:rPr>
        <w:t>#  Ответ</w:t>
      </w:r>
      <w:proofErr w:type="gramEnd"/>
      <w:r w:rsidRPr="00350E0A">
        <w:rPr>
          <w:lang w:val="ru-RU"/>
        </w:rPr>
        <w:t xml:space="preserve"> запроса</w:t>
      </w:r>
    </w:p>
    <w:p w14:paraId="65E748C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В качестве ответа возвращается </w:t>
      </w:r>
      <w:proofErr w:type="spellStart"/>
      <w:r w:rsidRPr="00350E0A">
        <w:rPr>
          <w:lang w:val="ru-RU"/>
        </w:rPr>
        <w:t>json</w:t>
      </w:r>
      <w:proofErr w:type="spellEnd"/>
      <w:r w:rsidRPr="00350E0A">
        <w:rPr>
          <w:lang w:val="ru-RU"/>
        </w:rPr>
        <w:t xml:space="preserve"> список объекты которого имеют заданные поля:</w:t>
      </w:r>
    </w:p>
    <w:p w14:paraId="74E0F966" w14:textId="77777777" w:rsidR="00350E0A" w:rsidRPr="00350E0A" w:rsidRDefault="00350E0A" w:rsidP="00350E0A">
      <w:pPr>
        <w:rPr>
          <w:lang w:val="ru-RU"/>
        </w:rPr>
      </w:pPr>
    </w:p>
    <w:p w14:paraId="75CCB3D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   | Назначение     |</w:t>
      </w:r>
    </w:p>
    <w:p w14:paraId="491C2DA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590F29F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              | Уникальный идентификатор учебной дисциплины&lt;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35C9D69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subjectName</w:t>
      </w:r>
      <w:proofErr w:type="spellEnd"/>
      <w:r w:rsidRPr="00350E0A">
        <w:rPr>
          <w:lang w:val="ru-RU"/>
        </w:rPr>
        <w:t>**       | Название учебной дисциплины&lt;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1B39AA2F" w14:textId="77777777" w:rsidR="00350E0A" w:rsidRPr="00350E0A" w:rsidRDefault="00350E0A" w:rsidP="00350E0A">
      <w:pPr>
        <w:rPr>
          <w:lang w:val="ru-RU"/>
        </w:rPr>
      </w:pPr>
    </w:p>
    <w:p w14:paraId="0E428C51" w14:textId="77777777" w:rsidR="00350E0A" w:rsidRPr="00350E0A" w:rsidRDefault="00350E0A" w:rsidP="00350E0A">
      <w:pPr>
        <w:rPr>
          <w:lang w:val="ru-RU"/>
        </w:rPr>
      </w:pPr>
    </w:p>
    <w:p w14:paraId="2A0DBE9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</w:t>
      </w:r>
      <w:proofErr w:type="gramStart"/>
      <w:r w:rsidRPr="00350E0A">
        <w:rPr>
          <w:lang w:val="ru-RU"/>
        </w:rPr>
        <w:t>#  Ошибки</w:t>
      </w:r>
      <w:proofErr w:type="gramEnd"/>
    </w:p>
    <w:p w14:paraId="6C55856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возвращает [стандартные ошибки](#</w:t>
      </w:r>
      <w:proofErr w:type="spellStart"/>
      <w:r w:rsidRPr="00350E0A">
        <w:rPr>
          <w:lang w:val="ru-RU"/>
        </w:rPr>
        <w:t>errors</w:t>
      </w:r>
      <w:proofErr w:type="spellEnd"/>
      <w:proofErr w:type="gramStart"/>
      <w:r w:rsidRPr="00350E0A">
        <w:rPr>
          <w:lang w:val="ru-RU"/>
        </w:rPr>
        <w:t>).&lt;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</w:t>
      </w:r>
    </w:p>
    <w:p w14:paraId="27EC1631" w14:textId="77777777" w:rsidR="00350E0A" w:rsidRPr="00350E0A" w:rsidRDefault="00350E0A" w:rsidP="00350E0A">
      <w:pPr>
        <w:rPr>
          <w:lang w:val="ru-RU"/>
        </w:rPr>
      </w:pPr>
    </w:p>
    <w:p w14:paraId="271C11D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</w:t>
      </w:r>
      <w:proofErr w:type="gramStart"/>
      <w:r w:rsidRPr="00350E0A">
        <w:rPr>
          <w:lang w:val="ru-RU"/>
        </w:rPr>
        <w:t>#  Пример</w:t>
      </w:r>
      <w:proofErr w:type="gramEnd"/>
    </w:p>
    <w:p w14:paraId="7AE46BB8" w14:textId="77777777" w:rsidR="00350E0A" w:rsidRPr="00350E0A" w:rsidRDefault="00350E0A" w:rsidP="00350E0A">
      <w:pPr>
        <w:rPr>
          <w:lang w:val="ru-RU"/>
        </w:rPr>
      </w:pPr>
    </w:p>
    <w:p w14:paraId="2805682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Параметры запроса</w:t>
      </w:r>
    </w:p>
    <w:p w14:paraId="7279992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Параметры | Значение параметра     |</w:t>
      </w:r>
    </w:p>
    <w:p w14:paraId="3DF63A9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2A32E51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      | 648       |</w:t>
      </w:r>
    </w:p>
    <w:p w14:paraId="7D8C41BA" w14:textId="77777777" w:rsidR="00350E0A" w:rsidRPr="00350E0A" w:rsidRDefault="00350E0A" w:rsidP="00350E0A">
      <w:pPr>
        <w:rPr>
          <w:lang w:val="ru-RU"/>
        </w:rPr>
      </w:pPr>
    </w:p>
    <w:p w14:paraId="08C2859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###Ответ сервера</w:t>
      </w:r>
    </w:p>
    <w:p w14:paraId="298CBA6B" w14:textId="77777777" w:rsidR="00350E0A" w:rsidRPr="00350E0A" w:rsidRDefault="00350E0A" w:rsidP="00350E0A">
      <w:pPr>
        <w:rPr>
          <w:lang w:val="ru-RU"/>
        </w:rPr>
      </w:pPr>
    </w:p>
    <w:p w14:paraId="16D8614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```</w:t>
      </w:r>
    </w:p>
    <w:p w14:paraId="0619BD4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[</w:t>
      </w:r>
    </w:p>
    <w:p w14:paraId="247F6C1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{</w:t>
      </w:r>
    </w:p>
    <w:p w14:paraId="47628EA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  "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": 77,</w:t>
      </w:r>
    </w:p>
    <w:p w14:paraId="2B06ECB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  "</w:t>
      </w:r>
      <w:proofErr w:type="spellStart"/>
      <w:r w:rsidRPr="00350E0A">
        <w:rPr>
          <w:lang w:val="ru-RU"/>
        </w:rPr>
        <w:t>subjectName</w:t>
      </w:r>
      <w:proofErr w:type="spellEnd"/>
      <w:r w:rsidRPr="00350E0A">
        <w:rPr>
          <w:lang w:val="ru-RU"/>
        </w:rPr>
        <w:t>": "Тайм-менеджмент"</w:t>
      </w:r>
    </w:p>
    <w:p w14:paraId="43B3F8B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},</w:t>
      </w:r>
    </w:p>
    <w:p w14:paraId="6A59E60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{</w:t>
      </w:r>
    </w:p>
    <w:p w14:paraId="15D9F74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  "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": 1239,</w:t>
      </w:r>
    </w:p>
    <w:p w14:paraId="65EF3D3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  "</w:t>
      </w:r>
      <w:proofErr w:type="spellStart"/>
      <w:r w:rsidRPr="00350E0A">
        <w:rPr>
          <w:lang w:val="ru-RU"/>
        </w:rPr>
        <w:t>subjectName</w:t>
      </w:r>
      <w:proofErr w:type="spellEnd"/>
      <w:r w:rsidRPr="00350E0A">
        <w:rPr>
          <w:lang w:val="ru-RU"/>
        </w:rPr>
        <w:t>": "Программирование"</w:t>
      </w:r>
    </w:p>
    <w:p w14:paraId="260D826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},</w:t>
      </w:r>
    </w:p>
    <w:p w14:paraId="6F50DEE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{</w:t>
      </w:r>
    </w:p>
    <w:p w14:paraId="0C83CE7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  "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": 2086,</w:t>
      </w:r>
    </w:p>
    <w:p w14:paraId="3795360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  "</w:t>
      </w:r>
      <w:proofErr w:type="spellStart"/>
      <w:r w:rsidRPr="00350E0A">
        <w:rPr>
          <w:lang w:val="ru-RU"/>
        </w:rPr>
        <w:t>subjectName</w:t>
      </w:r>
      <w:proofErr w:type="spellEnd"/>
      <w:r w:rsidRPr="00350E0A">
        <w:rPr>
          <w:lang w:val="ru-RU"/>
        </w:rPr>
        <w:t>": "Разработка программных систем"</w:t>
      </w:r>
    </w:p>
    <w:p w14:paraId="724763B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},</w:t>
      </w:r>
    </w:p>
    <w:p w14:paraId="37CA53C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{</w:t>
      </w:r>
    </w:p>
    <w:p w14:paraId="67FBE3F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  "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": 2091,</w:t>
      </w:r>
    </w:p>
    <w:p w14:paraId="45652DD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 xml:space="preserve">    "</w:t>
      </w:r>
      <w:proofErr w:type="spellStart"/>
      <w:r w:rsidRPr="00350E0A">
        <w:rPr>
          <w:lang w:val="ru-RU"/>
        </w:rPr>
        <w:t>subjectName</w:t>
      </w:r>
      <w:proofErr w:type="spellEnd"/>
      <w:r w:rsidRPr="00350E0A">
        <w:rPr>
          <w:lang w:val="ru-RU"/>
        </w:rPr>
        <w:t>": "Технология разработки программного обеспечения"</w:t>
      </w:r>
    </w:p>
    <w:p w14:paraId="559C1992" w14:textId="77777777" w:rsidR="00350E0A" w:rsidRPr="00350E0A" w:rsidRDefault="00350E0A" w:rsidP="00350E0A">
      <w:r w:rsidRPr="00350E0A">
        <w:rPr>
          <w:lang w:val="ru-RU"/>
        </w:rPr>
        <w:t xml:space="preserve">  </w:t>
      </w:r>
      <w:r w:rsidRPr="00350E0A">
        <w:t>}</w:t>
      </w:r>
    </w:p>
    <w:p w14:paraId="608DE408" w14:textId="77777777" w:rsidR="00350E0A" w:rsidRPr="00350E0A" w:rsidRDefault="00350E0A" w:rsidP="00350E0A">
      <w:r w:rsidRPr="00350E0A">
        <w:t>]</w:t>
      </w:r>
    </w:p>
    <w:p w14:paraId="3E71F99F" w14:textId="77777777" w:rsidR="00350E0A" w:rsidRPr="00350E0A" w:rsidRDefault="00350E0A" w:rsidP="00350E0A">
      <w:r w:rsidRPr="00350E0A">
        <w:t>```</w:t>
      </w:r>
    </w:p>
    <w:p w14:paraId="35822620" w14:textId="77777777" w:rsidR="00350E0A" w:rsidRPr="00350E0A" w:rsidRDefault="00350E0A" w:rsidP="00350E0A">
      <w:r w:rsidRPr="00350E0A">
        <w:cr/>
      </w:r>
    </w:p>
    <w:p w14:paraId="5CFD598A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7E60DAA5" w14:textId="77777777" w:rsidR="00350E0A" w:rsidRPr="00350E0A" w:rsidRDefault="00350E0A" w:rsidP="00350E0A">
      <w:r w:rsidRPr="00350E0A">
        <w:t xml:space="preserve"># </w:t>
      </w:r>
      <w:r w:rsidRPr="00350E0A">
        <w:rPr>
          <w:lang w:val="ru-RU"/>
        </w:rPr>
        <w:t>Метод</w:t>
      </w:r>
      <w:r w:rsidRPr="00350E0A">
        <w:t xml:space="preserve">: </w:t>
      </w:r>
      <w:proofErr w:type="spellStart"/>
      <w:r w:rsidRPr="00350E0A">
        <w:t>teacher.search</w:t>
      </w:r>
      <w:proofErr w:type="spellEnd"/>
      <w:r w:rsidRPr="00350E0A">
        <w:t>&lt;a name="</w:t>
      </w:r>
      <w:proofErr w:type="spellStart"/>
      <w:r w:rsidRPr="00350E0A">
        <w:t>teacher.search</w:t>
      </w:r>
      <w:proofErr w:type="spellEnd"/>
      <w:r w:rsidRPr="00350E0A">
        <w:t>"&gt;&lt;/a&gt;</w:t>
      </w:r>
    </w:p>
    <w:p w14:paraId="64B0F223" w14:textId="77777777" w:rsidR="00350E0A" w:rsidRPr="00350E0A" w:rsidRDefault="00350E0A" w:rsidP="00350E0A"/>
    <w:p w14:paraId="73460ED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позволяет найти преподавателя по его фамилии, имени или отчеству.</w:t>
      </w:r>
    </w:p>
    <w:p w14:paraId="61B43E0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Возвращает информацию о преподавателе с заданным полем **</w:t>
      </w:r>
      <w:proofErr w:type="spellStart"/>
      <w:r w:rsidRPr="00350E0A">
        <w:rPr>
          <w:lang w:val="ru-RU"/>
        </w:rPr>
        <w:t>name</w:t>
      </w:r>
      <w:proofErr w:type="spellEnd"/>
      <w:r w:rsidRPr="00350E0A">
        <w:rPr>
          <w:lang w:val="ru-RU"/>
        </w:rPr>
        <w:t>**</w:t>
      </w:r>
    </w:p>
    <w:p w14:paraId="5ABD3A95" w14:textId="77777777" w:rsidR="00350E0A" w:rsidRPr="00350E0A" w:rsidRDefault="00350E0A" w:rsidP="00350E0A">
      <w:pPr>
        <w:rPr>
          <w:lang w:val="ru-RU"/>
        </w:rPr>
      </w:pPr>
    </w:p>
    <w:p w14:paraId="287D595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Параметры</w:t>
      </w:r>
    </w:p>
    <w:p w14:paraId="6BDA52E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| Назначение     |</w:t>
      </w:r>
    </w:p>
    <w:p w14:paraId="31AC178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320F702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name</w:t>
      </w:r>
      <w:proofErr w:type="spellEnd"/>
      <w:r w:rsidRPr="00350E0A">
        <w:rPr>
          <w:lang w:val="ru-RU"/>
        </w:rPr>
        <w:t>**       | Часть имени, фамилии или отчества преподавателя. 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154F8242" w14:textId="77777777" w:rsidR="00350E0A" w:rsidRPr="00350E0A" w:rsidRDefault="00350E0A" w:rsidP="00350E0A">
      <w:pPr>
        <w:rPr>
          <w:lang w:val="ru-RU"/>
        </w:rPr>
      </w:pPr>
    </w:p>
    <w:p w14:paraId="2644E6E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Ответ запроса</w:t>
      </w:r>
    </w:p>
    <w:p w14:paraId="3C5A3BD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В качестве ответа возвращается </w:t>
      </w:r>
      <w:proofErr w:type="spellStart"/>
      <w:r w:rsidRPr="00350E0A">
        <w:rPr>
          <w:lang w:val="ru-RU"/>
        </w:rPr>
        <w:t>json</w:t>
      </w:r>
      <w:proofErr w:type="spellEnd"/>
      <w:r w:rsidRPr="00350E0A">
        <w:rPr>
          <w:lang w:val="ru-RU"/>
        </w:rPr>
        <w:t xml:space="preserve"> список состоящий из объектов с заданными полями:</w:t>
      </w:r>
    </w:p>
    <w:p w14:paraId="6CB5F1AE" w14:textId="77777777" w:rsidR="00350E0A" w:rsidRPr="00350E0A" w:rsidRDefault="00350E0A" w:rsidP="00350E0A">
      <w:pPr>
        <w:rPr>
          <w:lang w:val="ru-RU"/>
        </w:rPr>
      </w:pPr>
    </w:p>
    <w:p w14:paraId="1B058CD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   | Назначение     |</w:t>
      </w:r>
    </w:p>
    <w:p w14:paraId="3EF9961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07FF8C6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              | Уникальный идентификатор преподавателя&lt;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**Положительное число**</w:t>
      </w:r>
    </w:p>
    <w:p w14:paraId="71B93C8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firstName</w:t>
      </w:r>
      <w:proofErr w:type="spellEnd"/>
      <w:r w:rsidRPr="00350E0A">
        <w:rPr>
          <w:lang w:val="ru-RU"/>
        </w:rPr>
        <w:t>**       | Имя пользователя&lt;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6A53F85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secondName</w:t>
      </w:r>
      <w:proofErr w:type="spellEnd"/>
      <w:r w:rsidRPr="00350E0A">
        <w:rPr>
          <w:lang w:val="ru-RU"/>
        </w:rPr>
        <w:t>**      | Фамилия&lt;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326AC74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middleName</w:t>
      </w:r>
      <w:proofErr w:type="spellEnd"/>
      <w:r w:rsidRPr="00350E0A">
        <w:rPr>
          <w:lang w:val="ru-RU"/>
        </w:rPr>
        <w:t>**      | Отчество&lt;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456C701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departmentID</w:t>
      </w:r>
      <w:proofErr w:type="spellEnd"/>
      <w:r w:rsidRPr="00350E0A">
        <w:rPr>
          <w:lang w:val="ru-RU"/>
        </w:rPr>
        <w:t>** | уникальный идентификатор кафедры&lt;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**Положительное число**</w:t>
      </w:r>
    </w:p>
    <w:p w14:paraId="6C153F7A" w14:textId="77777777" w:rsidR="00350E0A" w:rsidRPr="00350E0A" w:rsidRDefault="00350E0A" w:rsidP="00350E0A">
      <w:pPr>
        <w:rPr>
          <w:lang w:val="ru-RU"/>
        </w:rPr>
      </w:pPr>
    </w:p>
    <w:p w14:paraId="063127B5" w14:textId="77777777" w:rsidR="00350E0A" w:rsidRPr="00350E0A" w:rsidRDefault="00350E0A" w:rsidP="00350E0A">
      <w:pPr>
        <w:rPr>
          <w:lang w:val="ru-RU"/>
        </w:rPr>
      </w:pPr>
    </w:p>
    <w:p w14:paraId="26CCEBF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Ошибки</w:t>
      </w:r>
    </w:p>
    <w:p w14:paraId="1E848EA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возвращает [стандартные ошибки](#</w:t>
      </w:r>
      <w:proofErr w:type="spellStart"/>
      <w:r w:rsidRPr="00350E0A">
        <w:rPr>
          <w:lang w:val="ru-RU"/>
        </w:rPr>
        <w:t>errors</w:t>
      </w:r>
      <w:proofErr w:type="spellEnd"/>
      <w:proofErr w:type="gramStart"/>
      <w:r w:rsidRPr="00350E0A">
        <w:rPr>
          <w:lang w:val="ru-RU"/>
        </w:rPr>
        <w:t>).&lt;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</w:t>
      </w:r>
    </w:p>
    <w:p w14:paraId="5E61CAE0" w14:textId="77777777" w:rsidR="00350E0A" w:rsidRPr="00350E0A" w:rsidRDefault="00350E0A" w:rsidP="00350E0A">
      <w:pPr>
        <w:rPr>
          <w:lang w:val="ru-RU"/>
        </w:rPr>
      </w:pPr>
    </w:p>
    <w:p w14:paraId="68B0D94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Пример</w:t>
      </w:r>
    </w:p>
    <w:p w14:paraId="638C53D4" w14:textId="77777777" w:rsidR="00350E0A" w:rsidRPr="00350E0A" w:rsidRDefault="00350E0A" w:rsidP="00350E0A">
      <w:pPr>
        <w:rPr>
          <w:lang w:val="ru-RU"/>
        </w:rPr>
      </w:pPr>
    </w:p>
    <w:p w14:paraId="1978E07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Параметры запроса</w:t>
      </w:r>
    </w:p>
    <w:p w14:paraId="4D47A65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Параметры | Значение параметра     |</w:t>
      </w:r>
    </w:p>
    <w:p w14:paraId="50C46C0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1A7068D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name</w:t>
      </w:r>
      <w:proofErr w:type="spellEnd"/>
      <w:r w:rsidRPr="00350E0A">
        <w:rPr>
          <w:lang w:val="ru-RU"/>
        </w:rPr>
        <w:t>**       | Чар       |</w:t>
      </w:r>
    </w:p>
    <w:p w14:paraId="65739B7B" w14:textId="77777777" w:rsidR="00350E0A" w:rsidRPr="00350E0A" w:rsidRDefault="00350E0A" w:rsidP="00350E0A">
      <w:pPr>
        <w:rPr>
          <w:lang w:val="ru-RU"/>
        </w:rPr>
      </w:pPr>
    </w:p>
    <w:p w14:paraId="1F20BC8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Ответ сервера</w:t>
      </w:r>
    </w:p>
    <w:p w14:paraId="45EDC177" w14:textId="77777777" w:rsidR="00350E0A" w:rsidRPr="00350E0A" w:rsidRDefault="00350E0A" w:rsidP="00350E0A">
      <w:pPr>
        <w:rPr>
          <w:lang w:val="ru-RU"/>
        </w:rPr>
      </w:pPr>
    </w:p>
    <w:p w14:paraId="4D23C91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```</w:t>
      </w:r>
    </w:p>
    <w:p w14:paraId="70E5A56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[</w:t>
      </w:r>
    </w:p>
    <w:p w14:paraId="3506856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{</w:t>
      </w:r>
    </w:p>
    <w:p w14:paraId="5637BFE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  "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": 631,</w:t>
      </w:r>
    </w:p>
    <w:p w14:paraId="33CA608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 xml:space="preserve">    "</w:t>
      </w:r>
      <w:proofErr w:type="spellStart"/>
      <w:r w:rsidRPr="00350E0A">
        <w:rPr>
          <w:lang w:val="ru-RU"/>
        </w:rPr>
        <w:t>firstName</w:t>
      </w:r>
      <w:proofErr w:type="spellEnd"/>
      <w:r w:rsidRPr="00350E0A">
        <w:rPr>
          <w:lang w:val="ru-RU"/>
        </w:rPr>
        <w:t>": "Антон",</w:t>
      </w:r>
    </w:p>
    <w:p w14:paraId="75E50F4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  "</w:t>
      </w:r>
      <w:proofErr w:type="spellStart"/>
      <w:r w:rsidRPr="00350E0A">
        <w:rPr>
          <w:lang w:val="ru-RU"/>
        </w:rPr>
        <w:t>secondName</w:t>
      </w:r>
      <w:proofErr w:type="spellEnd"/>
      <w:r w:rsidRPr="00350E0A">
        <w:rPr>
          <w:lang w:val="ru-RU"/>
        </w:rPr>
        <w:t>": "</w:t>
      </w:r>
      <w:proofErr w:type="spellStart"/>
      <w:r w:rsidRPr="00350E0A">
        <w:rPr>
          <w:lang w:val="ru-RU"/>
        </w:rPr>
        <w:t>Чарушин</w:t>
      </w:r>
      <w:proofErr w:type="spellEnd"/>
      <w:r w:rsidRPr="00350E0A">
        <w:rPr>
          <w:lang w:val="ru-RU"/>
        </w:rPr>
        <w:t>",</w:t>
      </w:r>
    </w:p>
    <w:p w14:paraId="6F88E00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    "</w:t>
      </w:r>
      <w:proofErr w:type="spellStart"/>
      <w:r w:rsidRPr="00350E0A">
        <w:rPr>
          <w:lang w:val="ru-RU"/>
        </w:rPr>
        <w:t>middleName</w:t>
      </w:r>
      <w:proofErr w:type="spellEnd"/>
      <w:r w:rsidRPr="00350E0A">
        <w:rPr>
          <w:lang w:val="ru-RU"/>
        </w:rPr>
        <w:t>": "Николаевич",</w:t>
      </w:r>
    </w:p>
    <w:p w14:paraId="71074B79" w14:textId="77777777" w:rsidR="00350E0A" w:rsidRPr="00350E0A" w:rsidRDefault="00350E0A" w:rsidP="00350E0A">
      <w:r w:rsidRPr="00350E0A">
        <w:rPr>
          <w:lang w:val="ru-RU"/>
        </w:rPr>
        <w:t xml:space="preserve">    </w:t>
      </w:r>
      <w:r w:rsidRPr="00350E0A">
        <w:t>"</w:t>
      </w:r>
      <w:proofErr w:type="spellStart"/>
      <w:r w:rsidRPr="00350E0A">
        <w:t>DepartamentID</w:t>
      </w:r>
      <w:proofErr w:type="spellEnd"/>
      <w:r w:rsidRPr="00350E0A">
        <w:t>": 26</w:t>
      </w:r>
    </w:p>
    <w:p w14:paraId="3FE7668E" w14:textId="77777777" w:rsidR="00350E0A" w:rsidRPr="00350E0A" w:rsidRDefault="00350E0A" w:rsidP="00350E0A">
      <w:r w:rsidRPr="00350E0A">
        <w:t xml:space="preserve">  },</w:t>
      </w:r>
    </w:p>
    <w:p w14:paraId="2B562A55" w14:textId="77777777" w:rsidR="00350E0A" w:rsidRPr="00350E0A" w:rsidRDefault="00350E0A" w:rsidP="00350E0A">
      <w:r w:rsidRPr="00350E0A">
        <w:t xml:space="preserve">  {</w:t>
      </w:r>
    </w:p>
    <w:p w14:paraId="23A2C311" w14:textId="77777777" w:rsidR="00350E0A" w:rsidRPr="00350E0A" w:rsidRDefault="00350E0A" w:rsidP="00350E0A">
      <w:r w:rsidRPr="00350E0A">
        <w:t xml:space="preserve">    "</w:t>
      </w:r>
      <w:proofErr w:type="gramStart"/>
      <w:r w:rsidRPr="00350E0A">
        <w:t>id</w:t>
      </w:r>
      <w:proofErr w:type="gramEnd"/>
      <w:r w:rsidRPr="00350E0A">
        <w:t>": 632,</w:t>
      </w:r>
    </w:p>
    <w:p w14:paraId="362221E4" w14:textId="77777777" w:rsidR="00350E0A" w:rsidRPr="00350E0A" w:rsidRDefault="00350E0A" w:rsidP="00350E0A">
      <w:r w:rsidRPr="00350E0A">
        <w:t xml:space="preserve">    "</w:t>
      </w:r>
      <w:proofErr w:type="spellStart"/>
      <w:proofErr w:type="gramStart"/>
      <w:r w:rsidRPr="00350E0A">
        <w:t>firstName</w:t>
      </w:r>
      <w:proofErr w:type="spellEnd"/>
      <w:proofErr w:type="gramEnd"/>
      <w:r w:rsidRPr="00350E0A">
        <w:t>": "</w:t>
      </w:r>
      <w:r w:rsidRPr="00350E0A">
        <w:rPr>
          <w:lang w:val="ru-RU"/>
        </w:rPr>
        <w:t>Николай</w:t>
      </w:r>
      <w:r w:rsidRPr="00350E0A">
        <w:t>",</w:t>
      </w:r>
    </w:p>
    <w:p w14:paraId="567B02F1" w14:textId="77777777" w:rsidR="00350E0A" w:rsidRPr="00350E0A" w:rsidRDefault="00350E0A" w:rsidP="00350E0A">
      <w:r w:rsidRPr="00350E0A">
        <w:t xml:space="preserve">    "</w:t>
      </w:r>
      <w:proofErr w:type="spellStart"/>
      <w:proofErr w:type="gramStart"/>
      <w:r w:rsidRPr="00350E0A">
        <w:t>secondName</w:t>
      </w:r>
      <w:proofErr w:type="spellEnd"/>
      <w:proofErr w:type="gramEnd"/>
      <w:r w:rsidRPr="00350E0A">
        <w:t>": "</w:t>
      </w:r>
      <w:proofErr w:type="spellStart"/>
      <w:r w:rsidRPr="00350E0A">
        <w:rPr>
          <w:lang w:val="ru-RU"/>
        </w:rPr>
        <w:t>Чарушин</w:t>
      </w:r>
      <w:proofErr w:type="spellEnd"/>
      <w:r w:rsidRPr="00350E0A">
        <w:t>",</w:t>
      </w:r>
    </w:p>
    <w:p w14:paraId="482CAC98" w14:textId="77777777" w:rsidR="00350E0A" w:rsidRPr="00350E0A" w:rsidRDefault="00350E0A" w:rsidP="00350E0A">
      <w:r w:rsidRPr="00350E0A">
        <w:t xml:space="preserve">    "</w:t>
      </w:r>
      <w:proofErr w:type="spellStart"/>
      <w:proofErr w:type="gramStart"/>
      <w:r w:rsidRPr="00350E0A">
        <w:t>middleName</w:t>
      </w:r>
      <w:proofErr w:type="spellEnd"/>
      <w:proofErr w:type="gramEnd"/>
      <w:r w:rsidRPr="00350E0A">
        <w:t>": "</w:t>
      </w:r>
      <w:r w:rsidRPr="00350E0A">
        <w:rPr>
          <w:lang w:val="ru-RU"/>
        </w:rPr>
        <w:t>Александрович</w:t>
      </w:r>
      <w:r w:rsidRPr="00350E0A">
        <w:t>",</w:t>
      </w:r>
    </w:p>
    <w:p w14:paraId="74E62346" w14:textId="77777777" w:rsidR="00350E0A" w:rsidRPr="00350E0A" w:rsidRDefault="00350E0A" w:rsidP="00350E0A">
      <w:r w:rsidRPr="00350E0A">
        <w:t xml:space="preserve">    "</w:t>
      </w:r>
      <w:proofErr w:type="spellStart"/>
      <w:r w:rsidRPr="00350E0A">
        <w:t>DepartamentID</w:t>
      </w:r>
      <w:proofErr w:type="spellEnd"/>
      <w:r w:rsidRPr="00350E0A">
        <w:t>": 26</w:t>
      </w:r>
    </w:p>
    <w:p w14:paraId="3BE42F63" w14:textId="77777777" w:rsidR="00350E0A" w:rsidRPr="00350E0A" w:rsidRDefault="00350E0A" w:rsidP="00350E0A">
      <w:r w:rsidRPr="00350E0A">
        <w:t xml:space="preserve">  }</w:t>
      </w:r>
    </w:p>
    <w:p w14:paraId="3BFAC5A7" w14:textId="77777777" w:rsidR="00350E0A" w:rsidRPr="00350E0A" w:rsidRDefault="00350E0A" w:rsidP="00350E0A">
      <w:r w:rsidRPr="00350E0A">
        <w:t>]</w:t>
      </w:r>
    </w:p>
    <w:p w14:paraId="1E7D6599" w14:textId="77777777" w:rsidR="00350E0A" w:rsidRPr="00350E0A" w:rsidRDefault="00350E0A" w:rsidP="00350E0A">
      <w:r w:rsidRPr="00350E0A">
        <w:t>```</w:t>
      </w:r>
    </w:p>
    <w:p w14:paraId="4BAF4E76" w14:textId="77777777" w:rsidR="00350E0A" w:rsidRPr="00350E0A" w:rsidRDefault="00350E0A" w:rsidP="00350E0A">
      <w:r w:rsidRPr="00350E0A">
        <w:cr/>
      </w:r>
    </w:p>
    <w:p w14:paraId="1F61E155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090E32E7" w14:textId="77777777" w:rsidR="00350E0A" w:rsidRPr="00350E0A" w:rsidRDefault="00350E0A" w:rsidP="00350E0A">
      <w:r w:rsidRPr="00350E0A">
        <w:t xml:space="preserve"># </w:t>
      </w:r>
      <w:r w:rsidRPr="00350E0A">
        <w:rPr>
          <w:lang w:val="ru-RU"/>
        </w:rPr>
        <w:t>Метод</w:t>
      </w:r>
      <w:r w:rsidRPr="00350E0A">
        <w:t xml:space="preserve">: </w:t>
      </w:r>
      <w:proofErr w:type="spellStart"/>
      <w:r w:rsidRPr="00350E0A">
        <w:t>user.changeName</w:t>
      </w:r>
      <w:proofErr w:type="spellEnd"/>
      <w:r w:rsidRPr="00350E0A">
        <w:t xml:space="preserve"> &lt;a name="</w:t>
      </w:r>
      <w:proofErr w:type="spellStart"/>
      <w:r w:rsidRPr="00350E0A">
        <w:t>user.changeName</w:t>
      </w:r>
      <w:proofErr w:type="spellEnd"/>
      <w:r w:rsidRPr="00350E0A">
        <w:t>"&gt;&lt;/a&gt;</w:t>
      </w:r>
    </w:p>
    <w:p w14:paraId="00C3842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позволяет изменить личную информацию пользователя. Такую как имя, фамилию или отчество</w:t>
      </w:r>
    </w:p>
    <w:p w14:paraId="67B1F43B" w14:textId="77777777" w:rsidR="00350E0A" w:rsidRPr="00350E0A" w:rsidRDefault="00350E0A" w:rsidP="00350E0A">
      <w:pPr>
        <w:rPr>
          <w:lang w:val="ru-RU"/>
        </w:rPr>
      </w:pPr>
    </w:p>
    <w:p w14:paraId="30F3656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Параметры</w:t>
      </w:r>
    </w:p>
    <w:p w14:paraId="04853FC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| Назначение     |</w:t>
      </w:r>
    </w:p>
    <w:p w14:paraId="06EBE98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236B3AD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| **</w:t>
      </w:r>
      <w:proofErr w:type="spellStart"/>
      <w:r w:rsidRPr="00350E0A">
        <w:rPr>
          <w:lang w:val="ru-RU"/>
        </w:rPr>
        <w:t>token</w:t>
      </w:r>
      <w:proofErr w:type="spellEnd"/>
      <w:r w:rsidRPr="00350E0A">
        <w:rPr>
          <w:lang w:val="ru-RU"/>
        </w:rPr>
        <w:t>**      | Уникальный ключ пользователя. 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63BCE63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firstName</w:t>
      </w:r>
      <w:proofErr w:type="spellEnd"/>
      <w:r w:rsidRPr="00350E0A">
        <w:rPr>
          <w:lang w:val="ru-RU"/>
        </w:rPr>
        <w:t>** | Имя пользователя&lt;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60D8372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secondName</w:t>
      </w:r>
      <w:proofErr w:type="spellEnd"/>
      <w:r w:rsidRPr="00350E0A">
        <w:rPr>
          <w:lang w:val="ru-RU"/>
        </w:rPr>
        <w:t>** | Фамилия пользователя&lt;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61C899F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middleName</w:t>
      </w:r>
      <w:proofErr w:type="spellEnd"/>
      <w:r w:rsidRPr="00350E0A">
        <w:rPr>
          <w:lang w:val="ru-RU"/>
        </w:rPr>
        <w:t>** | Отчество пользователя&lt;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67C7D83F" w14:textId="77777777" w:rsidR="00350E0A" w:rsidRPr="00350E0A" w:rsidRDefault="00350E0A" w:rsidP="00350E0A">
      <w:pPr>
        <w:rPr>
          <w:lang w:val="ru-RU"/>
        </w:rPr>
      </w:pPr>
    </w:p>
    <w:p w14:paraId="78BFCD3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Даже если пользователь не изменил часть своего ФИО, то необходимо обязательно отправлять все поля</w:t>
      </w:r>
    </w:p>
    <w:p w14:paraId="71309922" w14:textId="77777777" w:rsidR="00350E0A" w:rsidRPr="00350E0A" w:rsidRDefault="00350E0A" w:rsidP="00350E0A">
      <w:pPr>
        <w:rPr>
          <w:lang w:val="ru-RU"/>
        </w:rPr>
      </w:pPr>
    </w:p>
    <w:p w14:paraId="706FABC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Ответ запроса</w:t>
      </w:r>
    </w:p>
    <w:p w14:paraId="071CF57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В качестве ответа возвращается код 200 в случае успешного выполнения метода и ошибки, если они возникли в процессе выполнения метода</w:t>
      </w:r>
    </w:p>
    <w:p w14:paraId="7D0099EF" w14:textId="77777777" w:rsidR="00350E0A" w:rsidRPr="00350E0A" w:rsidRDefault="00350E0A" w:rsidP="00350E0A">
      <w:pPr>
        <w:rPr>
          <w:lang w:val="ru-RU"/>
        </w:rPr>
      </w:pPr>
    </w:p>
    <w:p w14:paraId="1B1E5445" w14:textId="77777777" w:rsidR="00350E0A" w:rsidRPr="00350E0A" w:rsidRDefault="00350E0A" w:rsidP="00350E0A">
      <w:pPr>
        <w:rPr>
          <w:lang w:val="ru-RU"/>
        </w:rPr>
      </w:pPr>
    </w:p>
    <w:p w14:paraId="7593AB0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Ошибки</w:t>
      </w:r>
    </w:p>
    <w:p w14:paraId="3D148B0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возвращает [стандартные ошибки](#</w:t>
      </w:r>
      <w:proofErr w:type="spellStart"/>
      <w:r w:rsidRPr="00350E0A">
        <w:rPr>
          <w:lang w:val="ru-RU"/>
        </w:rPr>
        <w:t>errors</w:t>
      </w:r>
      <w:proofErr w:type="spellEnd"/>
      <w:proofErr w:type="gramStart"/>
      <w:r w:rsidRPr="00350E0A">
        <w:rPr>
          <w:lang w:val="ru-RU"/>
        </w:rPr>
        <w:t>).&lt;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</w:t>
      </w:r>
    </w:p>
    <w:p w14:paraId="5826459C" w14:textId="77777777" w:rsidR="00350E0A" w:rsidRPr="00350E0A" w:rsidRDefault="00350E0A" w:rsidP="00350E0A">
      <w:pPr>
        <w:rPr>
          <w:lang w:val="ru-RU"/>
        </w:rPr>
      </w:pPr>
    </w:p>
    <w:p w14:paraId="4F49691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Пример</w:t>
      </w:r>
    </w:p>
    <w:p w14:paraId="4E521F2D" w14:textId="77777777" w:rsidR="00350E0A" w:rsidRPr="00350E0A" w:rsidRDefault="00350E0A" w:rsidP="00350E0A">
      <w:pPr>
        <w:rPr>
          <w:lang w:val="ru-RU"/>
        </w:rPr>
      </w:pPr>
    </w:p>
    <w:p w14:paraId="3F82F08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Параметры запроса</w:t>
      </w:r>
    </w:p>
    <w:p w14:paraId="1D52CD4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Параметры | Значение параметра     |</w:t>
      </w:r>
    </w:p>
    <w:p w14:paraId="0C98F86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637E4D5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token</w:t>
      </w:r>
      <w:proofErr w:type="spellEnd"/>
      <w:r w:rsidRPr="00350E0A">
        <w:rPr>
          <w:lang w:val="ru-RU"/>
        </w:rPr>
        <w:t>**       | niy4vkrlif2mmpbpdlixx3q1</w:t>
      </w:r>
    </w:p>
    <w:p w14:paraId="7F69550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firstName</w:t>
      </w:r>
      <w:proofErr w:type="spellEnd"/>
      <w:r w:rsidRPr="00350E0A">
        <w:rPr>
          <w:lang w:val="ru-RU"/>
        </w:rPr>
        <w:t>** | Даниил</w:t>
      </w:r>
    </w:p>
    <w:p w14:paraId="06F09CC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secondName</w:t>
      </w:r>
      <w:proofErr w:type="spellEnd"/>
      <w:r w:rsidRPr="00350E0A">
        <w:rPr>
          <w:lang w:val="ru-RU"/>
        </w:rPr>
        <w:t xml:space="preserve">** | </w:t>
      </w:r>
      <w:proofErr w:type="spellStart"/>
      <w:r w:rsidRPr="00350E0A">
        <w:rPr>
          <w:lang w:val="ru-RU"/>
        </w:rPr>
        <w:t>Щесняк</w:t>
      </w:r>
      <w:proofErr w:type="spellEnd"/>
    </w:p>
    <w:p w14:paraId="57BB5C0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middleName</w:t>
      </w:r>
      <w:proofErr w:type="spellEnd"/>
      <w:r w:rsidRPr="00350E0A">
        <w:rPr>
          <w:lang w:val="ru-RU"/>
        </w:rPr>
        <w:t>** | Сергеевич</w:t>
      </w:r>
    </w:p>
    <w:p w14:paraId="49C65B4C" w14:textId="77777777" w:rsidR="00350E0A" w:rsidRPr="00350E0A" w:rsidRDefault="00350E0A" w:rsidP="00350E0A">
      <w:pPr>
        <w:rPr>
          <w:lang w:val="ru-RU"/>
        </w:rPr>
      </w:pPr>
    </w:p>
    <w:p w14:paraId="59A95BE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Ответ сервера</w:t>
      </w:r>
    </w:p>
    <w:p w14:paraId="5136CECF" w14:textId="77777777" w:rsidR="00350E0A" w:rsidRPr="00350E0A" w:rsidRDefault="00350E0A" w:rsidP="00350E0A">
      <w:pPr>
        <w:rPr>
          <w:lang w:val="ru-RU"/>
        </w:rPr>
      </w:pPr>
    </w:p>
    <w:p w14:paraId="3EA8AFA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```</w:t>
      </w:r>
    </w:p>
    <w:p w14:paraId="68671B9D" w14:textId="77777777" w:rsidR="00350E0A" w:rsidRPr="00350E0A" w:rsidRDefault="00350E0A" w:rsidP="00350E0A">
      <w:pPr>
        <w:rPr>
          <w:lang w:val="ru-RU"/>
        </w:rPr>
      </w:pPr>
      <w:proofErr w:type="spellStart"/>
      <w:r w:rsidRPr="00350E0A">
        <w:rPr>
          <w:lang w:val="ru-RU"/>
        </w:rPr>
        <w:t>statuscode</w:t>
      </w:r>
      <w:proofErr w:type="spellEnd"/>
      <w:r w:rsidRPr="00350E0A">
        <w:rPr>
          <w:lang w:val="ru-RU"/>
        </w:rPr>
        <w:t>: 200</w:t>
      </w:r>
    </w:p>
    <w:p w14:paraId="569B4B99" w14:textId="77777777" w:rsidR="00350E0A" w:rsidRPr="00350E0A" w:rsidRDefault="00350E0A" w:rsidP="00350E0A">
      <w:r w:rsidRPr="00350E0A">
        <w:t>```</w:t>
      </w:r>
    </w:p>
    <w:p w14:paraId="1EB00633" w14:textId="77777777" w:rsidR="00350E0A" w:rsidRPr="00350E0A" w:rsidRDefault="00350E0A" w:rsidP="00350E0A">
      <w:r w:rsidRPr="00350E0A">
        <w:cr/>
      </w:r>
    </w:p>
    <w:p w14:paraId="61EA8F4B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7E8815FF" w14:textId="77777777" w:rsidR="00350E0A" w:rsidRPr="00350E0A" w:rsidRDefault="00350E0A" w:rsidP="00350E0A">
      <w:r w:rsidRPr="00350E0A">
        <w:t xml:space="preserve"># </w:t>
      </w:r>
      <w:r w:rsidRPr="00350E0A">
        <w:rPr>
          <w:lang w:val="ru-RU"/>
        </w:rPr>
        <w:t>Метод</w:t>
      </w:r>
      <w:r w:rsidRPr="00350E0A">
        <w:t xml:space="preserve">: </w:t>
      </w:r>
      <w:proofErr w:type="spellStart"/>
      <w:r w:rsidRPr="00350E0A">
        <w:t>user.signin</w:t>
      </w:r>
      <w:proofErr w:type="spellEnd"/>
      <w:r w:rsidRPr="00350E0A">
        <w:t xml:space="preserve"> &lt;a name="</w:t>
      </w:r>
      <w:proofErr w:type="spellStart"/>
      <w:r w:rsidRPr="00350E0A">
        <w:t>user.changePassword</w:t>
      </w:r>
      <w:proofErr w:type="spellEnd"/>
      <w:r w:rsidRPr="00350E0A">
        <w:t>"&gt;&lt;/a&gt;</w:t>
      </w:r>
    </w:p>
    <w:p w14:paraId="45C0CB1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Данный метод обеспечивает </w:t>
      </w:r>
      <w:proofErr w:type="spellStart"/>
      <w:r w:rsidRPr="00350E0A">
        <w:rPr>
          <w:lang w:val="ru-RU"/>
        </w:rPr>
        <w:t>cмену</w:t>
      </w:r>
      <w:proofErr w:type="spellEnd"/>
      <w:r w:rsidRPr="00350E0A">
        <w:rPr>
          <w:lang w:val="ru-RU"/>
        </w:rPr>
        <w:t xml:space="preserve"> пароля пользователя</w:t>
      </w:r>
    </w:p>
    <w:p w14:paraId="103C7AD7" w14:textId="77777777" w:rsidR="00350E0A" w:rsidRPr="00350E0A" w:rsidRDefault="00350E0A" w:rsidP="00350E0A">
      <w:pPr>
        <w:rPr>
          <w:lang w:val="ru-RU"/>
        </w:rPr>
      </w:pPr>
    </w:p>
    <w:p w14:paraId="7B414E2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Параметры</w:t>
      </w:r>
    </w:p>
    <w:p w14:paraId="135F923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| Назначение     |</w:t>
      </w:r>
    </w:p>
    <w:p w14:paraId="547951C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4D42F43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old_password</w:t>
      </w:r>
      <w:proofErr w:type="spellEnd"/>
      <w:r w:rsidRPr="00350E0A">
        <w:rPr>
          <w:lang w:val="ru-RU"/>
        </w:rPr>
        <w:t>**      | Старый пароль.  **Строка**</w:t>
      </w:r>
    </w:p>
    <w:p w14:paraId="1C9EDEC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new_password</w:t>
      </w:r>
      <w:proofErr w:type="spellEnd"/>
      <w:r w:rsidRPr="00350E0A">
        <w:rPr>
          <w:lang w:val="ru-RU"/>
        </w:rPr>
        <w:t xml:space="preserve">**| Новый </w:t>
      </w:r>
      <w:proofErr w:type="gramStart"/>
      <w:r w:rsidRPr="00350E0A">
        <w:rPr>
          <w:lang w:val="ru-RU"/>
        </w:rPr>
        <w:t>пароль.&lt;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15D5767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token</w:t>
      </w:r>
      <w:proofErr w:type="spellEnd"/>
      <w:r w:rsidRPr="00350E0A">
        <w:rPr>
          <w:lang w:val="ru-RU"/>
        </w:rPr>
        <w:t xml:space="preserve">** | Уникальный ключ доступа </w:t>
      </w:r>
      <w:proofErr w:type="gramStart"/>
      <w:r w:rsidRPr="00350E0A">
        <w:rPr>
          <w:lang w:val="ru-RU"/>
        </w:rPr>
        <w:t>пользователя.&lt;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392ED54D" w14:textId="77777777" w:rsidR="00350E0A" w:rsidRPr="00350E0A" w:rsidRDefault="00350E0A" w:rsidP="00350E0A">
      <w:pPr>
        <w:rPr>
          <w:lang w:val="ru-RU"/>
        </w:rPr>
      </w:pPr>
    </w:p>
    <w:p w14:paraId="54B9C08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Ответ запроса</w:t>
      </w:r>
    </w:p>
    <w:p w14:paraId="751C589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В качестве ответа в коде статуса возвращается ответ от сервера.</w:t>
      </w:r>
    </w:p>
    <w:p w14:paraId="5B80106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Значение кодов статуса представлены [в </w:t>
      </w:r>
      <w:proofErr w:type="spellStart"/>
      <w:r w:rsidRPr="00350E0A">
        <w:rPr>
          <w:lang w:val="ru-RU"/>
        </w:rPr>
        <w:t>соотвествующем</w:t>
      </w:r>
      <w:proofErr w:type="spellEnd"/>
      <w:r w:rsidRPr="00350E0A">
        <w:rPr>
          <w:lang w:val="ru-RU"/>
        </w:rPr>
        <w:t xml:space="preserve"> разделе](#</w:t>
      </w:r>
      <w:proofErr w:type="spellStart"/>
      <w:r w:rsidRPr="00350E0A">
        <w:rPr>
          <w:lang w:val="ru-RU"/>
        </w:rPr>
        <w:t>statusCode</w:t>
      </w:r>
      <w:proofErr w:type="spellEnd"/>
      <w:r w:rsidRPr="00350E0A">
        <w:rPr>
          <w:lang w:val="ru-RU"/>
        </w:rPr>
        <w:t>)</w:t>
      </w:r>
    </w:p>
    <w:p w14:paraId="5B02B81B" w14:textId="77777777" w:rsidR="00350E0A" w:rsidRPr="00350E0A" w:rsidRDefault="00350E0A" w:rsidP="00350E0A">
      <w:pPr>
        <w:rPr>
          <w:lang w:val="ru-RU"/>
        </w:rPr>
      </w:pPr>
    </w:p>
    <w:p w14:paraId="125DB87B" w14:textId="77777777" w:rsidR="00350E0A" w:rsidRPr="00350E0A" w:rsidRDefault="00350E0A" w:rsidP="00350E0A">
      <w:pPr>
        <w:rPr>
          <w:lang w:val="ru-RU"/>
        </w:rPr>
      </w:pPr>
    </w:p>
    <w:p w14:paraId="307B03E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Ошибки</w:t>
      </w:r>
    </w:p>
    <w:p w14:paraId="7A5177C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возвращает [стандартные ошибки](#</w:t>
      </w:r>
      <w:proofErr w:type="spellStart"/>
      <w:r w:rsidRPr="00350E0A">
        <w:rPr>
          <w:lang w:val="ru-RU"/>
        </w:rPr>
        <w:t>errors</w:t>
      </w:r>
      <w:proofErr w:type="spellEnd"/>
      <w:proofErr w:type="gramStart"/>
      <w:r w:rsidRPr="00350E0A">
        <w:rPr>
          <w:lang w:val="ru-RU"/>
        </w:rPr>
        <w:t>).&lt;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</w:t>
      </w:r>
    </w:p>
    <w:p w14:paraId="226C01DB" w14:textId="77777777" w:rsidR="00350E0A" w:rsidRPr="00350E0A" w:rsidRDefault="00350E0A" w:rsidP="00350E0A">
      <w:pPr>
        <w:rPr>
          <w:lang w:val="ru-RU"/>
        </w:rPr>
      </w:pPr>
    </w:p>
    <w:p w14:paraId="248FE0D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 Пример</w:t>
      </w:r>
    </w:p>
    <w:p w14:paraId="3EB14703" w14:textId="77777777" w:rsidR="00350E0A" w:rsidRPr="00350E0A" w:rsidRDefault="00350E0A" w:rsidP="00350E0A">
      <w:pPr>
        <w:rPr>
          <w:lang w:val="ru-RU"/>
        </w:rPr>
      </w:pPr>
    </w:p>
    <w:p w14:paraId="31FE0CB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Параметры запроса</w:t>
      </w:r>
    </w:p>
    <w:p w14:paraId="7A39AA8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Параметры | Значение параметра     |</w:t>
      </w:r>
    </w:p>
    <w:p w14:paraId="11500125" w14:textId="77777777" w:rsidR="00350E0A" w:rsidRPr="00350E0A" w:rsidRDefault="00350E0A" w:rsidP="00350E0A">
      <w:r w:rsidRPr="00350E0A">
        <w:t>| :------------- | :------------- |</w:t>
      </w:r>
    </w:p>
    <w:p w14:paraId="4548A4E9" w14:textId="77777777" w:rsidR="00350E0A" w:rsidRPr="00350E0A" w:rsidRDefault="00350E0A" w:rsidP="00350E0A">
      <w:r w:rsidRPr="00350E0A">
        <w:t>| **</w:t>
      </w:r>
      <w:proofErr w:type="spellStart"/>
      <w:r w:rsidRPr="00350E0A">
        <w:t>old_password</w:t>
      </w:r>
      <w:proofErr w:type="spellEnd"/>
      <w:r w:rsidRPr="00350E0A">
        <w:t>**       | pass       |</w:t>
      </w:r>
    </w:p>
    <w:p w14:paraId="0EEB4887" w14:textId="77777777" w:rsidR="00350E0A" w:rsidRPr="00350E0A" w:rsidRDefault="00350E0A" w:rsidP="00350E0A">
      <w:r w:rsidRPr="00350E0A">
        <w:t>| **</w:t>
      </w:r>
      <w:proofErr w:type="spellStart"/>
      <w:r w:rsidRPr="00350E0A">
        <w:t>new_password</w:t>
      </w:r>
      <w:proofErr w:type="spellEnd"/>
      <w:r w:rsidRPr="00350E0A">
        <w:t>** | password</w:t>
      </w:r>
    </w:p>
    <w:p w14:paraId="734A1A43" w14:textId="77777777" w:rsidR="00350E0A" w:rsidRPr="00350E0A" w:rsidRDefault="00350E0A" w:rsidP="00350E0A">
      <w:r w:rsidRPr="00350E0A">
        <w:t>| **token** | 8qv19jlmaubcho8j50r1r3th</w:t>
      </w:r>
    </w:p>
    <w:p w14:paraId="7CDE7785" w14:textId="77777777" w:rsidR="00350E0A" w:rsidRPr="00350E0A" w:rsidRDefault="00350E0A" w:rsidP="00350E0A"/>
    <w:p w14:paraId="7D9C1AD4" w14:textId="77777777" w:rsidR="00350E0A" w:rsidRPr="00350E0A" w:rsidRDefault="00350E0A" w:rsidP="00350E0A">
      <w:r w:rsidRPr="00350E0A">
        <w:t xml:space="preserve">## </w:t>
      </w:r>
      <w:r w:rsidRPr="00350E0A">
        <w:rPr>
          <w:lang w:val="ru-RU"/>
        </w:rPr>
        <w:t>Ответ</w:t>
      </w:r>
      <w:r w:rsidRPr="00350E0A">
        <w:t xml:space="preserve"> </w:t>
      </w:r>
      <w:r w:rsidRPr="00350E0A">
        <w:rPr>
          <w:lang w:val="ru-RU"/>
        </w:rPr>
        <w:t>сервера</w:t>
      </w:r>
    </w:p>
    <w:p w14:paraId="68BE3E69" w14:textId="77777777" w:rsidR="00350E0A" w:rsidRPr="00350E0A" w:rsidRDefault="00350E0A" w:rsidP="00350E0A"/>
    <w:p w14:paraId="656D24AC" w14:textId="77777777" w:rsidR="00350E0A" w:rsidRPr="00350E0A" w:rsidRDefault="00350E0A" w:rsidP="00350E0A">
      <w:r w:rsidRPr="00350E0A">
        <w:t>```</w:t>
      </w:r>
    </w:p>
    <w:p w14:paraId="2724D538" w14:textId="77777777" w:rsidR="00350E0A" w:rsidRPr="00350E0A" w:rsidRDefault="00350E0A" w:rsidP="00350E0A">
      <w:proofErr w:type="spellStart"/>
      <w:proofErr w:type="gramStart"/>
      <w:r w:rsidRPr="00350E0A">
        <w:t>statusCode</w:t>
      </w:r>
      <w:proofErr w:type="spellEnd"/>
      <w:proofErr w:type="gramEnd"/>
      <w:r w:rsidRPr="00350E0A">
        <w:t>: 200</w:t>
      </w:r>
    </w:p>
    <w:p w14:paraId="4B148D0D" w14:textId="77777777" w:rsidR="00350E0A" w:rsidRPr="00350E0A" w:rsidRDefault="00350E0A" w:rsidP="00350E0A">
      <w:r w:rsidRPr="00350E0A">
        <w:t>```</w:t>
      </w:r>
    </w:p>
    <w:p w14:paraId="6E73FF0A" w14:textId="77777777" w:rsidR="00350E0A" w:rsidRPr="00350E0A" w:rsidRDefault="00350E0A" w:rsidP="00350E0A">
      <w:r w:rsidRPr="00350E0A">
        <w:cr/>
      </w:r>
    </w:p>
    <w:p w14:paraId="730C223C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338A3E86" w14:textId="77777777" w:rsidR="00350E0A" w:rsidRPr="00350E0A" w:rsidRDefault="00350E0A" w:rsidP="00350E0A">
      <w:r w:rsidRPr="00350E0A">
        <w:t xml:space="preserve"># </w:t>
      </w:r>
      <w:r w:rsidRPr="00350E0A">
        <w:rPr>
          <w:lang w:val="ru-RU"/>
        </w:rPr>
        <w:t>Метод</w:t>
      </w:r>
      <w:r w:rsidRPr="00350E0A">
        <w:t xml:space="preserve">: </w:t>
      </w:r>
      <w:proofErr w:type="spellStart"/>
      <w:r w:rsidRPr="00350E0A">
        <w:t>user.logout</w:t>
      </w:r>
      <w:proofErr w:type="spellEnd"/>
      <w:r w:rsidRPr="00350E0A">
        <w:t xml:space="preserve"> &lt;a name="</w:t>
      </w:r>
      <w:proofErr w:type="spellStart"/>
      <w:r w:rsidRPr="00350E0A">
        <w:t>user.logout</w:t>
      </w:r>
      <w:proofErr w:type="spellEnd"/>
      <w:r w:rsidRPr="00350E0A">
        <w:t>"&gt;&lt;/a&gt;</w:t>
      </w:r>
    </w:p>
    <w:p w14:paraId="598D75B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обеспечивает корректный выход пользователя из его ученой записи.</w:t>
      </w:r>
    </w:p>
    <w:p w14:paraId="22E9E1EC" w14:textId="77777777" w:rsidR="00350E0A" w:rsidRPr="00350E0A" w:rsidRDefault="00350E0A" w:rsidP="00350E0A">
      <w:pPr>
        <w:rPr>
          <w:lang w:val="ru-RU"/>
        </w:rPr>
      </w:pPr>
    </w:p>
    <w:p w14:paraId="018CD88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Параметры</w:t>
      </w:r>
    </w:p>
    <w:p w14:paraId="135C6D7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| Назначение     |</w:t>
      </w:r>
    </w:p>
    <w:p w14:paraId="5BDF682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24ACBA2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token</w:t>
      </w:r>
      <w:proofErr w:type="spellEnd"/>
      <w:r w:rsidRPr="00350E0A">
        <w:rPr>
          <w:lang w:val="ru-RU"/>
        </w:rPr>
        <w:t>**      | Уникальный ключ пользователя. 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116DB7D2" w14:textId="77777777" w:rsidR="00350E0A" w:rsidRPr="00350E0A" w:rsidRDefault="00350E0A" w:rsidP="00350E0A">
      <w:pPr>
        <w:rPr>
          <w:lang w:val="ru-RU"/>
        </w:rPr>
      </w:pPr>
    </w:p>
    <w:p w14:paraId="3931A45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Ответ запроса</w:t>
      </w:r>
    </w:p>
    <w:p w14:paraId="407B830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В качестве ответа в коде статуса возвращается ответ от сервера.</w:t>
      </w:r>
    </w:p>
    <w:p w14:paraId="5D5DF44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Значение кодов статуса представлены [тут](#</w:t>
      </w:r>
      <w:proofErr w:type="spellStart"/>
      <w:r w:rsidRPr="00350E0A">
        <w:rPr>
          <w:lang w:val="ru-RU"/>
        </w:rPr>
        <w:t>statusCode</w:t>
      </w:r>
      <w:proofErr w:type="spellEnd"/>
      <w:r w:rsidRPr="00350E0A">
        <w:rPr>
          <w:lang w:val="ru-RU"/>
        </w:rPr>
        <w:t>)</w:t>
      </w:r>
    </w:p>
    <w:p w14:paraId="787096F0" w14:textId="77777777" w:rsidR="00350E0A" w:rsidRPr="00350E0A" w:rsidRDefault="00350E0A" w:rsidP="00350E0A">
      <w:pPr>
        <w:rPr>
          <w:lang w:val="ru-RU"/>
        </w:rPr>
      </w:pPr>
    </w:p>
    <w:p w14:paraId="125B64E9" w14:textId="77777777" w:rsidR="00350E0A" w:rsidRPr="00350E0A" w:rsidRDefault="00350E0A" w:rsidP="00350E0A">
      <w:pPr>
        <w:rPr>
          <w:lang w:val="ru-RU"/>
        </w:rPr>
      </w:pPr>
    </w:p>
    <w:p w14:paraId="573AEB8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Ошибки</w:t>
      </w:r>
    </w:p>
    <w:p w14:paraId="0A6A6C5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возвращает [стандартные ошибки](#</w:t>
      </w:r>
      <w:proofErr w:type="spellStart"/>
      <w:r w:rsidRPr="00350E0A">
        <w:rPr>
          <w:lang w:val="ru-RU"/>
        </w:rPr>
        <w:t>errors</w:t>
      </w:r>
      <w:proofErr w:type="spellEnd"/>
      <w:proofErr w:type="gramStart"/>
      <w:r w:rsidRPr="00350E0A">
        <w:rPr>
          <w:lang w:val="ru-RU"/>
        </w:rPr>
        <w:t>).&lt;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</w:t>
      </w:r>
    </w:p>
    <w:p w14:paraId="2FCA23D6" w14:textId="77777777" w:rsidR="00350E0A" w:rsidRPr="00350E0A" w:rsidRDefault="00350E0A" w:rsidP="00350E0A">
      <w:pPr>
        <w:rPr>
          <w:lang w:val="ru-RU"/>
        </w:rPr>
      </w:pPr>
    </w:p>
    <w:p w14:paraId="78CD9C5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Пример</w:t>
      </w:r>
    </w:p>
    <w:p w14:paraId="02F46A8A" w14:textId="77777777" w:rsidR="00350E0A" w:rsidRPr="00350E0A" w:rsidRDefault="00350E0A" w:rsidP="00350E0A">
      <w:pPr>
        <w:rPr>
          <w:lang w:val="ru-RU"/>
        </w:rPr>
      </w:pPr>
    </w:p>
    <w:p w14:paraId="75A7E00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Параметры запроса</w:t>
      </w:r>
    </w:p>
    <w:p w14:paraId="4449AF8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Параметры | Значение параметра     |</w:t>
      </w:r>
    </w:p>
    <w:p w14:paraId="59E0AAA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1B00DC1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token</w:t>
      </w:r>
      <w:proofErr w:type="spellEnd"/>
      <w:r w:rsidRPr="00350E0A">
        <w:rPr>
          <w:lang w:val="ru-RU"/>
        </w:rPr>
        <w:t>**       | 8qv19jlmaubcho8j50r1r3th       |</w:t>
      </w:r>
    </w:p>
    <w:p w14:paraId="0B07E9AC" w14:textId="77777777" w:rsidR="00350E0A" w:rsidRPr="00350E0A" w:rsidRDefault="00350E0A" w:rsidP="00350E0A">
      <w:pPr>
        <w:rPr>
          <w:lang w:val="ru-RU"/>
        </w:rPr>
      </w:pPr>
    </w:p>
    <w:p w14:paraId="499C2F5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Ответ сервера</w:t>
      </w:r>
    </w:p>
    <w:p w14:paraId="07D218B8" w14:textId="77777777" w:rsidR="00350E0A" w:rsidRPr="00350E0A" w:rsidRDefault="00350E0A" w:rsidP="00350E0A">
      <w:pPr>
        <w:rPr>
          <w:lang w:val="ru-RU"/>
        </w:rPr>
      </w:pPr>
    </w:p>
    <w:p w14:paraId="220B101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```</w:t>
      </w:r>
    </w:p>
    <w:p w14:paraId="1D74A2D0" w14:textId="77777777" w:rsidR="00350E0A" w:rsidRPr="00350E0A" w:rsidRDefault="00350E0A" w:rsidP="00350E0A">
      <w:pPr>
        <w:rPr>
          <w:lang w:val="ru-RU"/>
        </w:rPr>
      </w:pPr>
      <w:proofErr w:type="spellStart"/>
      <w:r w:rsidRPr="00350E0A">
        <w:rPr>
          <w:lang w:val="ru-RU"/>
        </w:rPr>
        <w:lastRenderedPageBreak/>
        <w:t>statusCode</w:t>
      </w:r>
      <w:proofErr w:type="spellEnd"/>
      <w:r w:rsidRPr="00350E0A">
        <w:rPr>
          <w:lang w:val="ru-RU"/>
        </w:rPr>
        <w:t>: 200</w:t>
      </w:r>
    </w:p>
    <w:p w14:paraId="1E96CD59" w14:textId="77777777" w:rsidR="00350E0A" w:rsidRPr="00350E0A" w:rsidRDefault="00350E0A" w:rsidP="00350E0A">
      <w:r w:rsidRPr="00350E0A">
        <w:t>```</w:t>
      </w:r>
    </w:p>
    <w:p w14:paraId="1A508343" w14:textId="77777777" w:rsidR="00350E0A" w:rsidRPr="00350E0A" w:rsidRDefault="00350E0A" w:rsidP="00350E0A">
      <w:r w:rsidRPr="00350E0A">
        <w:cr/>
      </w:r>
    </w:p>
    <w:p w14:paraId="1DC85019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28B58FBF" w14:textId="77777777" w:rsidR="00350E0A" w:rsidRPr="00350E0A" w:rsidRDefault="00350E0A" w:rsidP="00350E0A">
      <w:r w:rsidRPr="00350E0A">
        <w:t xml:space="preserve"># </w:t>
      </w:r>
      <w:r w:rsidRPr="00350E0A">
        <w:rPr>
          <w:lang w:val="ru-RU"/>
        </w:rPr>
        <w:t>Метод</w:t>
      </w:r>
      <w:r w:rsidRPr="00350E0A">
        <w:t xml:space="preserve">: </w:t>
      </w:r>
      <w:proofErr w:type="spellStart"/>
      <w:r w:rsidRPr="00350E0A">
        <w:t>user.signin</w:t>
      </w:r>
      <w:proofErr w:type="spellEnd"/>
      <w:r w:rsidRPr="00350E0A">
        <w:t xml:space="preserve"> &lt;a name="</w:t>
      </w:r>
      <w:proofErr w:type="spellStart"/>
      <w:r w:rsidRPr="00350E0A">
        <w:t>user.signin</w:t>
      </w:r>
      <w:proofErr w:type="spellEnd"/>
      <w:r w:rsidRPr="00350E0A">
        <w:t>"&gt;&lt;/a&gt;</w:t>
      </w:r>
    </w:p>
    <w:p w14:paraId="585862D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обеспечивает авторизацию пользователя.</w:t>
      </w:r>
    </w:p>
    <w:p w14:paraId="51D56EE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В результате работы метода будет возвращен **</w:t>
      </w:r>
      <w:proofErr w:type="spellStart"/>
      <w:r w:rsidRPr="00350E0A">
        <w:rPr>
          <w:lang w:val="ru-RU"/>
        </w:rPr>
        <w:t>token</w:t>
      </w:r>
      <w:proofErr w:type="spellEnd"/>
      <w:r w:rsidRPr="00350E0A">
        <w:rPr>
          <w:lang w:val="ru-RU"/>
        </w:rPr>
        <w:t>**, который необходим для совершения операций от имени пользователя</w:t>
      </w:r>
    </w:p>
    <w:p w14:paraId="040CA415" w14:textId="77777777" w:rsidR="00350E0A" w:rsidRPr="00350E0A" w:rsidRDefault="00350E0A" w:rsidP="00350E0A">
      <w:pPr>
        <w:rPr>
          <w:lang w:val="ru-RU"/>
        </w:rPr>
      </w:pPr>
    </w:p>
    <w:p w14:paraId="73FF7F6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Параметры</w:t>
      </w:r>
    </w:p>
    <w:p w14:paraId="2BC6D6E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| Назначение     |</w:t>
      </w:r>
    </w:p>
    <w:p w14:paraId="0630138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7D6AA65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login</w:t>
      </w:r>
      <w:proofErr w:type="spellEnd"/>
      <w:r w:rsidRPr="00350E0A">
        <w:rPr>
          <w:lang w:val="ru-RU"/>
        </w:rPr>
        <w:t>**      | Имя пользователя. 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7F7C588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password</w:t>
      </w:r>
      <w:proofErr w:type="spellEnd"/>
      <w:r w:rsidRPr="00350E0A">
        <w:rPr>
          <w:lang w:val="ru-RU"/>
        </w:rPr>
        <w:t>**| Пароль пользователя.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 |</w:t>
      </w:r>
    </w:p>
    <w:p w14:paraId="605E30A7" w14:textId="77777777" w:rsidR="00350E0A" w:rsidRPr="00350E0A" w:rsidRDefault="00350E0A" w:rsidP="00350E0A">
      <w:pPr>
        <w:rPr>
          <w:lang w:val="ru-RU"/>
        </w:rPr>
      </w:pPr>
    </w:p>
    <w:p w14:paraId="187D544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Ответ запроса</w:t>
      </w:r>
    </w:p>
    <w:p w14:paraId="1B16166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В качестве ответа возвращается </w:t>
      </w:r>
      <w:proofErr w:type="spellStart"/>
      <w:r w:rsidRPr="00350E0A">
        <w:rPr>
          <w:lang w:val="ru-RU"/>
        </w:rPr>
        <w:t>json</w:t>
      </w:r>
      <w:proofErr w:type="spellEnd"/>
      <w:r w:rsidRPr="00350E0A">
        <w:rPr>
          <w:lang w:val="ru-RU"/>
        </w:rPr>
        <w:t xml:space="preserve"> объект с заданными полями:</w:t>
      </w:r>
    </w:p>
    <w:p w14:paraId="39676B7A" w14:textId="77777777" w:rsidR="00350E0A" w:rsidRPr="00350E0A" w:rsidRDefault="00350E0A" w:rsidP="00350E0A">
      <w:pPr>
        <w:rPr>
          <w:lang w:val="ru-RU"/>
        </w:rPr>
      </w:pPr>
    </w:p>
    <w:p w14:paraId="4F93084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   | Назначение     |</w:t>
      </w:r>
    </w:p>
    <w:p w14:paraId="56B1674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6ED406A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| Идентификатор студента\преподавателя.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**Целое число**</w:t>
      </w:r>
    </w:p>
    <w:p w14:paraId="57110CA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type</w:t>
      </w:r>
      <w:proofErr w:type="spellEnd"/>
      <w:r w:rsidRPr="00350E0A">
        <w:rPr>
          <w:lang w:val="ru-RU"/>
        </w:rPr>
        <w:t>** | Тип ученой записи: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0 - Студент&lt;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1 - Преподаватель&lt;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**Положительное число**</w:t>
      </w:r>
    </w:p>
    <w:p w14:paraId="441FAC4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token</w:t>
      </w:r>
      <w:proofErr w:type="spellEnd"/>
      <w:r w:rsidRPr="00350E0A">
        <w:rPr>
          <w:lang w:val="ru-RU"/>
        </w:rPr>
        <w:t xml:space="preserve">**| Уникальный ключ доступа </w:t>
      </w:r>
      <w:proofErr w:type="gramStart"/>
      <w:r w:rsidRPr="00350E0A">
        <w:rPr>
          <w:lang w:val="ru-RU"/>
        </w:rPr>
        <w:t>пользователя.&lt;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 **Строка**|</w:t>
      </w:r>
    </w:p>
    <w:p w14:paraId="0E21D7F3" w14:textId="77777777" w:rsidR="00350E0A" w:rsidRPr="00350E0A" w:rsidRDefault="00350E0A" w:rsidP="00350E0A">
      <w:pPr>
        <w:rPr>
          <w:lang w:val="ru-RU"/>
        </w:rPr>
      </w:pPr>
    </w:p>
    <w:p w14:paraId="43662DD0" w14:textId="77777777" w:rsidR="00350E0A" w:rsidRPr="00350E0A" w:rsidRDefault="00350E0A" w:rsidP="00350E0A">
      <w:pPr>
        <w:rPr>
          <w:lang w:val="ru-RU"/>
        </w:rPr>
      </w:pPr>
    </w:p>
    <w:p w14:paraId="41F868A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Ошибки</w:t>
      </w:r>
    </w:p>
    <w:p w14:paraId="71D4355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возвращает [стандартные ошибки](#</w:t>
      </w:r>
      <w:proofErr w:type="spellStart"/>
      <w:r w:rsidRPr="00350E0A">
        <w:rPr>
          <w:lang w:val="ru-RU"/>
        </w:rPr>
        <w:t>errors</w:t>
      </w:r>
      <w:proofErr w:type="spellEnd"/>
      <w:proofErr w:type="gramStart"/>
      <w:r w:rsidRPr="00350E0A">
        <w:rPr>
          <w:lang w:val="ru-RU"/>
        </w:rPr>
        <w:t>).&lt;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</w:t>
      </w:r>
    </w:p>
    <w:p w14:paraId="751061C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Так же есть специальные ошибки:</w:t>
      </w:r>
    </w:p>
    <w:p w14:paraId="1083778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- [Неверные данные для авторизации](#</w:t>
      </w:r>
      <w:proofErr w:type="spellStart"/>
      <w:r w:rsidRPr="00350E0A">
        <w:rPr>
          <w:lang w:val="ru-RU"/>
        </w:rPr>
        <w:t>AuthError</w:t>
      </w:r>
      <w:proofErr w:type="spellEnd"/>
      <w:r w:rsidRPr="00350E0A">
        <w:rPr>
          <w:lang w:val="ru-RU"/>
        </w:rPr>
        <w:t>)</w:t>
      </w:r>
    </w:p>
    <w:p w14:paraId="1E8DD329" w14:textId="77777777" w:rsidR="00350E0A" w:rsidRPr="00350E0A" w:rsidRDefault="00350E0A" w:rsidP="00350E0A">
      <w:pPr>
        <w:rPr>
          <w:lang w:val="ru-RU"/>
        </w:rPr>
      </w:pPr>
    </w:p>
    <w:p w14:paraId="41EA803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Пример</w:t>
      </w:r>
    </w:p>
    <w:p w14:paraId="5C44CFC2" w14:textId="77777777" w:rsidR="00350E0A" w:rsidRPr="00350E0A" w:rsidRDefault="00350E0A" w:rsidP="00350E0A">
      <w:pPr>
        <w:rPr>
          <w:lang w:val="ru-RU"/>
        </w:rPr>
      </w:pPr>
    </w:p>
    <w:p w14:paraId="56E33E4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Параметры запроса</w:t>
      </w:r>
    </w:p>
    <w:p w14:paraId="66D862A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Параметры | Значение параметра     |</w:t>
      </w:r>
    </w:p>
    <w:p w14:paraId="164EC55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66F483E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login</w:t>
      </w:r>
      <w:proofErr w:type="spellEnd"/>
      <w:r w:rsidRPr="00350E0A">
        <w:rPr>
          <w:lang w:val="ru-RU"/>
        </w:rPr>
        <w:t xml:space="preserve">**       | </w:t>
      </w:r>
      <w:proofErr w:type="spellStart"/>
      <w:r w:rsidRPr="00350E0A">
        <w:rPr>
          <w:lang w:val="ru-RU"/>
        </w:rPr>
        <w:t>user</w:t>
      </w:r>
      <w:proofErr w:type="spellEnd"/>
      <w:r w:rsidRPr="00350E0A">
        <w:rPr>
          <w:lang w:val="ru-RU"/>
        </w:rPr>
        <w:t xml:space="preserve">       |</w:t>
      </w:r>
    </w:p>
    <w:p w14:paraId="4D75EA3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password</w:t>
      </w:r>
      <w:proofErr w:type="spellEnd"/>
      <w:r w:rsidRPr="00350E0A">
        <w:rPr>
          <w:lang w:val="ru-RU"/>
        </w:rPr>
        <w:t xml:space="preserve">** | </w:t>
      </w:r>
      <w:proofErr w:type="spellStart"/>
      <w:r w:rsidRPr="00350E0A">
        <w:rPr>
          <w:lang w:val="ru-RU"/>
        </w:rPr>
        <w:t>pass</w:t>
      </w:r>
      <w:proofErr w:type="spellEnd"/>
    </w:p>
    <w:p w14:paraId="3FA75F5A" w14:textId="77777777" w:rsidR="00350E0A" w:rsidRPr="00350E0A" w:rsidRDefault="00350E0A" w:rsidP="00350E0A">
      <w:pPr>
        <w:rPr>
          <w:lang w:val="ru-RU"/>
        </w:rPr>
      </w:pPr>
    </w:p>
    <w:p w14:paraId="1301E6F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Ответ сервера</w:t>
      </w:r>
    </w:p>
    <w:p w14:paraId="4B05B74B" w14:textId="77777777" w:rsidR="00350E0A" w:rsidRPr="00350E0A" w:rsidRDefault="00350E0A" w:rsidP="00350E0A">
      <w:pPr>
        <w:rPr>
          <w:lang w:val="ru-RU"/>
        </w:rPr>
      </w:pPr>
    </w:p>
    <w:p w14:paraId="355588DF" w14:textId="77777777" w:rsidR="00350E0A" w:rsidRPr="00350E0A" w:rsidRDefault="00350E0A" w:rsidP="00350E0A">
      <w:r w:rsidRPr="00350E0A">
        <w:t>```</w:t>
      </w:r>
    </w:p>
    <w:p w14:paraId="2D709793" w14:textId="77777777" w:rsidR="00350E0A" w:rsidRPr="00350E0A" w:rsidRDefault="00350E0A" w:rsidP="00350E0A">
      <w:r w:rsidRPr="00350E0A">
        <w:t>{</w:t>
      </w:r>
    </w:p>
    <w:p w14:paraId="53739D98" w14:textId="77777777" w:rsidR="00350E0A" w:rsidRPr="00350E0A" w:rsidRDefault="00350E0A" w:rsidP="00350E0A">
      <w:r w:rsidRPr="00350E0A">
        <w:t xml:space="preserve">  "</w:t>
      </w:r>
      <w:proofErr w:type="gramStart"/>
      <w:r w:rsidRPr="00350E0A">
        <w:t>id</w:t>
      </w:r>
      <w:proofErr w:type="gramEnd"/>
      <w:r w:rsidRPr="00350E0A">
        <w:t>": 648,</w:t>
      </w:r>
    </w:p>
    <w:p w14:paraId="1571BD18" w14:textId="77777777" w:rsidR="00350E0A" w:rsidRPr="00350E0A" w:rsidRDefault="00350E0A" w:rsidP="00350E0A">
      <w:r w:rsidRPr="00350E0A">
        <w:t xml:space="preserve">  "</w:t>
      </w:r>
      <w:proofErr w:type="gramStart"/>
      <w:r w:rsidRPr="00350E0A">
        <w:t>type</w:t>
      </w:r>
      <w:proofErr w:type="gramEnd"/>
      <w:r w:rsidRPr="00350E0A">
        <w:t>": 1,</w:t>
      </w:r>
    </w:p>
    <w:p w14:paraId="476FF246" w14:textId="77777777" w:rsidR="00350E0A" w:rsidRPr="00350E0A" w:rsidRDefault="00350E0A" w:rsidP="00350E0A">
      <w:r w:rsidRPr="00350E0A">
        <w:t xml:space="preserve">  "</w:t>
      </w:r>
      <w:proofErr w:type="gramStart"/>
      <w:r w:rsidRPr="00350E0A">
        <w:t>token</w:t>
      </w:r>
      <w:proofErr w:type="gramEnd"/>
      <w:r w:rsidRPr="00350E0A">
        <w:t>": "niy4vkrlif2mmpbpdlixx3q1"</w:t>
      </w:r>
    </w:p>
    <w:p w14:paraId="2CAE35E2" w14:textId="77777777" w:rsidR="00350E0A" w:rsidRPr="00350E0A" w:rsidRDefault="00350E0A" w:rsidP="00350E0A">
      <w:r w:rsidRPr="00350E0A">
        <w:t>}</w:t>
      </w:r>
    </w:p>
    <w:p w14:paraId="3255D966" w14:textId="77777777" w:rsidR="00350E0A" w:rsidRPr="00350E0A" w:rsidRDefault="00350E0A" w:rsidP="00350E0A">
      <w:r w:rsidRPr="00350E0A">
        <w:t>```</w:t>
      </w:r>
    </w:p>
    <w:p w14:paraId="2281DDAC" w14:textId="77777777" w:rsidR="00350E0A" w:rsidRPr="00350E0A" w:rsidRDefault="00350E0A" w:rsidP="00350E0A">
      <w:r w:rsidRPr="00350E0A">
        <w:lastRenderedPageBreak/>
        <w:cr/>
      </w:r>
    </w:p>
    <w:p w14:paraId="6B21CB20" w14:textId="77777777" w:rsidR="00350E0A" w:rsidRPr="00350E0A" w:rsidRDefault="00350E0A" w:rsidP="00350E0A">
      <w:r w:rsidRPr="00350E0A">
        <w:t>&lt;div class="page-break"&gt;&lt;/div&gt;</w:t>
      </w:r>
      <w:r w:rsidRPr="00350E0A">
        <w:cr/>
      </w:r>
    </w:p>
    <w:p w14:paraId="0A7A7AF2" w14:textId="77777777" w:rsidR="00350E0A" w:rsidRPr="00350E0A" w:rsidRDefault="00350E0A" w:rsidP="00350E0A">
      <w:r w:rsidRPr="00350E0A">
        <w:t xml:space="preserve"># </w:t>
      </w:r>
      <w:r w:rsidRPr="00350E0A">
        <w:rPr>
          <w:lang w:val="ru-RU"/>
        </w:rPr>
        <w:t>Метод</w:t>
      </w:r>
      <w:r w:rsidRPr="00350E0A">
        <w:t xml:space="preserve">: </w:t>
      </w:r>
      <w:proofErr w:type="spellStart"/>
      <w:r w:rsidRPr="00350E0A">
        <w:t>user.signup</w:t>
      </w:r>
      <w:proofErr w:type="spellEnd"/>
      <w:r w:rsidRPr="00350E0A">
        <w:t>&lt;a name="</w:t>
      </w:r>
      <w:proofErr w:type="spellStart"/>
      <w:r w:rsidRPr="00350E0A">
        <w:t>user.signup</w:t>
      </w:r>
      <w:proofErr w:type="spellEnd"/>
      <w:r w:rsidRPr="00350E0A">
        <w:t>"&gt;&lt;/a&gt;</w:t>
      </w:r>
    </w:p>
    <w:p w14:paraId="17CB542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осуществляет регистрацию пользователя</w:t>
      </w:r>
    </w:p>
    <w:p w14:paraId="6E694060" w14:textId="77777777" w:rsidR="00350E0A" w:rsidRPr="00350E0A" w:rsidRDefault="00350E0A" w:rsidP="00350E0A">
      <w:pPr>
        <w:rPr>
          <w:lang w:val="ru-RU"/>
        </w:rPr>
      </w:pPr>
    </w:p>
    <w:p w14:paraId="56D790A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Параметры</w:t>
      </w:r>
    </w:p>
    <w:p w14:paraId="26D4E7D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    | Назначение     |</w:t>
      </w:r>
    </w:p>
    <w:p w14:paraId="50CE7A5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1C386301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login</w:t>
      </w:r>
      <w:proofErr w:type="spellEnd"/>
      <w:r w:rsidRPr="00350E0A">
        <w:rPr>
          <w:lang w:val="ru-RU"/>
        </w:rPr>
        <w:t>** | Логин пользователя.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3A3AD97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password</w:t>
      </w:r>
      <w:proofErr w:type="spellEnd"/>
      <w:r w:rsidRPr="00350E0A">
        <w:rPr>
          <w:lang w:val="ru-RU"/>
        </w:rPr>
        <w:t>** | Пароль пользователя.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7EB52AE7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type</w:t>
      </w:r>
      <w:proofErr w:type="spellEnd"/>
      <w:r w:rsidRPr="00350E0A">
        <w:rPr>
          <w:lang w:val="ru-RU"/>
        </w:rPr>
        <w:t>** | Тип регистрируемой ученой записи: *студент(</w:t>
      </w:r>
      <w:proofErr w:type="gramStart"/>
      <w:r w:rsidRPr="00350E0A">
        <w:rPr>
          <w:lang w:val="ru-RU"/>
        </w:rPr>
        <w:t>0)*</w:t>
      </w:r>
      <w:proofErr w:type="gramEnd"/>
      <w:r w:rsidRPr="00350E0A">
        <w:rPr>
          <w:lang w:val="ru-RU"/>
        </w:rPr>
        <w:t xml:space="preserve"> или *преподаватель(1)*.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&gt;**Число [0-1]**</w:t>
      </w:r>
    </w:p>
    <w:p w14:paraId="073BD21D" w14:textId="77777777" w:rsidR="00350E0A" w:rsidRPr="00350E0A" w:rsidRDefault="00350E0A" w:rsidP="00350E0A">
      <w:pPr>
        <w:rPr>
          <w:lang w:val="ru-RU"/>
        </w:rPr>
      </w:pPr>
    </w:p>
    <w:p w14:paraId="1CF84F1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Параметры преподавателя</w:t>
      </w:r>
    </w:p>
    <w:p w14:paraId="7D000EA8" w14:textId="77777777" w:rsidR="00350E0A" w:rsidRPr="00350E0A" w:rsidRDefault="00350E0A" w:rsidP="00350E0A">
      <w:pPr>
        <w:rPr>
          <w:lang w:val="ru-RU"/>
        </w:rPr>
      </w:pPr>
    </w:p>
    <w:p w14:paraId="063F3E4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| Назначение |</w:t>
      </w:r>
    </w:p>
    <w:p w14:paraId="43456F1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:--------| :----------|</w:t>
      </w:r>
    </w:p>
    <w:p w14:paraId="59C33612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| Уникальный идентификатор преподавателя, с которым связывается ученая запись.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30FE284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secretKey</w:t>
      </w:r>
      <w:proofErr w:type="spellEnd"/>
      <w:r w:rsidRPr="00350E0A">
        <w:rPr>
          <w:lang w:val="ru-RU"/>
        </w:rPr>
        <w:t>** | Секретный пароль для проверки принадлежности преподавателя к кафедре.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215C2089" w14:textId="77777777" w:rsidR="00350E0A" w:rsidRPr="00350E0A" w:rsidRDefault="00350E0A" w:rsidP="00350E0A">
      <w:pPr>
        <w:rPr>
          <w:lang w:val="ru-RU"/>
        </w:rPr>
      </w:pPr>
    </w:p>
    <w:p w14:paraId="6658DB1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Параметры студента</w:t>
      </w:r>
    </w:p>
    <w:p w14:paraId="79DA11D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Название | Назначение     |</w:t>
      </w:r>
    </w:p>
    <w:p w14:paraId="3DEA608F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| :------------- | :------------- |</w:t>
      </w:r>
    </w:p>
    <w:p w14:paraId="63871B80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GroupID</w:t>
      </w:r>
      <w:proofErr w:type="spellEnd"/>
      <w:r w:rsidRPr="00350E0A">
        <w:rPr>
          <w:lang w:val="ru-RU"/>
        </w:rPr>
        <w:t>**      | Уникальный идентификатор группы.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&gt;**Положительное число**</w:t>
      </w:r>
    </w:p>
    <w:p w14:paraId="5136D74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firstName</w:t>
      </w:r>
      <w:proofErr w:type="spellEnd"/>
      <w:r w:rsidRPr="00350E0A">
        <w:rPr>
          <w:lang w:val="ru-RU"/>
        </w:rPr>
        <w:t>** | Имя студента.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3FED1668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secondName</w:t>
      </w:r>
      <w:proofErr w:type="spellEnd"/>
      <w:r w:rsidRPr="00350E0A">
        <w:rPr>
          <w:lang w:val="ru-RU"/>
        </w:rPr>
        <w:t>** | Фамилия студента.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0581714C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middleName</w:t>
      </w:r>
      <w:proofErr w:type="spellEnd"/>
      <w:r w:rsidRPr="00350E0A">
        <w:rPr>
          <w:lang w:val="ru-RU"/>
        </w:rPr>
        <w:t>** | Отчество студента. &lt;</w:t>
      </w:r>
      <w:proofErr w:type="spellStart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&gt;**Строка**</w:t>
      </w:r>
    </w:p>
    <w:p w14:paraId="51E41819" w14:textId="77777777" w:rsidR="00350E0A" w:rsidRPr="00350E0A" w:rsidRDefault="00350E0A" w:rsidP="00350E0A">
      <w:pPr>
        <w:rPr>
          <w:lang w:val="ru-RU"/>
        </w:rPr>
      </w:pPr>
    </w:p>
    <w:p w14:paraId="367D465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Ответ запроса</w:t>
      </w:r>
    </w:p>
    <w:p w14:paraId="7F00F1A3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В качестве ответа в коде статуса возвращается ответ от сервера.</w:t>
      </w:r>
    </w:p>
    <w:p w14:paraId="6242FF9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 xml:space="preserve">Значение кодов статуса представлены [в </w:t>
      </w:r>
      <w:proofErr w:type="spellStart"/>
      <w:r w:rsidRPr="00350E0A">
        <w:rPr>
          <w:lang w:val="ru-RU"/>
        </w:rPr>
        <w:t>соотвествующем</w:t>
      </w:r>
      <w:proofErr w:type="spellEnd"/>
      <w:r w:rsidRPr="00350E0A">
        <w:rPr>
          <w:lang w:val="ru-RU"/>
        </w:rPr>
        <w:t xml:space="preserve"> разделе](#</w:t>
      </w:r>
      <w:proofErr w:type="spellStart"/>
      <w:r w:rsidRPr="00350E0A">
        <w:rPr>
          <w:lang w:val="ru-RU"/>
        </w:rPr>
        <w:t>statusCode</w:t>
      </w:r>
      <w:proofErr w:type="spellEnd"/>
      <w:r w:rsidRPr="00350E0A">
        <w:rPr>
          <w:lang w:val="ru-RU"/>
        </w:rPr>
        <w:t>)</w:t>
      </w:r>
    </w:p>
    <w:p w14:paraId="3F54039F" w14:textId="77777777" w:rsidR="00350E0A" w:rsidRPr="00350E0A" w:rsidRDefault="00350E0A" w:rsidP="00350E0A">
      <w:pPr>
        <w:rPr>
          <w:lang w:val="ru-RU"/>
        </w:rPr>
      </w:pPr>
    </w:p>
    <w:p w14:paraId="151BB458" w14:textId="77777777" w:rsidR="00350E0A" w:rsidRPr="00350E0A" w:rsidRDefault="00350E0A" w:rsidP="00350E0A">
      <w:pPr>
        <w:rPr>
          <w:lang w:val="ru-RU"/>
        </w:rPr>
      </w:pPr>
    </w:p>
    <w:p w14:paraId="62E255A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Ошибки</w:t>
      </w:r>
    </w:p>
    <w:p w14:paraId="1FFDD98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метод возвращает [стандартные ошибки](#</w:t>
      </w:r>
      <w:proofErr w:type="spellStart"/>
      <w:r w:rsidRPr="00350E0A">
        <w:rPr>
          <w:lang w:val="ru-RU"/>
        </w:rPr>
        <w:t>errors</w:t>
      </w:r>
      <w:proofErr w:type="spellEnd"/>
      <w:proofErr w:type="gramStart"/>
      <w:r w:rsidRPr="00350E0A">
        <w:rPr>
          <w:lang w:val="ru-RU"/>
        </w:rPr>
        <w:t>).&lt;</w:t>
      </w:r>
      <w:proofErr w:type="spellStart"/>
      <w:proofErr w:type="gramEnd"/>
      <w:r w:rsidRPr="00350E0A">
        <w:rPr>
          <w:lang w:val="ru-RU"/>
        </w:rPr>
        <w:t>br</w:t>
      </w:r>
      <w:proofErr w:type="spellEnd"/>
      <w:r w:rsidRPr="00350E0A">
        <w:rPr>
          <w:lang w:val="ru-RU"/>
        </w:rPr>
        <w:t>&gt;</w:t>
      </w:r>
    </w:p>
    <w:p w14:paraId="688E669B" w14:textId="77777777" w:rsidR="00350E0A" w:rsidRPr="00350E0A" w:rsidRDefault="00350E0A" w:rsidP="00350E0A">
      <w:pPr>
        <w:rPr>
          <w:lang w:val="ru-RU"/>
        </w:rPr>
      </w:pPr>
    </w:p>
    <w:p w14:paraId="3A03375A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 Пример</w:t>
      </w:r>
    </w:p>
    <w:p w14:paraId="286F58E1" w14:textId="77777777" w:rsidR="00350E0A" w:rsidRPr="00350E0A" w:rsidRDefault="00350E0A" w:rsidP="00350E0A">
      <w:pPr>
        <w:rPr>
          <w:lang w:val="ru-RU"/>
        </w:rPr>
      </w:pPr>
    </w:p>
    <w:p w14:paraId="52B179C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Данный пример иллюстрирует регистрацию преподавателя</w:t>
      </w:r>
    </w:p>
    <w:p w14:paraId="7D993FB9" w14:textId="77777777" w:rsidR="00350E0A" w:rsidRPr="00350E0A" w:rsidRDefault="00350E0A" w:rsidP="00350E0A">
      <w:pPr>
        <w:rPr>
          <w:lang w:val="ru-RU"/>
        </w:rPr>
      </w:pPr>
    </w:p>
    <w:p w14:paraId="7B2E8F2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Параметры запроса</w:t>
      </w:r>
    </w:p>
    <w:p w14:paraId="443670D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Параметры | Значение параметра     |</w:t>
      </w:r>
    </w:p>
    <w:p w14:paraId="7794697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:------------- | :------------- |</w:t>
      </w:r>
    </w:p>
    <w:p w14:paraId="139F916B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login</w:t>
      </w:r>
      <w:proofErr w:type="spellEnd"/>
      <w:r w:rsidRPr="00350E0A">
        <w:rPr>
          <w:lang w:val="ru-RU"/>
        </w:rPr>
        <w:t xml:space="preserve">**       | </w:t>
      </w:r>
      <w:proofErr w:type="spellStart"/>
      <w:r w:rsidRPr="00350E0A">
        <w:rPr>
          <w:lang w:val="ru-RU"/>
        </w:rPr>
        <w:t>user</w:t>
      </w:r>
      <w:proofErr w:type="spellEnd"/>
      <w:r w:rsidRPr="00350E0A">
        <w:rPr>
          <w:lang w:val="ru-RU"/>
        </w:rPr>
        <w:t xml:space="preserve">       |</w:t>
      </w:r>
    </w:p>
    <w:p w14:paraId="6B9A618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password</w:t>
      </w:r>
      <w:proofErr w:type="spellEnd"/>
      <w:r w:rsidRPr="00350E0A">
        <w:rPr>
          <w:lang w:val="ru-RU"/>
        </w:rPr>
        <w:t xml:space="preserve">** | </w:t>
      </w:r>
      <w:proofErr w:type="spellStart"/>
      <w:r w:rsidRPr="00350E0A">
        <w:rPr>
          <w:lang w:val="ru-RU"/>
        </w:rPr>
        <w:t>pass</w:t>
      </w:r>
      <w:proofErr w:type="spellEnd"/>
    </w:p>
    <w:p w14:paraId="1C9D5A75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lastRenderedPageBreak/>
        <w:t>| **</w:t>
      </w:r>
      <w:proofErr w:type="spellStart"/>
      <w:r w:rsidRPr="00350E0A">
        <w:rPr>
          <w:lang w:val="ru-RU"/>
        </w:rPr>
        <w:t>type</w:t>
      </w:r>
      <w:proofErr w:type="spellEnd"/>
      <w:r w:rsidRPr="00350E0A">
        <w:rPr>
          <w:lang w:val="ru-RU"/>
        </w:rPr>
        <w:t>** | 1</w:t>
      </w:r>
    </w:p>
    <w:p w14:paraId="5BA3F446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id</w:t>
      </w:r>
      <w:proofErr w:type="spellEnd"/>
      <w:r w:rsidRPr="00350E0A">
        <w:rPr>
          <w:lang w:val="ru-RU"/>
        </w:rPr>
        <w:t>** | 1</w:t>
      </w:r>
    </w:p>
    <w:p w14:paraId="3BDEFCFE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| **</w:t>
      </w:r>
      <w:proofErr w:type="spellStart"/>
      <w:r w:rsidRPr="00350E0A">
        <w:rPr>
          <w:lang w:val="ru-RU"/>
        </w:rPr>
        <w:t>secretKey</w:t>
      </w:r>
      <w:proofErr w:type="spellEnd"/>
      <w:r w:rsidRPr="00350E0A">
        <w:rPr>
          <w:lang w:val="ru-RU"/>
        </w:rPr>
        <w:t xml:space="preserve">** | </w:t>
      </w:r>
      <w:proofErr w:type="spellStart"/>
      <w:r w:rsidRPr="00350E0A">
        <w:rPr>
          <w:lang w:val="ru-RU"/>
        </w:rPr>
        <w:t>SecretKey</w:t>
      </w:r>
      <w:proofErr w:type="spellEnd"/>
    </w:p>
    <w:p w14:paraId="749C74C3" w14:textId="77777777" w:rsidR="00350E0A" w:rsidRPr="00350E0A" w:rsidRDefault="00350E0A" w:rsidP="00350E0A">
      <w:pPr>
        <w:rPr>
          <w:lang w:val="ru-RU"/>
        </w:rPr>
      </w:pPr>
    </w:p>
    <w:p w14:paraId="31384A8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### Ответ сервера</w:t>
      </w:r>
    </w:p>
    <w:p w14:paraId="5790409C" w14:textId="77777777" w:rsidR="00350E0A" w:rsidRPr="00350E0A" w:rsidRDefault="00350E0A" w:rsidP="00350E0A">
      <w:pPr>
        <w:rPr>
          <w:lang w:val="ru-RU"/>
        </w:rPr>
      </w:pPr>
    </w:p>
    <w:p w14:paraId="540B8E84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```</w:t>
      </w:r>
    </w:p>
    <w:p w14:paraId="5A6742BB" w14:textId="77777777" w:rsidR="00350E0A" w:rsidRPr="00350E0A" w:rsidRDefault="00350E0A" w:rsidP="00350E0A">
      <w:pPr>
        <w:rPr>
          <w:lang w:val="ru-RU"/>
        </w:rPr>
      </w:pPr>
      <w:proofErr w:type="spellStart"/>
      <w:r w:rsidRPr="00350E0A">
        <w:rPr>
          <w:lang w:val="ru-RU"/>
        </w:rPr>
        <w:t>statusCode</w:t>
      </w:r>
      <w:proofErr w:type="spellEnd"/>
      <w:r w:rsidRPr="00350E0A">
        <w:rPr>
          <w:lang w:val="ru-RU"/>
        </w:rPr>
        <w:t>: 200</w:t>
      </w:r>
    </w:p>
    <w:p w14:paraId="4677E589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t>```</w:t>
      </w:r>
    </w:p>
    <w:p w14:paraId="00AD9E4D" w14:textId="77777777" w:rsidR="00350E0A" w:rsidRPr="00350E0A" w:rsidRDefault="00350E0A" w:rsidP="00350E0A">
      <w:pPr>
        <w:rPr>
          <w:lang w:val="ru-RU"/>
        </w:rPr>
      </w:pPr>
      <w:r w:rsidRPr="00350E0A">
        <w:rPr>
          <w:lang w:val="ru-RU"/>
        </w:rPr>
        <w:cr/>
      </w:r>
    </w:p>
    <w:p w14:paraId="5E74180F" w14:textId="1F9EA82C" w:rsidR="00CF292A" w:rsidRPr="00350E0A" w:rsidRDefault="00350E0A" w:rsidP="00350E0A">
      <w:r w:rsidRPr="00350E0A">
        <w:t>&lt;div class="page-break"&gt;&lt;/div&gt;</w:t>
      </w:r>
      <w:r w:rsidRPr="00350E0A">
        <w:cr/>
      </w:r>
    </w:p>
    <w:sectPr w:rsidR="00CF292A" w:rsidRPr="00350E0A" w:rsidSect="0049123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3B37A4" w14:textId="77777777" w:rsidR="008E56E9" w:rsidRDefault="008E56E9" w:rsidP="004A38E0">
      <w:pPr>
        <w:spacing w:after="0" w:line="240" w:lineRule="auto"/>
      </w:pPr>
      <w:r>
        <w:separator/>
      </w:r>
    </w:p>
    <w:p w14:paraId="1BD23C10" w14:textId="77777777" w:rsidR="008E56E9" w:rsidRDefault="008E56E9"/>
  </w:endnote>
  <w:endnote w:type="continuationSeparator" w:id="0">
    <w:p w14:paraId="011FA89E" w14:textId="77777777" w:rsidR="008E56E9" w:rsidRDefault="008E56E9" w:rsidP="004A38E0">
      <w:pPr>
        <w:spacing w:after="0" w:line="240" w:lineRule="auto"/>
      </w:pPr>
      <w:r>
        <w:continuationSeparator/>
      </w:r>
    </w:p>
    <w:p w14:paraId="369465BA" w14:textId="77777777" w:rsidR="008E56E9" w:rsidRDefault="008E56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PS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A7362" w14:textId="77777777" w:rsidR="004661A3" w:rsidRDefault="004661A3">
    <w:pPr>
      <w:pStyle w:val="a5"/>
      <w:jc w:val="center"/>
    </w:pPr>
  </w:p>
  <w:p w14:paraId="4ED2399B" w14:textId="77777777" w:rsidR="004661A3" w:rsidRDefault="004661A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14:paraId="60EC3D64" w14:textId="77777777" w:rsidR="004661A3" w:rsidRDefault="004661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E0A">
          <w:rPr>
            <w:noProof/>
          </w:rPr>
          <w:t>4</w:t>
        </w:r>
        <w:r>
          <w:fldChar w:fldCharType="end"/>
        </w:r>
      </w:p>
    </w:sdtContent>
  </w:sdt>
  <w:p w14:paraId="25DB4485" w14:textId="77777777" w:rsidR="004661A3" w:rsidRDefault="004661A3">
    <w:pPr>
      <w:pStyle w:val="a5"/>
    </w:pPr>
  </w:p>
  <w:p w14:paraId="7C9E262F" w14:textId="77777777" w:rsidR="004661A3" w:rsidRDefault="004661A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859338" w14:textId="77777777" w:rsidR="008E56E9" w:rsidRDefault="008E56E9" w:rsidP="004A38E0">
      <w:pPr>
        <w:spacing w:after="0" w:line="240" w:lineRule="auto"/>
      </w:pPr>
      <w:r>
        <w:separator/>
      </w:r>
    </w:p>
    <w:p w14:paraId="716DC6AC" w14:textId="77777777" w:rsidR="008E56E9" w:rsidRDefault="008E56E9"/>
  </w:footnote>
  <w:footnote w:type="continuationSeparator" w:id="0">
    <w:p w14:paraId="0DE896B9" w14:textId="77777777" w:rsidR="008E56E9" w:rsidRDefault="008E56E9" w:rsidP="004A38E0">
      <w:pPr>
        <w:spacing w:after="0" w:line="240" w:lineRule="auto"/>
      </w:pPr>
      <w:r>
        <w:continuationSeparator/>
      </w:r>
    </w:p>
    <w:p w14:paraId="2EEAEBCF" w14:textId="77777777" w:rsidR="008E56E9" w:rsidRDefault="008E56E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7CC1"/>
    <w:multiLevelType w:val="hybridMultilevel"/>
    <w:tmpl w:val="721E7F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841AC2"/>
    <w:multiLevelType w:val="hybridMultilevel"/>
    <w:tmpl w:val="1FB008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2326D"/>
    <w:multiLevelType w:val="hybridMultilevel"/>
    <w:tmpl w:val="7C16CB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9214C"/>
    <w:multiLevelType w:val="hybridMultilevel"/>
    <w:tmpl w:val="43DCA86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360" w:firstLine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724C35"/>
    <w:multiLevelType w:val="hybridMultilevel"/>
    <w:tmpl w:val="AB16D9D0"/>
    <w:lvl w:ilvl="0" w:tplc="04190011">
      <w:start w:val="1"/>
      <w:numFmt w:val="decimal"/>
      <w:lvlText w:val="%1)"/>
      <w:lvlJc w:val="left"/>
      <w:pPr>
        <w:ind w:left="945" w:hanging="360"/>
      </w:pPr>
    </w:lvl>
    <w:lvl w:ilvl="1" w:tplc="04190019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5">
    <w:nsid w:val="0F2365CD"/>
    <w:multiLevelType w:val="hybridMultilevel"/>
    <w:tmpl w:val="03C03B04"/>
    <w:lvl w:ilvl="0" w:tplc="FB48935E">
      <w:start w:val="1"/>
      <w:numFmt w:val="decimal"/>
      <w:lvlText w:val="%1)"/>
      <w:lvlJc w:val="left"/>
      <w:pPr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03D2F8C"/>
    <w:multiLevelType w:val="hybridMultilevel"/>
    <w:tmpl w:val="A40032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E2577A"/>
    <w:multiLevelType w:val="hybridMultilevel"/>
    <w:tmpl w:val="403467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1070C5"/>
    <w:multiLevelType w:val="multilevel"/>
    <w:tmpl w:val="92D46B1C"/>
    <w:lvl w:ilvl="0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9">
    <w:nsid w:val="15365BDE"/>
    <w:multiLevelType w:val="hybridMultilevel"/>
    <w:tmpl w:val="3576441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7D03EF0"/>
    <w:multiLevelType w:val="hybridMultilevel"/>
    <w:tmpl w:val="9404E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4773D2"/>
    <w:multiLevelType w:val="hybridMultilevel"/>
    <w:tmpl w:val="938001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13">
    <w:nsid w:val="1C2B5644"/>
    <w:multiLevelType w:val="hybridMultilevel"/>
    <w:tmpl w:val="5E08C352"/>
    <w:lvl w:ilvl="0" w:tplc="3DE4BE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1CFE7480"/>
    <w:multiLevelType w:val="hybridMultilevel"/>
    <w:tmpl w:val="68DC2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DCF34F4"/>
    <w:multiLevelType w:val="hybridMultilevel"/>
    <w:tmpl w:val="7C28B0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0E819B6"/>
    <w:multiLevelType w:val="hybridMultilevel"/>
    <w:tmpl w:val="5470D71C"/>
    <w:lvl w:ilvl="0" w:tplc="D56E5C7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02056E"/>
    <w:multiLevelType w:val="hybridMultilevel"/>
    <w:tmpl w:val="7FC886C2"/>
    <w:lvl w:ilvl="0" w:tplc="BE8A4B9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311D46"/>
    <w:multiLevelType w:val="hybridMultilevel"/>
    <w:tmpl w:val="96F82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E8A1D96"/>
    <w:multiLevelType w:val="multilevel"/>
    <w:tmpl w:val="570251E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2F231EBF"/>
    <w:multiLevelType w:val="hybridMultilevel"/>
    <w:tmpl w:val="72F22C42"/>
    <w:lvl w:ilvl="0" w:tplc="3AE6E3F2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>
    <w:nsid w:val="302A792E"/>
    <w:multiLevelType w:val="hybridMultilevel"/>
    <w:tmpl w:val="AD88DD44"/>
    <w:lvl w:ilvl="0" w:tplc="6E542B2C">
      <w:start w:val="1"/>
      <w:numFmt w:val="bullet"/>
      <w:lvlText w:val="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21477A3"/>
    <w:multiLevelType w:val="hybridMultilevel"/>
    <w:tmpl w:val="1D4667A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5350303"/>
    <w:multiLevelType w:val="hybridMultilevel"/>
    <w:tmpl w:val="92EE5580"/>
    <w:lvl w:ilvl="0" w:tplc="C84227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1F76C4"/>
    <w:multiLevelType w:val="hybridMultilevel"/>
    <w:tmpl w:val="BC0232B2"/>
    <w:lvl w:ilvl="0" w:tplc="4102360A">
      <w:start w:val="1"/>
      <w:numFmt w:val="decimal"/>
      <w:lvlText w:val="%1."/>
      <w:lvlJc w:val="left"/>
      <w:pPr>
        <w:ind w:left="107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3AA877F0"/>
    <w:multiLevelType w:val="hybridMultilevel"/>
    <w:tmpl w:val="78E4397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456" w:firstLine="624"/>
      </w:pPr>
      <w:rPr>
        <w:rFonts w:hint="default"/>
      </w:rPr>
    </w:lvl>
    <w:lvl w:ilvl="2" w:tplc="7D98ABB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3A839A9"/>
    <w:multiLevelType w:val="hybridMultilevel"/>
    <w:tmpl w:val="B12A4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4357101"/>
    <w:multiLevelType w:val="hybridMultilevel"/>
    <w:tmpl w:val="116CCC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5004958"/>
    <w:multiLevelType w:val="hybridMultilevel"/>
    <w:tmpl w:val="F112C6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DC95601"/>
    <w:multiLevelType w:val="hybridMultilevel"/>
    <w:tmpl w:val="74601E34"/>
    <w:lvl w:ilvl="0" w:tplc="A008C3E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0C4C8E"/>
    <w:multiLevelType w:val="hybridMultilevel"/>
    <w:tmpl w:val="59A6B264"/>
    <w:lvl w:ilvl="0" w:tplc="A5E81F3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020FA9"/>
    <w:multiLevelType w:val="hybridMultilevel"/>
    <w:tmpl w:val="0122E2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4BB4120"/>
    <w:multiLevelType w:val="hybridMultilevel"/>
    <w:tmpl w:val="2EA4B236"/>
    <w:lvl w:ilvl="0" w:tplc="6E542B2C">
      <w:start w:val="1"/>
      <w:numFmt w:val="bullet"/>
      <w:lvlText w:val="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56955D6B"/>
    <w:multiLevelType w:val="hybridMultilevel"/>
    <w:tmpl w:val="FC98E00E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550692"/>
    <w:multiLevelType w:val="hybridMultilevel"/>
    <w:tmpl w:val="CC8A5E7A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5">
    <w:nsid w:val="5F7C64D1"/>
    <w:multiLevelType w:val="hybridMultilevel"/>
    <w:tmpl w:val="08F880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B74358"/>
    <w:multiLevelType w:val="hybridMultilevel"/>
    <w:tmpl w:val="2AA0C3D6"/>
    <w:lvl w:ilvl="0" w:tplc="5DD2D5AE">
      <w:start w:val="1"/>
      <w:numFmt w:val="decimal"/>
      <w:lvlText w:val="%1)"/>
      <w:lvlJc w:val="left"/>
      <w:pPr>
        <w:tabs>
          <w:tab w:val="num" w:pos="879"/>
        </w:tabs>
        <w:ind w:left="8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9"/>
        </w:tabs>
        <w:ind w:left="159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9"/>
        </w:tabs>
        <w:ind w:left="231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9"/>
        </w:tabs>
        <w:ind w:left="303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9"/>
        </w:tabs>
        <w:ind w:left="375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9"/>
        </w:tabs>
        <w:ind w:left="447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9"/>
        </w:tabs>
        <w:ind w:left="519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9"/>
        </w:tabs>
        <w:ind w:left="591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9"/>
        </w:tabs>
        <w:ind w:left="6639" w:hanging="180"/>
      </w:pPr>
    </w:lvl>
  </w:abstractNum>
  <w:abstractNum w:abstractNumId="37">
    <w:nsid w:val="60B53867"/>
    <w:multiLevelType w:val="hybridMultilevel"/>
    <w:tmpl w:val="3426E07A"/>
    <w:lvl w:ilvl="0" w:tplc="48706F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8">
    <w:nsid w:val="61BD6779"/>
    <w:multiLevelType w:val="singleLevel"/>
    <w:tmpl w:val="A49EB98E"/>
    <w:lvl w:ilvl="0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abstractNum w:abstractNumId="39">
    <w:nsid w:val="6777139A"/>
    <w:multiLevelType w:val="hybridMultilevel"/>
    <w:tmpl w:val="7D12BC26"/>
    <w:lvl w:ilvl="0" w:tplc="2E04A12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82539F"/>
    <w:multiLevelType w:val="hybridMultilevel"/>
    <w:tmpl w:val="82E89372"/>
    <w:lvl w:ilvl="0" w:tplc="08C6DFF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39517B"/>
    <w:multiLevelType w:val="hybridMultilevel"/>
    <w:tmpl w:val="26887FA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6F66610D"/>
    <w:multiLevelType w:val="hybridMultilevel"/>
    <w:tmpl w:val="0100D2FE"/>
    <w:lvl w:ilvl="0" w:tplc="D4242182">
      <w:start w:val="1"/>
      <w:numFmt w:val="decimal"/>
      <w:lvlText w:val="1.%1"/>
      <w:lvlJc w:val="left"/>
      <w:pPr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3">
    <w:nsid w:val="76741A8C"/>
    <w:multiLevelType w:val="hybridMultilevel"/>
    <w:tmpl w:val="65527F44"/>
    <w:lvl w:ilvl="0" w:tplc="3BDE4552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A9A3610"/>
    <w:multiLevelType w:val="hybridMultilevel"/>
    <w:tmpl w:val="E0B63B52"/>
    <w:lvl w:ilvl="0" w:tplc="F2B816AA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>
    <w:nsid w:val="7DDC427F"/>
    <w:multiLevelType w:val="hybridMultilevel"/>
    <w:tmpl w:val="F614F8C6"/>
    <w:lvl w:ilvl="0" w:tplc="913E78D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E5E1DB4"/>
    <w:multiLevelType w:val="hybridMultilevel"/>
    <w:tmpl w:val="5C7EE18E"/>
    <w:lvl w:ilvl="0" w:tplc="02B2A868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42"/>
  </w:num>
  <w:num w:numId="4">
    <w:abstractNumId w:val="1"/>
  </w:num>
  <w:num w:numId="5">
    <w:abstractNumId w:val="8"/>
    <w:lvlOverride w:ilvl="0">
      <w:startOverride w:val="3"/>
    </w:lvlOverride>
    <w:lvlOverride w:ilvl="1">
      <w:startOverride w:val="2"/>
    </w:lvlOverride>
    <w:lvlOverride w:ilvl="2">
      <w:startOverride w:val="4"/>
    </w:lvlOverride>
  </w:num>
  <w:num w:numId="6">
    <w:abstractNumId w:val="33"/>
  </w:num>
  <w:num w:numId="7">
    <w:abstractNumId w:val="10"/>
  </w:num>
  <w:num w:numId="8">
    <w:abstractNumId w:val="36"/>
  </w:num>
  <w:num w:numId="9">
    <w:abstractNumId w:val="15"/>
  </w:num>
  <w:num w:numId="10">
    <w:abstractNumId w:val="6"/>
  </w:num>
  <w:num w:numId="11">
    <w:abstractNumId w:val="22"/>
  </w:num>
  <w:num w:numId="12">
    <w:abstractNumId w:val="34"/>
  </w:num>
  <w:num w:numId="13">
    <w:abstractNumId w:val="2"/>
  </w:num>
  <w:num w:numId="14">
    <w:abstractNumId w:val="35"/>
  </w:num>
  <w:num w:numId="15">
    <w:abstractNumId w:val="41"/>
  </w:num>
  <w:num w:numId="16">
    <w:abstractNumId w:val="4"/>
  </w:num>
  <w:num w:numId="17">
    <w:abstractNumId w:val="45"/>
  </w:num>
  <w:num w:numId="18">
    <w:abstractNumId w:val="46"/>
  </w:num>
  <w:num w:numId="19">
    <w:abstractNumId w:val="7"/>
  </w:num>
  <w:num w:numId="20">
    <w:abstractNumId w:val="37"/>
  </w:num>
  <w:num w:numId="21">
    <w:abstractNumId w:val="39"/>
  </w:num>
  <w:num w:numId="22">
    <w:abstractNumId w:val="40"/>
  </w:num>
  <w:num w:numId="23">
    <w:abstractNumId w:val="5"/>
  </w:num>
  <w:num w:numId="24">
    <w:abstractNumId w:val="11"/>
  </w:num>
  <w:num w:numId="25">
    <w:abstractNumId w:val="21"/>
  </w:num>
  <w:num w:numId="26">
    <w:abstractNumId w:val="32"/>
  </w:num>
  <w:num w:numId="27">
    <w:abstractNumId w:val="17"/>
  </w:num>
  <w:num w:numId="28">
    <w:abstractNumId w:val="16"/>
  </w:num>
  <w:num w:numId="29">
    <w:abstractNumId w:val="19"/>
  </w:num>
  <w:num w:numId="30">
    <w:abstractNumId w:val="43"/>
  </w:num>
  <w:num w:numId="31">
    <w:abstractNumId w:val="0"/>
  </w:num>
  <w:num w:numId="32">
    <w:abstractNumId w:val="31"/>
  </w:num>
  <w:num w:numId="33">
    <w:abstractNumId w:val="28"/>
  </w:num>
  <w:num w:numId="34">
    <w:abstractNumId w:val="24"/>
  </w:num>
  <w:num w:numId="35">
    <w:abstractNumId w:val="38"/>
  </w:num>
  <w:num w:numId="36">
    <w:abstractNumId w:val="3"/>
  </w:num>
  <w:num w:numId="37">
    <w:abstractNumId w:val="25"/>
  </w:num>
  <w:num w:numId="38">
    <w:abstractNumId w:val="20"/>
  </w:num>
  <w:num w:numId="39">
    <w:abstractNumId w:val="44"/>
  </w:num>
  <w:num w:numId="40">
    <w:abstractNumId w:val="30"/>
  </w:num>
  <w:num w:numId="41">
    <w:abstractNumId w:val="23"/>
  </w:num>
  <w:num w:numId="42">
    <w:abstractNumId w:val="29"/>
  </w:num>
  <w:num w:numId="43">
    <w:abstractNumId w:val="13"/>
  </w:num>
  <w:num w:numId="44">
    <w:abstractNumId w:val="26"/>
  </w:num>
  <w:num w:numId="45">
    <w:abstractNumId w:val="14"/>
  </w:num>
  <w:num w:numId="46">
    <w:abstractNumId w:val="18"/>
  </w:num>
  <w:num w:numId="47">
    <w:abstractNumId w:val="9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17DDD"/>
    <w:rsid w:val="00056818"/>
    <w:rsid w:val="0005729F"/>
    <w:rsid w:val="0006641B"/>
    <w:rsid w:val="00083E82"/>
    <w:rsid w:val="000A58B0"/>
    <w:rsid w:val="000F4B22"/>
    <w:rsid w:val="00103657"/>
    <w:rsid w:val="001107CF"/>
    <w:rsid w:val="00127F58"/>
    <w:rsid w:val="00144248"/>
    <w:rsid w:val="001673D3"/>
    <w:rsid w:val="00171A63"/>
    <w:rsid w:val="001834B0"/>
    <w:rsid w:val="00192195"/>
    <w:rsid w:val="00194EFF"/>
    <w:rsid w:val="001A0207"/>
    <w:rsid w:val="001A0EC2"/>
    <w:rsid w:val="001C24F5"/>
    <w:rsid w:val="001C2DC0"/>
    <w:rsid w:val="001D1ED1"/>
    <w:rsid w:val="001F289A"/>
    <w:rsid w:val="00205E8E"/>
    <w:rsid w:val="00224351"/>
    <w:rsid w:val="002255B0"/>
    <w:rsid w:val="00251421"/>
    <w:rsid w:val="00254016"/>
    <w:rsid w:val="002564A7"/>
    <w:rsid w:val="00280529"/>
    <w:rsid w:val="0028705A"/>
    <w:rsid w:val="0029134F"/>
    <w:rsid w:val="00294619"/>
    <w:rsid w:val="002B03F7"/>
    <w:rsid w:val="002B279A"/>
    <w:rsid w:val="002E670B"/>
    <w:rsid w:val="002E671D"/>
    <w:rsid w:val="002E72B6"/>
    <w:rsid w:val="002F4665"/>
    <w:rsid w:val="00305285"/>
    <w:rsid w:val="003122DE"/>
    <w:rsid w:val="0031417D"/>
    <w:rsid w:val="00323027"/>
    <w:rsid w:val="003263EC"/>
    <w:rsid w:val="00327334"/>
    <w:rsid w:val="00350E0A"/>
    <w:rsid w:val="0035331A"/>
    <w:rsid w:val="00362242"/>
    <w:rsid w:val="00373956"/>
    <w:rsid w:val="0038105E"/>
    <w:rsid w:val="003843EF"/>
    <w:rsid w:val="003912E5"/>
    <w:rsid w:val="00394DBC"/>
    <w:rsid w:val="003C1338"/>
    <w:rsid w:val="003C20D4"/>
    <w:rsid w:val="003D0ACA"/>
    <w:rsid w:val="003D5551"/>
    <w:rsid w:val="003E0A4A"/>
    <w:rsid w:val="00403393"/>
    <w:rsid w:val="00421603"/>
    <w:rsid w:val="00424C79"/>
    <w:rsid w:val="00450BB9"/>
    <w:rsid w:val="00451D4E"/>
    <w:rsid w:val="004661A3"/>
    <w:rsid w:val="00474BE3"/>
    <w:rsid w:val="00491232"/>
    <w:rsid w:val="004A35ED"/>
    <w:rsid w:val="004A372D"/>
    <w:rsid w:val="004A38E0"/>
    <w:rsid w:val="004B28CE"/>
    <w:rsid w:val="004C0D67"/>
    <w:rsid w:val="004E0988"/>
    <w:rsid w:val="00522B68"/>
    <w:rsid w:val="005348A0"/>
    <w:rsid w:val="00536F10"/>
    <w:rsid w:val="00540EC6"/>
    <w:rsid w:val="00555D8D"/>
    <w:rsid w:val="00556E99"/>
    <w:rsid w:val="00575CB9"/>
    <w:rsid w:val="005C1E02"/>
    <w:rsid w:val="005C7220"/>
    <w:rsid w:val="005D62BC"/>
    <w:rsid w:val="005E06E5"/>
    <w:rsid w:val="005E5988"/>
    <w:rsid w:val="005F2B85"/>
    <w:rsid w:val="00601802"/>
    <w:rsid w:val="00606BAE"/>
    <w:rsid w:val="006100D2"/>
    <w:rsid w:val="0061390D"/>
    <w:rsid w:val="006319CF"/>
    <w:rsid w:val="0065357E"/>
    <w:rsid w:val="00660C79"/>
    <w:rsid w:val="00664418"/>
    <w:rsid w:val="00665F72"/>
    <w:rsid w:val="006740A7"/>
    <w:rsid w:val="006817B9"/>
    <w:rsid w:val="00683336"/>
    <w:rsid w:val="006A0E0A"/>
    <w:rsid w:val="006A1643"/>
    <w:rsid w:val="006C20FE"/>
    <w:rsid w:val="006E7B73"/>
    <w:rsid w:val="00712D06"/>
    <w:rsid w:val="00713349"/>
    <w:rsid w:val="00713766"/>
    <w:rsid w:val="007212D0"/>
    <w:rsid w:val="00735113"/>
    <w:rsid w:val="00761D3F"/>
    <w:rsid w:val="0076494F"/>
    <w:rsid w:val="007A2072"/>
    <w:rsid w:val="007A3154"/>
    <w:rsid w:val="007A315A"/>
    <w:rsid w:val="00806EF9"/>
    <w:rsid w:val="0081090E"/>
    <w:rsid w:val="00830795"/>
    <w:rsid w:val="008321A2"/>
    <w:rsid w:val="00836F07"/>
    <w:rsid w:val="00845DF0"/>
    <w:rsid w:val="00846081"/>
    <w:rsid w:val="008614EC"/>
    <w:rsid w:val="008735BF"/>
    <w:rsid w:val="00875D38"/>
    <w:rsid w:val="00886380"/>
    <w:rsid w:val="00887004"/>
    <w:rsid w:val="008C0852"/>
    <w:rsid w:val="008D37FD"/>
    <w:rsid w:val="008D44FD"/>
    <w:rsid w:val="008E1BC5"/>
    <w:rsid w:val="008E30AB"/>
    <w:rsid w:val="008E56E9"/>
    <w:rsid w:val="008E7B2B"/>
    <w:rsid w:val="008F616F"/>
    <w:rsid w:val="00904A6C"/>
    <w:rsid w:val="00912E47"/>
    <w:rsid w:val="00921C7C"/>
    <w:rsid w:val="00935072"/>
    <w:rsid w:val="00937DF6"/>
    <w:rsid w:val="0095056A"/>
    <w:rsid w:val="009519E3"/>
    <w:rsid w:val="00957DC1"/>
    <w:rsid w:val="009622D0"/>
    <w:rsid w:val="00973236"/>
    <w:rsid w:val="0098487C"/>
    <w:rsid w:val="009A285D"/>
    <w:rsid w:val="009A64FD"/>
    <w:rsid w:val="009B0475"/>
    <w:rsid w:val="009B0FB5"/>
    <w:rsid w:val="009D1CA3"/>
    <w:rsid w:val="009D302F"/>
    <w:rsid w:val="009D5689"/>
    <w:rsid w:val="009F076B"/>
    <w:rsid w:val="009F0AD8"/>
    <w:rsid w:val="00A05212"/>
    <w:rsid w:val="00A05700"/>
    <w:rsid w:val="00A11381"/>
    <w:rsid w:val="00A14948"/>
    <w:rsid w:val="00A16E69"/>
    <w:rsid w:val="00A2262C"/>
    <w:rsid w:val="00A341FF"/>
    <w:rsid w:val="00A54AEF"/>
    <w:rsid w:val="00A56DBD"/>
    <w:rsid w:val="00A84798"/>
    <w:rsid w:val="00A90851"/>
    <w:rsid w:val="00A948A1"/>
    <w:rsid w:val="00A9639B"/>
    <w:rsid w:val="00AB246A"/>
    <w:rsid w:val="00AC7F07"/>
    <w:rsid w:val="00AD3410"/>
    <w:rsid w:val="00AD7370"/>
    <w:rsid w:val="00AE6221"/>
    <w:rsid w:val="00AF01D8"/>
    <w:rsid w:val="00B0289F"/>
    <w:rsid w:val="00B035DA"/>
    <w:rsid w:val="00B044D1"/>
    <w:rsid w:val="00B070E4"/>
    <w:rsid w:val="00B11F8C"/>
    <w:rsid w:val="00B25871"/>
    <w:rsid w:val="00B3126F"/>
    <w:rsid w:val="00B36C76"/>
    <w:rsid w:val="00B457E5"/>
    <w:rsid w:val="00B53042"/>
    <w:rsid w:val="00B55A28"/>
    <w:rsid w:val="00B5781A"/>
    <w:rsid w:val="00B640FA"/>
    <w:rsid w:val="00B65CE9"/>
    <w:rsid w:val="00B671F6"/>
    <w:rsid w:val="00B7648B"/>
    <w:rsid w:val="00B81A43"/>
    <w:rsid w:val="00B95FED"/>
    <w:rsid w:val="00BA41A8"/>
    <w:rsid w:val="00BB1908"/>
    <w:rsid w:val="00BB65FA"/>
    <w:rsid w:val="00BC0112"/>
    <w:rsid w:val="00BE063B"/>
    <w:rsid w:val="00BE35FA"/>
    <w:rsid w:val="00BF31D4"/>
    <w:rsid w:val="00BF6A6D"/>
    <w:rsid w:val="00C006F5"/>
    <w:rsid w:val="00C04875"/>
    <w:rsid w:val="00C0701E"/>
    <w:rsid w:val="00C26B1B"/>
    <w:rsid w:val="00C35720"/>
    <w:rsid w:val="00C76FBB"/>
    <w:rsid w:val="00C8213C"/>
    <w:rsid w:val="00C83C07"/>
    <w:rsid w:val="00C97A76"/>
    <w:rsid w:val="00CB7863"/>
    <w:rsid w:val="00CD1E3C"/>
    <w:rsid w:val="00CD236D"/>
    <w:rsid w:val="00CF116C"/>
    <w:rsid w:val="00CF292A"/>
    <w:rsid w:val="00D02950"/>
    <w:rsid w:val="00D0737F"/>
    <w:rsid w:val="00D10255"/>
    <w:rsid w:val="00D162FE"/>
    <w:rsid w:val="00D2245D"/>
    <w:rsid w:val="00D24833"/>
    <w:rsid w:val="00D510DF"/>
    <w:rsid w:val="00D52408"/>
    <w:rsid w:val="00D5527E"/>
    <w:rsid w:val="00D62506"/>
    <w:rsid w:val="00D63432"/>
    <w:rsid w:val="00D6404B"/>
    <w:rsid w:val="00D65CB1"/>
    <w:rsid w:val="00D80CD3"/>
    <w:rsid w:val="00D91D09"/>
    <w:rsid w:val="00D93004"/>
    <w:rsid w:val="00DB3559"/>
    <w:rsid w:val="00DC09E7"/>
    <w:rsid w:val="00DC4E71"/>
    <w:rsid w:val="00DD1872"/>
    <w:rsid w:val="00E01D5F"/>
    <w:rsid w:val="00E02F8A"/>
    <w:rsid w:val="00E04B3F"/>
    <w:rsid w:val="00E16981"/>
    <w:rsid w:val="00E413C6"/>
    <w:rsid w:val="00E46850"/>
    <w:rsid w:val="00E53CDD"/>
    <w:rsid w:val="00E6551F"/>
    <w:rsid w:val="00E65F9D"/>
    <w:rsid w:val="00E73FA3"/>
    <w:rsid w:val="00E93DEF"/>
    <w:rsid w:val="00EA3852"/>
    <w:rsid w:val="00EA42C0"/>
    <w:rsid w:val="00EA5A50"/>
    <w:rsid w:val="00EB5BAA"/>
    <w:rsid w:val="00EC0885"/>
    <w:rsid w:val="00EC417E"/>
    <w:rsid w:val="00EE15C3"/>
    <w:rsid w:val="00EE3B81"/>
    <w:rsid w:val="00F107E9"/>
    <w:rsid w:val="00F41518"/>
    <w:rsid w:val="00F42463"/>
    <w:rsid w:val="00F54135"/>
    <w:rsid w:val="00F562D9"/>
    <w:rsid w:val="00F56DD6"/>
    <w:rsid w:val="00F709E3"/>
    <w:rsid w:val="00F748BD"/>
    <w:rsid w:val="00F74D13"/>
    <w:rsid w:val="00F763F0"/>
    <w:rsid w:val="00F81080"/>
    <w:rsid w:val="00FA18FD"/>
    <w:rsid w:val="00FA41A3"/>
    <w:rsid w:val="00FB0B9B"/>
    <w:rsid w:val="00FB704A"/>
    <w:rsid w:val="00FC3213"/>
    <w:rsid w:val="00FC755B"/>
    <w:rsid w:val="00FD3DAC"/>
    <w:rsid w:val="00FF4C91"/>
    <w:rsid w:val="44973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234AD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62242"/>
    <w:pPr>
      <w:ind w:firstLine="709"/>
      <w:jc w:val="both"/>
    </w:pPr>
    <w:rPr>
      <w:rFonts w:ascii="Times New Roman" w:eastAsiaTheme="minorEastAsia" w:hAnsi="Times New Roman"/>
      <w:sz w:val="28"/>
      <w:lang w:val="en-US" w:bidi="en-US"/>
    </w:rPr>
  </w:style>
  <w:style w:type="paragraph" w:styleId="1">
    <w:name w:val="heading 1"/>
    <w:aliases w:val="!Заголовок 1"/>
    <w:basedOn w:val="a0"/>
    <w:next w:val="a0"/>
    <w:link w:val="10"/>
    <w:qFormat/>
    <w:rsid w:val="00350E0A"/>
    <w:pPr>
      <w:keepNext/>
      <w:keepLines/>
      <w:numPr>
        <w:numId w:val="29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2">
    <w:name w:val="heading 2"/>
    <w:aliases w:val="!Подзаголовок 1"/>
    <w:basedOn w:val="1"/>
    <w:next w:val="a0"/>
    <w:link w:val="20"/>
    <w:unhideWhenUsed/>
    <w:qFormat/>
    <w:rsid w:val="00362242"/>
    <w:pPr>
      <w:numPr>
        <w:ilvl w:val="1"/>
      </w:numPr>
      <w:spacing w:before="200" w:after="120" w:line="240" w:lineRule="auto"/>
      <w:outlineLvl w:val="1"/>
    </w:pPr>
    <w:rPr>
      <w:szCs w:val="26"/>
    </w:rPr>
  </w:style>
  <w:style w:type="paragraph" w:styleId="3">
    <w:name w:val="heading 3"/>
    <w:basedOn w:val="a0"/>
    <w:next w:val="a0"/>
    <w:link w:val="30"/>
    <w:unhideWhenUsed/>
    <w:qFormat/>
    <w:rsid w:val="003622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nhideWhenUsed/>
    <w:qFormat/>
    <w:rsid w:val="003622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622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622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622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622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622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  <w:rsid w:val="00362242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362242"/>
  </w:style>
  <w:style w:type="paragraph" w:customStyle="1" w:styleId="11">
    <w:name w:val="Без интервала1"/>
    <w:link w:val="NoSpacingChar"/>
    <w:rsid w:val="0036224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622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rsid w:val="00362242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6">
    <w:name w:val="Нижний колонтитул Знак"/>
    <w:basedOn w:val="a1"/>
    <w:link w:val="a5"/>
    <w:uiPriority w:val="99"/>
    <w:rsid w:val="003622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0"/>
    <w:link w:val="a8"/>
    <w:rsid w:val="00362242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8">
    <w:name w:val="Верхний колонтитул Знак"/>
    <w:basedOn w:val="a1"/>
    <w:link w:val="a7"/>
    <w:rsid w:val="003622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0"/>
    <w:uiPriority w:val="99"/>
    <w:semiHidden/>
    <w:unhideWhenUsed/>
    <w:rsid w:val="003622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paragraph" w:styleId="aa">
    <w:name w:val="Balloon Text"/>
    <w:basedOn w:val="a0"/>
    <w:link w:val="ab"/>
    <w:uiPriority w:val="99"/>
    <w:semiHidden/>
    <w:unhideWhenUsed/>
    <w:rsid w:val="00362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362242"/>
    <w:rPr>
      <w:rFonts w:ascii="Tahoma" w:eastAsiaTheme="minorEastAsia" w:hAnsi="Tahoma" w:cs="Tahoma"/>
      <w:sz w:val="16"/>
      <w:szCs w:val="16"/>
      <w:lang w:val="en-US" w:bidi="en-US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outlineLvl w:val="1"/>
    </w:pPr>
    <w:rPr>
      <w:b/>
      <w:szCs w:val="28"/>
    </w:rPr>
  </w:style>
  <w:style w:type="table" w:styleId="ad">
    <w:name w:val="Table Grid"/>
    <w:basedOn w:val="a2"/>
    <w:rsid w:val="00362242"/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aliases w:val="2 Пункт"/>
    <w:link w:val="af"/>
    <w:uiPriority w:val="1"/>
    <w:qFormat/>
    <w:rsid w:val="00362242"/>
    <w:pPr>
      <w:spacing w:after="0" w:line="240" w:lineRule="auto"/>
    </w:pPr>
    <w:rPr>
      <w:rFonts w:eastAsiaTheme="minorEastAsia"/>
      <w:lang w:val="en-US" w:bidi="en-US"/>
    </w:rPr>
  </w:style>
  <w:style w:type="character" w:customStyle="1" w:styleId="10">
    <w:name w:val="Заголовок 1 Знак"/>
    <w:aliases w:val="!Заголовок 1 Знак"/>
    <w:basedOn w:val="a1"/>
    <w:link w:val="1"/>
    <w:rsid w:val="00350E0A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 w:bidi="en-US"/>
    </w:rPr>
  </w:style>
  <w:style w:type="character" w:customStyle="1" w:styleId="20">
    <w:name w:val="Заголовок 2 Знак"/>
    <w:aliases w:val="!Подзаголовок 1 Знак"/>
    <w:basedOn w:val="a1"/>
    <w:link w:val="2"/>
    <w:rsid w:val="00362242"/>
    <w:rPr>
      <w:rFonts w:asciiTheme="majorHAnsi" w:eastAsiaTheme="majorEastAsia" w:hAnsiTheme="majorHAnsi" w:cstheme="majorBidi"/>
      <w:bCs/>
      <w:color w:val="000000" w:themeColor="text1"/>
      <w:sz w:val="28"/>
      <w:szCs w:val="26"/>
      <w:lang w:val="en-US" w:bidi="en-US"/>
    </w:rPr>
  </w:style>
  <w:style w:type="paragraph" w:customStyle="1" w:styleId="a">
    <w:name w:val="Пункт"/>
    <w:basedOn w:val="a0"/>
    <w:qFormat/>
    <w:rsid w:val="003C1338"/>
    <w:pPr>
      <w:numPr>
        <w:numId w:val="2"/>
      </w:numPr>
      <w:spacing w:line="360" w:lineRule="auto"/>
      <w:outlineLvl w:val="1"/>
    </w:pPr>
    <w:rPr>
      <w:b/>
      <w:szCs w:val="28"/>
    </w:rPr>
  </w:style>
  <w:style w:type="paragraph" w:customStyle="1" w:styleId="af0">
    <w:name w:val="Просто текст"/>
    <w:basedOn w:val="a4"/>
    <w:qFormat/>
    <w:rsid w:val="00362242"/>
    <w:pPr>
      <w:spacing w:after="80"/>
      <w:ind w:firstLine="0"/>
    </w:pPr>
    <w:rPr>
      <w:rFonts w:eastAsia="Times New Roman" w:cs="Times New Roman"/>
      <w:b w:val="0"/>
      <w:color w:val="auto"/>
      <w:sz w:val="28"/>
      <w:szCs w:val="28"/>
      <w:lang w:val="ru-RU" w:bidi="ar-SA"/>
    </w:rPr>
  </w:style>
  <w:style w:type="character" w:customStyle="1" w:styleId="apple-converted-space">
    <w:name w:val="apple-converted-space"/>
    <w:basedOn w:val="a1"/>
    <w:rsid w:val="00362242"/>
  </w:style>
  <w:style w:type="paragraph" w:customStyle="1" w:styleId="af1">
    <w:name w:val="Лаб_обычный"/>
    <w:basedOn w:val="a0"/>
    <w:rsid w:val="002F4665"/>
    <w:pPr>
      <w:spacing w:after="0" w:line="240" w:lineRule="auto"/>
      <w:ind w:firstLine="567"/>
    </w:pPr>
    <w:rPr>
      <w:szCs w:val="20"/>
    </w:rPr>
  </w:style>
  <w:style w:type="character" w:customStyle="1" w:styleId="30">
    <w:name w:val="Заголовок 3 Знак"/>
    <w:basedOn w:val="a1"/>
    <w:link w:val="3"/>
    <w:rsid w:val="00362242"/>
    <w:rPr>
      <w:rFonts w:asciiTheme="majorHAnsi" w:eastAsiaTheme="majorEastAsia" w:hAnsiTheme="majorHAnsi" w:cstheme="majorBidi"/>
      <w:b/>
      <w:bCs/>
      <w:color w:val="4F81BD" w:themeColor="accent1"/>
      <w:sz w:val="28"/>
      <w:lang w:val="en-US" w:bidi="en-US"/>
    </w:rPr>
  </w:style>
  <w:style w:type="character" w:customStyle="1" w:styleId="40">
    <w:name w:val="Заголовок 4 Знак"/>
    <w:basedOn w:val="a1"/>
    <w:link w:val="4"/>
    <w:rsid w:val="0036224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en-US" w:bidi="en-US"/>
    </w:rPr>
  </w:style>
  <w:style w:type="character" w:customStyle="1" w:styleId="50">
    <w:name w:val="Заголовок 5 Знак"/>
    <w:basedOn w:val="a1"/>
    <w:link w:val="5"/>
    <w:uiPriority w:val="9"/>
    <w:semiHidden/>
    <w:rsid w:val="00362242"/>
    <w:rPr>
      <w:rFonts w:asciiTheme="majorHAnsi" w:eastAsiaTheme="majorEastAsia" w:hAnsiTheme="majorHAnsi" w:cstheme="majorBidi"/>
      <w:color w:val="243F60" w:themeColor="accent1" w:themeShade="7F"/>
      <w:sz w:val="28"/>
      <w:lang w:val="en-US" w:bidi="en-US"/>
    </w:rPr>
  </w:style>
  <w:style w:type="character" w:customStyle="1" w:styleId="60">
    <w:name w:val="Заголовок 6 Знак"/>
    <w:basedOn w:val="a1"/>
    <w:link w:val="6"/>
    <w:uiPriority w:val="9"/>
    <w:semiHidden/>
    <w:rsid w:val="00362242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en-US" w:bidi="en-US"/>
    </w:rPr>
  </w:style>
  <w:style w:type="character" w:customStyle="1" w:styleId="70">
    <w:name w:val="Заголовок 7 Знак"/>
    <w:basedOn w:val="a1"/>
    <w:link w:val="7"/>
    <w:uiPriority w:val="9"/>
    <w:semiHidden/>
    <w:rsid w:val="00362242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en-US" w:bidi="en-US"/>
    </w:rPr>
  </w:style>
  <w:style w:type="character" w:customStyle="1" w:styleId="80">
    <w:name w:val="Заголовок 8 Знак"/>
    <w:basedOn w:val="a1"/>
    <w:link w:val="8"/>
    <w:uiPriority w:val="9"/>
    <w:semiHidden/>
    <w:rsid w:val="00362242"/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character" w:customStyle="1" w:styleId="90">
    <w:name w:val="Заголовок 9 Знак"/>
    <w:basedOn w:val="a1"/>
    <w:link w:val="9"/>
    <w:uiPriority w:val="9"/>
    <w:semiHidden/>
    <w:rsid w:val="003622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paragraph" w:styleId="af2">
    <w:name w:val="Title"/>
    <w:basedOn w:val="a0"/>
    <w:next w:val="a0"/>
    <w:link w:val="af3"/>
    <w:qFormat/>
    <w:rsid w:val="003622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rsid w:val="003622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af4">
    <w:name w:val="Subtitle"/>
    <w:basedOn w:val="a0"/>
    <w:next w:val="a0"/>
    <w:link w:val="af5"/>
    <w:uiPriority w:val="11"/>
    <w:qFormat/>
    <w:rsid w:val="00362242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5">
    <w:name w:val="Подзаголовок Знак"/>
    <w:basedOn w:val="a1"/>
    <w:link w:val="af4"/>
    <w:uiPriority w:val="11"/>
    <w:rsid w:val="0036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styleId="af6">
    <w:name w:val="Strong"/>
    <w:basedOn w:val="a1"/>
    <w:qFormat/>
    <w:rsid w:val="00362242"/>
    <w:rPr>
      <w:b/>
      <w:bCs/>
      <w:sz w:val="28"/>
    </w:rPr>
  </w:style>
  <w:style w:type="character" w:styleId="af7">
    <w:name w:val="Emphasis"/>
    <w:basedOn w:val="a1"/>
    <w:uiPriority w:val="20"/>
    <w:qFormat/>
    <w:rsid w:val="00362242"/>
    <w:rPr>
      <w:i/>
      <w:iCs/>
    </w:rPr>
  </w:style>
  <w:style w:type="paragraph" w:styleId="af8">
    <w:name w:val="List Paragraph"/>
    <w:basedOn w:val="a0"/>
    <w:uiPriority w:val="34"/>
    <w:qFormat/>
    <w:rsid w:val="00362242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362242"/>
    <w:rPr>
      <w:i/>
      <w:iCs/>
      <w:color w:val="000000" w:themeColor="text1"/>
    </w:rPr>
  </w:style>
  <w:style w:type="character" w:customStyle="1" w:styleId="22">
    <w:name w:val="Цитата 2 Знак"/>
    <w:basedOn w:val="a1"/>
    <w:link w:val="21"/>
    <w:uiPriority w:val="29"/>
    <w:rsid w:val="00362242"/>
    <w:rPr>
      <w:rFonts w:ascii="Times New Roman" w:eastAsiaTheme="minorEastAsia" w:hAnsi="Times New Roman"/>
      <w:i/>
      <w:iCs/>
      <w:color w:val="000000" w:themeColor="text1"/>
      <w:sz w:val="28"/>
      <w:lang w:val="en-US" w:bidi="en-US"/>
    </w:rPr>
  </w:style>
  <w:style w:type="paragraph" w:styleId="af9">
    <w:name w:val="Intense Quote"/>
    <w:basedOn w:val="a0"/>
    <w:next w:val="a0"/>
    <w:link w:val="afa"/>
    <w:uiPriority w:val="30"/>
    <w:qFormat/>
    <w:rsid w:val="003622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1"/>
    <w:link w:val="af9"/>
    <w:uiPriority w:val="30"/>
    <w:rsid w:val="00362242"/>
    <w:rPr>
      <w:rFonts w:ascii="Times New Roman" w:eastAsiaTheme="minorEastAsia" w:hAnsi="Times New Roman"/>
      <w:b/>
      <w:bCs/>
      <w:i/>
      <w:iCs/>
      <w:color w:val="4F81BD" w:themeColor="accent1"/>
      <w:sz w:val="28"/>
      <w:lang w:val="en-US" w:bidi="en-US"/>
    </w:rPr>
  </w:style>
  <w:style w:type="character" w:styleId="afb">
    <w:name w:val="Subtle Emphasis"/>
    <w:basedOn w:val="a1"/>
    <w:uiPriority w:val="19"/>
    <w:qFormat/>
    <w:rsid w:val="00362242"/>
    <w:rPr>
      <w:i/>
      <w:iCs/>
      <w:color w:val="808080" w:themeColor="text1" w:themeTint="7F"/>
    </w:rPr>
  </w:style>
  <w:style w:type="character" w:styleId="afc">
    <w:name w:val="Intense Emphasis"/>
    <w:basedOn w:val="a1"/>
    <w:uiPriority w:val="21"/>
    <w:qFormat/>
    <w:rsid w:val="00362242"/>
    <w:rPr>
      <w:b/>
      <w:bCs/>
      <w:i/>
      <w:iCs/>
      <w:color w:val="4F81BD" w:themeColor="accent1"/>
    </w:rPr>
  </w:style>
  <w:style w:type="character" w:styleId="afd">
    <w:name w:val="Subtle Reference"/>
    <w:basedOn w:val="a1"/>
    <w:uiPriority w:val="31"/>
    <w:qFormat/>
    <w:rsid w:val="00362242"/>
    <w:rPr>
      <w:smallCaps/>
      <w:color w:val="C0504D" w:themeColor="accent2"/>
      <w:u w:val="single"/>
    </w:rPr>
  </w:style>
  <w:style w:type="character" w:styleId="afe">
    <w:name w:val="Intense Reference"/>
    <w:basedOn w:val="a1"/>
    <w:uiPriority w:val="32"/>
    <w:qFormat/>
    <w:rsid w:val="00362242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1"/>
    <w:uiPriority w:val="33"/>
    <w:qFormat/>
    <w:rsid w:val="00362242"/>
    <w:rPr>
      <w:b/>
      <w:bCs/>
      <w:smallCaps/>
      <w:spacing w:val="5"/>
    </w:rPr>
  </w:style>
  <w:style w:type="paragraph" w:styleId="aff0">
    <w:name w:val="TOC Heading"/>
    <w:basedOn w:val="1"/>
    <w:next w:val="a0"/>
    <w:uiPriority w:val="39"/>
    <w:unhideWhenUsed/>
    <w:qFormat/>
    <w:rsid w:val="00362242"/>
    <w:pPr>
      <w:outlineLvl w:val="9"/>
    </w:pPr>
  </w:style>
  <w:style w:type="paragraph" w:styleId="aff1">
    <w:name w:val="Body Text"/>
    <w:basedOn w:val="a0"/>
    <w:link w:val="aff2"/>
    <w:rsid w:val="00362242"/>
    <w:pPr>
      <w:spacing w:after="0" w:line="240" w:lineRule="auto"/>
    </w:pPr>
    <w:rPr>
      <w:rFonts w:eastAsia="Times New Roman" w:cs="Times New Roman"/>
      <w:szCs w:val="20"/>
      <w:lang w:val="ru-RU" w:eastAsia="ru-RU" w:bidi="ar-SA"/>
    </w:rPr>
  </w:style>
  <w:style w:type="character" w:customStyle="1" w:styleId="aff2">
    <w:name w:val="Основной текст Знак"/>
    <w:basedOn w:val="a1"/>
    <w:link w:val="aff1"/>
    <w:rsid w:val="0036224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Без интервала Знак"/>
    <w:aliases w:val="2 Пункт Знак"/>
    <w:basedOn w:val="a1"/>
    <w:link w:val="ae"/>
    <w:uiPriority w:val="1"/>
    <w:rsid w:val="00362242"/>
    <w:rPr>
      <w:rFonts w:eastAsiaTheme="minorEastAsia"/>
      <w:lang w:val="en-US" w:bidi="en-US"/>
    </w:rPr>
  </w:style>
  <w:style w:type="paragraph" w:customStyle="1" w:styleId="MTDisplayEquation">
    <w:name w:val="MTDisplayEquation"/>
    <w:basedOn w:val="a0"/>
    <w:next w:val="a0"/>
    <w:rsid w:val="00362242"/>
    <w:pPr>
      <w:shd w:val="clear" w:color="auto" w:fill="FFFFFF"/>
      <w:tabs>
        <w:tab w:val="center" w:pos="4320"/>
        <w:tab w:val="right" w:pos="9360"/>
      </w:tabs>
      <w:spacing w:after="0" w:line="288" w:lineRule="exact"/>
      <w:ind w:left="-720" w:firstLine="704"/>
    </w:pPr>
    <w:rPr>
      <w:rFonts w:eastAsia="Times New Roman" w:cs="Times New Roman"/>
      <w:sz w:val="24"/>
      <w:szCs w:val="24"/>
      <w:lang w:val="ru-RU" w:eastAsia="ru-RU" w:bidi="ar-SA"/>
    </w:rPr>
  </w:style>
  <w:style w:type="numbering" w:customStyle="1" w:styleId="12">
    <w:name w:val="Нет списка1"/>
    <w:next w:val="a3"/>
    <w:uiPriority w:val="99"/>
    <w:semiHidden/>
    <w:unhideWhenUsed/>
    <w:rsid w:val="00362242"/>
  </w:style>
  <w:style w:type="character" w:styleId="aff3">
    <w:name w:val="Placeholder Text"/>
    <w:basedOn w:val="a1"/>
    <w:uiPriority w:val="99"/>
    <w:semiHidden/>
    <w:rsid w:val="00362242"/>
    <w:rPr>
      <w:color w:val="808080"/>
    </w:rPr>
  </w:style>
  <w:style w:type="paragraph" w:styleId="aff4">
    <w:name w:val="Body Text Indent"/>
    <w:basedOn w:val="a0"/>
    <w:link w:val="aff5"/>
    <w:rsid w:val="00362242"/>
    <w:pPr>
      <w:spacing w:after="120" w:line="240" w:lineRule="auto"/>
      <w:ind w:left="283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ff5">
    <w:name w:val="Основной текст с отступом Знак"/>
    <w:basedOn w:val="a1"/>
    <w:link w:val="aff4"/>
    <w:rsid w:val="003622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0"/>
    <w:link w:val="32"/>
    <w:rsid w:val="00362242"/>
    <w:pPr>
      <w:spacing w:after="120" w:line="240" w:lineRule="auto"/>
      <w:ind w:left="283"/>
    </w:pPr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32">
    <w:name w:val="Основной текст с отступом 3 Знак"/>
    <w:basedOn w:val="a1"/>
    <w:link w:val="31"/>
    <w:rsid w:val="0036224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6">
    <w:name w:val="List"/>
    <w:basedOn w:val="a0"/>
    <w:rsid w:val="00362242"/>
    <w:pPr>
      <w:overflowPunct w:val="0"/>
      <w:autoSpaceDE w:val="0"/>
      <w:autoSpaceDN w:val="0"/>
      <w:adjustRightInd w:val="0"/>
      <w:spacing w:after="0" w:line="240" w:lineRule="auto"/>
      <w:ind w:left="360" w:hanging="360"/>
      <w:textAlignment w:val="baseline"/>
    </w:pPr>
    <w:rPr>
      <w:rFonts w:eastAsia="Times New Roman" w:cs="Times New Roman"/>
      <w:sz w:val="20"/>
      <w:szCs w:val="20"/>
      <w:lang w:val="ru-RU" w:eastAsia="ru-RU" w:bidi="ar-SA"/>
    </w:rPr>
  </w:style>
  <w:style w:type="paragraph" w:styleId="23">
    <w:name w:val="Body Text Indent 2"/>
    <w:basedOn w:val="a0"/>
    <w:link w:val="24"/>
    <w:rsid w:val="00362242"/>
    <w:pPr>
      <w:spacing w:after="0" w:line="240" w:lineRule="auto"/>
      <w:ind w:firstLine="720"/>
    </w:pPr>
    <w:rPr>
      <w:rFonts w:eastAsia="Times New Roman" w:cs="Times New Roman"/>
      <w:b/>
      <w:sz w:val="24"/>
      <w:szCs w:val="24"/>
      <w:lang w:val="ru-RU" w:eastAsia="ru-RU" w:bidi="ar-SA"/>
    </w:rPr>
  </w:style>
  <w:style w:type="character" w:customStyle="1" w:styleId="24">
    <w:name w:val="Основной текст с отступом 2 Знак"/>
    <w:basedOn w:val="a1"/>
    <w:link w:val="23"/>
    <w:rsid w:val="00362242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5">
    <w:name w:val="Body Text 2"/>
    <w:basedOn w:val="a0"/>
    <w:link w:val="26"/>
    <w:rsid w:val="00362242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4"/>
      <w:lang w:val="ru-RU" w:eastAsia="ru-RU" w:bidi="ar-SA"/>
    </w:rPr>
  </w:style>
  <w:style w:type="character" w:customStyle="1" w:styleId="26">
    <w:name w:val="Основной текст 2 Знак"/>
    <w:basedOn w:val="a1"/>
    <w:link w:val="25"/>
    <w:rsid w:val="0036224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362242"/>
    <w:pPr>
      <w:autoSpaceDE w:val="0"/>
      <w:autoSpaceDN w:val="0"/>
      <w:adjustRightInd w:val="0"/>
      <w:spacing w:after="0" w:line="240" w:lineRule="auto"/>
    </w:pPr>
    <w:rPr>
      <w:rFonts w:ascii="Courier New PS" w:eastAsia="Times New Roman" w:hAnsi="Courier New PS" w:cs="Times New Roman"/>
      <w:color w:val="000000"/>
      <w:sz w:val="24"/>
      <w:szCs w:val="24"/>
      <w:lang w:eastAsia="ru-RU"/>
    </w:rPr>
  </w:style>
  <w:style w:type="character" w:styleId="aff7">
    <w:name w:val="page number"/>
    <w:basedOn w:val="a1"/>
    <w:rsid w:val="00362242"/>
  </w:style>
  <w:style w:type="paragraph" w:styleId="aff8">
    <w:name w:val="Block Text"/>
    <w:basedOn w:val="a0"/>
    <w:rsid w:val="00362242"/>
    <w:pPr>
      <w:spacing w:after="0" w:line="240" w:lineRule="auto"/>
      <w:ind w:left="851" w:right="1381"/>
      <w:jc w:val="center"/>
    </w:pPr>
    <w:rPr>
      <w:rFonts w:eastAsia="Times New Roman" w:cs="Times New Roman"/>
      <w:szCs w:val="24"/>
      <w:lang w:val="ru-RU" w:eastAsia="ru-RU" w:bidi="ar-SA"/>
    </w:rPr>
  </w:style>
  <w:style w:type="character" w:customStyle="1" w:styleId="st">
    <w:name w:val="st"/>
    <w:basedOn w:val="a1"/>
    <w:rsid w:val="00362242"/>
  </w:style>
  <w:style w:type="character" w:styleId="aff9">
    <w:name w:val="Hyperlink"/>
    <w:basedOn w:val="a1"/>
    <w:uiPriority w:val="99"/>
    <w:unhideWhenUsed/>
    <w:rsid w:val="00362242"/>
    <w:rPr>
      <w:color w:val="0000FF"/>
      <w:u w:val="single"/>
    </w:rPr>
  </w:style>
  <w:style w:type="paragraph" w:styleId="13">
    <w:name w:val="toc 1"/>
    <w:basedOn w:val="a0"/>
    <w:next w:val="a0"/>
    <w:autoRedefine/>
    <w:uiPriority w:val="39"/>
    <w:unhideWhenUsed/>
    <w:rsid w:val="00362242"/>
    <w:pPr>
      <w:tabs>
        <w:tab w:val="left" w:pos="440"/>
        <w:tab w:val="right" w:leader="dot" w:pos="9345"/>
      </w:tabs>
      <w:spacing w:after="100"/>
      <w:ind w:firstLine="0"/>
    </w:pPr>
  </w:style>
  <w:style w:type="paragraph" w:styleId="27">
    <w:name w:val="toc 2"/>
    <w:basedOn w:val="a0"/>
    <w:next w:val="a0"/>
    <w:autoRedefine/>
    <w:uiPriority w:val="39"/>
    <w:unhideWhenUsed/>
    <w:rsid w:val="00362242"/>
    <w:pPr>
      <w:spacing w:after="100"/>
      <w:ind w:left="280"/>
    </w:pPr>
  </w:style>
  <w:style w:type="table" w:styleId="-1">
    <w:name w:val="Grid Table 1 Light"/>
    <w:basedOn w:val="a2"/>
    <w:uiPriority w:val="46"/>
    <w:rsid w:val="00362242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Plain Table 2"/>
    <w:basedOn w:val="a2"/>
    <w:uiPriority w:val="42"/>
    <w:rsid w:val="00362242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fa">
    <w:name w:val="заголовки больше больших"/>
    <w:basedOn w:val="a0"/>
    <w:link w:val="affb"/>
    <w:qFormat/>
    <w:rsid w:val="00362242"/>
    <w:pPr>
      <w:ind w:right="-1"/>
    </w:pPr>
    <w:rPr>
      <w:b/>
      <w:i/>
    </w:rPr>
  </w:style>
  <w:style w:type="character" w:customStyle="1" w:styleId="affb">
    <w:name w:val="заголовки больше больших Знак"/>
    <w:basedOn w:val="a1"/>
    <w:link w:val="affa"/>
    <w:rsid w:val="00362242"/>
    <w:rPr>
      <w:rFonts w:ascii="Times New Roman" w:eastAsiaTheme="minorEastAsia" w:hAnsi="Times New Roman"/>
      <w:b/>
      <w:i/>
      <w:sz w:val="28"/>
      <w:lang w:val="en-US" w:bidi="en-US"/>
    </w:rPr>
  </w:style>
  <w:style w:type="paragraph" w:styleId="33">
    <w:name w:val="Body Text 3"/>
    <w:basedOn w:val="a0"/>
    <w:link w:val="34"/>
    <w:uiPriority w:val="99"/>
    <w:semiHidden/>
    <w:unhideWhenUsed/>
    <w:rsid w:val="00362242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semiHidden/>
    <w:rsid w:val="00362242"/>
    <w:rPr>
      <w:rFonts w:ascii="Times New Roman" w:eastAsiaTheme="minorEastAsia" w:hAnsi="Times New Roman"/>
      <w:sz w:val="16"/>
      <w:szCs w:val="16"/>
      <w:lang w:val="en-US" w:bidi="en-US"/>
    </w:rPr>
  </w:style>
  <w:style w:type="table" w:customStyle="1" w:styleId="14">
    <w:name w:val="Сетка таблицы1"/>
    <w:basedOn w:val="a2"/>
    <w:next w:val="ad"/>
    <w:uiPriority w:val="59"/>
    <w:rsid w:val="00362242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Чертежный"/>
    <w:rsid w:val="0036224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5">
    <w:name w:val="toc 3"/>
    <w:basedOn w:val="a0"/>
    <w:next w:val="a0"/>
    <w:autoRedefine/>
    <w:semiHidden/>
    <w:rsid w:val="00362242"/>
    <w:pPr>
      <w:tabs>
        <w:tab w:val="right" w:leader="dot" w:pos="9355"/>
      </w:tabs>
      <w:spacing w:line="336" w:lineRule="auto"/>
      <w:ind w:left="567" w:right="851"/>
    </w:pPr>
  </w:style>
  <w:style w:type="paragraph" w:styleId="41">
    <w:name w:val="toc 4"/>
    <w:basedOn w:val="a0"/>
    <w:next w:val="a0"/>
    <w:autoRedefine/>
    <w:semiHidden/>
    <w:rsid w:val="00362242"/>
    <w:pPr>
      <w:tabs>
        <w:tab w:val="right" w:leader="dot" w:pos="9356"/>
      </w:tabs>
      <w:spacing w:line="336" w:lineRule="auto"/>
      <w:ind w:left="284" w:right="851"/>
    </w:pPr>
  </w:style>
  <w:style w:type="paragraph" w:customStyle="1" w:styleId="affd">
    <w:name w:val="Переменные"/>
    <w:basedOn w:val="aff1"/>
    <w:rsid w:val="00362242"/>
    <w:pPr>
      <w:tabs>
        <w:tab w:val="left" w:pos="482"/>
      </w:tabs>
      <w:ind w:left="482" w:hanging="482"/>
    </w:pPr>
  </w:style>
  <w:style w:type="paragraph" w:styleId="affe">
    <w:name w:val="Document Map"/>
    <w:basedOn w:val="a0"/>
    <w:link w:val="afff"/>
    <w:semiHidden/>
    <w:rsid w:val="00362242"/>
    <w:pPr>
      <w:shd w:val="clear" w:color="auto" w:fill="000080"/>
    </w:pPr>
    <w:rPr>
      <w:sz w:val="24"/>
    </w:rPr>
  </w:style>
  <w:style w:type="character" w:customStyle="1" w:styleId="afff">
    <w:name w:val="Схема документа Знак"/>
    <w:basedOn w:val="a1"/>
    <w:link w:val="affe"/>
    <w:semiHidden/>
    <w:rsid w:val="00362242"/>
    <w:rPr>
      <w:rFonts w:ascii="Times New Roman" w:eastAsiaTheme="minorEastAsia" w:hAnsi="Times New Roman"/>
      <w:sz w:val="24"/>
      <w:shd w:val="clear" w:color="auto" w:fill="000080"/>
      <w:lang w:val="en-US" w:bidi="en-US"/>
    </w:rPr>
  </w:style>
  <w:style w:type="paragraph" w:customStyle="1" w:styleId="afff0">
    <w:name w:val="Формула"/>
    <w:basedOn w:val="aff1"/>
    <w:rsid w:val="00362242"/>
    <w:pPr>
      <w:tabs>
        <w:tab w:val="center" w:pos="4536"/>
        <w:tab w:val="right" w:pos="9356"/>
      </w:tabs>
      <w:ind w:firstLine="0"/>
    </w:pPr>
  </w:style>
  <w:style w:type="paragraph" w:customStyle="1" w:styleId="afff1">
    <w:name w:val="Листинг программы"/>
    <w:rsid w:val="00362242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fff2">
    <w:name w:val="annotation text"/>
    <w:basedOn w:val="a0"/>
    <w:link w:val="afff3"/>
    <w:semiHidden/>
    <w:rsid w:val="00362242"/>
    <w:rPr>
      <w:rFonts w:ascii="Journal" w:hAnsi="Journal"/>
      <w:sz w:val="24"/>
    </w:rPr>
  </w:style>
  <w:style w:type="character" w:customStyle="1" w:styleId="afff3">
    <w:name w:val="Текст примечания Знак"/>
    <w:basedOn w:val="a1"/>
    <w:link w:val="afff2"/>
    <w:semiHidden/>
    <w:rsid w:val="00362242"/>
    <w:rPr>
      <w:rFonts w:ascii="Journal" w:eastAsiaTheme="minorEastAsia" w:hAnsi="Journal"/>
      <w:sz w:val="24"/>
      <w:lang w:val="en-US" w:bidi="en-US"/>
    </w:rPr>
  </w:style>
  <w:style w:type="table" w:customStyle="1" w:styleId="29">
    <w:name w:val="Сетка таблицы2"/>
    <w:basedOn w:val="a2"/>
    <w:next w:val="ad"/>
    <w:rsid w:val="00362242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a">
    <w:name w:val="!Подзаголовок_2"/>
    <w:basedOn w:val="1"/>
    <w:next w:val="a0"/>
    <w:link w:val="2b"/>
    <w:qFormat/>
    <w:rsid w:val="00362242"/>
    <w:pPr>
      <w:numPr>
        <w:numId w:val="0"/>
      </w:numPr>
      <w:ind w:left="720"/>
    </w:pPr>
    <w:rPr>
      <w:b w:val="0"/>
    </w:rPr>
  </w:style>
  <w:style w:type="character" w:customStyle="1" w:styleId="2b">
    <w:name w:val="!Подзаголовок_2 Знак"/>
    <w:basedOn w:val="10"/>
    <w:link w:val="2a"/>
    <w:rsid w:val="00362242"/>
    <w:rPr>
      <w:rFonts w:asciiTheme="majorHAnsi" w:eastAsiaTheme="majorEastAsia" w:hAnsiTheme="majorHAnsi" w:cstheme="majorBidi"/>
      <w:b w:val="0"/>
      <w:bCs/>
      <w:color w:val="000000" w:themeColor="text1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ll\SkyDrive\VyatSU\5%20&#1057;&#1077;&#1084;&#1077;&#1089;&#1090;&#1088;\&#1056;&#1072;&#1079;&#1088;&#1072;&#1073;&#1086;&#1090;&#1082;&#1072;%20&#1087;&#1088;&#1086;&#1075;&#1088;&#1072;&#1084;&#1084;&#1085;&#1099;&#1093;%20&#1089;&#1080;&#1089;&#1090;&#1077;&#1084;\&#1050;&#1091;&#1088;&#1089;&#1086;&#1074;&#1072;&#1103;%20&#1088;&#1072;&#1073;&#1086;&#1090;&#1072;\&#1050;&#1091;&#1088;&#1089;&#1086;&#1074;&#1072;&#1103;%20&#1088;&#1072;&#1073;&#1086;&#1090;&#1072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66BF9-CD1C-4A50-9B71-4F719B6F7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Курсовая работа</Template>
  <TotalTime>166</TotalTime>
  <Pages>71</Pages>
  <Words>7063</Words>
  <Characters>40261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123</cp:revision>
  <cp:lastPrinted>2015-10-04T20:20:00Z</cp:lastPrinted>
  <dcterms:created xsi:type="dcterms:W3CDTF">2016-04-07T16:47:00Z</dcterms:created>
  <dcterms:modified xsi:type="dcterms:W3CDTF">2017-01-22T08:03:00Z</dcterms:modified>
</cp:coreProperties>
</file>