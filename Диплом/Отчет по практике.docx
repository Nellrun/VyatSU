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bookmarkStart w:id="0" w:name="_Toc374970476"/>
      <w:r w:rsidRPr="00C93E7F">
        <w:rPr>
          <w:rFonts w:eastAsia="Times New Roman" w:cs="Times New Roman"/>
          <w:sz w:val="26"/>
          <w:szCs w:val="26"/>
          <w:lang w:val="ru-RU" w:bidi="ar-SA"/>
        </w:rPr>
        <w:t>МИНИСТЕРСТВО ОБРАЗОВАНИЯ И НАУКИ РОССИЙСКОЙ ФЕДЕРАЦИИ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Федеральное государственное бюджетное образовательное учреждение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 xml:space="preserve"> высшего образования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b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«</w:t>
      </w:r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Вятский государственный университет</w:t>
      </w:r>
      <w:r w:rsidRPr="00C93E7F">
        <w:rPr>
          <w:rFonts w:eastAsia="Times New Roman" w:cs="Times New Roman"/>
          <w:sz w:val="26"/>
          <w:szCs w:val="26"/>
          <w:lang w:val="ru-RU" w:bidi="ar-SA"/>
        </w:rPr>
        <w:t>»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(«</w:t>
      </w:r>
      <w:proofErr w:type="spellStart"/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ВятГУ</w:t>
      </w:r>
      <w:proofErr w:type="spellEnd"/>
      <w:r w:rsidRPr="00C93E7F">
        <w:rPr>
          <w:rFonts w:eastAsia="Times New Roman" w:cs="Times New Roman"/>
          <w:b/>
          <w:sz w:val="26"/>
          <w:szCs w:val="26"/>
          <w:lang w:val="ru-RU" w:bidi="ar-SA"/>
        </w:rPr>
        <w:t>»)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Факультет автоматики и вычислительной техники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Кафедра электронных вычислительных машин</w:t>
      </w: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Отчет по практике</w:t>
      </w: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Выполнил студент группы ИВТ-32 _____________________________/</w:t>
      </w:r>
      <w:proofErr w:type="spellStart"/>
      <w:r w:rsidRPr="00C93E7F">
        <w:rPr>
          <w:rFonts w:eastAsia="Times New Roman" w:cs="Times New Roman"/>
          <w:sz w:val="26"/>
          <w:szCs w:val="26"/>
          <w:lang w:val="ru-RU" w:bidi="ar-SA"/>
        </w:rPr>
        <w:t>Щесняк</w:t>
      </w:r>
      <w:proofErr w:type="spellEnd"/>
      <w:r w:rsidRPr="00C93E7F">
        <w:rPr>
          <w:rFonts w:eastAsia="Times New Roman" w:cs="Times New Roman"/>
          <w:sz w:val="26"/>
          <w:szCs w:val="26"/>
          <w:lang w:val="ru-RU" w:bidi="ar-SA"/>
        </w:rPr>
        <w:t xml:space="preserve"> Д. С./</w:t>
      </w: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Проверил доцент кафедры ЭВМ_______________________________/</w:t>
      </w:r>
      <w:proofErr w:type="spellStart"/>
      <w:r w:rsidRPr="00C93E7F">
        <w:rPr>
          <w:rFonts w:eastAsia="Times New Roman" w:cs="Times New Roman"/>
          <w:sz w:val="26"/>
          <w:szCs w:val="26"/>
          <w:lang w:val="ru-RU" w:bidi="ar-SA"/>
        </w:rPr>
        <w:t>Мельцов</w:t>
      </w:r>
      <w:proofErr w:type="spellEnd"/>
      <w:r w:rsidRPr="00C93E7F">
        <w:rPr>
          <w:rFonts w:eastAsia="Times New Roman" w:cs="Times New Roman"/>
          <w:sz w:val="26"/>
          <w:szCs w:val="26"/>
          <w:lang w:val="ru-RU" w:bidi="ar-SA"/>
        </w:rPr>
        <w:t xml:space="preserve"> В.Ю./</w:t>
      </w: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left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</w:pPr>
    </w:p>
    <w:p w:rsidR="00C93E7F" w:rsidRPr="00C93E7F" w:rsidRDefault="00C93E7F" w:rsidP="00C93E7F">
      <w:pPr>
        <w:spacing w:after="0" w:line="240" w:lineRule="auto"/>
        <w:ind w:firstLine="0"/>
        <w:jc w:val="center"/>
        <w:rPr>
          <w:rFonts w:eastAsia="Times New Roman" w:cs="Times New Roman"/>
          <w:sz w:val="26"/>
          <w:szCs w:val="26"/>
          <w:lang w:val="ru-RU" w:bidi="ar-SA"/>
        </w:rPr>
        <w:sectPr w:rsidR="00C93E7F" w:rsidRPr="00C93E7F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C93E7F">
        <w:rPr>
          <w:rFonts w:eastAsia="Times New Roman" w:cs="Times New Roman"/>
          <w:sz w:val="26"/>
          <w:szCs w:val="26"/>
          <w:lang w:val="ru-RU" w:bidi="ar-SA"/>
        </w:rPr>
        <w:t>Киров 2017</w:t>
      </w:r>
    </w:p>
    <w:bookmarkStart w:id="1" w:name="_Toc484718024"/>
    <w:bookmarkEnd w:id="0"/>
    <w:p w:rsidR="00614393" w:rsidRPr="00944572" w:rsidRDefault="00944572" w:rsidP="0000402C">
      <w:pPr>
        <w:pStyle w:val="1"/>
        <w:numPr>
          <w:ilvl w:val="0"/>
          <w:numId w:val="0"/>
        </w:numPr>
        <w:ind w:left="360"/>
        <w:jc w:val="center"/>
        <w:rPr>
          <w:rStyle w:val="a7"/>
          <w:b w:val="0"/>
          <w:bCs/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0" layoutInCell="0" allowOverlap="1" wp14:anchorId="0825A7A1" wp14:editId="279C8F13">
                <wp:simplePos x="0" y="0"/>
                <wp:positionH relativeFrom="margin">
                  <wp:align>center</wp:align>
                </wp:positionH>
                <wp:positionV relativeFrom="margin">
                  <wp:posOffset>-466725</wp:posOffset>
                </wp:positionV>
                <wp:extent cx="6588760" cy="10189210"/>
                <wp:effectExtent l="0" t="0" r="21590" b="21590"/>
                <wp:wrapNone/>
                <wp:docPr id="918" name="Группа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1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94457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94457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5A7A1" id="Группа 918" o:spid="_x0000_s1026" style="position:absolute;left:0;text-align:left;margin-left:0;margin-top:-36.75pt;width:518.8pt;height:802.3pt;z-index:25179340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" o:allowincell="f">
                <v:rect id="Rectangle 4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SvZsMA&#10;AADcAAAADwAAAGRycy9kb3ducmV2LnhtbESPQYvCMBSE78L+h/AWvGnqHsRWo9QFwZO43f6AR/Ns&#10;i81LbWJb/fVmQdjjMDPfMJvdaBrRU+dqywoW8wgEcWF1zaWC/PcwW4FwHlljY5kUPMjBbvsx2WCi&#10;7cA/1Ge+FAHCLkEFlfdtIqUrKjLo5rYlDt7FdgZ9kF0pdYdDgJtGfkXRUhqsOSxU2NJ3RcU1uxsF&#10;Vz/2p7TMnoc438fFeZ8O91uq1PRzTNcgPI3+P/xuH7WCeBHD35lwBO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SvZsMAAADcAAAADwAAAAAAAAAAAAAAAACYAgAAZHJzL2Rv&#10;d25yZXYueG1sUEsFBgAAAAAEAAQA9QAAAIgDAAAAAA==&#10;" filled="f" strokeweight="2pt"/>
                <v:line id="Line 4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hh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YIYe9AAAA3AAAAA8AAAAAAAAAAAAAAAAAoQIA&#10;AGRycy9kb3ducmV2LnhtbFBLBQYAAAAABAAEAPkAAACLAwAAAAA=&#10;" strokeweight="2pt"/>
                <v:line id="Line 4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EH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UhBzAAAAA3AAAAA8AAAAAAAAAAAAAAAAA&#10;oQIAAGRycy9kb3ducmV2LnhtbFBLBQYAAAAABAAEAPkAAACOAwAAAAA=&#10;" strokeweight="2pt"/>
                <v:line id="Line 4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Yaa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d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GGmvDAAAA3AAAAA8AAAAAAAAAAAAA&#10;AAAAoQIAAGRycy9kb3ducmV2LnhtbFBLBQYAAAAABAAEAPkAAACRAwAAAAA=&#10;" strokeweight="2pt"/>
                <v:line id="Line 4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q/8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WM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r/wxAAAANwAAAAPAAAAAAAAAAAA&#10;AAAAAKECAABkcnMvZG93bnJldi54bWxQSwUGAAAAAAQABAD5AAAAkgMAAAAA&#10;" strokeweight="2pt"/>
                <v:line id="Line 4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elqM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awiW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XpajDAAAA3AAAAA8AAAAAAAAAAAAA&#10;AAAAoQIAAGRycy9kb3ducmV2LnhtbFBLBQYAAAAABAAEAPkAAACRAwAAAAA=&#10;" strokeweight="2pt"/>
                <v:line id="Line 4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03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I/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X03L8AAADdAAAADwAAAAAAAAAAAAAAAACh&#10;AgAAZHJzL2Rvd25yZXYueG1sUEsFBgAAAAAEAAQA+QAAAI0DAAAAAA==&#10;" strokeweight="2pt"/>
                <v:line id="Line 5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grsIAAADd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U/mQuufCMj6O0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pgrsIAAADdAAAADwAAAAAAAAAAAAAA&#10;AAChAgAAZHJzL2Rvd25yZXYueG1sUEsFBgAAAAAEAAQA+QAAAJADAAAAAA==&#10;" strokeweight="2pt"/>
                <v:line id="Line 5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Oj38MAAADdAAAADwAAAGRycy9kb3ducmV2LnhtbERPS27CMBDdI/UO1lTqjjiwqCDFiap+&#10;pKIuENADDPEQB+JxZLuQ9vQYCYndPL3vLKrBduJEPrSOFUyyHARx7XTLjYKf7ed4BiJEZI2dY1Lw&#10;RwGq8mG0wEK7M6/ptImNSCEcClRgYuwLKUNtyGLIXE+cuL3zFmOCvpHa4zmF205O8/xZWmw5NRjs&#10;6c1Qfdz8WgVLv/s+Tv4bI3e89B/d6n0e7EGpp8fh9QVEpCHexTf3l07z8+kcrt+kE2R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To9/DAAAA3QAAAA8AAAAAAAAAAAAA&#10;AAAAoQIAAGRycy9kb3ducmV2LnhtbFBLBQYAAAAABAAEAPkAAACRAwAAAAA=&#10;" strokeweight="1pt"/>
                <v:line id="Line 5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X6dc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J9/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1+nXDAAAA3QAAAA8AAAAAAAAAAAAA&#10;AAAAoQIAAGRycy9kb3ducmV2LnhtbFBLBQYAAAAABAAEAPkAAACRAwAAAAA=&#10;" strokeweight="2pt"/>
                <v:line id="Line 5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w5B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Znz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8OQTDAAAA3QAAAA8AAAAAAAAAAAAA&#10;AAAAoQIAAGRycy9kb3ducmV2LnhtbFBLBQYAAAAABAAEAPkAAACRAwAAAAA=&#10;" strokeweight="1pt"/>
                <v:rect id="Rectangle 5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i78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V7M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ci7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uHdMEA&#10;AADdAAAADwAAAGRycy9kb3ducmV2LnhtbERPS2sCMRC+C/0PYYTeNPGBrFujLILQa1cFj8Nmurvt&#10;ZrJNUt3++0YQvM3H95zNbrCduJIPrWMNs6kCQVw503Kt4XQ8TDIQISIb7ByThj8KsNu+jDaYG3fj&#10;D7qWsRYphEOOGpoY+1zKUDVkMUxdT5y4T+ctxgR9LY3HWwq3nZwrtZIWW04NDfa0b6j6Ln+thqL4&#10;Gs4/5RoPQWbKr8zS1MVF69fxULyBiDTEp/jhfjdpvlos4P5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rh3T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IfAM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V28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HwD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66m8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X83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Oupv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k7M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9VL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cJOz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Bd8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quX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gXf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94457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VBc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fPMi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FQXEAAAA3QAAAA8AAAAAAAAAAAAAAAAAmAIAAGRycy9k&#10;b3ducmV2LnhtbFBLBQYAAAAABAAEAPUAAACJAwAAAAA=&#10;" filled="f" stroked="f" strokeweight=".25pt">
                  <v:textbox inset="1pt,1pt,1pt,1pt">
                    <w:txbxContent>
                      <w:p w:rsidR="008F2A64" w:rsidRPr="0041239E" w:rsidRDefault="008F2A64" w:rsidP="0094457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wnsEA&#10;AADdAAAADwAAAGRycy9kb3ducmV2LnhtbERP32vCMBB+H/g/hBP2NpPpEO2aShEEX+0m+Hg0Z9ut&#10;udQkavffm8Fgb/fx/bx8M9pe3MiHzrGG15kCQVw703Gj4fNj97ICESKywd4xafihAJti8pRjZtyd&#10;D3SrYiNSCIcMNbQxDpmUoW7JYpi5gThxZ+ctxgR9I43Hewq3vZwrtZQWO04NLQ60ban+rq5WQ1l+&#10;jcdLtcZdkCvll+bNNOVJ6+fpWL6DiDTGf/Gfe2/SfLVY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DsJ7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Pr="003148FB" w:rsidRDefault="008F2A64" w:rsidP="0094457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614393">
        <w:rPr>
          <w:rStyle w:val="a7"/>
          <w:b w:val="0"/>
          <w:bCs/>
          <w:lang w:val="ru-RU"/>
        </w:rPr>
        <w:t>Введение</w:t>
      </w:r>
      <w:bookmarkEnd w:id="1"/>
    </w:p>
    <w:p w:rsidR="00944572" w:rsidRDefault="00E20A82" w:rsidP="00944572">
      <w:pPr>
        <w:rPr>
          <w:lang w:val="ru-RU"/>
        </w:rPr>
      </w:pPr>
      <w:r>
        <w:rPr>
          <w:lang w:val="ru-RU"/>
        </w:rPr>
        <w:t xml:space="preserve">Обработка знаний – одна из сфер применения искусственного интеллекта, которая предполагает использование компьютером знаний для решения проблем и принятия решений. </w:t>
      </w:r>
      <w:r w:rsidR="0085149E">
        <w:rPr>
          <w:lang w:val="ru-RU"/>
        </w:rPr>
        <w:t xml:space="preserve">Переход от архитектуры, которая ориентирована на обработку данных, к архитектуре обработки знаний, является одной из ключевых проблем развития ЭВМ. </w:t>
      </w:r>
      <w:r w:rsidR="00185458">
        <w:rPr>
          <w:lang w:val="ru-RU"/>
        </w:rPr>
        <w:t>Важную роль в обработке знаний играет логический вывод. С реализацией логического вывода связано три проблемы: разработка методов логического вывода, создание ПО для описания и решения поставленной задачи логическим выводом, аппаратная поддержка логического вывода.</w:t>
      </w:r>
    </w:p>
    <w:p w:rsidR="00185458" w:rsidRDefault="00185458" w:rsidP="00944572">
      <w:pPr>
        <w:rPr>
          <w:lang w:val="ru-RU"/>
        </w:rPr>
      </w:pPr>
      <w:r>
        <w:rPr>
          <w:lang w:val="ru-RU"/>
        </w:rPr>
        <w:t xml:space="preserve">В настоящее время </w:t>
      </w:r>
      <w:r w:rsidR="00604F89">
        <w:rPr>
          <w:lang w:val="ru-RU"/>
        </w:rPr>
        <w:t xml:space="preserve">реализовано множество программ логического вывода. </w:t>
      </w:r>
      <w:r w:rsidR="00A070AC">
        <w:rPr>
          <w:lang w:val="ru-RU"/>
        </w:rPr>
        <w:t>В своей основе</w:t>
      </w:r>
      <w:r w:rsidR="00426989">
        <w:rPr>
          <w:lang w:val="ru-RU"/>
        </w:rPr>
        <w:t xml:space="preserve"> </w:t>
      </w:r>
      <w:r w:rsidR="001019DD">
        <w:rPr>
          <w:lang w:val="ru-RU"/>
        </w:rPr>
        <w:t>данные программы</w:t>
      </w:r>
      <w:r w:rsidR="00D56F8F">
        <w:rPr>
          <w:lang w:val="ru-RU"/>
        </w:rPr>
        <w:t xml:space="preserve"> для решения задач </w:t>
      </w:r>
      <w:r w:rsidR="008F23C5">
        <w:rPr>
          <w:lang w:val="ru-RU"/>
        </w:rPr>
        <w:t>используют метод резолюции.</w:t>
      </w:r>
      <w:r w:rsidR="00370494" w:rsidRPr="00097E68">
        <w:rPr>
          <w:lang w:val="ru-RU"/>
        </w:rPr>
        <w:t xml:space="preserve"> </w:t>
      </w:r>
      <w:r w:rsidR="00097E68">
        <w:rPr>
          <w:lang w:val="ru-RU"/>
        </w:rPr>
        <w:t xml:space="preserve">Существует другой метод, который за меньшее количество шагов позволяет выполнить логический вывод. Данный метод </w:t>
      </w:r>
      <w:r w:rsidR="0034442C">
        <w:rPr>
          <w:lang w:val="ru-RU"/>
        </w:rPr>
        <w:t>использует операцию деления дизъ</w:t>
      </w:r>
      <w:r w:rsidR="00097E68">
        <w:rPr>
          <w:lang w:val="ru-RU"/>
        </w:rPr>
        <w:t xml:space="preserve">юнктов. </w:t>
      </w:r>
    </w:p>
    <w:p w:rsidR="00C5344D" w:rsidRPr="00C5344D" w:rsidRDefault="003B3259" w:rsidP="00944572">
      <w:pPr>
        <w:rPr>
          <w:lang w:val="ru-RU"/>
        </w:rPr>
      </w:pPr>
      <w:r>
        <w:rPr>
          <w:lang w:val="ru-RU"/>
        </w:rPr>
        <w:t>Наибольший</w:t>
      </w:r>
      <w:r w:rsidR="00C5344D">
        <w:rPr>
          <w:lang w:val="ru-RU"/>
        </w:rPr>
        <w:t xml:space="preserve"> </w:t>
      </w:r>
      <w:r>
        <w:rPr>
          <w:lang w:val="ru-RU"/>
        </w:rPr>
        <w:t>интерес</w:t>
      </w:r>
      <w:r w:rsidR="00C5344D">
        <w:rPr>
          <w:lang w:val="ru-RU"/>
        </w:rPr>
        <w:t xml:space="preserve"> </w:t>
      </w:r>
      <w:r>
        <w:rPr>
          <w:lang w:val="ru-RU"/>
        </w:rPr>
        <w:t>представляет</w:t>
      </w:r>
      <w:r w:rsidR="00C5344D">
        <w:rPr>
          <w:lang w:val="ru-RU"/>
        </w:rPr>
        <w:t xml:space="preserve"> логический вывод в лог</w:t>
      </w:r>
      <w:r>
        <w:rPr>
          <w:lang w:val="ru-RU"/>
        </w:rPr>
        <w:t>ике предикатов первого порядка.</w:t>
      </w:r>
      <w:r w:rsidR="004F6A51">
        <w:rPr>
          <w:lang w:val="ru-RU"/>
        </w:rPr>
        <w:t xml:space="preserve"> Данный аппарат математической логики имеет хорошо изученную теоретическую базу и представляет большие возможности по сравнению с логикой высказываний.</w:t>
      </w:r>
    </w:p>
    <w:p w:rsidR="0034442C" w:rsidRPr="00097E68" w:rsidRDefault="0034442C" w:rsidP="00944572">
      <w:pPr>
        <w:rPr>
          <w:rFonts w:ascii="Times New Roman CYR" w:hAnsi="Times New Roman CYR" w:cs="Times New Roman CYR"/>
          <w:lang w:val="ru-RU"/>
        </w:rPr>
      </w:pPr>
      <w:r>
        <w:rPr>
          <w:lang w:val="ru-RU"/>
        </w:rPr>
        <w:t xml:space="preserve">Таким образом, разработка программного обеспечения логического вывода путем применения метода деления дизъюнктов является перспективный направлением для развития данной области. Программная реализация позволит более детально изучить данный метод и рассмотреть возможные способы его развития. </w:t>
      </w:r>
    </w:p>
    <w:p w:rsidR="00944572" w:rsidRPr="00F744D7" w:rsidRDefault="00944572">
      <w:pPr>
        <w:ind w:firstLine="0"/>
        <w:rPr>
          <w:rStyle w:val="a7"/>
          <w:b w:val="0"/>
          <w:bCs w:val="0"/>
          <w:lang w:val="ru-RU"/>
        </w:rPr>
      </w:pPr>
    </w:p>
    <w:p w:rsidR="00614393" w:rsidRPr="00944572" w:rsidRDefault="00614393">
      <w:pPr>
        <w:ind w:firstLine="0"/>
        <w:rPr>
          <w:rStyle w:val="a7"/>
          <w:rFonts w:asciiTheme="majorHAnsi" w:eastAsiaTheme="majorEastAsia" w:hAnsiTheme="majorHAnsi" w:cstheme="majorBidi"/>
          <w:b w:val="0"/>
          <w:color w:val="000000" w:themeColor="text1"/>
          <w:szCs w:val="28"/>
          <w:lang w:val="ru-RU"/>
        </w:rPr>
      </w:pPr>
      <w:r w:rsidRPr="00944572">
        <w:rPr>
          <w:rStyle w:val="a7"/>
          <w:b w:val="0"/>
          <w:bCs w:val="0"/>
          <w:lang w:val="ru-RU"/>
        </w:rPr>
        <w:br w:type="page"/>
      </w:r>
    </w:p>
    <w:p w:rsidR="0029350C" w:rsidRPr="00426989" w:rsidRDefault="009002FC" w:rsidP="00F55310">
      <w:pPr>
        <w:pStyle w:val="1"/>
        <w:rPr>
          <w:rStyle w:val="a7"/>
          <w:b w:val="0"/>
          <w:bCs/>
          <w:lang w:val="ru-RU"/>
        </w:rPr>
      </w:pPr>
      <w:bookmarkStart w:id="2" w:name="_Toc484718025"/>
      <w:r>
        <w:rPr>
          <w:rStyle w:val="a7"/>
          <w:b w:val="0"/>
          <w:bCs/>
          <w:lang w:val="ru-RU"/>
        </w:rPr>
        <w:lastRenderedPageBreak/>
        <w:t xml:space="preserve">Анализ </w:t>
      </w:r>
      <w:proofErr w:type="spellStart"/>
      <w:r w:rsidRPr="00F55310">
        <w:rPr>
          <w:rStyle w:val="a7"/>
          <w:b w:val="0"/>
          <w:bCs/>
        </w:rPr>
        <w:t>предметной</w:t>
      </w:r>
      <w:proofErr w:type="spellEnd"/>
      <w:r>
        <w:rPr>
          <w:rStyle w:val="a7"/>
          <w:b w:val="0"/>
          <w:bCs/>
          <w:lang w:val="ru-RU"/>
        </w:rPr>
        <w:t xml:space="preserve"> области</w:t>
      </w:r>
      <w:bookmarkEnd w:id="2"/>
    </w:p>
    <w:p w:rsidR="009002FC" w:rsidRDefault="009002FC" w:rsidP="007132FD">
      <w:pPr>
        <w:rPr>
          <w:lang w:val="ru-RU"/>
        </w:rPr>
      </w:pPr>
    </w:p>
    <w:p w:rsidR="0029350C" w:rsidRPr="00DD1965" w:rsidRDefault="0029350C" w:rsidP="007132FD">
      <w:pPr>
        <w:rPr>
          <w:lang w:val="ru-RU"/>
        </w:rPr>
      </w:pPr>
      <w:r>
        <w:rPr>
          <w:lang w:val="ru-RU"/>
        </w:rPr>
        <w:t>В данной главе</w:t>
      </w:r>
      <w:r w:rsidR="00DD1965" w:rsidRPr="00DD1965">
        <w:rPr>
          <w:lang w:val="ru-RU"/>
        </w:rPr>
        <w:t xml:space="preserve"> </w:t>
      </w:r>
      <w:r w:rsidR="00DD1965">
        <w:rPr>
          <w:lang w:val="ru-RU"/>
        </w:rPr>
        <w:t>производится анализ предметн</w:t>
      </w:r>
      <w:r w:rsidR="00F55310">
        <w:rPr>
          <w:lang w:val="ru-RU"/>
        </w:rPr>
        <w:t>ой области, производится обзор существующих программных решений поставленной задачи.</w:t>
      </w:r>
    </w:p>
    <w:p w:rsidR="00FB56C6" w:rsidRPr="0029350C" w:rsidRDefault="00FB56C6" w:rsidP="007132FD">
      <w:pPr>
        <w:rPr>
          <w:lang w:val="ru-RU"/>
        </w:rPr>
      </w:pPr>
    </w:p>
    <w:bookmarkStart w:id="3" w:name="_Toc484718026"/>
    <w:p w:rsidR="00FF3C25" w:rsidRDefault="003148FB" w:rsidP="007132FD">
      <w:pPr>
        <w:pStyle w:val="2"/>
        <w:rPr>
          <w:rStyle w:val="a7"/>
          <w:b w:val="0"/>
          <w:bCs/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 wp14:anchorId="666E1DF0" wp14:editId="297F7C7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E1DF0" id="Группа 47" o:spid="_x0000_s1046" style="position:absolute;left:0;text-align:left;margin-left:56.7pt;margin-top:19.8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FQ5PJx4HAABjVQAADgAAAAAA&#10;AAAAAAAAAAAuAgAAZHJzL2Uyb0RvYy54bWxQSwECLQAUAAYACAAAACEAjEO2yuEAAAAMAQAADwAA&#10;AAAAAAAAAAAAAAB4CQAAZHJzL2Rvd25yZXYueG1sUEsFBgAAAAAEAAQA8wAAAIYKAAAAAA==&#10;" o:allowincell="f">
                <v:rect id="Rectangle 4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rO7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Nys7vwAAANsAAAAPAAAAAAAAAAAAAAAAAJgCAABkcnMvZG93bnJl&#10;di54bWxQSwUGAAAAAAQABAD1AAAAhAMAAAAA&#10;" filled="f" strokeweight="2pt"/>
                <v:line id="Line 4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4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4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4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4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4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5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rect id="Rectangle 5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41239E" w:rsidRDefault="008F2A64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3148FB" w:rsidRDefault="008F2A64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5C78">
        <w:rPr>
          <w:rStyle w:val="a7"/>
          <w:b w:val="0"/>
          <w:lang w:val="ru-RU"/>
        </w:rPr>
        <w:t xml:space="preserve"> </w:t>
      </w:r>
      <w:r w:rsidR="00944572">
        <w:rPr>
          <w:rStyle w:val="a7"/>
          <w:b w:val="0"/>
          <w:bCs/>
          <w:lang w:val="ru-RU"/>
        </w:rPr>
        <w:t xml:space="preserve">Анализ </w:t>
      </w:r>
      <w:r w:rsidR="00F55310">
        <w:rPr>
          <w:rStyle w:val="a7"/>
          <w:b w:val="0"/>
          <w:bCs/>
          <w:lang w:val="ru-RU"/>
        </w:rPr>
        <w:t>состояний проблемы</w:t>
      </w:r>
      <w:bookmarkEnd w:id="3"/>
    </w:p>
    <w:p w:rsidR="00A117CF" w:rsidRPr="00A117CF" w:rsidRDefault="00A117CF" w:rsidP="00A117CF">
      <w:pPr>
        <w:rPr>
          <w:lang w:val="ru-RU"/>
        </w:rPr>
      </w:pPr>
    </w:p>
    <w:p w:rsidR="008E1E93" w:rsidRDefault="00A44958" w:rsidP="00C71021">
      <w:pPr>
        <w:rPr>
          <w:lang w:val="ru-RU"/>
        </w:rPr>
      </w:pPr>
      <w:r w:rsidRPr="00A44958">
        <w:rPr>
          <w:lang w:val="ru-RU"/>
        </w:rPr>
        <w:t>Исчисление высказываний ограничено структурой предложений в</w:t>
      </w:r>
      <w:r w:rsidR="006576A9">
        <w:rPr>
          <w:lang w:val="ru-RU"/>
        </w:rPr>
        <w:t xml:space="preserve"> термин</w:t>
      </w:r>
      <w:r w:rsidR="008049CC">
        <w:rPr>
          <w:lang w:val="ru-RU"/>
        </w:rPr>
        <w:t>ах простых высказываний, которые</w:t>
      </w:r>
      <w:r w:rsidR="006576A9">
        <w:rPr>
          <w:lang w:val="ru-RU"/>
        </w:rPr>
        <w:t xml:space="preserve"> покрывают лишь малую часть высказываний. Исчисление предикатов вводит предикаты, которые позволяют строить высказывания вида: Джон любит вино. </w:t>
      </w:r>
    </w:p>
    <w:p w:rsidR="00FB61C2" w:rsidRDefault="00FB61C2" w:rsidP="00C71021">
      <w:pPr>
        <w:rPr>
          <w:lang w:val="ru-RU"/>
        </w:rPr>
      </w:pPr>
      <w:r>
        <w:rPr>
          <w:lang w:val="ru-RU"/>
        </w:rPr>
        <w:t xml:space="preserve">Из высказываний составляется база знаний, которая используется в логическом выводе. Всего существует 3 </w:t>
      </w:r>
      <w:proofErr w:type="gramStart"/>
      <w:r>
        <w:rPr>
          <w:lang w:val="ru-RU"/>
        </w:rPr>
        <w:t>основных  вида</w:t>
      </w:r>
      <w:proofErr w:type="gramEnd"/>
      <w:r>
        <w:rPr>
          <w:lang w:val="ru-RU"/>
        </w:rPr>
        <w:t xml:space="preserve"> логического вывода:</w:t>
      </w:r>
    </w:p>
    <w:p w:rsidR="00FB61C2" w:rsidRDefault="00FB61C2" w:rsidP="00994DB1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Дедукция. Дедукция предполагает выведение результата из общих правил и посылок.</w:t>
      </w:r>
    </w:p>
    <w:p w:rsidR="00FB61C2" w:rsidRDefault="00FB61C2" w:rsidP="00994DB1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Индукция. Предполагает выведение общего правила из заданных предпосылок и результата.</w:t>
      </w:r>
    </w:p>
    <w:p w:rsidR="00FB61C2" w:rsidRDefault="00FA0446" w:rsidP="00994DB1">
      <w:pPr>
        <w:pStyle w:val="ab"/>
        <w:numPr>
          <w:ilvl w:val="0"/>
          <w:numId w:val="7"/>
        </w:numPr>
        <w:rPr>
          <w:lang w:val="ru-RU"/>
        </w:rPr>
      </w:pPr>
      <w:r>
        <w:rPr>
          <w:lang w:val="ru-RU"/>
        </w:rPr>
        <w:t>Абдукция – процесс выведения предпосылки из общего правила и результата.</w:t>
      </w:r>
    </w:p>
    <w:p w:rsidR="00824F12" w:rsidRDefault="00824F12" w:rsidP="00824F12">
      <w:pPr>
        <w:rPr>
          <w:lang w:val="ru-RU"/>
        </w:rPr>
      </w:pPr>
      <w:r>
        <w:rPr>
          <w:lang w:val="ru-RU"/>
        </w:rPr>
        <w:t>Данные логические выводы можно наглядно проиллюстрировать на известном силлогизме:</w:t>
      </w:r>
    </w:p>
    <w:p w:rsidR="00824F12" w:rsidRPr="00824F12" w:rsidRDefault="00824F12" w:rsidP="00994DB1">
      <w:pPr>
        <w:pStyle w:val="ab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Все люди смертны. </w:t>
      </w:r>
      <w:r w:rsidRPr="00824F12">
        <w:rPr>
          <w:rFonts w:cs="Times New Roman"/>
          <w:color w:val="000000" w:themeColor="text1"/>
          <w:lang w:val="ru-RU"/>
        </w:rPr>
        <w:t>Ɐ</w:t>
      </w:r>
      <w:r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</w:rPr>
        <w:t>x</w:t>
      </w:r>
      <w:r w:rsidRPr="00824F12"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ru-RU"/>
        </w:rPr>
        <w:t>Человек(х) =</w:t>
      </w:r>
      <w:r w:rsidRPr="00824F12">
        <w:rPr>
          <w:rFonts w:cs="Times New Roman"/>
          <w:color w:val="000000" w:themeColor="text1"/>
          <w:lang w:val="ru-RU"/>
        </w:rPr>
        <w:t xml:space="preserve">&gt; </w:t>
      </w:r>
      <w:r>
        <w:rPr>
          <w:rFonts w:cs="Times New Roman"/>
          <w:color w:val="000000" w:themeColor="text1"/>
          <w:lang w:val="ru-RU"/>
        </w:rPr>
        <w:t>Смертен(</w:t>
      </w:r>
      <w:r>
        <w:rPr>
          <w:rFonts w:cs="Times New Roman"/>
          <w:color w:val="000000" w:themeColor="text1"/>
        </w:rPr>
        <w:t>x</w:t>
      </w:r>
      <w:r>
        <w:rPr>
          <w:rFonts w:cs="Times New Roman"/>
          <w:color w:val="000000" w:themeColor="text1"/>
          <w:lang w:val="ru-RU"/>
        </w:rPr>
        <w:t>)</w:t>
      </w:r>
    </w:p>
    <w:p w:rsidR="00824F12" w:rsidRPr="00824F12" w:rsidRDefault="00824F12" w:rsidP="00994DB1">
      <w:pPr>
        <w:pStyle w:val="ab"/>
        <w:numPr>
          <w:ilvl w:val="0"/>
          <w:numId w:val="8"/>
        </w:numPr>
        <w:rPr>
          <w:lang w:val="ru-RU"/>
        </w:rPr>
      </w:pPr>
      <w:r>
        <w:rPr>
          <w:rFonts w:cs="Times New Roman"/>
          <w:color w:val="000000" w:themeColor="text1"/>
          <w:lang w:val="ru-RU"/>
        </w:rPr>
        <w:t>Сократ является человеком. Человек(Сократ)</w:t>
      </w:r>
    </w:p>
    <w:p w:rsidR="00824F12" w:rsidRPr="00824F12" w:rsidRDefault="00824F12" w:rsidP="00994DB1">
      <w:pPr>
        <w:pStyle w:val="ab"/>
        <w:numPr>
          <w:ilvl w:val="0"/>
          <w:numId w:val="8"/>
        </w:numPr>
        <w:rPr>
          <w:lang w:val="ru-RU"/>
        </w:rPr>
      </w:pPr>
      <w:r>
        <w:rPr>
          <w:rFonts w:cs="Times New Roman"/>
          <w:color w:val="000000" w:themeColor="text1"/>
          <w:lang w:val="ru-RU"/>
        </w:rPr>
        <w:t>Сократ смертен. Смертен(Сократ)</w:t>
      </w:r>
    </w:p>
    <w:p w:rsidR="00797AFC" w:rsidRDefault="00130D98" w:rsidP="00797AFC">
      <w:pPr>
        <w:rPr>
          <w:lang w:val="ru-RU"/>
        </w:rPr>
      </w:pPr>
      <w:r>
        <w:rPr>
          <w:lang w:val="ru-RU"/>
        </w:rPr>
        <w:t xml:space="preserve">В данном случае первое высказывание является правилом, второе – посылкой, а третье – выводом. </w:t>
      </w:r>
      <w:r w:rsidR="00A25AB8">
        <w:rPr>
          <w:lang w:val="ru-RU"/>
        </w:rPr>
        <w:t xml:space="preserve">Дедукция позволяет на основе высказываний, что все люди смертны и Сократ – человек, сделать вывод, что Сократ тоже смертен. Индукция же на основе того, что Сократ смертен и является человеком, позволяет сделать вывод, что все люди смертны. </w:t>
      </w:r>
      <w:r w:rsidR="00797AFC">
        <w:rPr>
          <w:lang w:val="ru-RU"/>
        </w:rPr>
        <w:t xml:space="preserve">Абдукция выводит посылку о том, что Сократ человек на основе высказываний о смертности людей и Сократа. </w:t>
      </w:r>
    </w:p>
    <w:p w:rsidR="00797AFC" w:rsidRDefault="00797AFC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E3B64" w:rsidRDefault="007B767B" w:rsidP="00797AFC">
      <w:pPr>
        <w:rPr>
          <w:lang w:val="ru-RU"/>
        </w:rPr>
      </w:pPr>
      <w:r>
        <w:rPr>
          <w:lang w:val="ru-RU"/>
        </w:rPr>
        <w:lastRenderedPageBreak/>
        <w:t>Все методы логического вывода могут быть классифицированы по следующим критериям: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форме представления данных.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законам логики.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принципу логического вывода.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направленности.</w:t>
      </w:r>
      <w:r w:rsidR="00D60005">
        <w:rPr>
          <w:lang w:val="ru-RU"/>
        </w:rPr>
        <w:t xml:space="preserve"> Методы характеризуются направлением вывода: от заключения к исходным посылкам, от исходных посылок к заключению, либо двунаправленный.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тактике обхода</w:t>
      </w:r>
      <w:r w:rsidR="0070499A">
        <w:rPr>
          <w:lang w:val="ru-RU"/>
        </w:rPr>
        <w:t>. Определяет по какому правилу будет обходиться дерево логического вывода.</w:t>
      </w:r>
    </w:p>
    <w:p w:rsidR="007B767B" w:rsidRDefault="007B767B" w:rsidP="007B767B">
      <w:pPr>
        <w:pStyle w:val="ab"/>
        <w:numPr>
          <w:ilvl w:val="0"/>
          <w:numId w:val="20"/>
        </w:numPr>
        <w:rPr>
          <w:lang w:val="ru-RU"/>
        </w:rPr>
      </w:pPr>
      <w:r>
        <w:rPr>
          <w:lang w:val="ru-RU"/>
        </w:rPr>
        <w:t>По стратегии.</w:t>
      </w:r>
      <w:r w:rsidR="0070499A">
        <w:rPr>
          <w:lang w:val="ru-RU"/>
        </w:rPr>
        <w:t xml:space="preserve"> Выбор правильной стратегии позволяет повысить эффективность поиска необходимых дизъюнктов.</w:t>
      </w:r>
    </w:p>
    <w:p w:rsidR="007B767B" w:rsidRPr="007B767B" w:rsidRDefault="007B767B" w:rsidP="007B767B">
      <w:pPr>
        <w:rPr>
          <w:lang w:val="ru-RU"/>
        </w:rPr>
      </w:pPr>
      <w:r>
        <w:rPr>
          <w:lang w:val="ru-RU"/>
        </w:rPr>
        <w:t>Классификация методов логического вывода представлена на рисунке 1.1.</w:t>
      </w:r>
    </w:p>
    <w:p w:rsidR="00797AFC" w:rsidRDefault="00615E42" w:rsidP="00797AFC">
      <w:pPr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834368" behindDoc="0" locked="0" layoutInCell="0" allowOverlap="1" wp14:anchorId="06A4E45B" wp14:editId="7ED93A3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615E4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615E4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A4E45B" id="Группа 82" o:spid="_x0000_s1066" style="position:absolute;left:0;text-align:left;margin-left:0;margin-top:0;width:518.8pt;height:802.3pt;z-index:25183436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" o:allowincell="f">
                <v:rect id="Rectangle 4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gF8QA&#10;AADcAAAADwAAAGRycy9kb3ducmV2LnhtbESP0YrCMBRE34X9h3AXfNNU0UW7RqmC4JPsVj/g0lzb&#10;YnPTbWJb/XqzIPg4zMwZZrXpTSVaalxpWcFkHIEgzqwuOVdwPu1HCxDOI2usLJOCOznYrD8GK4y1&#10;7fiX2tTnIkDYxaig8L6OpXRZQQbd2NbEwbvYxqAPssmlbrALcFPJaRR9SYMlh4UCa9oVlF3Tm1Fw&#10;9X17TPL0sV+et8vsZ5t0t79EqeFnn3yD8NT7d/jVPmgFs/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4BfEAAAA3AAAAA8AAAAAAAAAAAAAAAAAmAIAAGRycy9k&#10;b3ducmV2LnhtbFBLBQYAAAAABAAEAPUAAACJAwAAAAA=&#10;" filled="f" strokeweight="2pt"/>
                <v:line id="Line 4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u3T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bt0zDAAAA3AAAAA8AAAAAAAAAAAAA&#10;AAAAoQIAAGRycy9kb3ducmV2LnhtbFBLBQYAAAAABAAEAPkAAACRAwAAAAA=&#10;" strokeweight="2pt"/>
                <v:line id="Line 4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    <v:line id="Line 4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GcP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9GcPL8AAADcAAAADwAAAAAAAAAAAAAAAACh&#10;AgAAZHJzL2Rvd25yZXYueG1sUEsFBgAAAAAEAAQA+QAAAI0DAAAAAA==&#10;" strokeweight="2pt"/>
                <v:line id="Line 4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eK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2XivAAAAA3AAAAA8AAAAAAAAAAAAAAAAA&#10;oQIAAGRycy9kb3ducmV2LnhtbFBLBQYAAAAABAAEAPkAAACOAwAAAAA=&#10;" strokeweight="2pt"/>
                <v:line id="Line 4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9s8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f2zxAAAANwAAAAPAAAAAAAAAAAA&#10;AAAAAKECAABkcnMvZG93bnJldi54bWxQSwUGAAAAAAQABAD5AAAAkgMAAAAA&#10;" strokeweight="2pt"/>
                <v:line id="Line 4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1YK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r2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NWCjDAAAA3AAAAA8AAAAAAAAAAAAA&#10;AAAAoQIAAGRycy9kb3ducmV2LnhtbFBLBQYAAAAABAAEAPkAAACRAwAAAAA=&#10;" strokeweight="2pt"/>
                <v:line id="Line 5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Nj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TY8TAAAAA3AAAAA8AAAAAAAAAAAAAAAAA&#10;oQIAAGRycy9kb3ducmV2LnhtbFBLBQYAAAAABAAEAPkAAACOAwAAAAA=&#10;" strokeweight="2pt"/>
                <v:line id="Line 5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91Bc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3UFwQAAANwAAAAPAAAAAAAAAAAAAAAA&#10;AKECAABkcnMvZG93bnJldi54bWxQSwUGAAAAAAQABAD5AAAAjwMAAAAA&#10;" strokeweight="1pt"/>
                <v:line id="Line 5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+Ll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vi5e9AAAA3AAAAA8AAAAAAAAAAAAAAAAAoQIA&#10;AGRycy9kb3ducmV2LnhtbFBLBQYAAAAABAAEAPkAAACLAwAAAAA=&#10;" strokeweight="2pt"/>
                <v:line id="Line 5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ReR8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ReR8UAAADcAAAADwAAAAAAAAAA&#10;AAAAAAChAgAAZHJzL2Rvd25yZXYueG1sUEsFBgAAAAAEAAQA+QAAAJMDAAAAAA==&#10;" strokeweight="1pt"/>
                <v:rect id="Rectangle 5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kmm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yz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kmmc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+7c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Zg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C+7c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yt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+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Ycrb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+IGsAA&#10;AADdAAAADwAAAGRycy9kb3ducmV2LnhtbERPTYvCMBC9C/sfwix401RxpVajFEHwalfB49CMbd1m&#10;0k2i1n9vFha8zeN9zmrTm1bcyfnGsoLJOAFBXFrdcKXg+L0bpSB8QNbYWiYFT/KwWX8MVphp++AD&#10;3YtQiRjCPkMFdQhdJqUvazLox7YjjtzFOoMhQldJ7fARw00rp0kylwYbjg01drStqfwpbkZBnl/7&#10;02+xwJ2XaeLmeqar/KzU8LPPlyAC9eEt/nfvdZw/nXz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+IGs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0Wb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7RZt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 w:rsidP="00615E4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z9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Oln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Gz9s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41239E" w:rsidRDefault="008F2A64" w:rsidP="00615E4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nhM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bCq4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4nhM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3148FB" w:rsidRDefault="008F2A64" w:rsidP="00615E4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52734D">
        <w:rPr>
          <w:lang w:val="ru-RU"/>
        </w:rPr>
        <w:t>В настоящее время существует множество методов логического вывода в логике предикатов. Большинство из них используют метод резолюци</w:t>
      </w:r>
      <w:r w:rsidR="00421EDD">
        <w:rPr>
          <w:lang w:val="ru-RU"/>
        </w:rPr>
        <w:t xml:space="preserve">й, который последовательно производит логический вывод, из-за чего процесс логического вывода может занять время. </w:t>
      </w:r>
    </w:p>
    <w:p w:rsidR="00FB5659" w:rsidRDefault="00DC7502" w:rsidP="00DF495B">
      <w:pPr>
        <w:rPr>
          <w:lang w:val="ru-RU"/>
        </w:rPr>
      </w:pPr>
      <w:r>
        <w:rPr>
          <w:lang w:val="ru-RU"/>
        </w:rPr>
        <w:t xml:space="preserve">Одним из наиболее перспективных методов, которые могут ускорить логический вывод является метод деления дизъюнктов, в основе которого лежит </w:t>
      </w:r>
      <w:r w:rsidR="006C0FE6">
        <w:rPr>
          <w:lang w:val="ru-RU"/>
        </w:rPr>
        <w:t xml:space="preserve">стратегия вывода вширь, благодаря которой возможно делать параллельный вывод. </w:t>
      </w:r>
    </w:p>
    <w:p w:rsidR="007B767B" w:rsidRDefault="007A4B8E" w:rsidP="007B767B">
      <w:pPr>
        <w:ind w:firstLine="0"/>
        <w:jc w:val="center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4608" behindDoc="0" locked="0" layoutInCell="0" allowOverlap="1" wp14:anchorId="6A393DEE" wp14:editId="3109CF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Pr="0041239E" w:rsidRDefault="007A4B8E" w:rsidP="007A4B8E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4B8E" w:rsidRPr="003148FB" w:rsidRDefault="007A4B8E" w:rsidP="007A4B8E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93DEE" id="Группа 1" o:spid="_x0000_s1086" style="position:absolute;left:0;text-align:left;margin-left:0;margin-top:0;width:518.8pt;height:802.3pt;z-index:25184460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" o:allowincell="f">
                <v:rect id="Rectangle 4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4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4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4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4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4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5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5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5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5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7A4B8E" w:rsidRDefault="007A4B8E" w:rsidP="007A4B8E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7A4B8E" w:rsidRPr="0041239E" w:rsidRDefault="007A4B8E" w:rsidP="007A4B8E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7A4B8E" w:rsidRPr="003148FB" w:rsidRDefault="007A4B8E" w:rsidP="007A4B8E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317D4D">
        <w:object w:dxaOrig="11190" w:dyaOrig="13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2.75pt" o:ole="">
            <v:imagedata r:id="rId9" o:title=""/>
          </v:shape>
          <o:OLEObject Type="Embed" ProgID="Visio.Drawing.15" ShapeID="_x0000_i1025" DrawAspect="Content" ObjectID="_1566591652" r:id="rId10"/>
        </w:object>
      </w:r>
    </w:p>
    <w:p w:rsidR="007B767B" w:rsidRPr="00DF495B" w:rsidRDefault="007B767B" w:rsidP="007B767B">
      <w:pPr>
        <w:jc w:val="center"/>
        <w:rPr>
          <w:lang w:val="ru-RU"/>
        </w:rPr>
      </w:pPr>
      <w:r>
        <w:rPr>
          <w:lang w:val="ru-RU"/>
        </w:rPr>
        <w:t>Рисунок 1.1 – Классификация методов логического вывода</w:t>
      </w:r>
    </w:p>
    <w:p w:rsidR="008C166D" w:rsidRPr="009130C9" w:rsidRDefault="008C166D" w:rsidP="007132FD">
      <w:pPr>
        <w:spacing w:line="240" w:lineRule="auto"/>
        <w:rPr>
          <w:rFonts w:ascii="Times New Roman CYR" w:hAnsi="Times New Roman CYR" w:cs="Times New Roman CYR"/>
          <w:i/>
          <w:lang w:val="ru-RU"/>
        </w:rPr>
      </w:pPr>
      <w:r w:rsidRPr="009130C9">
        <w:rPr>
          <w:rFonts w:ascii="Times New Roman CYR" w:hAnsi="Times New Roman CYR" w:cs="Times New Roman CYR"/>
          <w:lang w:val="ru-RU"/>
        </w:rPr>
        <w:br w:type="page"/>
      </w:r>
    </w:p>
    <w:bookmarkStart w:id="4" w:name="_Toc484718027"/>
    <w:p w:rsidR="009B133E" w:rsidRDefault="001A190D" w:rsidP="007132FD">
      <w:pPr>
        <w:pStyle w:val="2"/>
        <w:rPr>
          <w:rStyle w:val="a7"/>
          <w:b w:val="0"/>
          <w:bCs/>
          <w:lang w:val="ru-RU"/>
        </w:rPr>
      </w:pPr>
      <w:r w:rsidRPr="001508E7">
        <w:rPr>
          <w:rStyle w:val="a7"/>
          <w:rFonts w:ascii="Times New Roman CYR" w:hAnsi="Times New Roman CYR" w:cs="Times New Roman CYR"/>
          <w:b w:val="0"/>
          <w:bCs/>
          <w:noProof/>
          <w:sz w:val="20"/>
          <w:highlight w:val="lightGray"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0" allowOverlap="1" wp14:anchorId="5BE7868D" wp14:editId="5C21A61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>
                              <w:pPr>
                                <w:pStyle w:val="aff8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E72CA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  <w:p w:rsidR="008F2A64" w:rsidRDefault="008F2A64">
                              <w:pPr>
                                <w:pStyle w:val="aff8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7868D" id="Группа 87" o:spid="_x0000_s1086" style="position:absolute;left:0;text-align:left;margin-left:56.7pt;margin-top:19.8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0DuN7hsHAABuVQAADgAAAAAAAAAA&#10;AAAAAAAuAgAAZHJzL2Uyb0RvYy54bWxQSwECLQAUAAYACAAAACEAjEO2yuEAAAAMAQAADwAAAAAA&#10;AAAAAAAAAAB1CQAAZHJzL2Rvd25yZXYueG1sUEsFBgAAAAAEAAQA8wAAAIMKAAAAAA==&#10;" o:allowincell="f">
                <v:rect id="Rectangle 8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6Rob4A&#10;AADbAAAADwAAAGRycy9kb3ducmV2LnhtbERPy6rCMBDdC/5DGMGdproQ7TVKFQRXotUPGJq5bbGZ&#10;1Ca21a83C8Hl4bzX295UoqXGlZYVzKYRCOLM6pJzBbfrYbIE4TyyxsoyKXiRg+1mOFhjrG3HF2pT&#10;n4sQwi5GBYX3dSylywoy6Ka2Jg7cv20M+gCbXOoGuxBuKjmPooU0WHJoKLCmfUHZPX0aBXfft6ck&#10;T9+H1W23ys67pHs+EqXGoz75A+Gp9z/x133UCpZhbP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2OkaG+AAAA2wAAAA8AAAAAAAAAAAAAAAAAmAIAAGRycy9kb3ducmV2&#10;LnhtbFBLBQYAAAAABAAEAPUAAACDAwAAAAA=&#10;" filled="f" strokeweight="2pt"/>
                <v:line id="Line 8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8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8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8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8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8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line id="Line 9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9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<v:line id="Line 9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9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rect id="Rectangle 9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>
                        <w:pPr>
                          <w:pStyle w:val="aff8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10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Pr="003148FB" w:rsidRDefault="008F2A64" w:rsidP="00E72CA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  <w:p w:rsidR="008F2A64" w:rsidRDefault="008F2A64">
                        <w:pPr>
                          <w:pStyle w:val="aff8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05B5A">
        <w:rPr>
          <w:rStyle w:val="a7"/>
          <w:rFonts w:ascii="Times New Roman CYR" w:hAnsi="Times New Roman CYR" w:cs="Times New Roman CYR"/>
          <w:b w:val="0"/>
          <w:lang w:val="ru-RU"/>
        </w:rPr>
        <w:t xml:space="preserve"> </w:t>
      </w:r>
      <w:r w:rsidR="00105B5A" w:rsidRPr="0097507E">
        <w:rPr>
          <w:rStyle w:val="a7"/>
          <w:b w:val="0"/>
          <w:bCs/>
          <w:lang w:val="ru-RU"/>
        </w:rPr>
        <w:t>Ан</w:t>
      </w:r>
      <w:r w:rsidR="00105B5A" w:rsidRPr="00F007CE">
        <w:rPr>
          <w:rStyle w:val="a7"/>
          <w:b w:val="0"/>
          <w:bCs/>
          <w:lang w:val="ru-RU"/>
        </w:rPr>
        <w:t xml:space="preserve">ализ </w:t>
      </w:r>
      <w:r w:rsidR="004B7619" w:rsidRPr="00F007CE">
        <w:rPr>
          <w:rStyle w:val="a7"/>
          <w:b w:val="0"/>
          <w:bCs/>
          <w:lang w:val="ru-RU"/>
        </w:rPr>
        <w:t>аналогов</w:t>
      </w:r>
      <w:bookmarkEnd w:id="4"/>
    </w:p>
    <w:p w:rsidR="00A117CF" w:rsidRPr="00A117CF" w:rsidRDefault="00A117CF" w:rsidP="00A117CF">
      <w:pPr>
        <w:rPr>
          <w:lang w:val="ru-RU"/>
        </w:rPr>
      </w:pPr>
    </w:p>
    <w:p w:rsidR="0010395C" w:rsidRDefault="00347874" w:rsidP="007132FD">
      <w:pPr>
        <w:rPr>
          <w:lang w:val="ru-RU"/>
        </w:rPr>
      </w:pPr>
      <w:r>
        <w:rPr>
          <w:lang w:val="ru-RU"/>
        </w:rPr>
        <w:t xml:space="preserve">На данный момент имеется очень малое количество информации о программах логического вывода, использующих в своей основе метод деления дизъюнктов. </w:t>
      </w:r>
      <w:r w:rsidR="00BE3048">
        <w:rPr>
          <w:lang w:val="ru-RU"/>
        </w:rPr>
        <w:t xml:space="preserve">Найденные программы были разработаны на кафедре ЭВМ </w:t>
      </w:r>
      <w:proofErr w:type="spellStart"/>
      <w:r w:rsidR="00BE3048">
        <w:rPr>
          <w:lang w:val="ru-RU"/>
        </w:rPr>
        <w:t>ВятГУ</w:t>
      </w:r>
      <w:proofErr w:type="spellEnd"/>
      <w:r w:rsidR="00BE3048">
        <w:rPr>
          <w:lang w:val="ru-RU"/>
        </w:rPr>
        <w:t xml:space="preserve"> и осуществляют логический вывод только в логике высказываний.</w:t>
      </w:r>
    </w:p>
    <w:p w:rsidR="00E50DCD" w:rsidRPr="0010395C" w:rsidRDefault="00E50DCD" w:rsidP="007132FD">
      <w:pPr>
        <w:rPr>
          <w:lang w:val="ru-RU"/>
        </w:rPr>
      </w:pPr>
    </w:p>
    <w:p w:rsidR="002117A6" w:rsidRPr="009461CE" w:rsidRDefault="00BE3048" w:rsidP="007132FD">
      <w:pPr>
        <w:ind w:left="709" w:firstLine="0"/>
        <w:rPr>
          <w:rStyle w:val="a7"/>
          <w:lang w:val="ru-RU"/>
        </w:rPr>
      </w:pPr>
      <w:r>
        <w:rPr>
          <w:rStyle w:val="a7"/>
          <w:lang w:val="ru-RU"/>
        </w:rPr>
        <w:t>Логический вывод в исчислений высказываний</w:t>
      </w:r>
    </w:p>
    <w:p w:rsidR="009D38C3" w:rsidRDefault="00A32BE0" w:rsidP="00A32BE0">
      <w:pPr>
        <w:rPr>
          <w:lang w:val="ru-RU"/>
        </w:rPr>
      </w:pPr>
      <w:r>
        <w:rPr>
          <w:lang w:val="ru-RU"/>
        </w:rPr>
        <w:t xml:space="preserve">Данная программа была разработана на кафедре ЭВМ и представляет собой инструмент для логического вывода в исчислений высказываний. </w:t>
      </w:r>
    </w:p>
    <w:p w:rsidR="00A32BE0" w:rsidRDefault="00A32BE0" w:rsidP="00A32BE0">
      <w:pPr>
        <w:rPr>
          <w:lang w:val="ru-RU"/>
        </w:rPr>
      </w:pPr>
      <w:r>
        <w:rPr>
          <w:lang w:val="ru-RU"/>
        </w:rPr>
        <w:t xml:space="preserve">Программа представляет собой </w:t>
      </w:r>
      <w:proofErr w:type="gramStart"/>
      <w:r>
        <w:rPr>
          <w:lang w:val="ru-RU"/>
        </w:rPr>
        <w:t>приложение</w:t>
      </w:r>
      <w:proofErr w:type="gramEnd"/>
      <w:r>
        <w:rPr>
          <w:lang w:val="ru-RU"/>
        </w:rPr>
        <w:t xml:space="preserve"> разработанное для операционной системы </w:t>
      </w:r>
      <w:r>
        <w:t>Windows</w:t>
      </w:r>
      <w:r>
        <w:rPr>
          <w:lang w:val="ru-RU"/>
        </w:rPr>
        <w:t>, которая имеет следующие функциональные возможности:</w:t>
      </w:r>
    </w:p>
    <w:p w:rsidR="00A32BE0" w:rsidRDefault="005D726C" w:rsidP="00994DB1">
      <w:pPr>
        <w:pStyle w:val="ab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Дедуктивный и </w:t>
      </w:r>
      <w:proofErr w:type="spellStart"/>
      <w:r>
        <w:rPr>
          <w:lang w:val="ru-RU"/>
        </w:rPr>
        <w:t>абдуктивный</w:t>
      </w:r>
      <w:proofErr w:type="spellEnd"/>
      <w:r>
        <w:rPr>
          <w:lang w:val="ru-RU"/>
        </w:rPr>
        <w:t xml:space="preserve"> логический вывод методом деления дизъюнктов,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их модификации.</w:t>
      </w:r>
    </w:p>
    <w:p w:rsidR="005D726C" w:rsidRDefault="001864CD" w:rsidP="00994DB1">
      <w:pPr>
        <w:pStyle w:val="ab"/>
        <w:numPr>
          <w:ilvl w:val="0"/>
          <w:numId w:val="9"/>
        </w:numPr>
        <w:rPr>
          <w:lang w:val="ru-RU"/>
        </w:rPr>
      </w:pPr>
      <w:r>
        <w:rPr>
          <w:lang w:val="ru-RU"/>
        </w:rPr>
        <w:t>Детальный отчет о логическом выводе с разбитием по шагам</w:t>
      </w:r>
    </w:p>
    <w:p w:rsidR="008A0A3F" w:rsidRDefault="000D6278" w:rsidP="00994DB1">
      <w:pPr>
        <w:pStyle w:val="ab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Преобразование исходных высказываний </w:t>
      </w:r>
      <w:r w:rsidR="00CB66D6">
        <w:rPr>
          <w:lang w:val="ru-RU"/>
        </w:rPr>
        <w:t>в вид дизъ</w:t>
      </w:r>
      <w:r>
        <w:rPr>
          <w:lang w:val="ru-RU"/>
        </w:rPr>
        <w:t>юнктов с последующим логическим выводом</w:t>
      </w:r>
    </w:p>
    <w:p w:rsidR="00924E66" w:rsidRDefault="007C2AE5" w:rsidP="00924E66">
      <w:pPr>
        <w:rPr>
          <w:lang w:val="ru-RU"/>
        </w:rPr>
      </w:pPr>
      <w:r>
        <w:rPr>
          <w:lang w:val="ru-RU"/>
        </w:rPr>
        <w:t xml:space="preserve">Большой выбор методов логического вывода позволяет решать широкий круг задач. Однако функционал программы позволяет делать логический вывод только в логике предикатов, что существенно ограничивает множество </w:t>
      </w:r>
      <w:r w:rsidR="002102A6">
        <w:rPr>
          <w:lang w:val="ru-RU"/>
        </w:rPr>
        <w:t xml:space="preserve">доступных </w:t>
      </w:r>
      <w:r w:rsidR="00341DBF">
        <w:rPr>
          <w:lang w:val="ru-RU"/>
        </w:rPr>
        <w:t>высказываний. Также существует ряд следующих недостатков:</w:t>
      </w:r>
    </w:p>
    <w:p w:rsidR="00341DBF" w:rsidRDefault="00F31572" w:rsidP="00994DB1">
      <w:pPr>
        <w:pStyle w:val="ab"/>
        <w:numPr>
          <w:ilvl w:val="0"/>
          <w:numId w:val="10"/>
        </w:numPr>
        <w:ind w:left="1418"/>
        <w:rPr>
          <w:lang w:val="ru-RU"/>
        </w:rPr>
      </w:pPr>
      <w:r>
        <w:rPr>
          <w:lang w:val="ru-RU"/>
        </w:rPr>
        <w:t>Отсутствие возможности ввода нескольких выводимых высказываний</w:t>
      </w:r>
    </w:p>
    <w:p w:rsidR="00F31572" w:rsidRDefault="00F31572" w:rsidP="00994DB1">
      <w:pPr>
        <w:pStyle w:val="ab"/>
        <w:numPr>
          <w:ilvl w:val="0"/>
          <w:numId w:val="10"/>
        </w:numPr>
        <w:ind w:left="1418"/>
        <w:rPr>
          <w:lang w:val="ru-RU"/>
        </w:rPr>
      </w:pPr>
      <w:r>
        <w:rPr>
          <w:lang w:val="ru-RU"/>
        </w:rPr>
        <w:t xml:space="preserve">Отсутствие интерфейса, позволяющего редактировать набор </w:t>
      </w:r>
      <w:proofErr w:type="gramStart"/>
      <w:r>
        <w:rPr>
          <w:lang w:val="ru-RU"/>
        </w:rPr>
        <w:t>высказываний</w:t>
      </w:r>
      <w:proofErr w:type="gramEnd"/>
      <w:r>
        <w:rPr>
          <w:lang w:val="ru-RU"/>
        </w:rPr>
        <w:t xml:space="preserve"> загруженных из файла</w:t>
      </w:r>
    </w:p>
    <w:p w:rsidR="00F31572" w:rsidRPr="00341DBF" w:rsidRDefault="00F31572" w:rsidP="00994DB1">
      <w:pPr>
        <w:pStyle w:val="ab"/>
        <w:numPr>
          <w:ilvl w:val="0"/>
          <w:numId w:val="10"/>
        </w:numPr>
        <w:ind w:left="1418"/>
        <w:rPr>
          <w:lang w:val="ru-RU"/>
        </w:rPr>
      </w:pPr>
      <w:r>
        <w:rPr>
          <w:lang w:val="ru-RU"/>
        </w:rPr>
        <w:t>Игнорирование ошибок ввода исходных высказываний, что влечет за собой некорректную работу программы.</w:t>
      </w:r>
    </w:p>
    <w:p w:rsidR="005205D3" w:rsidRDefault="005205D3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Пример графического интерфейса приложения представлен на рисунке </w:t>
      </w:r>
      <w:r w:rsidR="00E15FF9">
        <w:rPr>
          <w:rFonts w:ascii="Times New Roman CYR" w:hAnsi="Times New Roman CYR" w:cs="Times New Roman CYR"/>
          <w:lang w:val="ru-RU"/>
        </w:rPr>
        <w:t>1.</w:t>
      </w:r>
      <w:r>
        <w:rPr>
          <w:rFonts w:ascii="Times New Roman CYR" w:hAnsi="Times New Roman CYR" w:cs="Times New Roman CYR"/>
          <w:lang w:val="ru-RU"/>
        </w:rPr>
        <w:t>1</w:t>
      </w:r>
      <w:r w:rsidR="001645E4">
        <w:rPr>
          <w:rFonts w:ascii="Times New Roman CYR" w:hAnsi="Times New Roman CYR" w:cs="Times New Roman CYR"/>
          <w:lang w:val="ru-RU"/>
        </w:rPr>
        <w:t>.</w:t>
      </w:r>
      <w:r w:rsidR="00CB66D6">
        <w:rPr>
          <w:rFonts w:ascii="Times New Roman CYR" w:hAnsi="Times New Roman CYR" w:cs="Times New Roman CYR"/>
          <w:lang w:val="ru-RU"/>
        </w:rPr>
        <w:t xml:space="preserve"> Пример выполнения </w:t>
      </w:r>
      <w:proofErr w:type="spellStart"/>
      <w:r w:rsidR="00CB66D6">
        <w:rPr>
          <w:rFonts w:ascii="Times New Roman CYR" w:hAnsi="Times New Roman CYR" w:cs="Times New Roman CYR"/>
          <w:lang w:val="ru-RU"/>
        </w:rPr>
        <w:t>абдуктивного</w:t>
      </w:r>
      <w:proofErr w:type="spellEnd"/>
      <w:r w:rsidR="00CB66D6">
        <w:rPr>
          <w:rFonts w:ascii="Times New Roman CYR" w:hAnsi="Times New Roman CYR" w:cs="Times New Roman CYR"/>
          <w:lang w:val="ru-RU"/>
        </w:rPr>
        <w:t xml:space="preserve"> логического вывода представлен на рисунке </w:t>
      </w:r>
      <w:r w:rsidR="00E15FF9">
        <w:rPr>
          <w:rFonts w:ascii="Times New Roman CYR" w:hAnsi="Times New Roman CYR" w:cs="Times New Roman CYR"/>
          <w:lang w:val="ru-RU"/>
        </w:rPr>
        <w:t>1.</w:t>
      </w:r>
      <w:r w:rsidR="00CB66D6">
        <w:rPr>
          <w:rFonts w:ascii="Times New Roman CYR" w:hAnsi="Times New Roman CYR" w:cs="Times New Roman CYR"/>
          <w:lang w:val="ru-RU"/>
        </w:rPr>
        <w:t>2.</w:t>
      </w:r>
    </w:p>
    <w:p w:rsidR="005205D3" w:rsidRPr="005205D3" w:rsidRDefault="005205D3" w:rsidP="00BE3048">
      <w:pPr>
        <w:spacing w:line="240" w:lineRule="auto"/>
        <w:ind w:firstLine="0"/>
        <w:rPr>
          <w:rFonts w:ascii="Times New Roman CYR" w:hAnsi="Times New Roman CYR" w:cs="Times New Roman CYR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0" allowOverlap="1" wp14:anchorId="0AAF920A" wp14:editId="0C824F78">
                <wp:simplePos x="0" y="0"/>
                <wp:positionH relativeFrom="margin">
                  <wp:posOffset>-334645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857" name="Группа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5205D3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5205D3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F920A" id="Группа 857" o:spid="_x0000_s1106" style="position:absolute;left:0;text-align:left;margin-left:-26.35pt;margin-top:0;width:518.8pt;height:802.3pt;z-index:251754496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" o:allowincell="f">
                <v:rect id="Rectangle 4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O8oMIA&#10;AADcAAAADwAAAGRycy9kb3ducmV2LnhtbERPzWrCQBC+F/oOywi91Y2FikndSCwIPYnGPMCQnSYh&#10;2dk0uyapT+8eBI8f3/92N5tOjDS4xrKC1TICQVxa3XCloLgc3jcgnEfW2FkmBf/kYJe+vmwx0Xbi&#10;M425r0QIYZeggtr7PpHSlTUZdEvbEwfu1w4GfYBDJfWAUwg3nfyIorU02HBoqLGn75rKNr8aBa2f&#10;x2NW5bdDXOzj8rTPputfptTbYs6+QHia/VP8cP9oBZvPsDacCUdAp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7ygwgAAANwAAAAPAAAAAAAAAAAAAAAAAJgCAABkcnMvZG93&#10;bnJldi54bWxQSwUGAAAAAAQABAD1AAAAhwMAAAAA&#10;" filled="f" strokeweight="2pt"/>
                <v:line id="Line 4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0+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F9PrAAAAA3AAAAA8AAAAAAAAAAAAAAAAA&#10;oQIAAGRycy9kb3ducmV2LnhtbFBLBQYAAAAABAAEAPkAAACOAwAAAAA=&#10;" strokeweight="2pt"/>
                <v:line id="Line 4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OX2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lTl9q9AAAA3AAAAA8AAAAAAAAAAAAAAAAAoQIA&#10;AGRycy9kb3ducmV2LnhtbFBLBQYAAAAABAAEAPkAAACLAwAAAAA=&#10;" strokeweight="2pt"/>
                <v:line id="Line 4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8yQ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fMkHAAAAA3AAAAA8AAAAAAAAAAAAAAAAA&#10;oQIAAGRycy9kb3ducmV2LnhtbFBLBQYAAAAABAAEAPkAAACOAwAAAAA=&#10;" strokeweight="2pt"/>
                <v:line id="Line 4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s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NrDbAAAAA3AAAAA8AAAAAAAAAAAAAAAAA&#10;oQIAAGRycy9kb3ducmV2LnhtbFBLBQYAAAAABAAEAPkAAACOAwAAAAA=&#10;" strokeweight="2pt"/>
                <v:line id="Line 4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J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BCa3AAAAA3AAAAA8AAAAAAAAAAAAAAAAA&#10;oQIAAGRycy9kb3ducmV2LnhtbFBLBQYAAAAABAAEAPkAAACOAwAAAAA=&#10;" strokeweight="2pt"/>
                <v:line id="Line 4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R2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okdnAAAAA3AAAAA8AAAAAAAAAAAAAAAAA&#10;oQIAAGRycy9kb3ducmV2LnhtbFBLBQYAAAAABAAEAPkAAACOAwAAAAA=&#10;" strokeweight="2pt"/>
                <v:line id="Line 5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0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kNELAAAAA3AAAAA8AAAAAAAAAAAAAAAAA&#10;oQIAAGRycy9kb3ducmV2LnhtbFBLBQYAAAAABAAEAPkAAACOAwAAAAA=&#10;" strokeweight="2pt"/>
                <v:line id="Line 5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UohsUAAADcAAAADwAAAGRycy9kb3ducmV2LnhtbESPwW7CMBBE75X6D9ZW4lYcOEQ0xURV&#10;AamIAyr0A5Z4G6eJ15HtQuDrcaVKHEcz80YzLwfbiRP50DhWMBlnIIgrpxuuFXwd1s8zECEia+wc&#10;k4ILBSgXjw9zLLQ78yed9rEWCcKhQAUmxr6QMlSGLIax64mT9+28xZikr6X2eE5w28lpluXSYsNp&#10;wWBP74aqdv9rFWz8cdtOrrWRR974VbdbvgT7o9ToaXh7BRFpiPfwf/tDK5jlOfydS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UohsUAAADcAAAADwAAAAAAAAAA&#10;AAAAAAChAgAAZHJzL2Rvd25yZXYueG1sUEsFBgAAAAAEAAQA+QAAAJMDAAAAAA==&#10;" strokeweight="1pt"/>
                <v:line id="Line 5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Pr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6D67AAAAA3AAAAA8AAAAAAAAAAAAAAAAA&#10;oQIAAGRycy9kb3ducmV2LnhtbFBLBQYAAAAABAAEAPkAAACOAwAAAAA=&#10;" strokeweight="2pt"/>
                <v:line id="Line 5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YZb8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YZb8IAAADcAAAADwAAAAAAAAAAAAAA&#10;AAChAgAAZHJzL2Rvd25yZXYueG1sUEsFBgAAAAAEAAQA+QAAAJADAAAAAA==&#10;" strokeweight="1pt"/>
                <v:rect id="Rectangle 5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zeM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r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jN4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0MOM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0MOMAAAADc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Gpo8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xqaP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31M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ry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M31M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ST8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/I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5JP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YKO8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+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GCjv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5205D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Pr="0041239E" w:rsidRDefault="008F2A64" w:rsidP="005205D3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gx18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DN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DHX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Pr="003148FB" w:rsidRDefault="008F2A64" w:rsidP="005205D3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BE3048">
        <w:rPr>
          <w:noProof/>
          <w:lang w:val="ru-RU" w:eastAsia="ru-RU" w:bidi="ar-SA"/>
        </w:rPr>
        <w:drawing>
          <wp:inline distT="0" distB="0" distL="0" distR="0" wp14:anchorId="51F3F3E2" wp14:editId="5A3DA50B">
            <wp:extent cx="5940425" cy="3975735"/>
            <wp:effectExtent l="0" t="0" r="3175" b="5715"/>
            <wp:docPr id="1219" name="Рисунок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D3" w:rsidRDefault="005205D3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Рис</w:t>
      </w:r>
      <w:r w:rsidR="002C4AA1">
        <w:rPr>
          <w:rFonts w:ascii="Times New Roman CYR" w:hAnsi="Times New Roman CYR" w:cs="Times New Roman CYR"/>
          <w:lang w:val="ru-RU"/>
        </w:rPr>
        <w:t xml:space="preserve">унок </w:t>
      </w:r>
      <w:r w:rsidR="00E15FF9">
        <w:rPr>
          <w:rFonts w:ascii="Times New Roman CYR" w:hAnsi="Times New Roman CYR" w:cs="Times New Roman CYR"/>
          <w:lang w:val="ru-RU"/>
        </w:rPr>
        <w:t>1.</w:t>
      </w:r>
      <w:r w:rsidR="002C4AA1">
        <w:rPr>
          <w:rFonts w:ascii="Times New Roman CYR" w:hAnsi="Times New Roman CYR" w:cs="Times New Roman CYR"/>
          <w:lang w:val="ru-RU"/>
        </w:rPr>
        <w:t>1 – Г</w:t>
      </w:r>
      <w:r>
        <w:rPr>
          <w:rFonts w:ascii="Times New Roman CYR" w:hAnsi="Times New Roman CYR" w:cs="Times New Roman CYR"/>
          <w:lang w:val="ru-RU"/>
        </w:rPr>
        <w:t xml:space="preserve">рафический интерфейс </w:t>
      </w:r>
      <w:r w:rsidR="00BE3048">
        <w:rPr>
          <w:rFonts w:ascii="Times New Roman CYR" w:hAnsi="Times New Roman CYR" w:cs="Times New Roman CYR"/>
          <w:lang w:val="ru-RU"/>
        </w:rPr>
        <w:t>программы логического вывода</w:t>
      </w:r>
    </w:p>
    <w:p w:rsidR="00CB66D6" w:rsidRDefault="00CB66D6" w:rsidP="00CB66D6">
      <w:pPr>
        <w:spacing w:line="240" w:lineRule="auto"/>
        <w:ind w:firstLine="0"/>
        <w:jc w:val="center"/>
        <w:rPr>
          <w:rFonts w:ascii="Times New Roman CYR" w:hAnsi="Times New Roman CYR" w:cs="Times New Roman CYR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B735E80" wp14:editId="58354051">
            <wp:extent cx="5940425" cy="4119245"/>
            <wp:effectExtent l="0" t="0" r="3175" b="0"/>
            <wp:docPr id="1220" name="Рисунок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D6" w:rsidRPr="005205D3" w:rsidRDefault="00CB66D6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Рисунок </w:t>
      </w:r>
      <w:r w:rsidR="00E15FF9">
        <w:rPr>
          <w:rFonts w:ascii="Times New Roman CYR" w:hAnsi="Times New Roman CYR" w:cs="Times New Roman CYR"/>
          <w:lang w:val="ru-RU"/>
        </w:rPr>
        <w:t>1.</w:t>
      </w:r>
      <w:r>
        <w:rPr>
          <w:rFonts w:ascii="Times New Roman CYR" w:hAnsi="Times New Roman CYR" w:cs="Times New Roman CYR"/>
          <w:lang w:val="ru-RU"/>
        </w:rPr>
        <w:t xml:space="preserve">2 – Пример выполнения </w:t>
      </w:r>
      <w:proofErr w:type="spellStart"/>
      <w:r>
        <w:rPr>
          <w:rFonts w:ascii="Times New Roman CYR" w:hAnsi="Times New Roman CYR" w:cs="Times New Roman CYR"/>
          <w:lang w:val="ru-RU"/>
        </w:rPr>
        <w:t>абдуктивного</w:t>
      </w:r>
      <w:proofErr w:type="spellEnd"/>
      <w:r>
        <w:rPr>
          <w:rFonts w:ascii="Times New Roman CYR" w:hAnsi="Times New Roman CYR" w:cs="Times New Roman CYR"/>
          <w:lang w:val="ru-RU"/>
        </w:rPr>
        <w:t xml:space="preserve"> логического вывода</w:t>
      </w:r>
    </w:p>
    <w:p w:rsidR="00580CB8" w:rsidRDefault="00580CB8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</w:p>
    <w:p w:rsidR="00580CB8" w:rsidRPr="00FD40FC" w:rsidRDefault="00FD40FC" w:rsidP="007132FD">
      <w:pPr>
        <w:pStyle w:val="afff0"/>
        <w:ind w:left="709"/>
        <w:rPr>
          <w:rStyle w:val="a7"/>
        </w:rPr>
      </w:pPr>
      <w:proofErr w:type="spellStart"/>
      <w:r>
        <w:rPr>
          <w:rStyle w:val="a7"/>
          <w:lang w:val="en-US"/>
        </w:rPr>
        <w:lastRenderedPageBreak/>
        <w:t>Lince</w:t>
      </w:r>
      <w:proofErr w:type="spellEnd"/>
    </w:p>
    <w:p w:rsidR="006339F8" w:rsidRDefault="00FD40FC" w:rsidP="00FD40FC">
      <w:pPr>
        <w:rPr>
          <w:lang w:val="ru-RU"/>
        </w:rPr>
      </w:pPr>
      <w:r>
        <w:rPr>
          <w:lang w:val="ru-RU"/>
        </w:rPr>
        <w:t xml:space="preserve">Данная программа была разработана в ходе дипломного проектирования студентами кафедры ЭВМ. </w:t>
      </w:r>
    </w:p>
    <w:p w:rsidR="00FD40FC" w:rsidRDefault="00FD40FC" w:rsidP="00FD40FC">
      <w:pPr>
        <w:rPr>
          <w:lang w:val="ru-RU"/>
        </w:rPr>
      </w:pPr>
      <w:r>
        <w:rPr>
          <w:lang w:val="ru-RU"/>
        </w:rPr>
        <w:t xml:space="preserve">Программа представляет собой приложение разработанное на языке программирование </w:t>
      </w:r>
      <w:r>
        <w:t>Java</w:t>
      </w:r>
      <w:r w:rsidRPr="00FD40FC">
        <w:rPr>
          <w:lang w:val="ru-RU"/>
        </w:rPr>
        <w:t xml:space="preserve"> </w:t>
      </w:r>
      <w:r>
        <w:rPr>
          <w:lang w:val="ru-RU"/>
        </w:rPr>
        <w:t xml:space="preserve">для операционных систем семейства </w:t>
      </w:r>
      <w:r>
        <w:t>Windows</w:t>
      </w:r>
      <w:r w:rsidR="003F7C7F">
        <w:rPr>
          <w:lang w:val="ru-RU"/>
        </w:rPr>
        <w:t>, которая имеет следующие возможности:</w:t>
      </w:r>
    </w:p>
    <w:p w:rsidR="003F7C7F" w:rsidRDefault="007F5D50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Логический вывод в логике высказываний методом деления дизъюнктов</w:t>
      </w:r>
      <w:r w:rsidR="00194569">
        <w:rPr>
          <w:lang w:val="ru-RU"/>
        </w:rPr>
        <w:t>.</w:t>
      </w:r>
    </w:p>
    <w:p w:rsidR="007F5D50" w:rsidRDefault="007F5D50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Построение графической схемы вывода высказываний</w:t>
      </w:r>
      <w:r w:rsidR="00194569">
        <w:rPr>
          <w:lang w:val="ru-RU"/>
        </w:rPr>
        <w:t>.</w:t>
      </w:r>
    </w:p>
    <w:p w:rsidR="007F5D50" w:rsidRDefault="007F5D50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Поддержка вывода нескольких высказываний</w:t>
      </w:r>
      <w:r w:rsidR="00194569">
        <w:rPr>
          <w:lang w:val="ru-RU"/>
        </w:rPr>
        <w:t>.</w:t>
      </w:r>
    </w:p>
    <w:p w:rsidR="007F5D50" w:rsidRDefault="00194569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 xml:space="preserve">Дедуктивный и </w:t>
      </w:r>
      <w:proofErr w:type="spellStart"/>
      <w:r>
        <w:rPr>
          <w:lang w:val="ru-RU"/>
        </w:rPr>
        <w:t>абдуктивный</w:t>
      </w:r>
      <w:proofErr w:type="spellEnd"/>
      <w:r>
        <w:rPr>
          <w:lang w:val="ru-RU"/>
        </w:rPr>
        <w:t xml:space="preserve"> логический вывод.</w:t>
      </w:r>
    </w:p>
    <w:p w:rsidR="00221125" w:rsidRDefault="00221125" w:rsidP="00994DB1">
      <w:pPr>
        <w:pStyle w:val="ab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Вывод информации о выполняемых процедурах в журнал выполнения</w:t>
      </w:r>
    </w:p>
    <w:p w:rsidR="005157EA" w:rsidRPr="005157EA" w:rsidRDefault="005157EA" w:rsidP="005157EA">
      <w:pPr>
        <w:rPr>
          <w:lang w:val="ru-RU"/>
        </w:rPr>
      </w:pPr>
      <w:r>
        <w:rPr>
          <w:lang w:val="ru-RU"/>
        </w:rPr>
        <w:t xml:space="preserve">Основным недостатком данной программы является логический вывод только в логике высказываний, что существенно ограничивает множество возможных высказываний. </w:t>
      </w:r>
    </w:p>
    <w:p w:rsidR="005205D3" w:rsidRDefault="005205D3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Пример графического инт</w:t>
      </w:r>
      <w:r w:rsidR="00FD40FC">
        <w:rPr>
          <w:rFonts w:ascii="Times New Roman CYR" w:hAnsi="Times New Roman CYR" w:cs="Times New Roman CYR"/>
          <w:lang w:val="ru-RU"/>
        </w:rPr>
        <w:t xml:space="preserve">ерфейса представлен на рисунке </w:t>
      </w:r>
      <w:r w:rsidR="00E15FF9">
        <w:rPr>
          <w:rFonts w:ascii="Times New Roman CYR" w:hAnsi="Times New Roman CYR" w:cs="Times New Roman CYR"/>
          <w:lang w:val="ru-RU"/>
        </w:rPr>
        <w:t>1.</w:t>
      </w:r>
      <w:r w:rsidR="00FD40FC">
        <w:rPr>
          <w:rFonts w:ascii="Times New Roman CYR" w:hAnsi="Times New Roman CYR" w:cs="Times New Roman CYR"/>
          <w:lang w:val="ru-RU"/>
        </w:rPr>
        <w:t>3</w:t>
      </w:r>
      <w:r w:rsidR="001645E4">
        <w:rPr>
          <w:rFonts w:ascii="Times New Roman CYR" w:hAnsi="Times New Roman CYR" w:cs="Times New Roman CYR"/>
          <w:lang w:val="ru-RU"/>
        </w:rPr>
        <w:t>.</w:t>
      </w:r>
    </w:p>
    <w:p w:rsidR="005205D3" w:rsidRDefault="00B511F0" w:rsidP="0094667A">
      <w:pPr>
        <w:spacing w:line="240" w:lineRule="auto"/>
        <w:ind w:firstLine="0"/>
        <w:jc w:val="center"/>
        <w:rPr>
          <w:rFonts w:ascii="Times New Roman CYR" w:hAnsi="Times New Roman CYR" w:cs="Times New Roman CYR"/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56544" behindDoc="0" locked="0" layoutInCell="0" allowOverlap="1" wp14:anchorId="6E704F7B" wp14:editId="65A6252E">
                <wp:simplePos x="0" y="0"/>
                <wp:positionH relativeFrom="margin">
                  <wp:posOffset>-318566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925" name="Группа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B511F0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B511F0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04F7B" id="Группа 925" o:spid="_x0000_s1126" style="position:absolute;left:0;text-align:left;margin-left:-25.1pt;margin-top:0;width:518.8pt;height:802.3pt;z-index:251756544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" o:allowincell="f">
                <v:rect id="Rectangle 4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xqcMA&#10;AADcAAAADwAAAGRycy9kb3ducmV2LnhtbESPQYvCMBSE78L+h/AWvGmqB9l2jVIFwdOitT/g0bxt&#10;i81LbWLb9dcbYcHjMDPfMOvtaBrRU+dqywoW8wgEcWF1zaWC/HKYfYFwHlljY5kU/JGD7eZjssZE&#10;24HP1Ge+FAHCLkEFlfdtIqUrKjLo5rYlDt6v7Qz6ILtS6g6HADeNXEbRShqsOSxU2NK+ouKa3Y2C&#10;qx/7n7TMHoc438XFaZcO91uq1PRzTL9BeBr9O/zfPmoF8XIFrzPh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fxqcMAAADcAAAADwAAAAAAAAAAAAAAAACYAgAAZHJzL2Rv&#10;d25yZXYueG1sUEsFBgAAAAAEAAQA9QAAAIgDAAAAAA==&#10;" filled="f" strokeweight="2pt"/>
                <v:line id="Line 44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588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I6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bnzxAAAANwAAAAPAAAAAAAAAAAA&#10;AAAAAKECAABkcnMvZG93bnJldi54bWxQSwUGAAAAAAQABAD5AAAAkgMAAAAA&#10;" strokeweight="2pt"/>
                <v:line id="Line 45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4tg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uLYG9AAAA3AAAAA8AAAAAAAAAAAAAAAAAoQIA&#10;AGRycy9kb3ducmV2LnhtbFBLBQYAAAAABAAEAPkAAACLAwAAAAA=&#10;" strokeweight="2pt"/>
                <v:line id="Line 46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KIG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iiBrAAAAA3AAAAA8AAAAAAAAAAAAAAAAA&#10;oQIAAGRycy9kb3ducmV2LnhtbFBLBQYAAAAABAAEAPkAAACOAwAAAAA=&#10;" strokeweight="2pt"/>
                <v:line id="Line 47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W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UsJ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wBt1q9AAAA3AAAAA8AAAAAAAAAAAAAAAAAoQIA&#10;AGRycy9kb3ducmV2LnhtbFBLBQYAAAAABAAEAPkAAACLAwAAAAA=&#10;" strokeweight="2pt"/>
                <v:line id="Line 48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0Sw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NEsHDAAAA3AAAAA8AAAAAAAAAAAAA&#10;AAAAoQIAAGRycy9kb3ducmV2LnhtbFBLBQYAAAAABAAEAPkAAACRAwAAAAA=&#10;" strokeweight="2pt"/>
                <v:line id="Line 49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+Mt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4y2xAAAANwAAAAPAAAAAAAAAAAA&#10;AAAAAKECAABkcnMvZG93bnJldi54bWxQSwUGAAAAAAQABAD5AAAAkgMAAAAA&#10;" strokeweight="2pt"/>
                <v:line id="Line 50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pL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yktxAAAANwAAAAPAAAAAAAAAAAA&#10;AAAAAKECAABkcnMvZG93bnJldi54bWxQSwUGAAAAAAQABAD5AAAAkgMAAAAA&#10;" strokeweight="2pt"/>
                <v:line id="Line 5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kz6s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GL69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TPqxAAAANwAAAAPAAAAAAAAAAAA&#10;AAAAAKECAABkcnMvZG93bnJldi54bWxQSwUGAAAAAAQABAD5AAAAkgMAAAAA&#10;" strokeweight="1pt"/>
                <v:line id="Line 5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w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hTCxAAAANwAAAAPAAAAAAAAAAAA&#10;AAAAAKECAABkcnMvZG93bnJldi54bWxQSwUGAAAAAAQABAD5AAAAkgMAAAAA&#10;" strokeweight="2pt"/>
                <v:line id="Line 53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cIBs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xu9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wgGxAAAANwAAAAPAAAAAAAAAAAA&#10;AAAAAKECAABkcnMvZG93bnJldi54bWxQSwUGAAAAAAQABAD5AAAAkgMAAAAA&#10;" strokeweight="1pt"/>
                <v:rect id="Rectangle 54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iE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5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yIR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Y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LZjvwAAANw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T+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Xkr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wT+M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DJG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XLW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DDJGL0AAADcAAAADwAAAAAAAAAAAAAAAACYAgAAZHJzL2Rvd25yZXYu&#10;eG1sUEsFBgAAAAAEAAQA9QAAAIIDAAAAAA==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xsg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tU8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8bIP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y9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A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vL0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B511F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Xb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taL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4ldv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Pr="0041239E" w:rsidRDefault="008F2A64" w:rsidP="00B511F0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vPG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W7NI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vPG8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3148FB" w:rsidRDefault="008F2A64" w:rsidP="00B511F0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94667A">
        <w:rPr>
          <w:noProof/>
          <w:lang w:val="ru-RU" w:eastAsia="ru-RU" w:bidi="ar-SA"/>
        </w:rPr>
        <w:drawing>
          <wp:inline distT="0" distB="0" distL="0" distR="0" wp14:anchorId="00108A0B" wp14:editId="4B69091F">
            <wp:extent cx="5940425" cy="3492500"/>
            <wp:effectExtent l="0" t="0" r="3175" b="0"/>
            <wp:docPr id="1221" name="Рисунок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10" w:rsidRPr="00E15FF9" w:rsidRDefault="005E4F79" w:rsidP="007132FD">
      <w:pPr>
        <w:spacing w:line="240" w:lineRule="auto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Рисунок </w:t>
      </w:r>
      <w:r w:rsidR="00E15FF9">
        <w:rPr>
          <w:rFonts w:ascii="Times New Roman CYR" w:hAnsi="Times New Roman CYR" w:cs="Times New Roman CYR"/>
          <w:lang w:val="ru-RU"/>
        </w:rPr>
        <w:t>1.</w:t>
      </w:r>
      <w:r>
        <w:rPr>
          <w:rFonts w:ascii="Times New Roman CYR" w:hAnsi="Times New Roman CYR" w:cs="Times New Roman CYR"/>
          <w:lang w:val="ru-RU"/>
        </w:rPr>
        <w:t>3</w:t>
      </w:r>
      <w:r w:rsidR="005205D3">
        <w:rPr>
          <w:rFonts w:ascii="Times New Roman CYR" w:hAnsi="Times New Roman CYR" w:cs="Times New Roman CYR"/>
          <w:lang w:val="ru-RU"/>
        </w:rPr>
        <w:t xml:space="preserve"> – Графический интерфейс приложения </w:t>
      </w:r>
      <w:proofErr w:type="spellStart"/>
      <w:r>
        <w:rPr>
          <w:rFonts w:ascii="Times New Roman CYR" w:hAnsi="Times New Roman CYR" w:cs="Times New Roman CYR"/>
        </w:rPr>
        <w:t>Lince</w:t>
      </w:r>
      <w:proofErr w:type="spellEnd"/>
    </w:p>
    <w:p w:rsidR="00F55310" w:rsidRDefault="00F55310" w:rsidP="00F55310">
      <w:pPr>
        <w:rPr>
          <w:lang w:val="ru-RU"/>
        </w:rPr>
      </w:pPr>
      <w:r w:rsidRPr="00E15FF9">
        <w:rPr>
          <w:lang w:val="ru-RU"/>
        </w:rPr>
        <w:br w:type="page"/>
      </w:r>
    </w:p>
    <w:p w:rsidR="00F744D7" w:rsidRDefault="00F744D7" w:rsidP="00F744D7">
      <w:pPr>
        <w:pStyle w:val="2"/>
        <w:rPr>
          <w:lang w:val="ru-RU"/>
        </w:rPr>
      </w:pPr>
      <w:r>
        <w:rPr>
          <w:lang w:val="ru-RU"/>
        </w:rPr>
        <w:lastRenderedPageBreak/>
        <w:t>Анализ систем программирования</w:t>
      </w:r>
    </w:p>
    <w:p w:rsidR="00F854A3" w:rsidRPr="00F854A3" w:rsidRDefault="00F854A3" w:rsidP="00F854A3">
      <w:pPr>
        <w:rPr>
          <w:lang w:val="ru-RU"/>
        </w:rPr>
      </w:pPr>
    </w:p>
    <w:p w:rsidR="00F744D7" w:rsidRDefault="00F854A3" w:rsidP="00F744D7">
      <w:pPr>
        <w:rPr>
          <w:rStyle w:val="a7"/>
        </w:rPr>
      </w:pPr>
      <w:r>
        <w:rPr>
          <w:rStyle w:val="a7"/>
        </w:rPr>
        <w:t>Visual prolog</w:t>
      </w:r>
    </w:p>
    <w:p w:rsidR="00F854A3" w:rsidRDefault="00D57B53" w:rsidP="00F854A3">
      <w:pPr>
        <w:rPr>
          <w:lang w:val="ru-RU"/>
        </w:rPr>
      </w:pPr>
      <w:r>
        <w:rPr>
          <w:lang w:val="ru-RU"/>
        </w:rPr>
        <w:t xml:space="preserve">Является </w:t>
      </w:r>
      <w:proofErr w:type="spellStart"/>
      <w:r>
        <w:rPr>
          <w:lang w:val="ru-RU"/>
        </w:rPr>
        <w:t>объектноориентированной</w:t>
      </w:r>
      <w:proofErr w:type="spellEnd"/>
      <w:r>
        <w:rPr>
          <w:lang w:val="ru-RU"/>
        </w:rPr>
        <w:t xml:space="preserve"> модификацией пролога со строгой типизацией.</w:t>
      </w:r>
      <w:r w:rsidR="001E7F6A" w:rsidRPr="001E7F6A">
        <w:rPr>
          <w:lang w:val="ru-RU"/>
        </w:rPr>
        <w:t xml:space="preserve"> </w:t>
      </w:r>
      <w:r w:rsidR="001E7F6A">
        <w:rPr>
          <w:lang w:val="ru-RU"/>
        </w:rPr>
        <w:t xml:space="preserve">Логические языки программирования традиционно являются интерпретируемыми, но </w:t>
      </w:r>
      <w:r w:rsidR="001E7F6A">
        <w:t>visual</w:t>
      </w:r>
      <w:r w:rsidR="001E7F6A" w:rsidRPr="001E7F6A">
        <w:rPr>
          <w:lang w:val="ru-RU"/>
        </w:rPr>
        <w:t xml:space="preserve"> </w:t>
      </w:r>
      <w:r w:rsidR="001E7F6A">
        <w:t>prolog</w:t>
      </w:r>
      <w:r w:rsidR="001E7F6A" w:rsidRPr="001E7F6A">
        <w:rPr>
          <w:lang w:val="ru-RU"/>
        </w:rPr>
        <w:t xml:space="preserve"> </w:t>
      </w:r>
      <w:r w:rsidR="001E7F6A">
        <w:rPr>
          <w:lang w:val="ru-RU"/>
        </w:rPr>
        <w:t>является компилируемым, благодаря чему появляется возможность отлавливания синтаксических ошибок на стадии компиляции.</w:t>
      </w:r>
      <w:r>
        <w:rPr>
          <w:lang w:val="ru-RU"/>
        </w:rPr>
        <w:t xml:space="preserve"> На фоне остальных реализация выделяется возможностью удобного проектирования пользовательского графического интерфейса. Основным недостатком данной реализации является доступность только под операционной</w:t>
      </w:r>
      <w:r w:rsidR="007803AF">
        <w:rPr>
          <w:lang w:val="ru-RU"/>
        </w:rPr>
        <w:tab/>
      </w:r>
      <w:r>
        <w:rPr>
          <w:lang w:val="ru-RU"/>
        </w:rPr>
        <w:t xml:space="preserve"> системой </w:t>
      </w:r>
      <w:r>
        <w:t>windows</w:t>
      </w:r>
      <w:r w:rsidRPr="00D57B53">
        <w:rPr>
          <w:lang w:val="ru-RU"/>
        </w:rPr>
        <w:t xml:space="preserve">. </w:t>
      </w:r>
      <w:r>
        <w:rPr>
          <w:lang w:val="ru-RU"/>
        </w:rPr>
        <w:t>Пример графического интерфейса представлен на рисунке 1.4.</w:t>
      </w:r>
    </w:p>
    <w:p w:rsidR="00D57B53" w:rsidRDefault="00D57B53" w:rsidP="00D57B53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230192"/>
            <wp:effectExtent l="0" t="0" r="3175" b="8890"/>
            <wp:docPr id="21" name="Рисунок 21" descr="http://i1-win.softpedia-static.com/screenshots/Visual-Prolo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1-win.softpedia-static.com/screenshots/Visual-Prolog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53" w:rsidRDefault="00D57B53" w:rsidP="00D57B53">
      <w:pPr>
        <w:jc w:val="center"/>
      </w:pPr>
      <w:r>
        <w:rPr>
          <w:lang w:val="ru-RU"/>
        </w:rPr>
        <w:t xml:space="preserve">Рисунок 1.4 – графический интерфейс </w:t>
      </w:r>
      <w:r>
        <w:t>Visual</w:t>
      </w:r>
      <w:r w:rsidRPr="00D57B53">
        <w:rPr>
          <w:lang w:val="ru-RU"/>
        </w:rPr>
        <w:t xml:space="preserve"> </w:t>
      </w:r>
      <w:r>
        <w:t>Prolog</w:t>
      </w:r>
    </w:p>
    <w:p w:rsidR="007803AF" w:rsidRDefault="007803AF" w:rsidP="00D57B53">
      <w:pPr>
        <w:jc w:val="center"/>
      </w:pPr>
    </w:p>
    <w:p w:rsidR="007803AF" w:rsidRPr="007803AF" w:rsidRDefault="007803AF" w:rsidP="007803AF">
      <w:pPr>
        <w:jc w:val="left"/>
        <w:rPr>
          <w:rStyle w:val="a7"/>
          <w:lang w:val="ru-RU"/>
        </w:rPr>
      </w:pPr>
      <w:proofErr w:type="spellStart"/>
      <w:r>
        <w:rPr>
          <w:rStyle w:val="a7"/>
        </w:rPr>
        <w:t>Swi</w:t>
      </w:r>
      <w:proofErr w:type="spellEnd"/>
      <w:r w:rsidRPr="007803AF">
        <w:rPr>
          <w:rStyle w:val="a7"/>
          <w:lang w:val="ru-RU"/>
        </w:rPr>
        <w:t>-</w:t>
      </w:r>
      <w:r>
        <w:rPr>
          <w:rStyle w:val="a7"/>
        </w:rPr>
        <w:t>prolog</w:t>
      </w:r>
    </w:p>
    <w:p w:rsidR="007803AF" w:rsidRPr="00B0728C" w:rsidRDefault="007803AF" w:rsidP="007803AF">
      <w:pPr>
        <w:rPr>
          <w:rStyle w:val="a7"/>
        </w:rPr>
      </w:pPr>
      <w:proofErr w:type="spellStart"/>
      <w:r>
        <w:t>Swi</w:t>
      </w:r>
      <w:proofErr w:type="spellEnd"/>
      <w:r w:rsidRPr="007803AF">
        <w:rPr>
          <w:lang w:val="ru-RU"/>
        </w:rPr>
        <w:t>-</w:t>
      </w:r>
      <w:r>
        <w:t>prolog</w:t>
      </w:r>
      <w:r w:rsidRPr="007803AF">
        <w:rPr>
          <w:lang w:val="ru-RU"/>
        </w:rPr>
        <w:t xml:space="preserve"> </w:t>
      </w:r>
      <w:r>
        <w:rPr>
          <w:lang w:val="ru-RU"/>
        </w:rPr>
        <w:t>является свободной реализацией языка программирования пролог. Имеет богатый набор функций, библиотек для реализации параллельных вычислений, разработк</w:t>
      </w:r>
      <w:r w:rsidR="00B60B73">
        <w:rPr>
          <w:lang w:val="ru-RU"/>
        </w:rPr>
        <w:t>и графического интерфейса, инте</w:t>
      </w:r>
      <w:r>
        <w:rPr>
          <w:lang w:val="ru-RU"/>
        </w:rPr>
        <w:t xml:space="preserve">грирования с другими языками программирования, в том числе и С++. </w:t>
      </w:r>
      <w:r w:rsidR="00B0728C">
        <w:rPr>
          <w:lang w:val="ru-RU"/>
        </w:rPr>
        <w:t xml:space="preserve">Поддерживает современные операционные системы, такие как </w:t>
      </w:r>
      <w:r w:rsidR="00B0728C">
        <w:t>Linux, windows, macintosh.</w:t>
      </w:r>
      <w:bookmarkStart w:id="5" w:name="_GoBack"/>
      <w:bookmarkEnd w:id="5"/>
    </w:p>
    <w:bookmarkStart w:id="6" w:name="_Toc484718028"/>
    <w:p w:rsidR="005205D3" w:rsidRPr="00C106E4" w:rsidRDefault="00F55310" w:rsidP="00F55310">
      <w:pPr>
        <w:pStyle w:val="2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38464" behindDoc="0" locked="0" layoutInCell="0" allowOverlap="1" wp14:anchorId="1027EFED" wp14:editId="672C063A">
                <wp:simplePos x="0" y="0"/>
                <wp:positionH relativeFrom="margin">
                  <wp:align>center</wp:align>
                </wp:positionH>
                <wp:positionV relativeFrom="margin">
                  <wp:posOffset>-448945</wp:posOffset>
                </wp:positionV>
                <wp:extent cx="6588760" cy="10189210"/>
                <wp:effectExtent l="0" t="0" r="21590" b="21590"/>
                <wp:wrapNone/>
                <wp:docPr id="1280" name="Группа 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F55310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F55310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C6F06" id="Группа 1280" o:spid="_x0000_s1146" style="position:absolute;left:0;text-align:left;margin-left:0;margin-top:-35.35pt;width:518.8pt;height:802.3pt;z-index:25183846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" o:allowincell="f">
                <v:rect id="Rectangle 43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eQMEA&#10;AADdAAAADwAAAGRycy9kb3ducmV2LnhtbERPzYrCMBC+C75DGMGbpnoQrUapguBJ1q4PMDRjW2wm&#10;tYlt9enNgrC3+fh+Z7PrTSVaalxpWcFsGoEgzqwuOVdw/T1OliCcR9ZYWSYFL3Kw2w4HG4y17fhC&#10;bepzEULYxaig8L6OpXRZQQbd1NbEgbvZxqAPsMmlbrAL4aaS8yhaSIMlh4YCazoUlN3Tp1Fw9317&#10;TvL0fVxd96vsZ590z0ei1HjUJ2sQnnr/L/66TzrMny9n8PdNOEF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wXkDBAAAA3QAAAA8AAAAAAAAAAAAAAAAAmAIAAGRycy9kb3du&#10;cmV2LnhtbFBLBQYAAAAABAAEAPUAAACGAwAAAAA=&#10;" filled="f" strokeweight="2pt"/>
                <v:line id="Line 44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Bmn7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kGafvgAAAN0AAAAPAAAAAAAAAAAAAAAAAKEC&#10;AABkcnMvZG93bnJldi54bWxQSwUGAAAAAAQABAD5AAAAjAMAAAAA&#10;" strokeweight="2pt"/>
                <v:line id="Line 45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zDB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3MMEvgAAAN0AAAAPAAAAAAAAAAAAAAAAAKEC&#10;AABkcnMvZG93bnJldi54bWxQSwUGAAAAAAQABAD5AAAAjAMAAAAA&#10;" strokeweight="2pt"/>
                <v:line id="Line 46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Vbc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+NVtwvgAAAN0AAAAPAAAAAAAAAAAAAAAAAKEC&#10;AABkcnMvZG93bnJldi54bWxQSwUGAAAAAAQABAD5AAAAjAMAAAAA&#10;" strokeweight="2pt"/>
                <v:line id="Line 47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+6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ef7rvgAAAN0AAAAPAAAAAAAAAAAAAAAAAKEC&#10;AABkcnMvZG93bnJldi54bWxQSwUGAAAAAAQABAD5AAAAjAMAAAAA&#10;" strokeweight="2pt"/>
                <v:line id="Line 48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tgn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q2CcvgAAAN0AAAAPAAAAAAAAAAAAAAAAAKEC&#10;AABkcnMvZG93bnJldi54bWxQSwUGAAAAAAQABAD5AAAAjAMAAAAA&#10;" strokeweight="2pt"/>
                <v:line id="Line 49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FB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fFB78AAADdAAAADwAAAAAAAAAAAAAAAACh&#10;AgAAZHJzL2Rvd25yZXYueG1sUEsFBgAAAAAEAAQA+QAAAI0DAAAAAA==&#10;" strokeweight="2pt"/>
                <v:line id="Line 50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hRdc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c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UXXDAAAA3QAAAA8AAAAAAAAAAAAA&#10;AAAAoQIAAGRycy9kb3ducmV2LnhtbFBLBQYAAAAABAAEAPkAAACRAwAAAAA=&#10;" strokeweight="2pt"/>
                <v:line id="Line 51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GSBMIAAADdAAAADwAAAGRycy9kb3ducmV2LnhtbERPzWoCMRC+F/oOYQreulk9iG6NUloF&#10;xYNo+wDjZrrZupksSdTVpzeC4G0+vt+ZzDrbiBP5UDtW0M9yEMSl0zVXCn5/Fu8jECEia2wck4IL&#10;BZhNX18mWGh35i2ddrESKYRDgQpMjG0hZSgNWQyZa4kT9+e8xZigr6T2eE7htpGDPB9KizWnBoMt&#10;fRkqD7ujVbDy+/Whf62M3PPKz5vN9zjYf6V6b93nB4hIXXyKH+6lTvMHozHcv0knyO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GSBMIAAADdAAAADwAAAAAAAAAAAAAA&#10;AAChAgAAZHJzL2Rvd25yZXYueG1sUEsFBgAAAAAEAAQA+QAAAJADAAAAAA==&#10;" strokeweight="1pt"/>
                <v:line id="Line 52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fLrsQAAADdAAAADwAAAGRycy9kb3ducmV2LnhtbESPQYvCQAyF74L/YYiwN50qrOx2HUWE&#10;irfF2ou32IltsZMpnVHrvzeHhb0lvJf3vqw2g2vVg/rQeDYwnyWgiEtvG64MFKds+gUqRGSLrWcy&#10;8KIAm/V4tMLU+icf6ZHHSkkIhxQN1DF2qdahrMlhmPmOWLSr7x1GWftK2x6fEu5avUiSpXbYsDTU&#10;2NGupvKW352B27n4zPa/O3tq8629VFk8X67WmI/JsP0BFWmI/+a/64MV/MW3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18uuxAAAAN0AAAAPAAAAAAAAAAAA&#10;AAAAAKECAABkcnMvZG93bnJldi54bWxQSwUGAAAAAAQABAD5AAAAkgMAAAAA&#10;" strokeweight="2pt"/>
                <v:line id="Line 53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4I38IAAADdAAAADwAAAGRycy9kb3ducmV2LnhtbERPzWoCMRC+C75DGKE3za6HoqtRSrVQ&#10;6UG0PsC4GTerm8mSpLrt0xtB6G0+vt+ZLzvbiCv5UDtWkI8yEMSl0zVXCg7fH8MJiBCRNTaOScEv&#10;BVgu+r05FtrdeEfXfaxECuFQoAITY1tIGUpDFsPItcSJOzlvMSboK6k93lK4beQ4y16lxZpTg8GW&#10;3g2Vl/2PVbDxx69L/lcZeeSNXzfb1TTYs1Ivg+5tBiJSF//FT/enTvPH0xwe36QT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4I38IAAADdAAAADwAAAAAAAAAAAAAA&#10;AAChAgAAZHJzL2Rvd25yZXYueG1sUEsFBgAAAAAEAAQA+QAAAJADAAAAAA==&#10;" strokeweight="1pt"/>
                <v:rect id="Rectangle 54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UTNL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BRM0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2r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rm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0m2r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u28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Xc3h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Au2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LQL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Onqz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7ItA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VN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y1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4VN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KwrM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6frh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KwrM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F55310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k3s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m4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0k3s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41239E" w:rsidRDefault="008F2A64" w:rsidP="00F55310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BRb8A&#10;AADdAAAADwAAAGRycy9kb3ducmV2LnhtbERPTYvCMBC9L/gfwgje1lQRsdUoZUHwalfB49CMbbWZ&#10;1CSr9d+bBcHbPN7nrDa9acWdnG8sK5iMExDEpdUNVwoOv9vvBQgfkDW2lknBkzxs1oOvFWbaPnhP&#10;9yJUIoawz1BBHUKXSenLmgz6se2II3e2zmCI0FVSO3zEcNPKaZLMpcGGY0ONHf3UVF6LP6Mgzy/9&#10;8VakuPVykbi5nukqPyk1Gvb5EkSgPnzEb/dOx/n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oYFF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Pr="003148FB" w:rsidRDefault="008F2A64" w:rsidP="00F55310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Выводы</w:t>
      </w:r>
      <w:bookmarkEnd w:id="6"/>
    </w:p>
    <w:p w:rsidR="00F55310" w:rsidRDefault="00F55310" w:rsidP="00010DFB">
      <w:pPr>
        <w:rPr>
          <w:lang w:val="ru-RU"/>
        </w:rPr>
      </w:pPr>
    </w:p>
    <w:p w:rsidR="00010DFB" w:rsidRDefault="00143175" w:rsidP="00010DFB">
      <w:pPr>
        <w:rPr>
          <w:lang w:val="ru-RU"/>
        </w:rPr>
      </w:pPr>
      <w:r>
        <w:rPr>
          <w:lang w:val="ru-RU"/>
        </w:rPr>
        <w:t>Проведя анализ предметной области и рассмотрев программные решения по заданной проблеме можно сделать выделить следующие тенденции:</w:t>
      </w:r>
    </w:p>
    <w:p w:rsidR="00143175" w:rsidRDefault="007553B5" w:rsidP="00994DB1">
      <w:pPr>
        <w:pStyle w:val="ab"/>
        <w:numPr>
          <w:ilvl w:val="0"/>
          <w:numId w:val="12"/>
        </w:numPr>
        <w:ind w:left="1276" w:hanging="425"/>
        <w:rPr>
          <w:lang w:val="ru-RU"/>
        </w:rPr>
      </w:pPr>
      <w:r>
        <w:rPr>
          <w:lang w:val="ru-RU"/>
        </w:rPr>
        <w:t>Большинство существующих методов логического вывода опираются метод резолюций, который из-за последовательного выполнения не может быть оптимально распараллелен на современных ЭВМ.</w:t>
      </w:r>
    </w:p>
    <w:p w:rsidR="007553B5" w:rsidRDefault="007553B5" w:rsidP="00994DB1">
      <w:pPr>
        <w:pStyle w:val="ab"/>
        <w:numPr>
          <w:ilvl w:val="0"/>
          <w:numId w:val="12"/>
        </w:numPr>
        <w:ind w:left="1276" w:hanging="425"/>
        <w:rPr>
          <w:lang w:val="ru-RU"/>
        </w:rPr>
      </w:pPr>
      <w:r>
        <w:rPr>
          <w:lang w:val="ru-RU"/>
        </w:rPr>
        <w:t xml:space="preserve">Существует небольшое количество программных решений реализующий метод деления дизъюнктов и отсутствие </w:t>
      </w:r>
      <w:proofErr w:type="gramStart"/>
      <w:r>
        <w:rPr>
          <w:lang w:val="ru-RU"/>
        </w:rPr>
        <w:t>программ</w:t>
      </w:r>
      <w:proofErr w:type="gramEnd"/>
      <w:r>
        <w:rPr>
          <w:lang w:val="ru-RU"/>
        </w:rPr>
        <w:t xml:space="preserve"> реализующих логический вывод в логике предикатов первого порядка.</w:t>
      </w:r>
    </w:p>
    <w:p w:rsidR="007553B5" w:rsidRPr="00143175" w:rsidRDefault="00142B87" w:rsidP="00994DB1">
      <w:pPr>
        <w:pStyle w:val="ab"/>
        <w:numPr>
          <w:ilvl w:val="0"/>
          <w:numId w:val="12"/>
        </w:numPr>
        <w:ind w:left="1276" w:hanging="425"/>
        <w:rPr>
          <w:lang w:val="ru-RU"/>
        </w:rPr>
      </w:pPr>
      <w:r>
        <w:rPr>
          <w:lang w:val="ru-RU"/>
        </w:rPr>
        <w:t xml:space="preserve">Проблема представления знаний имеет обширную теоретическую и практическую базу. </w:t>
      </w:r>
    </w:p>
    <w:p w:rsidR="00601FB2" w:rsidRDefault="00601FB2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bookmarkStart w:id="7" w:name="_Toc484718029"/>
    <w:p w:rsidR="001A1994" w:rsidRDefault="00601FB2" w:rsidP="00F55310">
      <w:pPr>
        <w:pStyle w:val="1"/>
        <w:rPr>
          <w:lang w:val="ru-RU"/>
        </w:rPr>
      </w:pPr>
      <w:r w:rsidRPr="00F55310">
        <w:rPr>
          <w:rStyle w:val="a7"/>
          <w:b w:val="0"/>
          <w:bCs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36416" behindDoc="0" locked="0" layoutInCell="0" allowOverlap="1" wp14:anchorId="6886F706" wp14:editId="1CBF8F2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222" name="Группа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601FB2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601FB2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6F706" id="Группа 1222" o:spid="_x0000_s1166" style="position:absolute;left:0;text-align:left;margin-left:0;margin-top:0;width:518.8pt;height:802.3pt;z-index:25183641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" o:allowincell="f">
                <v:rect id="Rectangle 43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g6lsIA&#10;AADdAAAADwAAAGRycy9kb3ducmV2LnhtbERPzYrCMBC+C75DGGFvmtoF0a5R6oKwJ9GuDzA0Y1ts&#10;Jt0mtl2f3giCt/n4fme9HUwtOmpdZVnBfBaBIM6trrhQcP7dT5cgnEfWWFsmBf/kYLsZj9aYaNvz&#10;ibrMFyKEsEtQQel9k0jp8pIMupltiAN3sa1BH2BbSN1iH8JNLeMoWkiDFYeGEhv6Lim/Zjej4OqH&#10;7pAW2X2/Ou9W+XGX9re/VKmPyZB+gfA0+Lf45f7RYX4cf8Lzm3C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DqWwgAAAN0AAAAPAAAAAAAAAAAAAAAAAJgCAABkcnMvZG93&#10;bnJldi54bWxQSwUGAAAAAAQABAD1AAAAhwMAAAAA&#10;" filled="f" strokeweight="2pt"/>
                <v:line id="Line 44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Ss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MESsIAAADdAAAADwAAAAAAAAAAAAAA&#10;AAChAgAAZHJzL2Rvd25yZXYueG1sUEsFBgAAAAAEAAQA+QAAAJADAAAAAA==&#10;" strokeweight="2pt"/>
                <v:line id="Line 45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h0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H6HRvgAAAN0AAAAPAAAAAAAAAAAAAAAAAKEC&#10;AABkcnMvZG93bnJldi54bWxQSwUGAAAAAAQABAD5AAAAjAMAAAAA&#10;" strokeweight="2pt"/>
                <v:line id="Line 46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  <v:line id="Line 47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GaPcIAAADdAAAADwAAAGRycy9kb3ducmV2LnhtbERPTWvCQBC9F/wPywjemo0BW4muEgIR&#10;b6XRS25jdkyC2dmQXTX++26h0Ns83uds95PpxYNG11lWsIxiEMS11R03Cs6n4n0Nwnlkjb1lUvAi&#10;B/vd7G2LqbZP/qZH6RsRQtilqKD1fkildHVLBl1kB+LAXe1o0Ac4NlKP+AzhppdJHH9Igx2HhhYH&#10;yluqb+XdKLhV51Vx+Mr1qS8zfWkKX12uWqnFfMo2IDxN/l/85z7qMD9JPu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GaPcIAAADdAAAADwAAAAAAAAAAAAAA&#10;AAChAgAAZHJzL2Rvd25yZXYueG1sUEsFBgAAAAAEAAQA+QAAAJADAAAAAA==&#10;" strokeweight="2pt"/>
                <v:line id="Line 48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4OT8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BlW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eDk/DAAAA3QAAAA8AAAAAAAAAAAAA&#10;AAAAoQIAAGRycy9kb3ducmV2LnhtbFBLBQYAAAAABAAEAPkAAACRAwAAAAA=&#10;" strokeweight="2pt"/>
                <v:line id="Line 49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Kr1MIAAADdAAAADwAAAGRycy9kb3ducmV2LnhtbERPTWvCQBC9F/wPywjemo0BS42uEgIR&#10;b6XRS25jdkyC2dmQXTX++26h0Ns83uds95PpxYNG11lWsIxiEMS11R03Cs6n4v0ThPPIGnvLpOBF&#10;Dva72dsWU22f/E2P0jcihLBLUUHr/ZBK6eqWDLrIDsSBu9rRoA9wbKQe8RnCTS+TOP6QBjsODS0O&#10;lLdU38q7UXCrzqvi8JXrU19m+tIUvrpctVKL+ZRtQHia/L/4z33UYX6SrOH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lKr1MIAAADdAAAADwAAAAAAAAAAAAAA&#10;AAChAgAAZHJzL2Rvd25yZXYueG1sUEsFBgAAAAAEAAQA+QAAAJADAAAAAA==&#10;" strokeweight="2pt"/>
                <v:line id="Line 50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GUlM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ZSUxAAAAN0AAAAPAAAAAAAAAAAA&#10;AAAAAKECAABkcnMvZG93bnJldi54bWxQSwUGAAAAAAQABAD5AAAAkgMAAAAA&#10;" strokeweight="2pt"/>
                <v:line id="Line 51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hX5cMAAADdAAAADwAAAGRycy9kb3ducmV2LnhtbERP22oCMRB9F/yHMELfNLsK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4V+XDAAAA3QAAAA8AAAAAAAAAAAAA&#10;AAAAoQIAAGRycy9kb3ducmV2LnhtbFBLBQYAAAAABAAEAPkAAACRAwAAAAA=&#10;" strokeweight="1pt"/>
                <v:line id="Line 52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+ve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yS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+veMIAAADdAAAADwAAAAAAAAAAAAAA&#10;AAChAgAAZHJzL2Rvd25yZXYueG1sUEsFBgAAAAAEAAQA+QAAAJADAAAAAA==&#10;" strokeweight="2pt"/>
                <v:line id="Line 53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ZsCcIAAADdAAAADwAAAGRycy9kb3ducmV2LnhtbERPzWoCMRC+F3yHMII3zapQ2tUoohaU&#10;HorWBxg342Z1M1mSVLc+vSkIvc3H9zvTeWtrcSUfKscKhoMMBHHhdMWlgsP3R/8NRIjIGmvHpOCX&#10;AsxnnZcp5trdeEfXfSxFCuGQowITY5NLGQpDFsPANcSJOzlvMSboS6k93lK4reUoy16lxYpTg8GG&#10;loaKy/7HKtj64+dleC+NPPLWr+uv1XuwZ6V63XYxARGpjf/ip3uj0/zReAx/36QT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ZsCcIAAADdAAAADwAAAAAAAAAAAAAA&#10;AAChAgAAZHJzL2Rvd25yZXYueG1sUEsFBgAAAAAEAAQA+QAAAJADAAAAAA==&#10;" strokeweight="1pt"/>
                <v:rect id="Rectangle 54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WV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f4yy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ZW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1FB2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41239E" w:rsidRDefault="008F2A64" w:rsidP="00601FB2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nv8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6fL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1nv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3148FB" w:rsidRDefault="008F2A64" w:rsidP="00601FB2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FA00EC" w:rsidRPr="00FA00EC">
        <w:rPr>
          <w:lang w:val="ru-RU"/>
        </w:rPr>
        <w:t>Техниче</w:t>
      </w:r>
      <w:r w:rsidR="00FA00EC">
        <w:rPr>
          <w:lang w:val="ru-RU"/>
        </w:rPr>
        <w:t>ское обоснование проекта. Задачи курсового проектирования</w:t>
      </w:r>
      <w:bookmarkEnd w:id="7"/>
    </w:p>
    <w:p w:rsidR="00F55310" w:rsidRDefault="00F55310" w:rsidP="007132FD">
      <w:pPr>
        <w:rPr>
          <w:lang w:val="ru-RU"/>
        </w:rPr>
      </w:pPr>
    </w:p>
    <w:p w:rsidR="00E50DCD" w:rsidRDefault="00E50DCD" w:rsidP="007132FD">
      <w:pPr>
        <w:rPr>
          <w:lang w:val="ru-RU"/>
        </w:rPr>
      </w:pPr>
      <w:r>
        <w:rPr>
          <w:lang w:val="ru-RU"/>
        </w:rPr>
        <w:t xml:space="preserve">В данном разделе, на основе анализа </w:t>
      </w:r>
      <w:r w:rsidR="00FA00EC">
        <w:rPr>
          <w:lang w:val="ru-RU"/>
        </w:rPr>
        <w:t>аналогичных программных решений</w:t>
      </w:r>
      <w:r>
        <w:rPr>
          <w:lang w:val="ru-RU"/>
        </w:rPr>
        <w:t xml:space="preserve"> выдвигаются требования</w:t>
      </w:r>
      <w:r w:rsidR="003F0EA5">
        <w:rPr>
          <w:lang w:val="ru-RU"/>
        </w:rPr>
        <w:t xml:space="preserve"> к функциональным характеристикам, к надежности</w:t>
      </w:r>
      <w:r>
        <w:rPr>
          <w:lang w:val="ru-RU"/>
        </w:rPr>
        <w:t>,</w:t>
      </w:r>
      <w:r w:rsidR="003F0EA5">
        <w:rPr>
          <w:lang w:val="ru-RU"/>
        </w:rPr>
        <w:t xml:space="preserve"> к графическому интерфейсу,</w:t>
      </w:r>
      <w:r>
        <w:rPr>
          <w:lang w:val="ru-RU"/>
        </w:rPr>
        <w:t xml:space="preserve"> которым должно удовлетворять приложение</w:t>
      </w:r>
      <w:r w:rsidR="001645E4">
        <w:rPr>
          <w:lang w:val="ru-RU"/>
        </w:rPr>
        <w:t>.</w:t>
      </w:r>
      <w:r w:rsidR="003F0EA5">
        <w:rPr>
          <w:lang w:val="ru-RU"/>
        </w:rPr>
        <w:t xml:space="preserve"> Также приводится обоснование необходимости разработки и назначение программы.</w:t>
      </w:r>
    </w:p>
    <w:p w:rsidR="00FA00EC" w:rsidRDefault="00FA00EC" w:rsidP="007132FD">
      <w:pPr>
        <w:rPr>
          <w:lang w:val="ru-RU"/>
        </w:rPr>
      </w:pPr>
    </w:p>
    <w:p w:rsidR="00FA00EC" w:rsidRDefault="00FA00EC" w:rsidP="00FA00EC">
      <w:pPr>
        <w:pStyle w:val="2"/>
        <w:rPr>
          <w:lang w:val="ru-RU"/>
        </w:rPr>
      </w:pPr>
      <w:bookmarkStart w:id="8" w:name="_Toc484718030"/>
      <w:r>
        <w:rPr>
          <w:lang w:val="ru-RU"/>
        </w:rPr>
        <w:t>Обоснование необходимости разработки</w:t>
      </w:r>
      <w:bookmarkEnd w:id="8"/>
    </w:p>
    <w:p w:rsidR="00FA00EC" w:rsidRDefault="00FA00EC" w:rsidP="00FA00EC">
      <w:pPr>
        <w:rPr>
          <w:lang w:val="ru-RU"/>
        </w:rPr>
      </w:pPr>
    </w:p>
    <w:p w:rsidR="00FA00EC" w:rsidRDefault="00B968D1" w:rsidP="00FA00EC">
      <w:pPr>
        <w:rPr>
          <w:lang w:val="ru-RU"/>
        </w:rPr>
      </w:pPr>
      <w:r>
        <w:rPr>
          <w:lang w:val="ru-RU"/>
        </w:rPr>
        <w:t xml:space="preserve">В настоящее время переход от обработки данных к обработке знаний является одним из приоритетных и перспективных направлений разработки искусственного интеллекта. Одним из главных направлений данного течения является логический вывод, который имеет хорошую базу методов. </w:t>
      </w:r>
    </w:p>
    <w:p w:rsidR="00B968D1" w:rsidRDefault="00B968D1" w:rsidP="00FA00EC">
      <w:pPr>
        <w:rPr>
          <w:lang w:val="ru-RU"/>
        </w:rPr>
      </w:pPr>
      <w:r>
        <w:rPr>
          <w:lang w:val="ru-RU"/>
        </w:rPr>
        <w:t>Программы</w:t>
      </w:r>
      <w:r w:rsidR="001E30E3">
        <w:rPr>
          <w:lang w:val="ru-RU"/>
        </w:rPr>
        <w:t>,</w:t>
      </w:r>
      <w:r>
        <w:rPr>
          <w:lang w:val="ru-RU"/>
        </w:rPr>
        <w:t xml:space="preserve"> рассмотренные в пункте 1.2</w:t>
      </w:r>
      <w:r w:rsidR="001E30E3">
        <w:rPr>
          <w:lang w:val="ru-RU"/>
        </w:rPr>
        <w:t>,</w:t>
      </w:r>
      <w:r>
        <w:rPr>
          <w:lang w:val="ru-RU"/>
        </w:rPr>
        <w:t xml:space="preserve"> имеют существенный недостаток в виде возможности логического вывода только в логике высказываний.</w:t>
      </w:r>
      <w:r w:rsidR="00A27015">
        <w:rPr>
          <w:lang w:val="ru-RU"/>
        </w:rPr>
        <w:t xml:space="preserve"> Модификация данных программ затруднена изменением их архитектуры. В связи с этим принято решение разработать собственную программу логического вывода в логике предикатов первого порядка методом деления дизъюнктов с использованием современных средств разработки программного обеспечения.</w:t>
      </w:r>
    </w:p>
    <w:p w:rsidR="006F1E38" w:rsidRDefault="006F1E38" w:rsidP="00FA00EC">
      <w:pPr>
        <w:rPr>
          <w:lang w:val="ru-RU"/>
        </w:rPr>
      </w:pPr>
    </w:p>
    <w:p w:rsidR="006F1E38" w:rsidRDefault="006F1E38" w:rsidP="006F1E38">
      <w:pPr>
        <w:pStyle w:val="2"/>
        <w:rPr>
          <w:lang w:val="ru-RU"/>
        </w:rPr>
      </w:pPr>
      <w:bookmarkStart w:id="9" w:name="_Toc484718031"/>
      <w:r>
        <w:rPr>
          <w:lang w:val="ru-RU"/>
        </w:rPr>
        <w:t>Постановка задачи на проектирование</w:t>
      </w:r>
      <w:bookmarkEnd w:id="9"/>
    </w:p>
    <w:p w:rsidR="006F1E38" w:rsidRDefault="006F1E38" w:rsidP="006F1E38">
      <w:pPr>
        <w:rPr>
          <w:lang w:val="ru-RU"/>
        </w:rPr>
      </w:pPr>
    </w:p>
    <w:p w:rsidR="006F1E38" w:rsidRPr="006F1E38" w:rsidRDefault="001F3C68" w:rsidP="006F1E38">
      <w:pPr>
        <w:rPr>
          <w:lang w:val="ru-RU"/>
        </w:rPr>
      </w:pPr>
      <w:r>
        <w:rPr>
          <w:lang w:val="ru-RU"/>
        </w:rPr>
        <w:t xml:space="preserve">Разрабатываемая программа предназначена для научного исследования логического вывода методом деления дизъюнктов в логике предикатов первого порядка. Основная цель данной программы разработка практического инструмента реализующий теоретическую базу метода деления дизъюнктов. </w:t>
      </w:r>
      <w:r w:rsidR="00DB0D63">
        <w:rPr>
          <w:lang w:val="ru-RU"/>
        </w:rPr>
        <w:t xml:space="preserve">Данная программа на целена на демонстрацию возможностей данного метода, а </w:t>
      </w:r>
      <w:proofErr w:type="gramStart"/>
      <w:r w:rsidR="00DB0D63">
        <w:rPr>
          <w:lang w:val="ru-RU"/>
        </w:rPr>
        <w:t>так же</w:t>
      </w:r>
      <w:proofErr w:type="gramEnd"/>
      <w:r w:rsidR="00DB0D63">
        <w:rPr>
          <w:lang w:val="ru-RU"/>
        </w:rPr>
        <w:t xml:space="preserve"> для практического применения как студентами так и преподавателями.</w:t>
      </w:r>
    </w:p>
    <w:p w:rsidR="00E50DCD" w:rsidRPr="00E50DCD" w:rsidRDefault="00FB2DAD" w:rsidP="00FB2DAD">
      <w:pPr>
        <w:tabs>
          <w:tab w:val="left" w:pos="6363"/>
        </w:tabs>
        <w:rPr>
          <w:lang w:val="ru-RU"/>
        </w:rPr>
      </w:pPr>
      <w:r>
        <w:rPr>
          <w:lang w:val="ru-RU"/>
        </w:rPr>
        <w:tab/>
      </w:r>
    </w:p>
    <w:bookmarkStart w:id="10" w:name="_Toc484718032"/>
    <w:p w:rsidR="001A1994" w:rsidRPr="00577A29" w:rsidRDefault="00DB0D63" w:rsidP="00577A29">
      <w:pPr>
        <w:pStyle w:val="2"/>
        <w:rPr>
          <w:rStyle w:val="a7"/>
          <w:b w:val="0"/>
        </w:rPr>
      </w:pPr>
      <w:r w:rsidRPr="00577A29">
        <w:rPr>
          <w:rStyle w:val="a7"/>
          <w:b w:val="0"/>
          <w:bCs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0512" behindDoc="0" locked="0" layoutInCell="0" allowOverlap="1" wp14:anchorId="444D092E" wp14:editId="5A6611A3">
                <wp:simplePos x="0" y="0"/>
                <wp:positionH relativeFrom="margin">
                  <wp:align>center</wp:align>
                </wp:positionH>
                <wp:positionV relativeFrom="margin">
                  <wp:posOffset>-448310</wp:posOffset>
                </wp:positionV>
                <wp:extent cx="6588760" cy="10189210"/>
                <wp:effectExtent l="0" t="0" r="21590" b="21590"/>
                <wp:wrapNone/>
                <wp:docPr id="1300" name="Группа 1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DB0D63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DB0D63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D092E" id="Группа 1300" o:spid="_x0000_s1186" style="position:absolute;left:0;text-align:left;margin-left:0;margin-top:-35.3pt;width:518.8pt;height:802.3pt;z-index:251840512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" o:allowincell="f">
                <v:rect id="Rectangle 43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Sh8MA&#10;AADdAAAADwAAAGRycy9kb3ducmV2LnhtbERP22rCQBB9F/yHZQq+6cYWSo2uEguBPhUb/YBhd5oE&#10;s7Mxu7nYr3cLhb7N4Vxnd5hsIwbqfO1YwXqVgCDWztRcKric8+UbCB+QDTaOScGdPBz289kOU+NG&#10;/qKhCKWIIexTVFCF0KZSel2RRb9yLXHkvl1nMUTYldJ0OMZw28jnJHmVFmuODRW29F6Rvha9VXAN&#10;0/CZlcVPvrkcN/p0zMb+lim1eJqyLYhAU/gX/7k/TJz/kqzh95t4gt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JSh8MAAADdAAAADwAAAAAAAAAAAAAAAACYAgAAZHJzL2Rv&#10;d25yZXYueG1sUEsFBgAAAAAEAAQA9QAAAIgDAAAAAA==&#10;" filled="f" strokeweight="2pt"/>
                <v:line id="Line 44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qW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ompYvgAAAN0AAAAPAAAAAAAAAAAAAAAAAKEC&#10;AABkcnMvZG93bnJldi54bWxQSwUGAAAAAAQABAD5AAAAjAMAAAAA&#10;" strokeweight="2pt"/>
                <v:line id="Line 45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7Pw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7s/DvgAAAN0AAAAPAAAAAAAAAAAAAAAAAKEC&#10;AABkcnMvZG93bnJldi54bWxQSwUGAAAAAAQABAD5AAAAjAMAAAAA&#10;" strokeweight="2pt"/>
                <v:line id="Line 46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Xt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/iyaw/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B1e3wQAAAN0AAAAPAAAAAAAAAAAAAAAA&#10;AKECAABkcnMvZG93bnJldi54bWxQSwUGAAAAAAQABAD5AAAAjwMAAAAA&#10;" strokeweight="2pt"/>
                <v:line id="Line 47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vyL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F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S/IsvgAAAN0AAAAPAAAAAAAAAAAAAAAAAKEC&#10;AABkcnMvZG93bnJldi54bWxQSwUGAAAAAAQABAD5AAAAjAMAAAAA&#10;" strokeweight="2pt"/>
                <v:line id="Line 48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lsW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D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mWxbvgAAAN0AAAAPAAAAAAAAAAAAAAAAAKEC&#10;AABkcnMvZG93bnJldi54bWxQSwUGAAAAAAQABAD5AAAAjAMAAAAA&#10;" strokeweight="2pt"/>
                <v:line id="Line 49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XJwM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fxYt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1cnAwQAAAN0AAAAPAAAAAAAAAAAAAAAA&#10;AKECAABkcnMvZG93bnJldi54bWxQSwUGAAAAAAQABAD5AAAAjwMAAAAA&#10;" strokeweight="2pt"/>
                <v:line id="Line 50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pdss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yeCK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KXbLDAAAA3QAAAA8AAAAAAAAAAAAA&#10;AAAAoQIAAGRycy9kb3ducmV2LnhtbFBLBQYAAAAABAAEAPkAAACRAwAAAAA=&#10;" strokeweight="2pt"/>
                <v:line id="Line 51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ew8IAAADd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b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Oew8IAAADdAAAADwAAAAAAAAAAAAAA&#10;AAChAgAAZHJzL2Rvd25yZXYueG1sUEsFBgAAAAAEAAQA+QAAAJADAAAAAA==&#10;" strokeweight="1pt"/>
                <v:line id="Line 52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XHac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0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lx2nDAAAA3QAAAA8AAAAAAAAAAAAA&#10;AAAAoQIAAGRycy9kb3ducmV2LnhtbFBLBQYAAAAABAAEAPkAAACRAwAAAAA=&#10;" strokeweight="2pt"/>
                <v:line id="Line 53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EG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Y/5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sBBjDAAAA3QAAAA8AAAAAAAAAAAAA&#10;AAAAoQIAAGRycy9kb3ducmV2LnhtbFBLBQYAAAAABAAEAPkAAACRAwAAAAA=&#10;" strokeweight="1pt"/>
                <v:rect id="Rectangle 54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cf88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NpnC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cf8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6aMIA&#10;AADdAAAADwAAAGRycy9kb3ducmV2LnhtbERPTWvDMAy9D/YfjAa9rU6aEdK0bgmFwK7NNthRxGqS&#10;LpYz22vTf18PBrvp8T613c9mFBdyfrCsIF0mIIhbqwfuFLy/1c8FCB+QNY6WScGNPOx3jw9bLLW9&#10;8pEuTehEDGFfooI+hKmU0rc9GfRLOxFH7mSdwRCh66R2eI3hZpSrJMmlwYFjQ48THXpqv5ofo6Cq&#10;zvPHd7PG2ssicbl+0V31qdTiaa42IALN4V/8537VcX6WZv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7po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iHM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L9KM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kiIc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Hh8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eL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oeH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Z8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0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wZ8M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C8a8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MfFM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QLxr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DB0D63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8oGc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2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8oGc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41239E" w:rsidRDefault="008F2A64" w:rsidP="00DB0D63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Ng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n4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42C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Pr="003148FB" w:rsidRDefault="008F2A64" w:rsidP="00DB0D63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proofErr w:type="spellStart"/>
      <w:r w:rsidR="003F2CE3" w:rsidRPr="00577A29">
        <w:rPr>
          <w:rStyle w:val="a7"/>
          <w:b w:val="0"/>
        </w:rPr>
        <w:t>Функциональные</w:t>
      </w:r>
      <w:proofErr w:type="spellEnd"/>
      <w:r w:rsidR="003F2CE3" w:rsidRPr="00577A29">
        <w:rPr>
          <w:rStyle w:val="a7"/>
          <w:b w:val="0"/>
        </w:rPr>
        <w:t xml:space="preserve"> </w:t>
      </w:r>
      <w:proofErr w:type="spellStart"/>
      <w:r w:rsidR="003F2CE3" w:rsidRPr="00577A29">
        <w:rPr>
          <w:rStyle w:val="a7"/>
          <w:b w:val="0"/>
        </w:rPr>
        <w:t>характеристики</w:t>
      </w:r>
      <w:bookmarkEnd w:id="10"/>
      <w:proofErr w:type="spellEnd"/>
    </w:p>
    <w:p w:rsidR="00577A29" w:rsidRDefault="00577A29" w:rsidP="007132FD">
      <w:pPr>
        <w:rPr>
          <w:lang w:val="ru-RU"/>
        </w:rPr>
      </w:pPr>
    </w:p>
    <w:p w:rsidR="00577A29" w:rsidRDefault="00577A29" w:rsidP="00577A29">
      <w:pPr>
        <w:rPr>
          <w:lang w:val="ru-RU"/>
        </w:rPr>
      </w:pPr>
      <w:r>
        <w:rPr>
          <w:lang w:val="ru-RU"/>
        </w:rPr>
        <w:t>Разрабатываемая программа должна обладать следующими характеристиками:</w:t>
      </w:r>
    </w:p>
    <w:p w:rsidR="00577A29" w:rsidRDefault="00324E77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Реализация дедуктивного метода логического вывода в логике предикатов первого порядка.</w:t>
      </w:r>
    </w:p>
    <w:p w:rsidR="00324E77" w:rsidRDefault="004F3985" w:rsidP="005260D4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Обработка исходных данных, которыми являются набор фактов, высказываний, выводимых высказываний, которые представлены в виде последовательности дизъюнкций – предикатов, разделенных дизъюнкцией.</w:t>
      </w:r>
    </w:p>
    <w:p w:rsidR="00324E77" w:rsidRDefault="00324E77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Возможность просмотра логов процесса вывода</w:t>
      </w:r>
    </w:p>
    <w:p w:rsidR="004F3985" w:rsidRDefault="004F3985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Сохранение в виде </w:t>
      </w:r>
      <w:proofErr w:type="gramStart"/>
      <w:r>
        <w:rPr>
          <w:lang w:val="ru-RU"/>
        </w:rPr>
        <w:t>файла</w:t>
      </w:r>
      <w:proofErr w:type="gramEnd"/>
      <w:r>
        <w:rPr>
          <w:lang w:val="ru-RU"/>
        </w:rPr>
        <w:t xml:space="preserve"> и загрузка базы знаний и всех сопутствующих пользовательских настроек</w:t>
      </w:r>
    </w:p>
    <w:p w:rsidR="00DD42E1" w:rsidRDefault="00DD42E1" w:rsidP="00994DB1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Реализация меню настроек, внутри которых возможно менять вид вводимых констант, изменение логики редактора высказываний.</w:t>
      </w:r>
    </w:p>
    <w:p w:rsidR="00905E2B" w:rsidRDefault="00905E2B" w:rsidP="00905E2B">
      <w:pPr>
        <w:rPr>
          <w:lang w:val="ru-RU"/>
        </w:rPr>
      </w:pPr>
    </w:p>
    <w:p w:rsidR="00905E2B" w:rsidRDefault="00E442B0" w:rsidP="00905E2B">
      <w:pPr>
        <w:pStyle w:val="2"/>
        <w:rPr>
          <w:lang w:val="ru-RU"/>
        </w:rPr>
      </w:pPr>
      <w:bookmarkStart w:id="11" w:name="_Toc484718033"/>
      <w:r>
        <w:rPr>
          <w:lang w:val="ru-RU"/>
        </w:rPr>
        <w:t>Требования к</w:t>
      </w:r>
      <w:r w:rsidR="00905E2B">
        <w:rPr>
          <w:lang w:val="ru-RU"/>
        </w:rPr>
        <w:t xml:space="preserve"> программной совместимости</w:t>
      </w:r>
      <w:bookmarkEnd w:id="11"/>
    </w:p>
    <w:p w:rsidR="00905E2B" w:rsidRDefault="00905E2B" w:rsidP="00A3694A">
      <w:pPr>
        <w:rPr>
          <w:lang w:val="ru-RU"/>
        </w:rPr>
      </w:pPr>
    </w:p>
    <w:p w:rsidR="00A3694A" w:rsidRPr="00A3694A" w:rsidRDefault="00A3694A" w:rsidP="00A3694A">
      <w:pPr>
        <w:rPr>
          <w:lang w:val="ru-RU"/>
        </w:rPr>
      </w:pPr>
      <w:r>
        <w:rPr>
          <w:lang w:val="ru-RU"/>
        </w:rPr>
        <w:t xml:space="preserve">Разрабатываемое программное обеспечение должно работать на всех современных операционных систем для рабочего стола: </w:t>
      </w:r>
      <w:r>
        <w:t>Windows</w:t>
      </w:r>
      <w:r>
        <w:rPr>
          <w:lang w:val="ru-RU"/>
        </w:rPr>
        <w:t xml:space="preserve"> 7/8/10, </w:t>
      </w:r>
      <w:proofErr w:type="spellStart"/>
      <w:r>
        <w:rPr>
          <w:lang w:val="ru-RU"/>
        </w:rPr>
        <w:t>Mac</w:t>
      </w:r>
      <w:proofErr w:type="spellEnd"/>
      <w:r w:rsidRPr="00A3694A">
        <w:rPr>
          <w:lang w:val="ru-RU"/>
        </w:rPr>
        <w:t xml:space="preserve"> </w:t>
      </w:r>
      <w:r>
        <w:t>OS</w:t>
      </w:r>
      <w:r w:rsidRPr="00A3694A"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, </w:t>
      </w:r>
      <w:r>
        <w:t>Ubuntu</w:t>
      </w:r>
      <w:r w:rsidRPr="00A3694A">
        <w:rPr>
          <w:lang w:val="ru-RU"/>
        </w:rPr>
        <w:t xml:space="preserve"> 16. </w:t>
      </w:r>
    </w:p>
    <w:p w:rsidR="00A3694A" w:rsidRDefault="00A3694A" w:rsidP="00A3694A">
      <w:pPr>
        <w:rPr>
          <w:lang w:val="ru-RU"/>
        </w:rPr>
      </w:pPr>
      <w:r>
        <w:rPr>
          <w:lang w:val="ru-RU"/>
        </w:rPr>
        <w:t>Также разрабатываемая программа должна одинаково выглядеть на всех современных операционных системах.</w:t>
      </w:r>
    </w:p>
    <w:p w:rsidR="00905E2B" w:rsidRPr="00905E2B" w:rsidRDefault="00905E2B" w:rsidP="00905E2B">
      <w:pPr>
        <w:rPr>
          <w:lang w:val="ru-RU"/>
        </w:rPr>
      </w:pPr>
    </w:p>
    <w:p w:rsidR="00FB4433" w:rsidRDefault="00FB4433" w:rsidP="00577A29">
      <w:pPr>
        <w:rPr>
          <w:lang w:val="ru-RU"/>
        </w:rPr>
      </w:pPr>
      <w:r>
        <w:rPr>
          <w:lang w:val="ru-RU"/>
        </w:rPr>
        <w:br w:type="page"/>
      </w:r>
    </w:p>
    <w:p w:rsidR="00FB7EAE" w:rsidRDefault="00FB7EAE" w:rsidP="00CC29F6">
      <w:pPr>
        <w:pStyle w:val="2"/>
        <w:rPr>
          <w:rStyle w:val="a7"/>
          <w:b w:val="0"/>
        </w:rPr>
      </w:pPr>
      <w:bookmarkStart w:id="12" w:name="_Toc484718034"/>
      <w:proofErr w:type="spellStart"/>
      <w:r w:rsidRPr="00CC29F6">
        <w:rPr>
          <w:rStyle w:val="a7"/>
          <w:b w:val="0"/>
        </w:rPr>
        <w:lastRenderedPageBreak/>
        <w:t>Требования</w:t>
      </w:r>
      <w:proofErr w:type="spellEnd"/>
      <w:r w:rsidRPr="00CC29F6">
        <w:rPr>
          <w:rStyle w:val="a7"/>
          <w:b w:val="0"/>
        </w:rPr>
        <w:t xml:space="preserve"> к </w:t>
      </w:r>
      <w:proofErr w:type="spellStart"/>
      <w:r w:rsidRPr="00CC29F6">
        <w:rPr>
          <w:rStyle w:val="a7"/>
          <w:b w:val="0"/>
        </w:rPr>
        <w:t>надежности</w:t>
      </w:r>
      <w:bookmarkEnd w:id="12"/>
      <w:proofErr w:type="spellEnd"/>
    </w:p>
    <w:p w:rsidR="00CC29F6" w:rsidRPr="00CC29F6" w:rsidRDefault="00CC29F6" w:rsidP="00CC29F6"/>
    <w:p w:rsidR="00FB7EAE" w:rsidRDefault="00FB7EAE" w:rsidP="007132FD">
      <w:pPr>
        <w:rPr>
          <w:lang w:val="ru-RU"/>
        </w:rPr>
      </w:pPr>
      <w:r w:rsidRPr="00FB7EAE">
        <w:rPr>
          <w:lang w:val="ru-RU"/>
        </w:rPr>
        <w:t>Надежное функционирование приложения должно быть обеспечено выполнением конечным пользователем р</w:t>
      </w:r>
      <w:r>
        <w:rPr>
          <w:lang w:val="ru-RU"/>
        </w:rPr>
        <w:t>яда требований по эксплуатации:</w:t>
      </w:r>
    </w:p>
    <w:p w:rsidR="00FB7EAE" w:rsidRDefault="00FB7EAE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Организация стабильной работы вычислительного устройства, в данном случае – </w:t>
      </w:r>
      <w:r w:rsidR="00CC29F6">
        <w:rPr>
          <w:lang w:val="ru-RU"/>
        </w:rPr>
        <w:t>персонального компьютера.</w:t>
      </w:r>
    </w:p>
    <w:p w:rsidR="00FB7EAE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Обеспечение </w:t>
      </w:r>
      <w:proofErr w:type="gramStart"/>
      <w:r>
        <w:rPr>
          <w:lang w:val="ru-RU"/>
        </w:rPr>
        <w:t>достаточных вычислительных мощностей</w:t>
      </w:r>
      <w:proofErr w:type="gramEnd"/>
      <w:r>
        <w:rPr>
          <w:lang w:val="ru-RU"/>
        </w:rPr>
        <w:t xml:space="preserve"> описанных в пункте 2.6.</w:t>
      </w:r>
    </w:p>
    <w:p w:rsidR="00365D38" w:rsidRDefault="00365D38" w:rsidP="007132FD">
      <w:pPr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62688" behindDoc="0" locked="0" layoutInCell="0" allowOverlap="1" wp14:anchorId="2FDEBF42" wp14:editId="0F5C1282">
                <wp:simplePos x="0" y="0"/>
                <wp:positionH relativeFrom="margin">
                  <wp:align>center</wp:align>
                </wp:positionH>
                <wp:positionV relativeFrom="margin">
                  <wp:posOffset>-461321</wp:posOffset>
                </wp:positionV>
                <wp:extent cx="6588760" cy="10189210"/>
                <wp:effectExtent l="0" t="0" r="21590" b="21590"/>
                <wp:wrapNone/>
                <wp:docPr id="987" name="Группа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8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365D38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365D38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EBF42" id="Группа 987" o:spid="_x0000_s1206" style="position:absolute;left:0;text-align:left;margin-left:0;margin-top:-36.3pt;width:518.8pt;height:802.3pt;z-index:25176268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" o:allowincell="f">
                <v:rect id="Rectangle 43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KfesEA&#10;AADcAAAADwAAAGRycy9kb3ducmV2LnhtbERPzYrCMBC+C/sOYRa8aeoeFltNS10Q9rRo9QGGZmyL&#10;zaQ2se369OYgePz4/rfZZFoxUO8aywpWywgEcWl1w5WC82m/WINwHllja5kU/JODLP2YbTHRduQj&#10;DYWvRAhhl6CC2vsukdKVNRl0S9sRB+5ie4M+wL6SuscxhJtWfkXRtzTYcGiosaOfmsprcTcKrn4a&#10;/vKqeOzj8y4uD7t8vN9ypeafU74B4Wnyb/HL/asVxOuwNpwJR0C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yn3rBAAAA3AAAAA8AAAAAAAAAAAAAAAAAmAIAAGRycy9kb3du&#10;cmV2LnhtbFBLBQYAAAAABAAEAPUAAACGAwAAAAA=&#10;" filled="f" strokeweight="2pt"/>
                <v:line id="Line 44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XI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6E1yDAAAAA3AAAAA8AAAAAAAAAAAAAAAAA&#10;oQIAAGRycy9kb3ducmV2LnhtbFBLBQYAAAAABAAEAPkAAACOAwAAAAA=&#10;" strokeweight="2pt"/>
                <v:line id="Line 45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oY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pn6GC9AAAA3AAAAA8AAAAAAAAAAAAAAAAAoQIA&#10;AGRycy9kb3ducmV2LnhtbFBLBQYAAAAABAAEAPkAAACLAwAAAAA=&#10;" strokeweight="2pt"/>
                <v:line id="Line 46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N+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rTfvAAAAA3AAAAA8AAAAAAAAAAAAAAAAA&#10;oQIAAGRycy9kb3ducmV2LnhtbFBLBQYAAAAABAAEAPkAAACOAwAAAAA=&#10;" strokeweight="2pt"/>
                <v:line id="Line 47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nTj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504zAAAAA3AAAAA8AAAAAAAAAAAAAAAAA&#10;oQIAAGRycy9kb3ducmV2LnhtbFBLBQYAAAAABAAEAPkAAACOAwAAAAA=&#10;" strokeweight="2pt"/>
                <v:line id="Line 48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2F8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b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1dhfDAAAA3AAAAA8AAAAAAAAAAAAA&#10;AAAAoQIAAGRycy9kb3ducmV2LnhtbFBLBQYAAAAABAAEAPkAAACRAwAAAAA=&#10;" strokeweight="2pt"/>
                <v:line id="Line 49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zuY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zQJ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c7mPDAAAA3AAAAA8AAAAAAAAAAAAA&#10;AAAAoQIAAGRycy9kb3ducmV2LnhtbFBLBQYAAAAABAAEAPkAAACRAwAAAAA=&#10;" strokeweight="2pt"/>
                <v:line id="Line 50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BL+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QS/jAAAAA3AAAAA8AAAAAAAAAAAAAAAAA&#10;oQIAAGRycy9kb3ducmV2LnhtbFBLBQYAAAAABAAEAPkAAACOAwAAAAA=&#10;" strokeweight="2pt"/>
                <v:line id="Line 51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FXPMUAAADcAAAADwAAAGRycy9kb3ducmV2LnhtbESPwW7CMBBE75X4B2uReisOHBBJMRGi&#10;RQJxqEr7AUu8jdPE68g2kPL1uFKlHkcz80azLAfbiQv50DhWMJ1kIIgrpxuuFXx+bJ8WIEJE1tg5&#10;JgU/FKBcjR6WWGh35Xe6HGMtEoRDgQpMjH0hZagMWQwT1xMn78t5izFJX0vt8ZrgtpOzLJtLiw2n&#10;BYM9bQxV7fFsFez96dBOb7WRJ9771+7tJQ/2W6nH8bB+BhFpiP/hv/ZOK8jz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FXPMUAAADcAAAADwAAAAAAAAAA&#10;AAAAAAChAgAAZHJzL2Rvd25yZXYueG1sUEsFBgAAAAAEAAQA+QAAAJMDAAAAAA==&#10;" strokeweight="1pt"/>
                <v:line id="Line 52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5wFM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o2mx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OcBTDAAAA3AAAAA8AAAAAAAAAAAAA&#10;AAAAoQIAAGRycy9kb3ducmV2LnhtbFBLBQYAAAAABAAEAPkAAACRAwAAAAA=&#10;" strokeweight="2pt"/>
                <v:line id="Line 53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m1cIAAADcAAAADwAAAGRycy9kb3ducmV2LnhtbERPS27CMBDdV+IO1iCxKw5doCbEQQiK&#10;BOqiKu0BhniIA/E4sg2Enr5eVOry6f3L5WA7cSMfWscKZtMMBHHtdMuNgu+v7fMriBCRNXaOScGD&#10;Aiyr0VOJhXZ3/qTbITYihXAoUIGJsS+kDLUhi2HqeuLEnZy3GBP0jdQe7yncdvIly+bSYsupwWBP&#10;a0P15XC1Cvb++H6Z/TRGHnnv37qPTR7sWanJeFgtQEQa4r/4z73TCvI8rU1n0hGQ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Jm1cIAAADcAAAADwAAAAAAAAAAAAAA&#10;AAChAgAAZHJzL2Rvd25yZXYueG1sUEsFBgAAAAAEAAQA+QAAAJADAAAAAA==&#10;" strokeweight="1pt"/>
                <v:rect id="Rectangle 54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MwsEA&#10;AADc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zL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qTML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Tvs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b4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XTvs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2Jb8A&#10;AADdAAAADwAAAGRycy9kb3ducmV2LnhtbERPTYvCMBC9L/gfwgje1kQRcatRiiB4tbsLexyasa02&#10;k5pErf/eLAje5vE+Z7XpbStu5EPjWMNkrEAQl840XGn4+d59LkCEiGywdUwaHhRgsx58rDAz7s4H&#10;uhWxEimEQ4Ya6hi7TMpQ1mQxjF1HnLij8xZjgr6SxuM9hdtWTpWaS4sNp4YaO9rWVJ6Lq9WQ56f+&#10;91J84S7IhfJzMzNV/qf1aNjnSxCR+vgWv9x7k+YrNYH/b9IJ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GXYlvwAAAN0AAAAPAAAAAAAAAAAAAAAAAJgCAABkcnMvZG93bnJl&#10;di54bWxQSwUGAAAAAAQABAD1AAAAhAMAAAAA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oUsEA&#10;AADdAAAADwAAAGRycy9kb3ducmV2LnhtbERPTWvDMAy9D/YfjAq7rXbLCFlWt4RBoddmLewoYi1J&#10;G8uZ7SXpv68Hg930eJ/a7Gbbi5F86BxrWC0VCOLamY4bDaeP/XMOIkRkg71j0nCjALvt48MGC+Mm&#10;PtJYxUakEA4FamhjHAopQ92SxbB0A3Hivpy3GBP0jTQepxRue7lWKpMWO04NLQ703lJ9rX6shrK8&#10;zOfv6hX3QebKZ+bFNOWn1k+LuXwDEWmO/+I/98Gk+Uqt4febdIL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6FL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dNycAA&#10;AADdAAAADwAAAGRycy9kb3ducmV2LnhtbERPTYvCMBC9L/gfwgh7WxNXEa1GKYLg1boLexyasa02&#10;k5pktfvvjSDsbR7vc1ab3rbiRj40jjWMRwoEcelMw5WGr+PuYw4iRGSDrWPS8EcBNuvB2woz4+58&#10;oFsRK5FCOGSooY6xy6QMZU0Ww8h1xIk7OW8xJugraTzeU7ht5adSM2mx4dRQY0fbmspL8Ws15Pm5&#10;/74WC9wFOVd+Zqamyn+0fh/2+RJEpD7+i1/uvUnzlZrA85t0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dNyc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7VvcEA&#10;AADdAAAADwAAAGRycy9kb3ducmV2LnhtbERPTWvDMAy9D/YfjAa7rfZGCGlWt4RBYdelLfQoYi1J&#10;G8uZ7TXZv58Lhd70eJ9abWY7iAv50DvW8LpQIIgbZ3puNex325cCRIjIBgfHpOGPAmzWjw8rLI2b&#10;+IsudWxFCuFQooYuxrGUMjQdWQwLNxIn7tt5izFB30rjcUrhdpBvSuXSYs+pocORPjpqzvWv1VBV&#10;p/nwUy9xG2ShfG4y01ZHrZ+f5uodRKQ53sU396dJ85XK4PpNOkG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u1b3BAAAA3Q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365D38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wJsAA&#10;AADdAAAADwAAAGRycy9kb3ducmV2LnhtbERPTYvCMBC9L/gfwgh7WxMXFa1GKYLg1boLexyasa02&#10;k5pktfvvjSDsbR7vc1ab3rbiRj40jjWMRwoEcelMw5WGr+PuYw4iRGSDrWPS8EcBNuvB2woz4+58&#10;oFsRK5FCOGSooY6xy6QMZU0Ww8h1xIk7OW8xJugraTzeU7ht5adSM2mx4dRQY0fbmspL8Ws15Pm5&#10;/74WC9wFOVd+Ziamyn+0fh/2+RJEpD7+i1/uvUnzlZrC85t0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JwJs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41239E" w:rsidRDefault="008F2A64" w:rsidP="00365D38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uUcIA&#10;AADdAAAADwAAAGRycy9kb3ducmV2LnhtbESPQYvCMBCF74L/IYywN01dFtFqWoogeLXugsehGdtq&#10;M6lJVuu/N8LC3mZ4733zZpMPphN3cr61rGA+S0AQV1a3XCv4Pu6mSxA+IGvsLJOCJ3nIs/Fog6m2&#10;Dz7QvQy1iBD2KSpoQuhTKX3VkEE/sz1x1M7WGQxxdbXUDh8Rbjr5mSQLabDleKHBnrYNVdfy1ygo&#10;isvwcytXuPNymbiF/tJ1cVLqYzIUaxCBhvBv/kvvdawfifD+Jo4g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O5R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Pr="003148FB" w:rsidRDefault="008F2A64" w:rsidP="00365D38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lang w:val="ru-RU"/>
        </w:rPr>
        <w:t>Со стороны разработчика приложение гарантирует корректную обработку всех входных данных, и если они не соответствуют желаемым, то оповещение об этом пользователя</w:t>
      </w:r>
      <w:r w:rsidR="001645E4">
        <w:rPr>
          <w:lang w:val="ru-RU"/>
        </w:rPr>
        <w:t>.</w:t>
      </w:r>
    </w:p>
    <w:p w:rsidR="00365D38" w:rsidRDefault="00365D38" w:rsidP="007132FD">
      <w:pPr>
        <w:rPr>
          <w:lang w:val="ru-RU"/>
        </w:rPr>
      </w:pPr>
    </w:p>
    <w:p w:rsidR="00365D38" w:rsidRDefault="00814A95" w:rsidP="00CC29F6">
      <w:pPr>
        <w:pStyle w:val="2"/>
        <w:rPr>
          <w:rStyle w:val="a7"/>
          <w:b w:val="0"/>
        </w:rPr>
      </w:pPr>
      <w:bookmarkStart w:id="13" w:name="_Toc484718035"/>
      <w:proofErr w:type="spellStart"/>
      <w:r w:rsidRPr="00CC29F6">
        <w:rPr>
          <w:rStyle w:val="a7"/>
          <w:b w:val="0"/>
        </w:rPr>
        <w:t>Условия</w:t>
      </w:r>
      <w:proofErr w:type="spellEnd"/>
      <w:r w:rsidRPr="00CC29F6">
        <w:rPr>
          <w:rStyle w:val="a7"/>
          <w:b w:val="0"/>
        </w:rPr>
        <w:t xml:space="preserve"> </w:t>
      </w:r>
      <w:proofErr w:type="spellStart"/>
      <w:r w:rsidRPr="00CC29F6">
        <w:rPr>
          <w:rStyle w:val="a7"/>
          <w:b w:val="0"/>
        </w:rPr>
        <w:t>эксплуатации</w:t>
      </w:r>
      <w:bookmarkEnd w:id="13"/>
      <w:proofErr w:type="spellEnd"/>
    </w:p>
    <w:p w:rsidR="00CC29F6" w:rsidRPr="00CC29F6" w:rsidRDefault="00CC29F6" w:rsidP="00CC29F6"/>
    <w:p w:rsidR="00814A95" w:rsidRDefault="00CC29F6" w:rsidP="007132FD">
      <w:pPr>
        <w:rPr>
          <w:lang w:val="ru-RU"/>
        </w:rPr>
      </w:pPr>
      <w:r>
        <w:rPr>
          <w:lang w:val="ru-RU"/>
        </w:rPr>
        <w:t>Минимальные системные требования, которые необходимы для корректной работы программного обеспечения:</w:t>
      </w:r>
    </w:p>
    <w:p w:rsidR="00814A95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32-х разрядный процессор с тактовой частотой 1 </w:t>
      </w:r>
      <w:proofErr w:type="spellStart"/>
      <w:r>
        <w:rPr>
          <w:lang w:val="ru-RU"/>
        </w:rPr>
        <w:t>Ггц</w:t>
      </w:r>
      <w:proofErr w:type="spellEnd"/>
      <w:r>
        <w:rPr>
          <w:lang w:val="ru-RU"/>
        </w:rPr>
        <w:t xml:space="preserve"> или выше</w:t>
      </w:r>
    </w:p>
    <w:p w:rsidR="00CC29F6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1 Гб ОЗУ</w:t>
      </w:r>
    </w:p>
    <w:p w:rsidR="00814A95" w:rsidRDefault="00CC29F6" w:rsidP="00994DB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30 Мб свободного места на жестком диске </w:t>
      </w:r>
    </w:p>
    <w:p w:rsidR="00CC29F6" w:rsidRDefault="00CC29F6" w:rsidP="007132FD">
      <w:pPr>
        <w:pStyle w:val="afff0"/>
        <w:ind w:left="709"/>
        <w:rPr>
          <w:rStyle w:val="a7"/>
        </w:rPr>
      </w:pPr>
    </w:p>
    <w:p w:rsidR="00AF09AF" w:rsidRPr="00DF495B" w:rsidRDefault="00AF09AF" w:rsidP="00CC29F6">
      <w:pPr>
        <w:pStyle w:val="2"/>
        <w:rPr>
          <w:rStyle w:val="a7"/>
          <w:b w:val="0"/>
          <w:lang w:val="ru-RU"/>
        </w:rPr>
      </w:pPr>
      <w:bookmarkStart w:id="14" w:name="_Toc484718036"/>
      <w:r w:rsidRPr="00DF495B">
        <w:rPr>
          <w:rStyle w:val="a7"/>
          <w:b w:val="0"/>
          <w:lang w:val="ru-RU"/>
        </w:rPr>
        <w:t>Требования к исходным кодам и языкам программирования</w:t>
      </w:r>
      <w:bookmarkEnd w:id="14"/>
    </w:p>
    <w:p w:rsidR="00CC29F6" w:rsidRPr="00094DA6" w:rsidRDefault="00CC29F6" w:rsidP="007132FD">
      <w:pPr>
        <w:pStyle w:val="afff0"/>
        <w:ind w:left="709"/>
        <w:rPr>
          <w:rStyle w:val="a7"/>
        </w:rPr>
      </w:pPr>
    </w:p>
    <w:p w:rsidR="004F0413" w:rsidRPr="00C106E4" w:rsidRDefault="004F0413" w:rsidP="007132FD">
      <w:pPr>
        <w:rPr>
          <w:rStyle w:val="apple-converted-space"/>
          <w:color w:val="000000" w:themeColor="text1"/>
          <w:lang w:val="ru-RU"/>
        </w:rPr>
      </w:pPr>
      <w:r w:rsidRPr="00C106E4">
        <w:rPr>
          <w:rStyle w:val="apple-converted-space"/>
          <w:color w:val="000000" w:themeColor="text1"/>
          <w:lang w:val="ru-RU"/>
        </w:rPr>
        <w:t xml:space="preserve">Программное обеспечение должно быть разработано на </w:t>
      </w:r>
      <w:r w:rsidR="00CC29F6">
        <w:rPr>
          <w:rStyle w:val="apple-converted-space"/>
          <w:color w:val="000000" w:themeColor="text1"/>
          <w:lang w:val="ru-RU"/>
        </w:rPr>
        <w:t>С++</w:t>
      </w:r>
      <w:r w:rsidRPr="00C106E4">
        <w:rPr>
          <w:rStyle w:val="apple-converted-space"/>
          <w:color w:val="000000" w:themeColor="text1"/>
          <w:lang w:val="ru-RU"/>
        </w:rPr>
        <w:t xml:space="preserve"> </w:t>
      </w:r>
      <w:r w:rsidR="00CC29F6">
        <w:rPr>
          <w:rStyle w:val="apple-converted-space"/>
          <w:color w:val="000000" w:themeColor="text1"/>
          <w:lang w:val="ru-RU"/>
        </w:rPr>
        <w:t xml:space="preserve">для достижения наибольшей производительности. </w:t>
      </w:r>
    </w:p>
    <w:p w:rsidR="00CC29F6" w:rsidRDefault="00CC29F6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bookmarkStart w:id="15" w:name="_Toc484718037"/>
    <w:p w:rsidR="00CF3212" w:rsidRDefault="00CC29F6" w:rsidP="007132FD">
      <w:pPr>
        <w:pStyle w:val="2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42560" behindDoc="0" locked="0" layoutInCell="0" allowOverlap="1" wp14:anchorId="1CF35441" wp14:editId="3DF3F431">
                <wp:simplePos x="0" y="0"/>
                <wp:positionH relativeFrom="margin">
                  <wp:align>center</wp:align>
                </wp:positionH>
                <wp:positionV relativeFrom="margin">
                  <wp:posOffset>-429895</wp:posOffset>
                </wp:positionV>
                <wp:extent cx="6588760" cy="10189210"/>
                <wp:effectExtent l="0" t="0" r="21590" b="21590"/>
                <wp:wrapNone/>
                <wp:docPr id="1320" name="Группа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3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CC29F6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CC29F6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35441" id="Группа 1320" o:spid="_x0000_s1226" style="position:absolute;left:0;text-align:left;margin-left:0;margin-top:-33.85pt;width:518.8pt;height:802.3pt;z-index:251842560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" o:allowincell="f">
                <v:rect id="Rectangle 43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cO58IA&#10;AADdAAAADwAAAGRycy9kb3ducmV2LnhtbERPzYrCMBC+C75DGGFvmqqw2K5RqiB4Erf6AEMz2xab&#10;SW1i2/XpzcKCt/n4fme9HUwtOmpdZVnBfBaBIM6trrhQcL0cpisQziNrrC2Tgl9ysN2MR2tMtO35&#10;m7rMFyKEsEtQQel9k0jp8pIMupltiAP3Y1uDPsC2kLrFPoSbWi6i6FMarDg0lNjQvqT8lj2Mgpsf&#10;ulNaZM9DfN3F+XmX9o97qtTHZEi/QHga/Fv87z7qMH+5mMPfN+EE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9w7nwgAAAN0AAAAPAAAAAAAAAAAAAAAAAJgCAABkcnMvZG93&#10;bnJldi54bWxQSwUGAAAAAAQABAD1AAAAhwMAAAAA&#10;" filled="f" strokeweight="2pt"/>
                <v:line id="Line 44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c2OM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f4q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c2OMIAAADdAAAADwAAAAAAAAAAAAAA&#10;AAChAgAAZHJzL2Rvd25yZXYueG1sUEsFBgAAAAAEAAQA+QAAAJADAAAAAA==&#10;" strokeweight="2pt"/>
                <v:line id="Line 45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uTo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W5OjvgAAAN0AAAAPAAAAAAAAAAAAAAAAAKEC&#10;AABkcnMvZG93bnJldi54bWxQSwUGAAAAAAQABAD5AAAAjAMAAAAA&#10;" strokeweight="2pt"/>
                <v:line id="Line 46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IL18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ezb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IL18IAAADdAAAADwAAAAAAAAAAAAAA&#10;AAChAgAAZHJzL2Rvd25yZXYueG1sUEsFBgAAAAAEAAQA+QAAAJADAAAAAA==&#10;" strokeweight="2pt"/>
                <v:line id="Line 47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6uT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/q5MvgAAAN0AAAAPAAAAAAAAAAAAAAAAAKEC&#10;AABkcnMvZG93bnJldi54bWxQSwUGAAAAAAQABAD5AAAAjAMAAAAA&#10;" strokeweight="2pt"/>
                <v:line id="Line 48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wwO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j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LDA7vgAAAN0AAAAPAAAAAAAAAAAAAAAAAKEC&#10;AABkcnMvZG93bnJldi54bWxQSwUGAAAAAAQABAD5AAAAjAMAAAAA&#10;" strokeweight="2pt"/>
                <v:line id="Line 49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CVo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CVoMIAAADdAAAADwAAAAAAAAAAAAAA&#10;AAChAgAAZHJzL2Rvd25yZXYueG1sUEsFBgAAAAAEAAQA+QAAAJADAAAAAA==&#10;" strokeweight="2pt"/>
                <v:line id="Line 50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8B0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+F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/wHSxAAAAN0AAAAPAAAAAAAAAAAA&#10;AAAAAKECAABkcnMvZG93bnJldi54bWxQSwUGAAAAAAQABAD5AAAAkgMAAAAA&#10;" strokeweight="2pt"/>
                <v:line id="Line 51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Co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z5M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sKjxAAAAN0AAAAPAAAAAAAAAAAA&#10;AAAAAKECAABkcnMvZG93bnJldi54bWxQSwUGAAAAAAQABAD5AAAAkgMAAAAA&#10;" strokeweight="1pt"/>
                <v:line id="Line 52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CbCc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yEX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QmwnDAAAA3QAAAA8AAAAAAAAAAAAA&#10;AAAAoQIAAGRycy9kb3ducmV2LnhtbFBLBQYAAAAABAAEAPkAAACRAwAAAAA=&#10;" strokeweight="2pt"/>
                <v:line id="Line 53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lYeM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0fjXJ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ZWHjDAAAA3QAAAA8AAAAAAAAAAAAA&#10;AAAAoQIAAGRycy9kb3ducmV2LnhtbFBLBQYAAAAABAAEAPkAAACRAwAAAAA=&#10;" strokeweight="1pt"/>
                <v:rect id="Rectangle 54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Dk8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L9cpv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kOT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7mCMIA&#10;AADdAAAADwAAAGRycy9kb3ducmV2LnhtbERPTWvDMAy9D/ofjAq7LU6XUbK0bgmDwq7NVthRxGqS&#10;NpZT20uyf18PBrvp8T613c+mFyM531lWsEpSEMS11R03Cj4/Dk85CB+QNfaWScEPedjvFg9bLLSd&#10;+EhjFRoRQ9gXqKANYSik9HVLBn1iB+LIna0zGCJ0jdQOpxhuevmcpmtpsOPY0OJAby3V1+rbKCjL&#10;y3y6Va948DJP3Vq/6Kb8UupxOZcbEIHm8C/+c7/rOD/L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zuYI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+fM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s/n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358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b58AA&#10;AADdAAAADwAAAGRycy9kb3ducmV2LnhtbERPTYvCMBC9L/gfwgje1tTVFa1GKQuC1+0qeByasa02&#10;k5pErf9+Iwje5vE+Z7nuTCNu5HxtWcFomIAgLqyuuVSw+9t8zkD4gKyxsUwKHuRhvep9LDHV9s6/&#10;dMtDKWII+xQVVCG0qZS+qMigH9qWOHJH6wyGCF0ptcN7DDeN/EqSqTRYc2yosKWfiopzfjUKsuzU&#10;7S/5HDdezhI31RNdZgelBv0uW4AI1IW3+OXe6jh/PP6G5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vb58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lFk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+vM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UWQ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gC8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9NN/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9eALwgAAAN0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CC29F6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0ecMA&#10;AADdAAAADwAAAGRycy9kb3ducmV2LnhtbESPQWvCQBCF7wX/wzKCt7qxFtHoKkEQvJq20OOQHZNo&#10;djbubjX++86h0NsM781732x2g+vUnUJsPRuYTTNQxJW3LdcGPj8Or0tQMSFb7DyTgSdF2G1HLxvM&#10;rX/wie5lqpWEcMzRQJNSn2sdq4YcxqnviUU7++AwyRpqbQM+JNx1+i3LFtphy9LQYE/7hqpr+eMM&#10;FMVl+LqVKzxEvczCwr7buvg2ZjIeijWoREP6N/9dH63gz+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p0ecMAAADd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41239E" w:rsidRDefault="008F2A64" w:rsidP="00CC29F6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R4sAA&#10;AADdAAAADwAAAGRycy9kb3ducmV2LnhtbERPTYvCMBC9C/6HMAt7s+nqIlqNUgTBq10Fj0MzttVm&#10;UpOo3X9vFha8zeN9znLdm1Y8yPnGsoKvJAVBXFrdcKXg8LMdzUD4gKyxtUwKfsnDejUcLDHT9sl7&#10;ehShEjGEfYYK6hC6TEpf1mTQJ7YjjtzZOoMhQldJ7fAZw00rx2k6lQYbjg01drSpqbwWd6Mgzy/9&#10;8VbMcevlLHVT/a2r/KTU50efL0AE6sNb/O/e6Th/Mp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bR4sAAAADdAAAADwAAAAAAAAAAAAAAAACYAgAAZHJzL2Rvd25y&#10;ZXYueG1sUEsFBgAAAAAEAAQA9QAAAIUDAAAAAA==&#10;" filled="f" stroked="f" strokeweight=".25pt">
                  <v:textbox inset="1pt,1pt,1pt,1pt">
                    <w:txbxContent>
                      <w:p w:rsidR="008F2A64" w:rsidRPr="003148FB" w:rsidRDefault="008F2A64" w:rsidP="00CC29F6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CF3212">
        <w:rPr>
          <w:lang w:val="ru-RU"/>
        </w:rPr>
        <w:t>Требования к программной документации</w:t>
      </w:r>
      <w:bookmarkEnd w:id="15"/>
    </w:p>
    <w:p w:rsidR="00CC29F6" w:rsidRPr="00CC29F6" w:rsidRDefault="00CC29F6" w:rsidP="00CC29F6">
      <w:pPr>
        <w:rPr>
          <w:lang w:val="ru-RU"/>
        </w:rPr>
      </w:pPr>
    </w:p>
    <w:p w:rsidR="00CF3212" w:rsidRPr="00C106E4" w:rsidRDefault="00CF3212" w:rsidP="007132FD">
      <w:pPr>
        <w:rPr>
          <w:lang w:val="ru-RU"/>
        </w:rPr>
      </w:pPr>
      <w:r w:rsidRPr="00C106E4">
        <w:rPr>
          <w:lang w:val="ru-RU"/>
        </w:rPr>
        <w:t>Разрабатываемое приложение будет поставляться со следующей программной документацией:</w:t>
      </w:r>
    </w:p>
    <w:p w:rsidR="00CF3212" w:rsidRPr="00C106E4" w:rsidRDefault="00CF3212" w:rsidP="00994DB1">
      <w:pPr>
        <w:pStyle w:val="ab"/>
        <w:numPr>
          <w:ilvl w:val="0"/>
          <w:numId w:val="4"/>
        </w:numPr>
        <w:rPr>
          <w:lang w:val="ru-RU"/>
        </w:rPr>
      </w:pPr>
      <w:r w:rsidRPr="00C106E4">
        <w:rPr>
          <w:lang w:val="ru-RU"/>
        </w:rPr>
        <w:t>Руководство пользователя, которое включает в себя описание всех возможностей приложения и исчерпывающую информацию по назначению каждого элемента.</w:t>
      </w:r>
    </w:p>
    <w:p w:rsidR="00CF3212" w:rsidRDefault="00CF3212" w:rsidP="00994DB1">
      <w:pPr>
        <w:pStyle w:val="ab"/>
        <w:numPr>
          <w:ilvl w:val="0"/>
          <w:numId w:val="4"/>
        </w:numPr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с </w:t>
      </w:r>
      <w:proofErr w:type="spellStart"/>
      <w:r>
        <w:t>документацией</w:t>
      </w:r>
      <w:proofErr w:type="spellEnd"/>
      <w:r>
        <w:t>.</w:t>
      </w:r>
    </w:p>
    <w:p w:rsidR="00117726" w:rsidRDefault="00117726" w:rsidP="007132FD"/>
    <w:p w:rsidR="00117726" w:rsidRDefault="00C16D58" w:rsidP="007132FD">
      <w:pPr>
        <w:pStyle w:val="2"/>
        <w:rPr>
          <w:lang w:val="ru-RU"/>
        </w:rPr>
      </w:pPr>
      <w:bookmarkStart w:id="16" w:name="_Toc484718038"/>
      <w:r>
        <w:rPr>
          <w:lang w:val="ru-RU"/>
        </w:rPr>
        <w:t>Требования к интерфейсу</w:t>
      </w:r>
      <w:bookmarkEnd w:id="16"/>
    </w:p>
    <w:p w:rsidR="00C16D58" w:rsidRDefault="00C16D58" w:rsidP="00C16D58">
      <w:pPr>
        <w:rPr>
          <w:lang w:val="ru-RU"/>
        </w:rPr>
      </w:pPr>
    </w:p>
    <w:p w:rsidR="00C16D58" w:rsidRDefault="00B2056F" w:rsidP="00C16D58">
      <w:pPr>
        <w:rPr>
          <w:lang w:val="ru-RU"/>
        </w:rPr>
      </w:pPr>
      <w:r>
        <w:rPr>
          <w:lang w:val="ru-RU"/>
        </w:rPr>
        <w:t xml:space="preserve">Интерфейс программы должен быть интуитивно понятным и наиболее простым для конечного пользователя. </w:t>
      </w:r>
      <w:r w:rsidR="0068786C">
        <w:rPr>
          <w:lang w:val="ru-RU"/>
        </w:rPr>
        <w:t>В процессе использование программы, пользователь должен получать необходимые сообщения об ошибках, предупреждений для того, чтобы правильно реагировать на состояние программы.</w:t>
      </w:r>
    </w:p>
    <w:p w:rsidR="0068786C" w:rsidRDefault="0068786C" w:rsidP="00C16D58">
      <w:pPr>
        <w:rPr>
          <w:lang w:val="ru-RU"/>
        </w:rPr>
      </w:pPr>
      <w:r>
        <w:rPr>
          <w:lang w:val="ru-RU"/>
        </w:rPr>
        <w:t>В общем случае интерфейс должен состоять и следующих элементов:</w:t>
      </w:r>
    </w:p>
    <w:p w:rsidR="0068786C" w:rsidRDefault="00DF32E8" w:rsidP="00994DB1">
      <w:pPr>
        <w:pStyle w:val="ab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Главное меню программы состоящее из создания нового проекта, открытия существующего, сохранения проекта, меню редактирования, внутри которого возможна смена шрифта, отмена последнего действия в редакторе высказываний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. Меню настроек, имеющее возможность подстроить программу под нужны пользователя. Меню помощи, которое будет содержать пользовательскую документацию.</w:t>
      </w:r>
    </w:p>
    <w:p w:rsidR="00DF32E8" w:rsidRDefault="00DF32E8" w:rsidP="00994DB1">
      <w:pPr>
        <w:pStyle w:val="ab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Окно настроек, в котором будут находится пункты </w:t>
      </w:r>
      <w:proofErr w:type="gramStart"/>
      <w:r>
        <w:rPr>
          <w:lang w:val="ru-RU"/>
        </w:rPr>
        <w:t>меню</w:t>
      </w:r>
      <w:proofErr w:type="gramEnd"/>
      <w:r>
        <w:rPr>
          <w:lang w:val="ru-RU"/>
        </w:rPr>
        <w:t xml:space="preserve"> установленные заказчиком: начало констант с прописных и строчных символов, </w:t>
      </w:r>
      <w:proofErr w:type="spellStart"/>
      <w:r>
        <w:rPr>
          <w:lang w:val="ru-RU"/>
        </w:rPr>
        <w:t>автоподстановка</w:t>
      </w:r>
      <w:proofErr w:type="spellEnd"/>
      <w:r>
        <w:rPr>
          <w:lang w:val="ru-RU"/>
        </w:rPr>
        <w:t xml:space="preserve"> истинной импликации.</w:t>
      </w:r>
    </w:p>
    <w:p w:rsidR="00DF32E8" w:rsidRPr="0068786C" w:rsidRDefault="00DF32E8" w:rsidP="00994DB1">
      <w:pPr>
        <w:pStyle w:val="ab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Окно редактирования высказываний, содержащее редактор высказываний, окно логов.</w:t>
      </w:r>
    </w:p>
    <w:p w:rsidR="00FB4433" w:rsidRDefault="00FB4433" w:rsidP="007132FD">
      <w:pPr>
        <w:ind w:firstLine="0"/>
        <w:rPr>
          <w:lang w:val="ru-RU"/>
        </w:rPr>
      </w:pPr>
      <w:r>
        <w:rPr>
          <w:lang w:val="ru-RU"/>
        </w:rPr>
        <w:br w:type="page"/>
      </w:r>
    </w:p>
    <w:bookmarkStart w:id="17" w:name="_Toc484718039"/>
    <w:p w:rsidR="00B436AB" w:rsidRDefault="00602B27" w:rsidP="007132FD">
      <w:pPr>
        <w:pStyle w:val="2"/>
        <w:rPr>
          <w:lang w:val="ru-RU"/>
        </w:rPr>
      </w:pPr>
      <w:r w:rsidRPr="001508E7">
        <w:rPr>
          <w:rStyle w:val="a7"/>
          <w:b w:val="0"/>
          <w:noProof/>
          <w:lang w:val="ru-RU"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783168" behindDoc="0" locked="0" layoutInCell="0" allowOverlap="1" wp14:anchorId="365A6A09" wp14:editId="45A2BD5A">
                <wp:simplePos x="0" y="0"/>
                <wp:positionH relativeFrom="margin">
                  <wp:align>center</wp:align>
                </wp:positionH>
                <wp:positionV relativeFrom="margin">
                  <wp:posOffset>-457835</wp:posOffset>
                </wp:positionV>
                <wp:extent cx="6588760" cy="10189210"/>
                <wp:effectExtent l="0" t="0" r="21590" b="21590"/>
                <wp:wrapNone/>
                <wp:docPr id="548" name="Группа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41239E" w:rsidRDefault="008F2A64" w:rsidP="00602B27">
                              <w:pPr>
                                <w:pStyle w:val="aff8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A64" w:rsidRPr="003148FB" w:rsidRDefault="008F2A64" w:rsidP="00602B27">
                              <w:pPr>
                                <w:pStyle w:val="aff8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ТПЖА 09.03.01.024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A6A09" id="Группа 548" o:spid="_x0000_s1246" style="position:absolute;left:0;text-align:left;margin-left:0;margin-top:-36.05pt;width:518.8pt;height:802.3pt;z-index:251783168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" o:allowincell="f">
                <v:rect id="Rectangle 43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1UcQA&#10;AADcAAAADwAAAGRycy9kb3ducmV2LnhtbESP0WrCQBRE3wv+w3IF3+pG0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WdVHEAAAA3AAAAA8AAAAAAAAAAAAAAAAAmAIAAGRycy9k&#10;b3ducmV2LnhtbFBLBQYAAAAABAAEAPUAAACJAwAAAAA=&#10;" filled="f" strokeweight="2pt"/>
                <v:line id="Line 44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+n0L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Pp9C9AAAA3AAAAA8AAAAAAAAAAAAAAAAAoQIA&#10;AGRycy9kb3ducmV2LnhtbFBLBQYAAAAABAAEAPkAAACLAwAAAAA=&#10;" strokeweight="2pt"/>
                <v:line id="Line 45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05p8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dOafDAAAA3AAAAA8AAAAAAAAAAAAA&#10;AAAAoQIAAGRycy9kb3ducmV2LnhtbFBLBQYAAAAABAAEAPkAAACRAwAAAAA=&#10;" strokeweight="2pt"/>
                <v:line id="Line 46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Sh08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xy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0odPDAAAA3AAAAA8AAAAAAAAAAAAA&#10;AAAAoQIAAGRycy9kb3ducmV2LnhtbFBLBQYAAAAABAAEAPkAAACRAwAAAAA=&#10;" strokeweight="2pt"/>
                <v:line id="Line 47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ES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gESL8AAADcAAAADwAAAAAAAAAAAAAAAACh&#10;AgAAZHJzL2Rvd25yZXYueG1sUEsFBgAAAAAEAAQA+QAAAI0DAAAAAA==&#10;" strokeweight="2pt"/>
                <v:line id="Line 48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aP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qaP78AAADcAAAADwAAAAAAAAAAAAAAAACh&#10;AgAAZHJzL2Rvd25yZXYueG1sUEsFBgAAAAAEAAQA+QAAAI0DAAAAAA==&#10;" strokeweight="2pt"/>
                <v:line id="Line 49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  <v:line id="Line 50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r1r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I5q9a9AAAA3AAAAA8AAAAAAAAAAAAAAAAAoQIA&#10;AGRycy9kb3ducmV2LnhtbFBLBQYAAAAABAAEAPkAAACLAwAAAAA=&#10;" strokeweight="2pt"/>
                <v:line id="Line 51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<v:line id="Line 52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tb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IjbW29AAAA3AAAAA8AAAAAAAAAAAAAAAAAoQIA&#10;AGRycy9kb3ducmV2LnhtbFBLBQYAAAAABAAEAPkAAACLAwAAAAA=&#10;" strokeweight="2pt"/>
                <v:line id="Line 53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KRc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KRcUAAADcAAAADwAAAAAAAAAA&#10;AAAAAAChAgAAZHJzL2Rvd25yZXYueG1sUEsFBgAAAAAEAAQA+QAAAJMDAAAAAA==&#10;" strokeweight="1pt"/>
                <v:rect id="Rectangle 54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v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pbvs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+Jc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dA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v4l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Dys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s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PDys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vc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4CN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Xb3BAAAA3AAAAA8AAAAAAAAAAAAAAAAAmAIAAGRycy9kb3du&#10;cmV2LnhtbFBLBQYAAAAABAAEAPUAAACGAwAAAAA=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4Js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c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/fgmwgAAANwAAAAPAAAAAAAAAAAAAAAAAJgCAABkcnMvZG93&#10;bnJldi54bWxQSwUGAAAAAAQABAD1AAAAhwMAAAAA&#10;" filled="f" stroked="f" strokeweight=".25pt">
                  <v:textbox inset="1pt,1pt,1pt,1pt">
                    <w:txbxContent>
                      <w:p w:rsidR="008F2A64" w:rsidRDefault="008F2A64" w:rsidP="00602B27">
                        <w:pPr>
                          <w:pStyle w:val="af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sVL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ibFS+AAAA3AAAAA8AAAAAAAAAAAAAAAAAmAIAAGRycy9kb3ducmV2&#10;LnhtbFBLBQYAAAAABAAEAPUAAACDAwAAAAA=&#10;" filled="f" stroked="f" strokeweight=".25pt">
                  <v:textbox inset="1pt,1pt,1pt,1pt">
                    <w:txbxContent>
                      <w:p w:rsidR="008F2A64" w:rsidRPr="0041239E" w:rsidRDefault="008F2A64" w:rsidP="00602B27">
                        <w:pPr>
                          <w:pStyle w:val="aff8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Jz8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sg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7Jz8MAAADcAAAADwAAAAAAAAAAAAAAAACYAgAAZHJzL2Rv&#10;d25yZXYueG1sUEsFBgAAAAAEAAQA9QAAAIgDAAAAAA==&#10;" filled="f" stroked="f" strokeweight=".25pt">
                  <v:textbox inset="1pt,1pt,1pt,1pt">
                    <w:txbxContent>
                      <w:p w:rsidR="008F2A64" w:rsidRPr="003148FB" w:rsidRDefault="008F2A64" w:rsidP="00602B27">
                        <w:pPr>
                          <w:pStyle w:val="aff8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ТПЖА 09.03.01.024 ПЗ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9D7F9E">
        <w:rPr>
          <w:lang w:val="ru-RU"/>
        </w:rPr>
        <w:t>Выводы</w:t>
      </w:r>
      <w:bookmarkEnd w:id="17"/>
    </w:p>
    <w:p w:rsidR="00C16D58" w:rsidRPr="00C16D58" w:rsidRDefault="00C16D58" w:rsidP="00C16D58">
      <w:pPr>
        <w:rPr>
          <w:lang w:val="ru-RU"/>
        </w:rPr>
      </w:pPr>
    </w:p>
    <w:p w:rsidR="00FA1FC4" w:rsidRDefault="00602B27" w:rsidP="007132FD">
      <w:pPr>
        <w:rPr>
          <w:lang w:val="ru-RU"/>
        </w:rPr>
      </w:pPr>
      <w:r>
        <w:rPr>
          <w:lang w:val="ru-RU"/>
        </w:rPr>
        <w:t xml:space="preserve">В результате исследования аналогичных приложений было разработано расширенное техническое задание, которое в подробностях описывает требования, которые предъявляются к конечному продукту. </w:t>
      </w:r>
      <w:r w:rsidR="00074F04">
        <w:rPr>
          <w:lang w:val="ru-RU"/>
        </w:rPr>
        <w:t>Были определены технические требования к приложению,</w:t>
      </w:r>
      <w:r w:rsidR="008B2B00">
        <w:rPr>
          <w:lang w:val="ru-RU"/>
        </w:rPr>
        <w:t xml:space="preserve"> исходным кодам, </w:t>
      </w:r>
      <w:r w:rsidR="00074F04">
        <w:rPr>
          <w:lang w:val="ru-RU"/>
        </w:rPr>
        <w:t>док</w:t>
      </w:r>
      <w:r w:rsidR="007B0FC3">
        <w:rPr>
          <w:lang w:val="ru-RU"/>
        </w:rPr>
        <w:t>ументации, технико-экономическим показателям</w:t>
      </w:r>
      <w:r w:rsidR="008211F0">
        <w:rPr>
          <w:lang w:val="ru-RU"/>
        </w:rPr>
        <w:t>.</w:t>
      </w:r>
    </w:p>
    <w:p w:rsidR="00FA1FC4" w:rsidRDefault="00FA1FC4" w:rsidP="00FA1FC4">
      <w:pPr>
        <w:rPr>
          <w:lang w:val="ru-RU"/>
        </w:rPr>
      </w:pPr>
      <w:r>
        <w:rPr>
          <w:lang w:val="ru-RU"/>
        </w:rPr>
        <w:br w:type="page"/>
      </w:r>
    </w:p>
    <w:sectPr w:rsidR="00FA1FC4" w:rsidSect="00553971">
      <w:footerReference w:type="default" r:id="rId15"/>
      <w:pgSz w:w="11906" w:h="16838"/>
      <w:pgMar w:top="1134" w:right="850" w:bottom="1134" w:left="1701" w:header="850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3C" w:rsidRDefault="00322F3C" w:rsidP="00124199">
      <w:r>
        <w:separator/>
      </w:r>
    </w:p>
  </w:endnote>
  <w:endnote w:type="continuationSeparator" w:id="0">
    <w:p w:rsidR="00322F3C" w:rsidRDefault="00322F3C" w:rsidP="0012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E7F" w:rsidRDefault="00C93E7F">
    <w:pPr>
      <w:pStyle w:val="afd"/>
      <w:jc w:val="center"/>
    </w:pPr>
  </w:p>
  <w:p w:rsidR="00C93E7F" w:rsidRDefault="00C93E7F">
    <w:pPr>
      <w:pStyle w:val="af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1648917"/>
    </w:sdtPr>
    <w:sdtEndPr/>
    <w:sdtContent>
      <w:p w:rsidR="008F2A64" w:rsidRDefault="008F2A64" w:rsidP="004E11E3">
        <w:pPr>
          <w:pStyle w:val="afd"/>
          <w:tabs>
            <w:tab w:val="right" w:pos="8364"/>
          </w:tabs>
          <w:ind w:right="-284"/>
          <w:jc w:val="right"/>
        </w:pPr>
        <w:r>
          <w:ptab w:relativeTo="margin" w:alignment="right" w:leader="none"/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28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8F2A64" w:rsidRDefault="008F2A64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3C" w:rsidRDefault="00322F3C" w:rsidP="00124199">
      <w:r>
        <w:separator/>
      </w:r>
    </w:p>
  </w:footnote>
  <w:footnote w:type="continuationSeparator" w:id="0">
    <w:p w:rsidR="00322F3C" w:rsidRDefault="00322F3C" w:rsidP="0012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5C53"/>
    <w:multiLevelType w:val="hybridMultilevel"/>
    <w:tmpl w:val="50BE161A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CA7454"/>
    <w:multiLevelType w:val="hybridMultilevel"/>
    <w:tmpl w:val="841CCC54"/>
    <w:lvl w:ilvl="0" w:tplc="0868D18C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2D827D7"/>
    <w:multiLevelType w:val="hybridMultilevel"/>
    <w:tmpl w:val="1E365400"/>
    <w:lvl w:ilvl="0" w:tplc="B9F45C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284331"/>
    <w:multiLevelType w:val="hybridMultilevel"/>
    <w:tmpl w:val="CCA6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59B5609"/>
    <w:multiLevelType w:val="hybridMultilevel"/>
    <w:tmpl w:val="DC4AB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CD5493"/>
    <w:multiLevelType w:val="hybridMultilevel"/>
    <w:tmpl w:val="84ECF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3F367E"/>
    <w:multiLevelType w:val="hybridMultilevel"/>
    <w:tmpl w:val="6FEE6618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43F561C3"/>
    <w:multiLevelType w:val="hybridMultilevel"/>
    <w:tmpl w:val="6F98B6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79D0729"/>
    <w:multiLevelType w:val="hybridMultilevel"/>
    <w:tmpl w:val="C7687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6B105BD"/>
    <w:multiLevelType w:val="hybridMultilevel"/>
    <w:tmpl w:val="06460DFE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4C701E4"/>
    <w:multiLevelType w:val="hybridMultilevel"/>
    <w:tmpl w:val="5CA6B2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B24031A"/>
    <w:multiLevelType w:val="hybridMultilevel"/>
    <w:tmpl w:val="6366D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BBA002B"/>
    <w:multiLevelType w:val="hybridMultilevel"/>
    <w:tmpl w:val="60E6AAEE"/>
    <w:lvl w:ilvl="0" w:tplc="B9F45C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630622A"/>
    <w:multiLevelType w:val="hybridMultilevel"/>
    <w:tmpl w:val="3CD8B9DE"/>
    <w:lvl w:ilvl="0" w:tplc="B9F45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92F45D9"/>
    <w:multiLevelType w:val="hybridMultilevel"/>
    <w:tmpl w:val="C47EA682"/>
    <w:lvl w:ilvl="0" w:tplc="B9F45C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3"/>
  </w:num>
  <w:num w:numId="7">
    <w:abstractNumId w:val="6"/>
  </w:num>
  <w:num w:numId="8">
    <w:abstractNumId w:val="4"/>
  </w:num>
  <w:num w:numId="9">
    <w:abstractNumId w:val="18"/>
  </w:num>
  <w:num w:numId="10">
    <w:abstractNumId w:val="17"/>
  </w:num>
  <w:num w:numId="11">
    <w:abstractNumId w:val="19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7"/>
  </w:num>
  <w:num w:numId="18">
    <w:abstractNumId w:val="15"/>
  </w:num>
  <w:num w:numId="19">
    <w:abstractNumId w:val="14"/>
  </w:num>
  <w:num w:numId="2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AB"/>
    <w:rsid w:val="000006CA"/>
    <w:rsid w:val="00001D6C"/>
    <w:rsid w:val="0000402C"/>
    <w:rsid w:val="000055DB"/>
    <w:rsid w:val="00007BBE"/>
    <w:rsid w:val="00010DFB"/>
    <w:rsid w:val="0001170C"/>
    <w:rsid w:val="0001244D"/>
    <w:rsid w:val="0002069B"/>
    <w:rsid w:val="00021FD6"/>
    <w:rsid w:val="0002243D"/>
    <w:rsid w:val="00023954"/>
    <w:rsid w:val="00023CF3"/>
    <w:rsid w:val="00024028"/>
    <w:rsid w:val="00025A0F"/>
    <w:rsid w:val="0003047D"/>
    <w:rsid w:val="0003195E"/>
    <w:rsid w:val="00031B3D"/>
    <w:rsid w:val="00031BE3"/>
    <w:rsid w:val="0003222B"/>
    <w:rsid w:val="00033337"/>
    <w:rsid w:val="000337C1"/>
    <w:rsid w:val="0003433C"/>
    <w:rsid w:val="00036B92"/>
    <w:rsid w:val="000372B0"/>
    <w:rsid w:val="000422D3"/>
    <w:rsid w:val="00042834"/>
    <w:rsid w:val="00042E9C"/>
    <w:rsid w:val="000435A2"/>
    <w:rsid w:val="00043A75"/>
    <w:rsid w:val="00043C36"/>
    <w:rsid w:val="00044B5F"/>
    <w:rsid w:val="000457EB"/>
    <w:rsid w:val="0004686B"/>
    <w:rsid w:val="00052A07"/>
    <w:rsid w:val="00053CA9"/>
    <w:rsid w:val="000552AF"/>
    <w:rsid w:val="00055781"/>
    <w:rsid w:val="00056A8D"/>
    <w:rsid w:val="0006098E"/>
    <w:rsid w:val="000613A7"/>
    <w:rsid w:val="000638F9"/>
    <w:rsid w:val="0006397D"/>
    <w:rsid w:val="000639B9"/>
    <w:rsid w:val="00063E85"/>
    <w:rsid w:val="00065E09"/>
    <w:rsid w:val="00072222"/>
    <w:rsid w:val="00074916"/>
    <w:rsid w:val="00074F04"/>
    <w:rsid w:val="00081E24"/>
    <w:rsid w:val="000825E5"/>
    <w:rsid w:val="00082DC2"/>
    <w:rsid w:val="00082E1D"/>
    <w:rsid w:val="00083858"/>
    <w:rsid w:val="00083D9C"/>
    <w:rsid w:val="000844A5"/>
    <w:rsid w:val="0008560A"/>
    <w:rsid w:val="00085EE7"/>
    <w:rsid w:val="0008750A"/>
    <w:rsid w:val="00091AAA"/>
    <w:rsid w:val="00094DA6"/>
    <w:rsid w:val="00097E68"/>
    <w:rsid w:val="000A0F04"/>
    <w:rsid w:val="000A230D"/>
    <w:rsid w:val="000A37D5"/>
    <w:rsid w:val="000A54C1"/>
    <w:rsid w:val="000A6CFC"/>
    <w:rsid w:val="000B1866"/>
    <w:rsid w:val="000B194B"/>
    <w:rsid w:val="000B2536"/>
    <w:rsid w:val="000B3B26"/>
    <w:rsid w:val="000B3CC4"/>
    <w:rsid w:val="000B514E"/>
    <w:rsid w:val="000B60AD"/>
    <w:rsid w:val="000B6D3D"/>
    <w:rsid w:val="000C0AD4"/>
    <w:rsid w:val="000C638E"/>
    <w:rsid w:val="000C68EE"/>
    <w:rsid w:val="000C6BCA"/>
    <w:rsid w:val="000C760A"/>
    <w:rsid w:val="000D05FA"/>
    <w:rsid w:val="000D094B"/>
    <w:rsid w:val="000D15A2"/>
    <w:rsid w:val="000D240E"/>
    <w:rsid w:val="000D25E5"/>
    <w:rsid w:val="000D296C"/>
    <w:rsid w:val="000D4A38"/>
    <w:rsid w:val="000D4B6D"/>
    <w:rsid w:val="000D5D2B"/>
    <w:rsid w:val="000D6278"/>
    <w:rsid w:val="000E6EA9"/>
    <w:rsid w:val="000F2A4B"/>
    <w:rsid w:val="000F2D28"/>
    <w:rsid w:val="000F2F78"/>
    <w:rsid w:val="000F36B2"/>
    <w:rsid w:val="000F3C15"/>
    <w:rsid w:val="000F4532"/>
    <w:rsid w:val="000F5717"/>
    <w:rsid w:val="000F5852"/>
    <w:rsid w:val="001002A8"/>
    <w:rsid w:val="00100C4D"/>
    <w:rsid w:val="001019DD"/>
    <w:rsid w:val="0010224F"/>
    <w:rsid w:val="001028D9"/>
    <w:rsid w:val="0010395C"/>
    <w:rsid w:val="00104CE2"/>
    <w:rsid w:val="001051CB"/>
    <w:rsid w:val="00105B5A"/>
    <w:rsid w:val="0011093B"/>
    <w:rsid w:val="001119FA"/>
    <w:rsid w:val="001150F1"/>
    <w:rsid w:val="00115E84"/>
    <w:rsid w:val="00117726"/>
    <w:rsid w:val="001177D5"/>
    <w:rsid w:val="001219F6"/>
    <w:rsid w:val="00123B92"/>
    <w:rsid w:val="00124199"/>
    <w:rsid w:val="0012650C"/>
    <w:rsid w:val="00126E11"/>
    <w:rsid w:val="001277C6"/>
    <w:rsid w:val="00127902"/>
    <w:rsid w:val="00130D98"/>
    <w:rsid w:val="00132217"/>
    <w:rsid w:val="001354EA"/>
    <w:rsid w:val="0013622C"/>
    <w:rsid w:val="0013704A"/>
    <w:rsid w:val="0014029C"/>
    <w:rsid w:val="00140466"/>
    <w:rsid w:val="00140D5F"/>
    <w:rsid w:val="0014120A"/>
    <w:rsid w:val="00142B87"/>
    <w:rsid w:val="00143175"/>
    <w:rsid w:val="00143AAF"/>
    <w:rsid w:val="00144800"/>
    <w:rsid w:val="00144FFB"/>
    <w:rsid w:val="0014623D"/>
    <w:rsid w:val="00147665"/>
    <w:rsid w:val="00147D04"/>
    <w:rsid w:val="001508E7"/>
    <w:rsid w:val="001509A6"/>
    <w:rsid w:val="00153AA0"/>
    <w:rsid w:val="00154105"/>
    <w:rsid w:val="0015697E"/>
    <w:rsid w:val="001604BD"/>
    <w:rsid w:val="001616AA"/>
    <w:rsid w:val="001626C6"/>
    <w:rsid w:val="00162B4E"/>
    <w:rsid w:val="00163755"/>
    <w:rsid w:val="00164575"/>
    <w:rsid w:val="001645E4"/>
    <w:rsid w:val="00164752"/>
    <w:rsid w:val="00165637"/>
    <w:rsid w:val="00166E7C"/>
    <w:rsid w:val="00167AB2"/>
    <w:rsid w:val="0017386D"/>
    <w:rsid w:val="001747A5"/>
    <w:rsid w:val="0017494C"/>
    <w:rsid w:val="00175909"/>
    <w:rsid w:val="00176701"/>
    <w:rsid w:val="00176961"/>
    <w:rsid w:val="00176F46"/>
    <w:rsid w:val="00183400"/>
    <w:rsid w:val="00185458"/>
    <w:rsid w:val="001864CD"/>
    <w:rsid w:val="001866E6"/>
    <w:rsid w:val="00187B3E"/>
    <w:rsid w:val="00190121"/>
    <w:rsid w:val="00192BBE"/>
    <w:rsid w:val="00194569"/>
    <w:rsid w:val="00194F98"/>
    <w:rsid w:val="00196FE1"/>
    <w:rsid w:val="001970CB"/>
    <w:rsid w:val="001A190D"/>
    <w:rsid w:val="001A1994"/>
    <w:rsid w:val="001A1B9E"/>
    <w:rsid w:val="001A2B6B"/>
    <w:rsid w:val="001A58C5"/>
    <w:rsid w:val="001A5B62"/>
    <w:rsid w:val="001B2DC8"/>
    <w:rsid w:val="001B3C49"/>
    <w:rsid w:val="001B5B7B"/>
    <w:rsid w:val="001B6D2C"/>
    <w:rsid w:val="001B7ABE"/>
    <w:rsid w:val="001C02D6"/>
    <w:rsid w:val="001C05BC"/>
    <w:rsid w:val="001C16A7"/>
    <w:rsid w:val="001C3204"/>
    <w:rsid w:val="001C4B86"/>
    <w:rsid w:val="001C5952"/>
    <w:rsid w:val="001D05A7"/>
    <w:rsid w:val="001D1503"/>
    <w:rsid w:val="001D2B63"/>
    <w:rsid w:val="001D36AE"/>
    <w:rsid w:val="001D38C5"/>
    <w:rsid w:val="001D3928"/>
    <w:rsid w:val="001D419D"/>
    <w:rsid w:val="001D6027"/>
    <w:rsid w:val="001D73D3"/>
    <w:rsid w:val="001E1FC1"/>
    <w:rsid w:val="001E262B"/>
    <w:rsid w:val="001E30E3"/>
    <w:rsid w:val="001E4F22"/>
    <w:rsid w:val="001E700A"/>
    <w:rsid w:val="001E7F6A"/>
    <w:rsid w:val="001F065A"/>
    <w:rsid w:val="001F07EC"/>
    <w:rsid w:val="001F0DAA"/>
    <w:rsid w:val="001F1950"/>
    <w:rsid w:val="001F3BBF"/>
    <w:rsid w:val="001F3C68"/>
    <w:rsid w:val="001F5BA1"/>
    <w:rsid w:val="0020144A"/>
    <w:rsid w:val="002038EE"/>
    <w:rsid w:val="002052BB"/>
    <w:rsid w:val="00205F25"/>
    <w:rsid w:val="00206859"/>
    <w:rsid w:val="002101F5"/>
    <w:rsid w:val="002102A6"/>
    <w:rsid w:val="00210708"/>
    <w:rsid w:val="00210D01"/>
    <w:rsid w:val="002117A6"/>
    <w:rsid w:val="002132E2"/>
    <w:rsid w:val="00213A63"/>
    <w:rsid w:val="00214346"/>
    <w:rsid w:val="002153F3"/>
    <w:rsid w:val="00215961"/>
    <w:rsid w:val="00215A4E"/>
    <w:rsid w:val="002169FA"/>
    <w:rsid w:val="0021704D"/>
    <w:rsid w:val="00220E8A"/>
    <w:rsid w:val="00221125"/>
    <w:rsid w:val="002221B4"/>
    <w:rsid w:val="00222B2E"/>
    <w:rsid w:val="00223797"/>
    <w:rsid w:val="0022582A"/>
    <w:rsid w:val="002300EE"/>
    <w:rsid w:val="00231F80"/>
    <w:rsid w:val="002324B4"/>
    <w:rsid w:val="0023304C"/>
    <w:rsid w:val="002340D7"/>
    <w:rsid w:val="00237609"/>
    <w:rsid w:val="0024023B"/>
    <w:rsid w:val="00242958"/>
    <w:rsid w:val="00243555"/>
    <w:rsid w:val="00243DD4"/>
    <w:rsid w:val="00243E10"/>
    <w:rsid w:val="00245698"/>
    <w:rsid w:val="0024764F"/>
    <w:rsid w:val="00251E5E"/>
    <w:rsid w:val="002522E5"/>
    <w:rsid w:val="00252A6B"/>
    <w:rsid w:val="00253697"/>
    <w:rsid w:val="0025380A"/>
    <w:rsid w:val="00255B85"/>
    <w:rsid w:val="00260E89"/>
    <w:rsid w:val="00261242"/>
    <w:rsid w:val="0026242D"/>
    <w:rsid w:val="00262D72"/>
    <w:rsid w:val="0026372B"/>
    <w:rsid w:val="00263B8D"/>
    <w:rsid w:val="00263CF0"/>
    <w:rsid w:val="00263F17"/>
    <w:rsid w:val="002667F2"/>
    <w:rsid w:val="00267637"/>
    <w:rsid w:val="0027168A"/>
    <w:rsid w:val="00271F02"/>
    <w:rsid w:val="0027214D"/>
    <w:rsid w:val="002744DA"/>
    <w:rsid w:val="00275E81"/>
    <w:rsid w:val="00276C1A"/>
    <w:rsid w:val="00282B2A"/>
    <w:rsid w:val="00284F01"/>
    <w:rsid w:val="002857AF"/>
    <w:rsid w:val="00285C52"/>
    <w:rsid w:val="002875BD"/>
    <w:rsid w:val="00291EDC"/>
    <w:rsid w:val="00292A8E"/>
    <w:rsid w:val="00292D4F"/>
    <w:rsid w:val="0029350C"/>
    <w:rsid w:val="0029612D"/>
    <w:rsid w:val="00296F70"/>
    <w:rsid w:val="002A17F5"/>
    <w:rsid w:val="002A25E4"/>
    <w:rsid w:val="002A6773"/>
    <w:rsid w:val="002A6E2B"/>
    <w:rsid w:val="002B1D34"/>
    <w:rsid w:val="002B47E7"/>
    <w:rsid w:val="002B572D"/>
    <w:rsid w:val="002B637E"/>
    <w:rsid w:val="002B688A"/>
    <w:rsid w:val="002B6C18"/>
    <w:rsid w:val="002C092D"/>
    <w:rsid w:val="002C2D5F"/>
    <w:rsid w:val="002C2E55"/>
    <w:rsid w:val="002C3EF7"/>
    <w:rsid w:val="002C4AA1"/>
    <w:rsid w:val="002C5020"/>
    <w:rsid w:val="002C563F"/>
    <w:rsid w:val="002C5D60"/>
    <w:rsid w:val="002C6AB5"/>
    <w:rsid w:val="002C76D1"/>
    <w:rsid w:val="002D1485"/>
    <w:rsid w:val="002D3434"/>
    <w:rsid w:val="002D3BED"/>
    <w:rsid w:val="002D559B"/>
    <w:rsid w:val="002D58CD"/>
    <w:rsid w:val="002D5D74"/>
    <w:rsid w:val="002E08B7"/>
    <w:rsid w:val="002E1D8F"/>
    <w:rsid w:val="002E5DA1"/>
    <w:rsid w:val="002F03A6"/>
    <w:rsid w:val="002F0919"/>
    <w:rsid w:val="002F0DCF"/>
    <w:rsid w:val="002F0FA8"/>
    <w:rsid w:val="002F10DD"/>
    <w:rsid w:val="002F5A42"/>
    <w:rsid w:val="00300B5D"/>
    <w:rsid w:val="003015D7"/>
    <w:rsid w:val="00304E41"/>
    <w:rsid w:val="0030542D"/>
    <w:rsid w:val="00307F8B"/>
    <w:rsid w:val="003103BC"/>
    <w:rsid w:val="003148FB"/>
    <w:rsid w:val="00316233"/>
    <w:rsid w:val="00317D4D"/>
    <w:rsid w:val="00322F3C"/>
    <w:rsid w:val="00323DF6"/>
    <w:rsid w:val="00323F98"/>
    <w:rsid w:val="00324E77"/>
    <w:rsid w:val="0032675C"/>
    <w:rsid w:val="00327D04"/>
    <w:rsid w:val="003325D9"/>
    <w:rsid w:val="0033290C"/>
    <w:rsid w:val="00333699"/>
    <w:rsid w:val="00333FCC"/>
    <w:rsid w:val="00336AE2"/>
    <w:rsid w:val="003371F5"/>
    <w:rsid w:val="0033757A"/>
    <w:rsid w:val="00337F9D"/>
    <w:rsid w:val="00340423"/>
    <w:rsid w:val="00341232"/>
    <w:rsid w:val="003417F2"/>
    <w:rsid w:val="00341DBF"/>
    <w:rsid w:val="00341F50"/>
    <w:rsid w:val="003420FB"/>
    <w:rsid w:val="0034295C"/>
    <w:rsid w:val="00342FD6"/>
    <w:rsid w:val="003432C1"/>
    <w:rsid w:val="0034442C"/>
    <w:rsid w:val="00345C81"/>
    <w:rsid w:val="003475B4"/>
    <w:rsid w:val="003477B9"/>
    <w:rsid w:val="00347874"/>
    <w:rsid w:val="00354137"/>
    <w:rsid w:val="00356F5D"/>
    <w:rsid w:val="003576BC"/>
    <w:rsid w:val="00365155"/>
    <w:rsid w:val="003657BA"/>
    <w:rsid w:val="00365D38"/>
    <w:rsid w:val="003672A9"/>
    <w:rsid w:val="00370494"/>
    <w:rsid w:val="003711B7"/>
    <w:rsid w:val="00371286"/>
    <w:rsid w:val="003713CB"/>
    <w:rsid w:val="003729FC"/>
    <w:rsid w:val="0037349C"/>
    <w:rsid w:val="00373BAB"/>
    <w:rsid w:val="0037720D"/>
    <w:rsid w:val="00382B9F"/>
    <w:rsid w:val="00384666"/>
    <w:rsid w:val="0039061D"/>
    <w:rsid w:val="0039096D"/>
    <w:rsid w:val="00391FDC"/>
    <w:rsid w:val="0039377D"/>
    <w:rsid w:val="00395CB2"/>
    <w:rsid w:val="00395FC9"/>
    <w:rsid w:val="00396E0A"/>
    <w:rsid w:val="00397BAB"/>
    <w:rsid w:val="003A02DF"/>
    <w:rsid w:val="003A12B0"/>
    <w:rsid w:val="003A1499"/>
    <w:rsid w:val="003A2F3A"/>
    <w:rsid w:val="003A4633"/>
    <w:rsid w:val="003A5ACD"/>
    <w:rsid w:val="003A6138"/>
    <w:rsid w:val="003A68F5"/>
    <w:rsid w:val="003B0AA5"/>
    <w:rsid w:val="003B290F"/>
    <w:rsid w:val="003B2C05"/>
    <w:rsid w:val="003B3259"/>
    <w:rsid w:val="003B60F9"/>
    <w:rsid w:val="003B6A65"/>
    <w:rsid w:val="003B6B2F"/>
    <w:rsid w:val="003C0E13"/>
    <w:rsid w:val="003C1273"/>
    <w:rsid w:val="003C1889"/>
    <w:rsid w:val="003C2779"/>
    <w:rsid w:val="003C69B5"/>
    <w:rsid w:val="003C77C8"/>
    <w:rsid w:val="003D05BB"/>
    <w:rsid w:val="003D0894"/>
    <w:rsid w:val="003D1CE8"/>
    <w:rsid w:val="003D2670"/>
    <w:rsid w:val="003D358C"/>
    <w:rsid w:val="003D4933"/>
    <w:rsid w:val="003D62D7"/>
    <w:rsid w:val="003D6F2F"/>
    <w:rsid w:val="003D71BF"/>
    <w:rsid w:val="003D7703"/>
    <w:rsid w:val="003E39D0"/>
    <w:rsid w:val="003E7770"/>
    <w:rsid w:val="003F0266"/>
    <w:rsid w:val="003F0EA5"/>
    <w:rsid w:val="003F1EAC"/>
    <w:rsid w:val="003F24B0"/>
    <w:rsid w:val="003F2750"/>
    <w:rsid w:val="003F2CE3"/>
    <w:rsid w:val="003F4B68"/>
    <w:rsid w:val="003F5506"/>
    <w:rsid w:val="003F7BE0"/>
    <w:rsid w:val="003F7C7F"/>
    <w:rsid w:val="00402033"/>
    <w:rsid w:val="00402CF6"/>
    <w:rsid w:val="00402ECF"/>
    <w:rsid w:val="0040411B"/>
    <w:rsid w:val="0040617F"/>
    <w:rsid w:val="00410AA0"/>
    <w:rsid w:val="00411040"/>
    <w:rsid w:val="0041239E"/>
    <w:rsid w:val="00413AE9"/>
    <w:rsid w:val="00416BB3"/>
    <w:rsid w:val="00417556"/>
    <w:rsid w:val="00417954"/>
    <w:rsid w:val="00420B0E"/>
    <w:rsid w:val="00421EDD"/>
    <w:rsid w:val="004243D1"/>
    <w:rsid w:val="00426989"/>
    <w:rsid w:val="0043213A"/>
    <w:rsid w:val="00433D1B"/>
    <w:rsid w:val="00433EA5"/>
    <w:rsid w:val="00434E62"/>
    <w:rsid w:val="0043716A"/>
    <w:rsid w:val="0044236B"/>
    <w:rsid w:val="00443818"/>
    <w:rsid w:val="00443AA6"/>
    <w:rsid w:val="00444849"/>
    <w:rsid w:val="0045083F"/>
    <w:rsid w:val="00455430"/>
    <w:rsid w:val="00455479"/>
    <w:rsid w:val="004555CB"/>
    <w:rsid w:val="00455ABE"/>
    <w:rsid w:val="00457BAD"/>
    <w:rsid w:val="00463394"/>
    <w:rsid w:val="004642FE"/>
    <w:rsid w:val="00464601"/>
    <w:rsid w:val="0046652F"/>
    <w:rsid w:val="00470209"/>
    <w:rsid w:val="0047117C"/>
    <w:rsid w:val="0047427F"/>
    <w:rsid w:val="004747CB"/>
    <w:rsid w:val="00476004"/>
    <w:rsid w:val="004809F6"/>
    <w:rsid w:val="004828B0"/>
    <w:rsid w:val="00483D4F"/>
    <w:rsid w:val="00483EE4"/>
    <w:rsid w:val="00486FC4"/>
    <w:rsid w:val="00487043"/>
    <w:rsid w:val="00487162"/>
    <w:rsid w:val="004906C4"/>
    <w:rsid w:val="0049104A"/>
    <w:rsid w:val="00494CA2"/>
    <w:rsid w:val="004968E3"/>
    <w:rsid w:val="004A187B"/>
    <w:rsid w:val="004A264F"/>
    <w:rsid w:val="004A3840"/>
    <w:rsid w:val="004A5625"/>
    <w:rsid w:val="004A5893"/>
    <w:rsid w:val="004B1288"/>
    <w:rsid w:val="004B2098"/>
    <w:rsid w:val="004B2295"/>
    <w:rsid w:val="004B3BE7"/>
    <w:rsid w:val="004B4E4D"/>
    <w:rsid w:val="004B4F8D"/>
    <w:rsid w:val="004B61F1"/>
    <w:rsid w:val="004B6FCC"/>
    <w:rsid w:val="004B7619"/>
    <w:rsid w:val="004C06DC"/>
    <w:rsid w:val="004C1468"/>
    <w:rsid w:val="004C1825"/>
    <w:rsid w:val="004C3594"/>
    <w:rsid w:val="004C3AD5"/>
    <w:rsid w:val="004C46D4"/>
    <w:rsid w:val="004C5097"/>
    <w:rsid w:val="004C5537"/>
    <w:rsid w:val="004C600E"/>
    <w:rsid w:val="004D16A9"/>
    <w:rsid w:val="004D5045"/>
    <w:rsid w:val="004D637A"/>
    <w:rsid w:val="004D67E7"/>
    <w:rsid w:val="004D6E94"/>
    <w:rsid w:val="004D7C70"/>
    <w:rsid w:val="004E0F1C"/>
    <w:rsid w:val="004E11E3"/>
    <w:rsid w:val="004E2035"/>
    <w:rsid w:val="004E5846"/>
    <w:rsid w:val="004E7182"/>
    <w:rsid w:val="004F0413"/>
    <w:rsid w:val="004F0924"/>
    <w:rsid w:val="004F2D90"/>
    <w:rsid w:val="004F3985"/>
    <w:rsid w:val="004F4A7A"/>
    <w:rsid w:val="004F6898"/>
    <w:rsid w:val="004F6A51"/>
    <w:rsid w:val="004F7588"/>
    <w:rsid w:val="00500D46"/>
    <w:rsid w:val="005060B1"/>
    <w:rsid w:val="005063B7"/>
    <w:rsid w:val="005064A7"/>
    <w:rsid w:val="005066CF"/>
    <w:rsid w:val="005074F0"/>
    <w:rsid w:val="0051063D"/>
    <w:rsid w:val="00512023"/>
    <w:rsid w:val="00513614"/>
    <w:rsid w:val="005157EA"/>
    <w:rsid w:val="00516AC0"/>
    <w:rsid w:val="005179F2"/>
    <w:rsid w:val="005205D3"/>
    <w:rsid w:val="005212A0"/>
    <w:rsid w:val="00522530"/>
    <w:rsid w:val="0052322B"/>
    <w:rsid w:val="00524832"/>
    <w:rsid w:val="005260D4"/>
    <w:rsid w:val="005264FA"/>
    <w:rsid w:val="005265A1"/>
    <w:rsid w:val="005265D5"/>
    <w:rsid w:val="00526A75"/>
    <w:rsid w:val="0052734D"/>
    <w:rsid w:val="00531A07"/>
    <w:rsid w:val="0053341B"/>
    <w:rsid w:val="0053483B"/>
    <w:rsid w:val="00537DEA"/>
    <w:rsid w:val="00541517"/>
    <w:rsid w:val="00542A0D"/>
    <w:rsid w:val="00543030"/>
    <w:rsid w:val="005445CF"/>
    <w:rsid w:val="00545640"/>
    <w:rsid w:val="00551855"/>
    <w:rsid w:val="00553971"/>
    <w:rsid w:val="00557C3B"/>
    <w:rsid w:val="00565814"/>
    <w:rsid w:val="005710C4"/>
    <w:rsid w:val="00571192"/>
    <w:rsid w:val="00571A31"/>
    <w:rsid w:val="00571BE3"/>
    <w:rsid w:val="005724C3"/>
    <w:rsid w:val="00577A29"/>
    <w:rsid w:val="00577A67"/>
    <w:rsid w:val="00577DE7"/>
    <w:rsid w:val="0058065E"/>
    <w:rsid w:val="00580B1D"/>
    <w:rsid w:val="00580CB8"/>
    <w:rsid w:val="00582D64"/>
    <w:rsid w:val="00583F2F"/>
    <w:rsid w:val="00585111"/>
    <w:rsid w:val="00585602"/>
    <w:rsid w:val="00586DCD"/>
    <w:rsid w:val="00586F60"/>
    <w:rsid w:val="00591AC9"/>
    <w:rsid w:val="00591C6A"/>
    <w:rsid w:val="00591D93"/>
    <w:rsid w:val="00592A98"/>
    <w:rsid w:val="00592BD3"/>
    <w:rsid w:val="005937EC"/>
    <w:rsid w:val="00594CE9"/>
    <w:rsid w:val="005970B7"/>
    <w:rsid w:val="0059722D"/>
    <w:rsid w:val="005A3785"/>
    <w:rsid w:val="005B0539"/>
    <w:rsid w:val="005B0A77"/>
    <w:rsid w:val="005B0ECF"/>
    <w:rsid w:val="005B1BDE"/>
    <w:rsid w:val="005B2719"/>
    <w:rsid w:val="005B2766"/>
    <w:rsid w:val="005B27AD"/>
    <w:rsid w:val="005B3452"/>
    <w:rsid w:val="005B4BD5"/>
    <w:rsid w:val="005B67D8"/>
    <w:rsid w:val="005B6E25"/>
    <w:rsid w:val="005C0A68"/>
    <w:rsid w:val="005C175D"/>
    <w:rsid w:val="005C1C3E"/>
    <w:rsid w:val="005C2D32"/>
    <w:rsid w:val="005C4E4E"/>
    <w:rsid w:val="005C521E"/>
    <w:rsid w:val="005C726D"/>
    <w:rsid w:val="005C775F"/>
    <w:rsid w:val="005D0824"/>
    <w:rsid w:val="005D2047"/>
    <w:rsid w:val="005D2F1B"/>
    <w:rsid w:val="005D30D9"/>
    <w:rsid w:val="005D4622"/>
    <w:rsid w:val="005D4C25"/>
    <w:rsid w:val="005D4C48"/>
    <w:rsid w:val="005D61B8"/>
    <w:rsid w:val="005D65AC"/>
    <w:rsid w:val="005D726C"/>
    <w:rsid w:val="005E052E"/>
    <w:rsid w:val="005E0A7E"/>
    <w:rsid w:val="005E23BA"/>
    <w:rsid w:val="005E2AD1"/>
    <w:rsid w:val="005E4B66"/>
    <w:rsid w:val="005E4F79"/>
    <w:rsid w:val="005F2ABA"/>
    <w:rsid w:val="005F2BF0"/>
    <w:rsid w:val="005F3133"/>
    <w:rsid w:val="005F3769"/>
    <w:rsid w:val="005F38B9"/>
    <w:rsid w:val="005F3968"/>
    <w:rsid w:val="005F55A6"/>
    <w:rsid w:val="005F67D7"/>
    <w:rsid w:val="005F6BE3"/>
    <w:rsid w:val="005F7350"/>
    <w:rsid w:val="00600FE8"/>
    <w:rsid w:val="0060117D"/>
    <w:rsid w:val="00601FB2"/>
    <w:rsid w:val="00602B27"/>
    <w:rsid w:val="00604F89"/>
    <w:rsid w:val="00611AB9"/>
    <w:rsid w:val="00613BA1"/>
    <w:rsid w:val="00614393"/>
    <w:rsid w:val="00614ED9"/>
    <w:rsid w:val="006151DA"/>
    <w:rsid w:val="0061523D"/>
    <w:rsid w:val="00615D76"/>
    <w:rsid w:val="00615E42"/>
    <w:rsid w:val="0061663E"/>
    <w:rsid w:val="00621042"/>
    <w:rsid w:val="006217E2"/>
    <w:rsid w:val="00624542"/>
    <w:rsid w:val="00625FCF"/>
    <w:rsid w:val="00626F4D"/>
    <w:rsid w:val="0063030F"/>
    <w:rsid w:val="006339F8"/>
    <w:rsid w:val="00636CFE"/>
    <w:rsid w:val="00637900"/>
    <w:rsid w:val="006411DF"/>
    <w:rsid w:val="006422A9"/>
    <w:rsid w:val="00643923"/>
    <w:rsid w:val="00643B85"/>
    <w:rsid w:val="006450D9"/>
    <w:rsid w:val="00647296"/>
    <w:rsid w:val="00647F17"/>
    <w:rsid w:val="006506DF"/>
    <w:rsid w:val="0065122C"/>
    <w:rsid w:val="0065182E"/>
    <w:rsid w:val="00651DA2"/>
    <w:rsid w:val="00652607"/>
    <w:rsid w:val="006531C7"/>
    <w:rsid w:val="00653F36"/>
    <w:rsid w:val="00654149"/>
    <w:rsid w:val="00656AE8"/>
    <w:rsid w:val="006576A9"/>
    <w:rsid w:val="0065773A"/>
    <w:rsid w:val="00657ED0"/>
    <w:rsid w:val="006606FA"/>
    <w:rsid w:val="00661E1A"/>
    <w:rsid w:val="006646EC"/>
    <w:rsid w:val="00664A49"/>
    <w:rsid w:val="00664D31"/>
    <w:rsid w:val="006654BA"/>
    <w:rsid w:val="00665C0A"/>
    <w:rsid w:val="0066661F"/>
    <w:rsid w:val="00666D2F"/>
    <w:rsid w:val="00673FA6"/>
    <w:rsid w:val="00675FB3"/>
    <w:rsid w:val="00676213"/>
    <w:rsid w:val="006770CC"/>
    <w:rsid w:val="006822E1"/>
    <w:rsid w:val="00682793"/>
    <w:rsid w:val="00682C89"/>
    <w:rsid w:val="00682D90"/>
    <w:rsid w:val="0068627D"/>
    <w:rsid w:val="0068786C"/>
    <w:rsid w:val="00690801"/>
    <w:rsid w:val="00691468"/>
    <w:rsid w:val="00692BEB"/>
    <w:rsid w:val="00693ED3"/>
    <w:rsid w:val="0069450B"/>
    <w:rsid w:val="006953A3"/>
    <w:rsid w:val="00695BA3"/>
    <w:rsid w:val="00696B0A"/>
    <w:rsid w:val="006A03EC"/>
    <w:rsid w:val="006A3730"/>
    <w:rsid w:val="006A7E92"/>
    <w:rsid w:val="006B10C3"/>
    <w:rsid w:val="006B1672"/>
    <w:rsid w:val="006B4965"/>
    <w:rsid w:val="006B4EA4"/>
    <w:rsid w:val="006B5129"/>
    <w:rsid w:val="006B5498"/>
    <w:rsid w:val="006B5C8E"/>
    <w:rsid w:val="006B5DFB"/>
    <w:rsid w:val="006B6146"/>
    <w:rsid w:val="006B7672"/>
    <w:rsid w:val="006C0FE6"/>
    <w:rsid w:val="006C1E5F"/>
    <w:rsid w:val="006C206F"/>
    <w:rsid w:val="006C2E7B"/>
    <w:rsid w:val="006C4530"/>
    <w:rsid w:val="006C5C67"/>
    <w:rsid w:val="006C5D61"/>
    <w:rsid w:val="006D07AC"/>
    <w:rsid w:val="006D0839"/>
    <w:rsid w:val="006D0A25"/>
    <w:rsid w:val="006D1978"/>
    <w:rsid w:val="006D2686"/>
    <w:rsid w:val="006D339D"/>
    <w:rsid w:val="006D5302"/>
    <w:rsid w:val="006D7BFE"/>
    <w:rsid w:val="006E2FDA"/>
    <w:rsid w:val="006E3B5B"/>
    <w:rsid w:val="006E5AB1"/>
    <w:rsid w:val="006E6530"/>
    <w:rsid w:val="006F1E38"/>
    <w:rsid w:val="006F584F"/>
    <w:rsid w:val="006F5F15"/>
    <w:rsid w:val="006F73CA"/>
    <w:rsid w:val="0070231D"/>
    <w:rsid w:val="00702C0C"/>
    <w:rsid w:val="00702FCD"/>
    <w:rsid w:val="0070409A"/>
    <w:rsid w:val="0070499A"/>
    <w:rsid w:val="00705323"/>
    <w:rsid w:val="007056B6"/>
    <w:rsid w:val="00711DE8"/>
    <w:rsid w:val="00712064"/>
    <w:rsid w:val="007131F5"/>
    <w:rsid w:val="007132AA"/>
    <w:rsid w:val="007132FD"/>
    <w:rsid w:val="00713360"/>
    <w:rsid w:val="007139EF"/>
    <w:rsid w:val="00713CF8"/>
    <w:rsid w:val="007227B9"/>
    <w:rsid w:val="007232C3"/>
    <w:rsid w:val="00723C58"/>
    <w:rsid w:val="00723D05"/>
    <w:rsid w:val="007247EB"/>
    <w:rsid w:val="0072582B"/>
    <w:rsid w:val="00730591"/>
    <w:rsid w:val="00730612"/>
    <w:rsid w:val="00731C82"/>
    <w:rsid w:val="00732103"/>
    <w:rsid w:val="00733874"/>
    <w:rsid w:val="00737312"/>
    <w:rsid w:val="00742665"/>
    <w:rsid w:val="0074335E"/>
    <w:rsid w:val="00746A3D"/>
    <w:rsid w:val="00746BDE"/>
    <w:rsid w:val="00746EA5"/>
    <w:rsid w:val="0074752F"/>
    <w:rsid w:val="00750E2B"/>
    <w:rsid w:val="00751893"/>
    <w:rsid w:val="00751CF1"/>
    <w:rsid w:val="0075214E"/>
    <w:rsid w:val="00753D37"/>
    <w:rsid w:val="00753F2D"/>
    <w:rsid w:val="00754577"/>
    <w:rsid w:val="007553B5"/>
    <w:rsid w:val="0075716F"/>
    <w:rsid w:val="00757E4E"/>
    <w:rsid w:val="00760462"/>
    <w:rsid w:val="0076062B"/>
    <w:rsid w:val="0076124A"/>
    <w:rsid w:val="00761A99"/>
    <w:rsid w:val="00762B4F"/>
    <w:rsid w:val="007670A8"/>
    <w:rsid w:val="007676F4"/>
    <w:rsid w:val="00771576"/>
    <w:rsid w:val="00771E2A"/>
    <w:rsid w:val="00772B40"/>
    <w:rsid w:val="0077317A"/>
    <w:rsid w:val="00773319"/>
    <w:rsid w:val="0077674A"/>
    <w:rsid w:val="00780127"/>
    <w:rsid w:val="007803AF"/>
    <w:rsid w:val="00782971"/>
    <w:rsid w:val="00783BE6"/>
    <w:rsid w:val="0078428F"/>
    <w:rsid w:val="0078474F"/>
    <w:rsid w:val="007863F9"/>
    <w:rsid w:val="00786B61"/>
    <w:rsid w:val="00786D0A"/>
    <w:rsid w:val="00787FAE"/>
    <w:rsid w:val="00797AFC"/>
    <w:rsid w:val="007A16CA"/>
    <w:rsid w:val="007A2B43"/>
    <w:rsid w:val="007A3080"/>
    <w:rsid w:val="007A4575"/>
    <w:rsid w:val="007A4B8E"/>
    <w:rsid w:val="007A4BAC"/>
    <w:rsid w:val="007A6E6D"/>
    <w:rsid w:val="007A7536"/>
    <w:rsid w:val="007B00C6"/>
    <w:rsid w:val="007B0FC3"/>
    <w:rsid w:val="007B0FE6"/>
    <w:rsid w:val="007B156E"/>
    <w:rsid w:val="007B1C7E"/>
    <w:rsid w:val="007B2203"/>
    <w:rsid w:val="007B3B1C"/>
    <w:rsid w:val="007B495C"/>
    <w:rsid w:val="007B4E29"/>
    <w:rsid w:val="007B5E9D"/>
    <w:rsid w:val="007B767B"/>
    <w:rsid w:val="007B7B2E"/>
    <w:rsid w:val="007C2AE5"/>
    <w:rsid w:val="007C31FD"/>
    <w:rsid w:val="007C4C40"/>
    <w:rsid w:val="007C4D53"/>
    <w:rsid w:val="007D020D"/>
    <w:rsid w:val="007D1048"/>
    <w:rsid w:val="007D50A6"/>
    <w:rsid w:val="007D599B"/>
    <w:rsid w:val="007D5F2C"/>
    <w:rsid w:val="007D7990"/>
    <w:rsid w:val="007D7B6B"/>
    <w:rsid w:val="007E21A5"/>
    <w:rsid w:val="007E2F17"/>
    <w:rsid w:val="007E5487"/>
    <w:rsid w:val="007E58C0"/>
    <w:rsid w:val="007E627C"/>
    <w:rsid w:val="007E7B51"/>
    <w:rsid w:val="007F31D5"/>
    <w:rsid w:val="007F4049"/>
    <w:rsid w:val="007F4854"/>
    <w:rsid w:val="007F4C5E"/>
    <w:rsid w:val="007F5532"/>
    <w:rsid w:val="007F5B55"/>
    <w:rsid w:val="007F5D50"/>
    <w:rsid w:val="00800990"/>
    <w:rsid w:val="008049CC"/>
    <w:rsid w:val="00806A19"/>
    <w:rsid w:val="008070DD"/>
    <w:rsid w:val="00813C4C"/>
    <w:rsid w:val="00814A95"/>
    <w:rsid w:val="00814C1A"/>
    <w:rsid w:val="00814F98"/>
    <w:rsid w:val="00815B34"/>
    <w:rsid w:val="008179A7"/>
    <w:rsid w:val="00820163"/>
    <w:rsid w:val="008211F0"/>
    <w:rsid w:val="00822FD8"/>
    <w:rsid w:val="00824F12"/>
    <w:rsid w:val="00825A21"/>
    <w:rsid w:val="00826813"/>
    <w:rsid w:val="00833C5C"/>
    <w:rsid w:val="00835DD3"/>
    <w:rsid w:val="00835EEC"/>
    <w:rsid w:val="00835F86"/>
    <w:rsid w:val="00836C42"/>
    <w:rsid w:val="00837AC5"/>
    <w:rsid w:val="00841E2D"/>
    <w:rsid w:val="00842721"/>
    <w:rsid w:val="00844B8C"/>
    <w:rsid w:val="00844E02"/>
    <w:rsid w:val="00846FC7"/>
    <w:rsid w:val="00847461"/>
    <w:rsid w:val="0085149E"/>
    <w:rsid w:val="00852243"/>
    <w:rsid w:val="008526F8"/>
    <w:rsid w:val="00854551"/>
    <w:rsid w:val="00854ADD"/>
    <w:rsid w:val="00860D06"/>
    <w:rsid w:val="00862182"/>
    <w:rsid w:val="00862A73"/>
    <w:rsid w:val="00863EC4"/>
    <w:rsid w:val="00864C99"/>
    <w:rsid w:val="00865198"/>
    <w:rsid w:val="0087127B"/>
    <w:rsid w:val="00873081"/>
    <w:rsid w:val="00873235"/>
    <w:rsid w:val="00874561"/>
    <w:rsid w:val="00877FA4"/>
    <w:rsid w:val="008821B7"/>
    <w:rsid w:val="008846AF"/>
    <w:rsid w:val="00884F64"/>
    <w:rsid w:val="00884FAE"/>
    <w:rsid w:val="00884FDE"/>
    <w:rsid w:val="0088610C"/>
    <w:rsid w:val="00887233"/>
    <w:rsid w:val="008877C2"/>
    <w:rsid w:val="008911FD"/>
    <w:rsid w:val="0089181F"/>
    <w:rsid w:val="00894077"/>
    <w:rsid w:val="00895457"/>
    <w:rsid w:val="008961FC"/>
    <w:rsid w:val="00896FBA"/>
    <w:rsid w:val="008A05C9"/>
    <w:rsid w:val="008A0A3F"/>
    <w:rsid w:val="008A0AA7"/>
    <w:rsid w:val="008A3FDC"/>
    <w:rsid w:val="008A6896"/>
    <w:rsid w:val="008A7F46"/>
    <w:rsid w:val="008B2B00"/>
    <w:rsid w:val="008B34FD"/>
    <w:rsid w:val="008B41F3"/>
    <w:rsid w:val="008B458B"/>
    <w:rsid w:val="008B4D79"/>
    <w:rsid w:val="008B6534"/>
    <w:rsid w:val="008B7275"/>
    <w:rsid w:val="008C087A"/>
    <w:rsid w:val="008C0E3F"/>
    <w:rsid w:val="008C166D"/>
    <w:rsid w:val="008C2C60"/>
    <w:rsid w:val="008C30CB"/>
    <w:rsid w:val="008C5DE7"/>
    <w:rsid w:val="008C691C"/>
    <w:rsid w:val="008C723F"/>
    <w:rsid w:val="008C7480"/>
    <w:rsid w:val="008D02C0"/>
    <w:rsid w:val="008D09A0"/>
    <w:rsid w:val="008D1508"/>
    <w:rsid w:val="008D5490"/>
    <w:rsid w:val="008D5B4A"/>
    <w:rsid w:val="008D5C93"/>
    <w:rsid w:val="008D5D46"/>
    <w:rsid w:val="008D6014"/>
    <w:rsid w:val="008D78FB"/>
    <w:rsid w:val="008E0F50"/>
    <w:rsid w:val="008E1390"/>
    <w:rsid w:val="008E1B5B"/>
    <w:rsid w:val="008E1E93"/>
    <w:rsid w:val="008E3B64"/>
    <w:rsid w:val="008E794E"/>
    <w:rsid w:val="008F19F6"/>
    <w:rsid w:val="008F23C5"/>
    <w:rsid w:val="008F2A64"/>
    <w:rsid w:val="008F3F8D"/>
    <w:rsid w:val="008F4A92"/>
    <w:rsid w:val="008F4FB9"/>
    <w:rsid w:val="008F7A1E"/>
    <w:rsid w:val="008F7E3D"/>
    <w:rsid w:val="008F7ECC"/>
    <w:rsid w:val="009002FC"/>
    <w:rsid w:val="00900468"/>
    <w:rsid w:val="009009C0"/>
    <w:rsid w:val="00900B6A"/>
    <w:rsid w:val="00901499"/>
    <w:rsid w:val="00901D6A"/>
    <w:rsid w:val="00903192"/>
    <w:rsid w:val="009038F2"/>
    <w:rsid w:val="00903B73"/>
    <w:rsid w:val="00905E2B"/>
    <w:rsid w:val="0090615A"/>
    <w:rsid w:val="00910063"/>
    <w:rsid w:val="00911638"/>
    <w:rsid w:val="00912C3A"/>
    <w:rsid w:val="009130C9"/>
    <w:rsid w:val="0091349E"/>
    <w:rsid w:val="00914633"/>
    <w:rsid w:val="00914DA7"/>
    <w:rsid w:val="0091530F"/>
    <w:rsid w:val="00915557"/>
    <w:rsid w:val="009200F9"/>
    <w:rsid w:val="00920227"/>
    <w:rsid w:val="00920AD5"/>
    <w:rsid w:val="009231A7"/>
    <w:rsid w:val="00924DBD"/>
    <w:rsid w:val="00924E66"/>
    <w:rsid w:val="009253FD"/>
    <w:rsid w:val="0093133B"/>
    <w:rsid w:val="009353E9"/>
    <w:rsid w:val="00937CDC"/>
    <w:rsid w:val="009411A0"/>
    <w:rsid w:val="009420C4"/>
    <w:rsid w:val="009423AF"/>
    <w:rsid w:val="00944572"/>
    <w:rsid w:val="009461CE"/>
    <w:rsid w:val="009465FE"/>
    <w:rsid w:val="0094667A"/>
    <w:rsid w:val="00947542"/>
    <w:rsid w:val="00947B7A"/>
    <w:rsid w:val="00947E9A"/>
    <w:rsid w:val="00947F8D"/>
    <w:rsid w:val="00950D59"/>
    <w:rsid w:val="00950EAD"/>
    <w:rsid w:val="009518DA"/>
    <w:rsid w:val="009528A3"/>
    <w:rsid w:val="00952D45"/>
    <w:rsid w:val="009541FC"/>
    <w:rsid w:val="00955E89"/>
    <w:rsid w:val="00955FCD"/>
    <w:rsid w:val="009579BB"/>
    <w:rsid w:val="00957AE5"/>
    <w:rsid w:val="00960B65"/>
    <w:rsid w:val="00960D0C"/>
    <w:rsid w:val="00960E04"/>
    <w:rsid w:val="00960F34"/>
    <w:rsid w:val="009614E3"/>
    <w:rsid w:val="0096218B"/>
    <w:rsid w:val="00962410"/>
    <w:rsid w:val="0096621D"/>
    <w:rsid w:val="00971E37"/>
    <w:rsid w:val="00974B3B"/>
    <w:rsid w:val="0097507E"/>
    <w:rsid w:val="00976593"/>
    <w:rsid w:val="00976D94"/>
    <w:rsid w:val="00980FB8"/>
    <w:rsid w:val="0098316F"/>
    <w:rsid w:val="00983664"/>
    <w:rsid w:val="009858D1"/>
    <w:rsid w:val="00985D4E"/>
    <w:rsid w:val="00987E4E"/>
    <w:rsid w:val="0099057C"/>
    <w:rsid w:val="00990D6E"/>
    <w:rsid w:val="00991F01"/>
    <w:rsid w:val="009933F6"/>
    <w:rsid w:val="00993578"/>
    <w:rsid w:val="00993707"/>
    <w:rsid w:val="00993EF2"/>
    <w:rsid w:val="00994DB1"/>
    <w:rsid w:val="0099542C"/>
    <w:rsid w:val="009962CB"/>
    <w:rsid w:val="00996C68"/>
    <w:rsid w:val="00996FC7"/>
    <w:rsid w:val="00997387"/>
    <w:rsid w:val="009A161D"/>
    <w:rsid w:val="009A2027"/>
    <w:rsid w:val="009A35EE"/>
    <w:rsid w:val="009A37CE"/>
    <w:rsid w:val="009A383E"/>
    <w:rsid w:val="009A6369"/>
    <w:rsid w:val="009A646A"/>
    <w:rsid w:val="009A6CEC"/>
    <w:rsid w:val="009A747D"/>
    <w:rsid w:val="009A7C4B"/>
    <w:rsid w:val="009B133E"/>
    <w:rsid w:val="009B211E"/>
    <w:rsid w:val="009B7494"/>
    <w:rsid w:val="009C1576"/>
    <w:rsid w:val="009C1889"/>
    <w:rsid w:val="009C19DA"/>
    <w:rsid w:val="009C44E6"/>
    <w:rsid w:val="009D38C3"/>
    <w:rsid w:val="009D3C5F"/>
    <w:rsid w:val="009D5164"/>
    <w:rsid w:val="009D526F"/>
    <w:rsid w:val="009D5D20"/>
    <w:rsid w:val="009D7F9E"/>
    <w:rsid w:val="009E16C3"/>
    <w:rsid w:val="009E28AD"/>
    <w:rsid w:val="009E6D0F"/>
    <w:rsid w:val="009E7D03"/>
    <w:rsid w:val="009F2F87"/>
    <w:rsid w:val="009F421B"/>
    <w:rsid w:val="009F6EF8"/>
    <w:rsid w:val="009F7E4D"/>
    <w:rsid w:val="00A00091"/>
    <w:rsid w:val="00A00872"/>
    <w:rsid w:val="00A00FF3"/>
    <w:rsid w:val="00A02BEC"/>
    <w:rsid w:val="00A06EDD"/>
    <w:rsid w:val="00A070AC"/>
    <w:rsid w:val="00A10726"/>
    <w:rsid w:val="00A117CF"/>
    <w:rsid w:val="00A11C14"/>
    <w:rsid w:val="00A130C8"/>
    <w:rsid w:val="00A135DE"/>
    <w:rsid w:val="00A16371"/>
    <w:rsid w:val="00A21074"/>
    <w:rsid w:val="00A220FA"/>
    <w:rsid w:val="00A244D6"/>
    <w:rsid w:val="00A2473E"/>
    <w:rsid w:val="00A25AB8"/>
    <w:rsid w:val="00A265E4"/>
    <w:rsid w:val="00A26A3D"/>
    <w:rsid w:val="00A26E16"/>
    <w:rsid w:val="00A27015"/>
    <w:rsid w:val="00A30D9D"/>
    <w:rsid w:val="00A312E8"/>
    <w:rsid w:val="00A32BE0"/>
    <w:rsid w:val="00A3547A"/>
    <w:rsid w:val="00A3694A"/>
    <w:rsid w:val="00A425AF"/>
    <w:rsid w:val="00A4343E"/>
    <w:rsid w:val="00A44515"/>
    <w:rsid w:val="00A448AB"/>
    <w:rsid w:val="00A44958"/>
    <w:rsid w:val="00A46003"/>
    <w:rsid w:val="00A463E5"/>
    <w:rsid w:val="00A465BB"/>
    <w:rsid w:val="00A4726D"/>
    <w:rsid w:val="00A47866"/>
    <w:rsid w:val="00A53023"/>
    <w:rsid w:val="00A54BC4"/>
    <w:rsid w:val="00A54C4E"/>
    <w:rsid w:val="00A60D14"/>
    <w:rsid w:val="00A646A0"/>
    <w:rsid w:val="00A65F8D"/>
    <w:rsid w:val="00A675BE"/>
    <w:rsid w:val="00A70522"/>
    <w:rsid w:val="00A705DD"/>
    <w:rsid w:val="00A7134C"/>
    <w:rsid w:val="00A725A3"/>
    <w:rsid w:val="00A7323B"/>
    <w:rsid w:val="00A74D25"/>
    <w:rsid w:val="00A75C76"/>
    <w:rsid w:val="00A76942"/>
    <w:rsid w:val="00A832B0"/>
    <w:rsid w:val="00A839E6"/>
    <w:rsid w:val="00A8439C"/>
    <w:rsid w:val="00A86060"/>
    <w:rsid w:val="00A869AD"/>
    <w:rsid w:val="00A870F4"/>
    <w:rsid w:val="00A904ED"/>
    <w:rsid w:val="00A91482"/>
    <w:rsid w:val="00A94162"/>
    <w:rsid w:val="00A94627"/>
    <w:rsid w:val="00A94769"/>
    <w:rsid w:val="00A94E3E"/>
    <w:rsid w:val="00A9510D"/>
    <w:rsid w:val="00A96C9F"/>
    <w:rsid w:val="00A97037"/>
    <w:rsid w:val="00AA0F8D"/>
    <w:rsid w:val="00AA127D"/>
    <w:rsid w:val="00AA542B"/>
    <w:rsid w:val="00AB03DF"/>
    <w:rsid w:val="00AB38AA"/>
    <w:rsid w:val="00AB3BD1"/>
    <w:rsid w:val="00AB44BA"/>
    <w:rsid w:val="00AB5E94"/>
    <w:rsid w:val="00AB660A"/>
    <w:rsid w:val="00AC0709"/>
    <w:rsid w:val="00AC389B"/>
    <w:rsid w:val="00AC4B3A"/>
    <w:rsid w:val="00AC66B0"/>
    <w:rsid w:val="00AC7971"/>
    <w:rsid w:val="00AD0637"/>
    <w:rsid w:val="00AD16A4"/>
    <w:rsid w:val="00AD1D94"/>
    <w:rsid w:val="00AD2A27"/>
    <w:rsid w:val="00AD3417"/>
    <w:rsid w:val="00AD3FDA"/>
    <w:rsid w:val="00AD5940"/>
    <w:rsid w:val="00AD5FA8"/>
    <w:rsid w:val="00AD7A18"/>
    <w:rsid w:val="00AE018D"/>
    <w:rsid w:val="00AE1855"/>
    <w:rsid w:val="00AE1E79"/>
    <w:rsid w:val="00AE3866"/>
    <w:rsid w:val="00AE3E76"/>
    <w:rsid w:val="00AE75EC"/>
    <w:rsid w:val="00AF09AF"/>
    <w:rsid w:val="00AF1C3C"/>
    <w:rsid w:val="00AF24C9"/>
    <w:rsid w:val="00AF258F"/>
    <w:rsid w:val="00AF39D0"/>
    <w:rsid w:val="00AF5F49"/>
    <w:rsid w:val="00AF6009"/>
    <w:rsid w:val="00AF7CD4"/>
    <w:rsid w:val="00B00E1B"/>
    <w:rsid w:val="00B02DB8"/>
    <w:rsid w:val="00B04369"/>
    <w:rsid w:val="00B055C5"/>
    <w:rsid w:val="00B0562C"/>
    <w:rsid w:val="00B05913"/>
    <w:rsid w:val="00B067E7"/>
    <w:rsid w:val="00B0728C"/>
    <w:rsid w:val="00B07AE0"/>
    <w:rsid w:val="00B110D2"/>
    <w:rsid w:val="00B138CB"/>
    <w:rsid w:val="00B1470E"/>
    <w:rsid w:val="00B14D99"/>
    <w:rsid w:val="00B157FA"/>
    <w:rsid w:val="00B159CD"/>
    <w:rsid w:val="00B15B79"/>
    <w:rsid w:val="00B16D25"/>
    <w:rsid w:val="00B17684"/>
    <w:rsid w:val="00B2056F"/>
    <w:rsid w:val="00B20FCE"/>
    <w:rsid w:val="00B21B11"/>
    <w:rsid w:val="00B23DE8"/>
    <w:rsid w:val="00B24354"/>
    <w:rsid w:val="00B27D10"/>
    <w:rsid w:val="00B309C4"/>
    <w:rsid w:val="00B32777"/>
    <w:rsid w:val="00B32855"/>
    <w:rsid w:val="00B34ADB"/>
    <w:rsid w:val="00B4038A"/>
    <w:rsid w:val="00B42172"/>
    <w:rsid w:val="00B423D6"/>
    <w:rsid w:val="00B436AB"/>
    <w:rsid w:val="00B46FE3"/>
    <w:rsid w:val="00B5083F"/>
    <w:rsid w:val="00B511F0"/>
    <w:rsid w:val="00B5256E"/>
    <w:rsid w:val="00B57529"/>
    <w:rsid w:val="00B577F8"/>
    <w:rsid w:val="00B57DD7"/>
    <w:rsid w:val="00B60B73"/>
    <w:rsid w:val="00B61E80"/>
    <w:rsid w:val="00B627CF"/>
    <w:rsid w:val="00B6307B"/>
    <w:rsid w:val="00B661B5"/>
    <w:rsid w:val="00B67235"/>
    <w:rsid w:val="00B7241C"/>
    <w:rsid w:val="00B73723"/>
    <w:rsid w:val="00B74957"/>
    <w:rsid w:val="00B77052"/>
    <w:rsid w:val="00B77558"/>
    <w:rsid w:val="00B84C09"/>
    <w:rsid w:val="00B87399"/>
    <w:rsid w:val="00B92EAE"/>
    <w:rsid w:val="00B9360F"/>
    <w:rsid w:val="00B94855"/>
    <w:rsid w:val="00B9634D"/>
    <w:rsid w:val="00B963FB"/>
    <w:rsid w:val="00B968D1"/>
    <w:rsid w:val="00B97C96"/>
    <w:rsid w:val="00BA0802"/>
    <w:rsid w:val="00BA0D8B"/>
    <w:rsid w:val="00BA2E4A"/>
    <w:rsid w:val="00BA4D90"/>
    <w:rsid w:val="00BA521F"/>
    <w:rsid w:val="00BA5739"/>
    <w:rsid w:val="00BA58DD"/>
    <w:rsid w:val="00BB1A03"/>
    <w:rsid w:val="00BB26CE"/>
    <w:rsid w:val="00BB2FEB"/>
    <w:rsid w:val="00BB6F5F"/>
    <w:rsid w:val="00BB7793"/>
    <w:rsid w:val="00BC0AD3"/>
    <w:rsid w:val="00BC1C87"/>
    <w:rsid w:val="00BC233C"/>
    <w:rsid w:val="00BC4893"/>
    <w:rsid w:val="00BC4EDB"/>
    <w:rsid w:val="00BC5742"/>
    <w:rsid w:val="00BC646F"/>
    <w:rsid w:val="00BC6D44"/>
    <w:rsid w:val="00BC7AA3"/>
    <w:rsid w:val="00BD07E5"/>
    <w:rsid w:val="00BD08E4"/>
    <w:rsid w:val="00BD0B43"/>
    <w:rsid w:val="00BD25B5"/>
    <w:rsid w:val="00BD3E67"/>
    <w:rsid w:val="00BD4624"/>
    <w:rsid w:val="00BD4869"/>
    <w:rsid w:val="00BE0280"/>
    <w:rsid w:val="00BE0CFA"/>
    <w:rsid w:val="00BE257B"/>
    <w:rsid w:val="00BE3048"/>
    <w:rsid w:val="00BE509C"/>
    <w:rsid w:val="00BE59F3"/>
    <w:rsid w:val="00BF0E45"/>
    <w:rsid w:val="00BF3CC3"/>
    <w:rsid w:val="00BF3D74"/>
    <w:rsid w:val="00BF625F"/>
    <w:rsid w:val="00BF7D36"/>
    <w:rsid w:val="00C01D11"/>
    <w:rsid w:val="00C0304A"/>
    <w:rsid w:val="00C04118"/>
    <w:rsid w:val="00C041A2"/>
    <w:rsid w:val="00C05CF2"/>
    <w:rsid w:val="00C064A0"/>
    <w:rsid w:val="00C07339"/>
    <w:rsid w:val="00C076ED"/>
    <w:rsid w:val="00C106E4"/>
    <w:rsid w:val="00C112F7"/>
    <w:rsid w:val="00C13244"/>
    <w:rsid w:val="00C133EC"/>
    <w:rsid w:val="00C14EE0"/>
    <w:rsid w:val="00C15A72"/>
    <w:rsid w:val="00C15F8C"/>
    <w:rsid w:val="00C16D58"/>
    <w:rsid w:val="00C24BC8"/>
    <w:rsid w:val="00C25C78"/>
    <w:rsid w:val="00C27FCE"/>
    <w:rsid w:val="00C30318"/>
    <w:rsid w:val="00C304A6"/>
    <w:rsid w:val="00C308F9"/>
    <w:rsid w:val="00C338E4"/>
    <w:rsid w:val="00C34393"/>
    <w:rsid w:val="00C36885"/>
    <w:rsid w:val="00C373E9"/>
    <w:rsid w:val="00C41477"/>
    <w:rsid w:val="00C42193"/>
    <w:rsid w:val="00C448C5"/>
    <w:rsid w:val="00C45BDD"/>
    <w:rsid w:val="00C50662"/>
    <w:rsid w:val="00C5222E"/>
    <w:rsid w:val="00C5344D"/>
    <w:rsid w:val="00C5472A"/>
    <w:rsid w:val="00C552AB"/>
    <w:rsid w:val="00C5537A"/>
    <w:rsid w:val="00C579C6"/>
    <w:rsid w:val="00C57A3B"/>
    <w:rsid w:val="00C57C66"/>
    <w:rsid w:val="00C60C1E"/>
    <w:rsid w:val="00C62AB6"/>
    <w:rsid w:val="00C62F05"/>
    <w:rsid w:val="00C639DC"/>
    <w:rsid w:val="00C6442B"/>
    <w:rsid w:val="00C70662"/>
    <w:rsid w:val="00C70E9E"/>
    <w:rsid w:val="00C71021"/>
    <w:rsid w:val="00C7516A"/>
    <w:rsid w:val="00C76B7F"/>
    <w:rsid w:val="00C76F43"/>
    <w:rsid w:val="00C776DD"/>
    <w:rsid w:val="00C804FB"/>
    <w:rsid w:val="00C80B92"/>
    <w:rsid w:val="00C82453"/>
    <w:rsid w:val="00C82907"/>
    <w:rsid w:val="00C82F1B"/>
    <w:rsid w:val="00C830D7"/>
    <w:rsid w:val="00C8613A"/>
    <w:rsid w:val="00C8793C"/>
    <w:rsid w:val="00C903E4"/>
    <w:rsid w:val="00C90FAF"/>
    <w:rsid w:val="00C9106C"/>
    <w:rsid w:val="00C93E7F"/>
    <w:rsid w:val="00C94EC5"/>
    <w:rsid w:val="00C9518E"/>
    <w:rsid w:val="00C97430"/>
    <w:rsid w:val="00C97EB0"/>
    <w:rsid w:val="00CA1CC4"/>
    <w:rsid w:val="00CA206E"/>
    <w:rsid w:val="00CA2528"/>
    <w:rsid w:val="00CA3512"/>
    <w:rsid w:val="00CB0128"/>
    <w:rsid w:val="00CB19B7"/>
    <w:rsid w:val="00CB4781"/>
    <w:rsid w:val="00CB66D6"/>
    <w:rsid w:val="00CB7059"/>
    <w:rsid w:val="00CC1A31"/>
    <w:rsid w:val="00CC248C"/>
    <w:rsid w:val="00CC29F6"/>
    <w:rsid w:val="00CC6DED"/>
    <w:rsid w:val="00CC7B15"/>
    <w:rsid w:val="00CD3023"/>
    <w:rsid w:val="00CD378C"/>
    <w:rsid w:val="00CD4CF6"/>
    <w:rsid w:val="00CD4FE9"/>
    <w:rsid w:val="00CD5600"/>
    <w:rsid w:val="00CD6316"/>
    <w:rsid w:val="00CD6B68"/>
    <w:rsid w:val="00CD756C"/>
    <w:rsid w:val="00CD7DAA"/>
    <w:rsid w:val="00CE30D6"/>
    <w:rsid w:val="00CE3366"/>
    <w:rsid w:val="00CE38F0"/>
    <w:rsid w:val="00CE3C81"/>
    <w:rsid w:val="00CE3F00"/>
    <w:rsid w:val="00CE43B7"/>
    <w:rsid w:val="00CE6953"/>
    <w:rsid w:val="00CE728D"/>
    <w:rsid w:val="00CE7A11"/>
    <w:rsid w:val="00CF3212"/>
    <w:rsid w:val="00CF33F2"/>
    <w:rsid w:val="00CF36EB"/>
    <w:rsid w:val="00D00111"/>
    <w:rsid w:val="00D0260C"/>
    <w:rsid w:val="00D02B7D"/>
    <w:rsid w:val="00D13A18"/>
    <w:rsid w:val="00D141DC"/>
    <w:rsid w:val="00D1664D"/>
    <w:rsid w:val="00D2055D"/>
    <w:rsid w:val="00D2556C"/>
    <w:rsid w:val="00D25D04"/>
    <w:rsid w:val="00D26A9C"/>
    <w:rsid w:val="00D27DF0"/>
    <w:rsid w:val="00D3119C"/>
    <w:rsid w:val="00D3263B"/>
    <w:rsid w:val="00D3290A"/>
    <w:rsid w:val="00D32B5E"/>
    <w:rsid w:val="00D33AEE"/>
    <w:rsid w:val="00D36000"/>
    <w:rsid w:val="00D3618C"/>
    <w:rsid w:val="00D367DE"/>
    <w:rsid w:val="00D3681D"/>
    <w:rsid w:val="00D36D3F"/>
    <w:rsid w:val="00D37D46"/>
    <w:rsid w:val="00D37E24"/>
    <w:rsid w:val="00D400F5"/>
    <w:rsid w:val="00D40170"/>
    <w:rsid w:val="00D4270E"/>
    <w:rsid w:val="00D4516E"/>
    <w:rsid w:val="00D46220"/>
    <w:rsid w:val="00D46E94"/>
    <w:rsid w:val="00D4748D"/>
    <w:rsid w:val="00D5012E"/>
    <w:rsid w:val="00D503D4"/>
    <w:rsid w:val="00D50847"/>
    <w:rsid w:val="00D50F10"/>
    <w:rsid w:val="00D52ADE"/>
    <w:rsid w:val="00D53D86"/>
    <w:rsid w:val="00D556A6"/>
    <w:rsid w:val="00D56F8F"/>
    <w:rsid w:val="00D57894"/>
    <w:rsid w:val="00D57B53"/>
    <w:rsid w:val="00D60005"/>
    <w:rsid w:val="00D6061E"/>
    <w:rsid w:val="00D6197B"/>
    <w:rsid w:val="00D623FD"/>
    <w:rsid w:val="00D6430B"/>
    <w:rsid w:val="00D64736"/>
    <w:rsid w:val="00D65BB0"/>
    <w:rsid w:val="00D671D9"/>
    <w:rsid w:val="00D67C57"/>
    <w:rsid w:val="00D704D6"/>
    <w:rsid w:val="00D720F6"/>
    <w:rsid w:val="00D72B3E"/>
    <w:rsid w:val="00D772C5"/>
    <w:rsid w:val="00D81AC4"/>
    <w:rsid w:val="00D86CB8"/>
    <w:rsid w:val="00D928BA"/>
    <w:rsid w:val="00D93641"/>
    <w:rsid w:val="00D93DC8"/>
    <w:rsid w:val="00D94625"/>
    <w:rsid w:val="00D96325"/>
    <w:rsid w:val="00D96374"/>
    <w:rsid w:val="00DA020E"/>
    <w:rsid w:val="00DA1C57"/>
    <w:rsid w:val="00DA1E12"/>
    <w:rsid w:val="00DA3A13"/>
    <w:rsid w:val="00DA3B43"/>
    <w:rsid w:val="00DA5692"/>
    <w:rsid w:val="00DA595A"/>
    <w:rsid w:val="00DA7EE8"/>
    <w:rsid w:val="00DB0D63"/>
    <w:rsid w:val="00DB38F9"/>
    <w:rsid w:val="00DB4563"/>
    <w:rsid w:val="00DB63C1"/>
    <w:rsid w:val="00DB7212"/>
    <w:rsid w:val="00DC7502"/>
    <w:rsid w:val="00DC7F55"/>
    <w:rsid w:val="00DD0A5A"/>
    <w:rsid w:val="00DD1965"/>
    <w:rsid w:val="00DD1EEC"/>
    <w:rsid w:val="00DD3111"/>
    <w:rsid w:val="00DD42E1"/>
    <w:rsid w:val="00DD4732"/>
    <w:rsid w:val="00DD4A8B"/>
    <w:rsid w:val="00DD541D"/>
    <w:rsid w:val="00DD6594"/>
    <w:rsid w:val="00DE24E0"/>
    <w:rsid w:val="00DE268D"/>
    <w:rsid w:val="00DE26A8"/>
    <w:rsid w:val="00DE2DB9"/>
    <w:rsid w:val="00DE478E"/>
    <w:rsid w:val="00DE4BFA"/>
    <w:rsid w:val="00DE6A03"/>
    <w:rsid w:val="00DE772E"/>
    <w:rsid w:val="00DF19EB"/>
    <w:rsid w:val="00DF1FCD"/>
    <w:rsid w:val="00DF32E8"/>
    <w:rsid w:val="00DF495B"/>
    <w:rsid w:val="00DF59D9"/>
    <w:rsid w:val="00DF6274"/>
    <w:rsid w:val="00DF7129"/>
    <w:rsid w:val="00E0125F"/>
    <w:rsid w:val="00E01541"/>
    <w:rsid w:val="00E02D4E"/>
    <w:rsid w:val="00E04E7A"/>
    <w:rsid w:val="00E059A6"/>
    <w:rsid w:val="00E066A5"/>
    <w:rsid w:val="00E154A4"/>
    <w:rsid w:val="00E15FF9"/>
    <w:rsid w:val="00E17A6F"/>
    <w:rsid w:val="00E20A82"/>
    <w:rsid w:val="00E210E6"/>
    <w:rsid w:val="00E22E2D"/>
    <w:rsid w:val="00E22E52"/>
    <w:rsid w:val="00E24041"/>
    <w:rsid w:val="00E25176"/>
    <w:rsid w:val="00E27BE2"/>
    <w:rsid w:val="00E3001D"/>
    <w:rsid w:val="00E30478"/>
    <w:rsid w:val="00E3094C"/>
    <w:rsid w:val="00E33C49"/>
    <w:rsid w:val="00E34AC6"/>
    <w:rsid w:val="00E34AD6"/>
    <w:rsid w:val="00E35534"/>
    <w:rsid w:val="00E41297"/>
    <w:rsid w:val="00E4199B"/>
    <w:rsid w:val="00E43D6D"/>
    <w:rsid w:val="00E442B0"/>
    <w:rsid w:val="00E44D5F"/>
    <w:rsid w:val="00E46928"/>
    <w:rsid w:val="00E4696B"/>
    <w:rsid w:val="00E47027"/>
    <w:rsid w:val="00E4709C"/>
    <w:rsid w:val="00E476CC"/>
    <w:rsid w:val="00E50DCD"/>
    <w:rsid w:val="00E54983"/>
    <w:rsid w:val="00E55F72"/>
    <w:rsid w:val="00E56014"/>
    <w:rsid w:val="00E57121"/>
    <w:rsid w:val="00E6013A"/>
    <w:rsid w:val="00E60EA6"/>
    <w:rsid w:val="00E6197C"/>
    <w:rsid w:val="00E61A7A"/>
    <w:rsid w:val="00E621EB"/>
    <w:rsid w:val="00E62C31"/>
    <w:rsid w:val="00E637CD"/>
    <w:rsid w:val="00E638A1"/>
    <w:rsid w:val="00E653D5"/>
    <w:rsid w:val="00E65BBC"/>
    <w:rsid w:val="00E66BD1"/>
    <w:rsid w:val="00E6755F"/>
    <w:rsid w:val="00E7066F"/>
    <w:rsid w:val="00E72CA8"/>
    <w:rsid w:val="00E73680"/>
    <w:rsid w:val="00E755E0"/>
    <w:rsid w:val="00E75E8E"/>
    <w:rsid w:val="00E76C13"/>
    <w:rsid w:val="00E80046"/>
    <w:rsid w:val="00E81343"/>
    <w:rsid w:val="00E83069"/>
    <w:rsid w:val="00E854D4"/>
    <w:rsid w:val="00E85796"/>
    <w:rsid w:val="00E86437"/>
    <w:rsid w:val="00E87450"/>
    <w:rsid w:val="00E91480"/>
    <w:rsid w:val="00E92230"/>
    <w:rsid w:val="00E9603E"/>
    <w:rsid w:val="00EA2BF9"/>
    <w:rsid w:val="00EA52A9"/>
    <w:rsid w:val="00EA5B86"/>
    <w:rsid w:val="00EA6ECF"/>
    <w:rsid w:val="00EB42A3"/>
    <w:rsid w:val="00EB5714"/>
    <w:rsid w:val="00EB7570"/>
    <w:rsid w:val="00EC0EC3"/>
    <w:rsid w:val="00EC317A"/>
    <w:rsid w:val="00EC4367"/>
    <w:rsid w:val="00EC7172"/>
    <w:rsid w:val="00EC72A3"/>
    <w:rsid w:val="00EC7BBC"/>
    <w:rsid w:val="00ED12D8"/>
    <w:rsid w:val="00ED48F5"/>
    <w:rsid w:val="00EE084A"/>
    <w:rsid w:val="00EE10CB"/>
    <w:rsid w:val="00EE2649"/>
    <w:rsid w:val="00EE29FF"/>
    <w:rsid w:val="00EE5A0E"/>
    <w:rsid w:val="00EE71E7"/>
    <w:rsid w:val="00EF0631"/>
    <w:rsid w:val="00EF2307"/>
    <w:rsid w:val="00EF3354"/>
    <w:rsid w:val="00EF716D"/>
    <w:rsid w:val="00EF7D07"/>
    <w:rsid w:val="00F006B2"/>
    <w:rsid w:val="00F0072B"/>
    <w:rsid w:val="00F007CE"/>
    <w:rsid w:val="00F00812"/>
    <w:rsid w:val="00F0266C"/>
    <w:rsid w:val="00F03274"/>
    <w:rsid w:val="00F0700B"/>
    <w:rsid w:val="00F07065"/>
    <w:rsid w:val="00F07AFB"/>
    <w:rsid w:val="00F146A9"/>
    <w:rsid w:val="00F15FC1"/>
    <w:rsid w:val="00F171C8"/>
    <w:rsid w:val="00F17256"/>
    <w:rsid w:val="00F20151"/>
    <w:rsid w:val="00F216CE"/>
    <w:rsid w:val="00F217DA"/>
    <w:rsid w:val="00F22D8D"/>
    <w:rsid w:val="00F238BF"/>
    <w:rsid w:val="00F27357"/>
    <w:rsid w:val="00F27817"/>
    <w:rsid w:val="00F31572"/>
    <w:rsid w:val="00F34F4B"/>
    <w:rsid w:val="00F41636"/>
    <w:rsid w:val="00F42B64"/>
    <w:rsid w:val="00F4343A"/>
    <w:rsid w:val="00F436A5"/>
    <w:rsid w:val="00F44300"/>
    <w:rsid w:val="00F4447D"/>
    <w:rsid w:val="00F445D3"/>
    <w:rsid w:val="00F44AC7"/>
    <w:rsid w:val="00F44F08"/>
    <w:rsid w:val="00F45FFB"/>
    <w:rsid w:val="00F47268"/>
    <w:rsid w:val="00F517C3"/>
    <w:rsid w:val="00F51FA7"/>
    <w:rsid w:val="00F55310"/>
    <w:rsid w:val="00F5611C"/>
    <w:rsid w:val="00F57BE6"/>
    <w:rsid w:val="00F60E3B"/>
    <w:rsid w:val="00F64766"/>
    <w:rsid w:val="00F64BC3"/>
    <w:rsid w:val="00F64F3D"/>
    <w:rsid w:val="00F65991"/>
    <w:rsid w:val="00F660EC"/>
    <w:rsid w:val="00F66ED5"/>
    <w:rsid w:val="00F719E3"/>
    <w:rsid w:val="00F72E6B"/>
    <w:rsid w:val="00F744D7"/>
    <w:rsid w:val="00F74DED"/>
    <w:rsid w:val="00F750E4"/>
    <w:rsid w:val="00F80708"/>
    <w:rsid w:val="00F81B95"/>
    <w:rsid w:val="00F82E7E"/>
    <w:rsid w:val="00F840E8"/>
    <w:rsid w:val="00F846A4"/>
    <w:rsid w:val="00F854A3"/>
    <w:rsid w:val="00F877D3"/>
    <w:rsid w:val="00F913F7"/>
    <w:rsid w:val="00F94ECD"/>
    <w:rsid w:val="00F9518A"/>
    <w:rsid w:val="00F96196"/>
    <w:rsid w:val="00FA00EC"/>
    <w:rsid w:val="00FA0363"/>
    <w:rsid w:val="00FA0446"/>
    <w:rsid w:val="00FA1FC4"/>
    <w:rsid w:val="00FA2EE9"/>
    <w:rsid w:val="00FA3261"/>
    <w:rsid w:val="00FA3645"/>
    <w:rsid w:val="00FA6C13"/>
    <w:rsid w:val="00FB2DAD"/>
    <w:rsid w:val="00FB42B8"/>
    <w:rsid w:val="00FB42C5"/>
    <w:rsid w:val="00FB4433"/>
    <w:rsid w:val="00FB4DFA"/>
    <w:rsid w:val="00FB5659"/>
    <w:rsid w:val="00FB56C6"/>
    <w:rsid w:val="00FB61C2"/>
    <w:rsid w:val="00FB7AE5"/>
    <w:rsid w:val="00FB7EAE"/>
    <w:rsid w:val="00FC0706"/>
    <w:rsid w:val="00FD40FC"/>
    <w:rsid w:val="00FD4F95"/>
    <w:rsid w:val="00FD662D"/>
    <w:rsid w:val="00FE0CF0"/>
    <w:rsid w:val="00FE1B6C"/>
    <w:rsid w:val="00FE1BFD"/>
    <w:rsid w:val="00FE1D92"/>
    <w:rsid w:val="00FE5AC8"/>
    <w:rsid w:val="00FE671A"/>
    <w:rsid w:val="00FE6C0E"/>
    <w:rsid w:val="00FF0BCB"/>
    <w:rsid w:val="00FF18CE"/>
    <w:rsid w:val="00FF3C25"/>
    <w:rsid w:val="00FF5154"/>
    <w:rsid w:val="00FF7284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181AB0-A00D-4672-B7DB-789AA58B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D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!Заголовок 1"/>
    <w:basedOn w:val="a"/>
    <w:next w:val="a"/>
    <w:link w:val="10"/>
    <w:qFormat/>
    <w:rsid w:val="00F55310"/>
    <w:pPr>
      <w:keepNext/>
      <w:keepLines/>
      <w:numPr>
        <w:numId w:val="1"/>
      </w:numPr>
      <w:spacing w:before="480" w:after="0"/>
      <w:ind w:left="1068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"/>
    <w:link w:val="20"/>
    <w:unhideWhenUsed/>
    <w:qFormat/>
    <w:rsid w:val="00990D6E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"/>
    <w:next w:val="a"/>
    <w:link w:val="30"/>
    <w:unhideWhenUsed/>
    <w:qFormat/>
    <w:rsid w:val="00990D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990D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D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D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D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D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D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Заголовок 1 Знак"/>
    <w:basedOn w:val="a0"/>
    <w:link w:val="1"/>
    <w:rsid w:val="00F55310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aliases w:val="!Подзаголовок 1 Знак"/>
    <w:basedOn w:val="a0"/>
    <w:link w:val="2"/>
    <w:rsid w:val="00990D6E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rsid w:val="00990D6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rsid w:val="00990D6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90D6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90D6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90D6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90D6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90D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qFormat/>
    <w:rsid w:val="00990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990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90D6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90D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rsid w:val="00990D6E"/>
    <w:rPr>
      <w:b/>
      <w:bCs/>
      <w:sz w:val="28"/>
    </w:rPr>
  </w:style>
  <w:style w:type="character" w:styleId="a8">
    <w:name w:val="Emphasis"/>
    <w:basedOn w:val="a0"/>
    <w:uiPriority w:val="20"/>
    <w:qFormat/>
    <w:rsid w:val="00990D6E"/>
    <w:rPr>
      <w:i/>
      <w:iCs/>
    </w:rPr>
  </w:style>
  <w:style w:type="paragraph" w:styleId="a9">
    <w:name w:val="No Spacing"/>
    <w:aliases w:val="2 Пункт"/>
    <w:link w:val="aa"/>
    <w:uiPriority w:val="1"/>
    <w:qFormat/>
    <w:rsid w:val="00990D6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90D6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90D6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90D6E"/>
    <w:rPr>
      <w:rFonts w:ascii="Times New Roman" w:hAnsi="Times New Roman"/>
      <w:i/>
      <w:iCs/>
      <w:color w:val="000000" w:themeColor="text1"/>
      <w:sz w:val="28"/>
    </w:rPr>
  </w:style>
  <w:style w:type="paragraph" w:styleId="ac">
    <w:name w:val="Intense Quote"/>
    <w:basedOn w:val="a"/>
    <w:next w:val="a"/>
    <w:link w:val="ad"/>
    <w:uiPriority w:val="30"/>
    <w:qFormat/>
    <w:rsid w:val="00990D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990D6E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e">
    <w:name w:val="Subtle Emphasis"/>
    <w:basedOn w:val="a0"/>
    <w:uiPriority w:val="19"/>
    <w:qFormat/>
    <w:rsid w:val="00990D6E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990D6E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990D6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990D6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990D6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990D6E"/>
    <w:pPr>
      <w:outlineLvl w:val="9"/>
    </w:pPr>
  </w:style>
  <w:style w:type="paragraph" w:styleId="af4">
    <w:name w:val="caption"/>
    <w:basedOn w:val="a"/>
    <w:next w:val="a"/>
    <w:uiPriority w:val="35"/>
    <w:unhideWhenUsed/>
    <w:qFormat/>
    <w:rsid w:val="00990D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990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90D6E"/>
    <w:rPr>
      <w:rFonts w:ascii="Tahoma" w:hAnsi="Tahoma" w:cs="Tahoma"/>
      <w:sz w:val="16"/>
      <w:szCs w:val="16"/>
    </w:rPr>
  </w:style>
  <w:style w:type="paragraph" w:styleId="af7">
    <w:name w:val="Body Text"/>
    <w:basedOn w:val="a"/>
    <w:link w:val="af8"/>
    <w:rsid w:val="00990D6E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8">
    <w:name w:val="Основной текст Знак"/>
    <w:basedOn w:val="a0"/>
    <w:link w:val="af7"/>
    <w:rsid w:val="00990D6E"/>
    <w:rPr>
      <w:rFonts w:ascii="Times New Roman" w:eastAsia="Times New Roman" w:hAnsi="Times New Roman" w:cs="Times New Roman"/>
      <w:sz w:val="28"/>
      <w:szCs w:val="20"/>
      <w:lang w:val="ru-RU" w:eastAsia="ru-RU" w:bidi="ar-SA"/>
    </w:rPr>
  </w:style>
  <w:style w:type="character" w:customStyle="1" w:styleId="aa">
    <w:name w:val="Без интервала Знак"/>
    <w:aliases w:val="2 Пункт Знак"/>
    <w:basedOn w:val="a0"/>
    <w:link w:val="a9"/>
    <w:uiPriority w:val="1"/>
    <w:rsid w:val="00990D6E"/>
  </w:style>
  <w:style w:type="paragraph" w:customStyle="1" w:styleId="MTDisplayEquation">
    <w:name w:val="MTDisplayEquation"/>
    <w:basedOn w:val="a"/>
    <w:next w:val="a"/>
    <w:rsid w:val="00990D6E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1">
    <w:name w:val="Нет списка1"/>
    <w:next w:val="a2"/>
    <w:uiPriority w:val="99"/>
    <w:semiHidden/>
    <w:unhideWhenUsed/>
    <w:rsid w:val="00990D6E"/>
  </w:style>
  <w:style w:type="character" w:styleId="af9">
    <w:name w:val="Placeholder Text"/>
    <w:basedOn w:val="a0"/>
    <w:uiPriority w:val="99"/>
    <w:semiHidden/>
    <w:rsid w:val="00990D6E"/>
    <w:rPr>
      <w:color w:val="808080"/>
    </w:rPr>
  </w:style>
  <w:style w:type="paragraph" w:styleId="afa">
    <w:name w:val="Body Text Indent"/>
    <w:basedOn w:val="a"/>
    <w:link w:val="afb"/>
    <w:rsid w:val="00990D6E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b">
    <w:name w:val="Основной текст с отступом Знак"/>
    <w:basedOn w:val="a0"/>
    <w:link w:val="afa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31">
    <w:name w:val="Body Text Indent 3"/>
    <w:basedOn w:val="a"/>
    <w:link w:val="32"/>
    <w:rsid w:val="00990D6E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0"/>
    <w:link w:val="31"/>
    <w:rsid w:val="00990D6E"/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paragraph" w:styleId="afc">
    <w:name w:val="List"/>
    <w:basedOn w:val="a"/>
    <w:rsid w:val="00990D6E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"/>
    <w:link w:val="24"/>
    <w:rsid w:val="00990D6E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990D6E"/>
    <w:rPr>
      <w:rFonts w:ascii="Times New Roman" w:eastAsia="Times New Roman" w:hAnsi="Times New Roman" w:cs="Times New Roman"/>
      <w:b/>
      <w:sz w:val="24"/>
      <w:szCs w:val="24"/>
      <w:lang w:val="ru-RU" w:eastAsia="ru-RU" w:bidi="ar-SA"/>
    </w:rPr>
  </w:style>
  <w:style w:type="paragraph" w:styleId="25">
    <w:name w:val="Body Text 2"/>
    <w:basedOn w:val="a"/>
    <w:link w:val="26"/>
    <w:rsid w:val="00990D6E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0"/>
    <w:link w:val="25"/>
    <w:rsid w:val="00990D6E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customStyle="1" w:styleId="Default">
    <w:name w:val="Default"/>
    <w:rsid w:val="00990D6E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val="ru-RU" w:eastAsia="ru-RU" w:bidi="ar-SA"/>
    </w:rPr>
  </w:style>
  <w:style w:type="paragraph" w:styleId="afd">
    <w:name w:val="footer"/>
    <w:basedOn w:val="a"/>
    <w:link w:val="afe"/>
    <w:uiPriority w:val="99"/>
    <w:rsid w:val="00990D6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e">
    <w:name w:val="Нижний колонтитул Знак"/>
    <w:basedOn w:val="a0"/>
    <w:link w:val="afd"/>
    <w:uiPriority w:val="99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ff">
    <w:name w:val="page number"/>
    <w:basedOn w:val="a0"/>
    <w:rsid w:val="00990D6E"/>
  </w:style>
  <w:style w:type="paragraph" w:styleId="aff0">
    <w:name w:val="Block Text"/>
    <w:basedOn w:val="a"/>
    <w:rsid w:val="00990D6E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paragraph" w:styleId="aff1">
    <w:name w:val="header"/>
    <w:basedOn w:val="a"/>
    <w:link w:val="aff2"/>
    <w:rsid w:val="00990D6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2">
    <w:name w:val="Верхний колонтитул Знак"/>
    <w:basedOn w:val="a0"/>
    <w:link w:val="aff1"/>
    <w:rsid w:val="00990D6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12">
    <w:name w:val="Без интервала1"/>
    <w:rsid w:val="00990D6E"/>
    <w:pPr>
      <w:spacing w:after="0" w:line="240" w:lineRule="auto"/>
    </w:pPr>
    <w:rPr>
      <w:rFonts w:ascii="Calibri" w:eastAsia="Times New Roman" w:hAnsi="Calibri" w:cs="Times New Roman"/>
      <w:lang w:val="ru-RU" w:bidi="ar-SA"/>
    </w:rPr>
  </w:style>
  <w:style w:type="table" w:styleId="aff3">
    <w:name w:val="Table Grid"/>
    <w:basedOn w:val="a1"/>
    <w:rsid w:val="00990D6E"/>
    <w:rPr>
      <w:rFonts w:ascii="Calibri" w:eastAsia="Calibri" w:hAnsi="Calibri" w:cs="Times New Roman"/>
      <w:sz w:val="20"/>
      <w:szCs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0"/>
    <w:rsid w:val="00990D6E"/>
  </w:style>
  <w:style w:type="paragraph" w:styleId="aff4">
    <w:name w:val="Normal (Web)"/>
    <w:basedOn w:val="a"/>
    <w:uiPriority w:val="99"/>
    <w:semiHidden/>
    <w:unhideWhenUsed/>
    <w:rsid w:val="00990D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990D6E"/>
  </w:style>
  <w:style w:type="character" w:styleId="aff5">
    <w:name w:val="Hyperlink"/>
    <w:basedOn w:val="a0"/>
    <w:uiPriority w:val="99"/>
    <w:unhideWhenUsed/>
    <w:rsid w:val="00990D6E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90D6E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"/>
    <w:next w:val="a"/>
    <w:autoRedefine/>
    <w:uiPriority w:val="39"/>
    <w:unhideWhenUsed/>
    <w:rsid w:val="00990D6E"/>
    <w:pPr>
      <w:spacing w:after="100"/>
      <w:ind w:left="280"/>
    </w:pPr>
  </w:style>
  <w:style w:type="table" w:styleId="-1">
    <w:name w:val="Grid Table 1 Light"/>
    <w:basedOn w:val="a1"/>
    <w:uiPriority w:val="46"/>
    <w:rsid w:val="00F659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1"/>
    <w:uiPriority w:val="42"/>
    <w:rsid w:val="00F659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6">
    <w:name w:val="заголовки больше больших"/>
    <w:basedOn w:val="a"/>
    <w:link w:val="aff7"/>
    <w:qFormat/>
    <w:rsid w:val="00C34393"/>
    <w:pPr>
      <w:ind w:right="-1"/>
    </w:pPr>
    <w:rPr>
      <w:b/>
      <w:i/>
    </w:rPr>
  </w:style>
  <w:style w:type="character" w:customStyle="1" w:styleId="aff7">
    <w:name w:val="заголовки больше больших Знак"/>
    <w:basedOn w:val="a0"/>
    <w:link w:val="aff6"/>
    <w:rsid w:val="00C34393"/>
    <w:rPr>
      <w:b/>
      <w:i/>
      <w:sz w:val="24"/>
      <w:lang w:val="ru-RU" w:eastAsia="ru-RU" w:bidi="ar-SA"/>
    </w:rPr>
  </w:style>
  <w:style w:type="paragraph" w:styleId="33">
    <w:name w:val="Body Text 3"/>
    <w:basedOn w:val="a"/>
    <w:link w:val="34"/>
    <w:uiPriority w:val="99"/>
    <w:semiHidden/>
    <w:unhideWhenUsed/>
    <w:rsid w:val="00A869A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A869AD"/>
    <w:rPr>
      <w:rFonts w:ascii="Times New Roman" w:hAnsi="Times New Roman"/>
      <w:sz w:val="16"/>
      <w:szCs w:val="16"/>
    </w:rPr>
  </w:style>
  <w:style w:type="table" w:customStyle="1" w:styleId="14">
    <w:name w:val="Сетка таблицы1"/>
    <w:basedOn w:val="a1"/>
    <w:next w:val="aff3"/>
    <w:uiPriority w:val="59"/>
    <w:rsid w:val="00A869AD"/>
    <w:pPr>
      <w:spacing w:after="0" w:line="240" w:lineRule="auto"/>
    </w:pPr>
    <w:rPr>
      <w:rFonts w:ascii="Calibri" w:eastAsia="Times New Roman" w:hAnsi="Calibri" w:cs="Times New Roman"/>
      <w:lang w:val="ru-RU" w:eastAsia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Чертежный"/>
    <w:rsid w:val="000B186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 w:bidi="ar-SA"/>
    </w:rPr>
  </w:style>
  <w:style w:type="paragraph" w:styleId="35">
    <w:name w:val="toc 3"/>
    <w:basedOn w:val="a"/>
    <w:next w:val="a"/>
    <w:autoRedefine/>
    <w:semiHidden/>
    <w:rsid w:val="000B1866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"/>
    <w:next w:val="a"/>
    <w:autoRedefine/>
    <w:semiHidden/>
    <w:rsid w:val="000B1866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9">
    <w:name w:val="Переменные"/>
    <w:basedOn w:val="af7"/>
    <w:rsid w:val="000B1866"/>
    <w:pPr>
      <w:tabs>
        <w:tab w:val="left" w:pos="482"/>
      </w:tabs>
      <w:ind w:left="482" w:hanging="482"/>
    </w:pPr>
  </w:style>
  <w:style w:type="paragraph" w:styleId="affa">
    <w:name w:val="Document Map"/>
    <w:basedOn w:val="a"/>
    <w:link w:val="affb"/>
    <w:semiHidden/>
    <w:rsid w:val="000B1866"/>
    <w:pPr>
      <w:shd w:val="clear" w:color="auto" w:fill="000080"/>
    </w:pPr>
    <w:rPr>
      <w:sz w:val="24"/>
    </w:rPr>
  </w:style>
  <w:style w:type="character" w:customStyle="1" w:styleId="affb">
    <w:name w:val="Схема документа Знак"/>
    <w:basedOn w:val="a0"/>
    <w:link w:val="affa"/>
    <w:semiHidden/>
    <w:rsid w:val="003475B4"/>
    <w:rPr>
      <w:rFonts w:ascii="ISOCPEUR" w:eastAsia="Times New Roman" w:hAnsi="ISOCPEUR" w:cs="Times New Roman"/>
      <w:i/>
      <w:sz w:val="24"/>
      <w:szCs w:val="28"/>
      <w:shd w:val="clear" w:color="auto" w:fill="000080"/>
      <w:lang w:val="uk-UA" w:eastAsia="ru-RU" w:bidi="ar-SA"/>
    </w:rPr>
  </w:style>
  <w:style w:type="paragraph" w:customStyle="1" w:styleId="affc">
    <w:name w:val="Формула"/>
    <w:basedOn w:val="af7"/>
    <w:rsid w:val="000B1866"/>
    <w:pPr>
      <w:tabs>
        <w:tab w:val="center" w:pos="4536"/>
        <w:tab w:val="right" w:pos="9356"/>
      </w:tabs>
      <w:ind w:firstLine="0"/>
    </w:pPr>
  </w:style>
  <w:style w:type="paragraph" w:customStyle="1" w:styleId="affd">
    <w:name w:val="Листинг программы"/>
    <w:rsid w:val="000B1866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u-RU" w:eastAsia="ru-RU" w:bidi="ar-SA"/>
    </w:rPr>
  </w:style>
  <w:style w:type="paragraph" w:styleId="affe">
    <w:name w:val="annotation text"/>
    <w:basedOn w:val="a"/>
    <w:link w:val="afff"/>
    <w:semiHidden/>
    <w:rsid w:val="000B1866"/>
    <w:rPr>
      <w:rFonts w:ascii="Journal" w:hAnsi="Journal"/>
      <w:sz w:val="24"/>
    </w:rPr>
  </w:style>
  <w:style w:type="character" w:customStyle="1" w:styleId="afff">
    <w:name w:val="Текст примечания Знак"/>
    <w:basedOn w:val="a0"/>
    <w:link w:val="affe"/>
    <w:semiHidden/>
    <w:rsid w:val="003475B4"/>
    <w:rPr>
      <w:rFonts w:ascii="Journal" w:eastAsia="Times New Roman" w:hAnsi="Journal" w:cs="Times New Roman"/>
      <w:i/>
      <w:sz w:val="24"/>
      <w:szCs w:val="28"/>
      <w:lang w:val="uk-UA" w:eastAsia="ru-RU" w:bidi="ar-SA"/>
    </w:rPr>
  </w:style>
  <w:style w:type="table" w:customStyle="1" w:styleId="29">
    <w:name w:val="Сетка таблицы2"/>
    <w:basedOn w:val="a1"/>
    <w:next w:val="aff3"/>
    <w:rsid w:val="00065E09"/>
    <w:pPr>
      <w:spacing w:after="0" w:line="240" w:lineRule="auto"/>
    </w:pPr>
    <w:rPr>
      <w:lang w:val="ru-RU" w:eastAsia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0">
    <w:name w:val="Просто текст"/>
    <w:basedOn w:val="af4"/>
    <w:qFormat/>
    <w:rsid w:val="001B3C49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paragraph" w:customStyle="1" w:styleId="2a">
    <w:name w:val="!Подзаголовок_2"/>
    <w:basedOn w:val="1"/>
    <w:next w:val="a"/>
    <w:link w:val="2b"/>
    <w:qFormat/>
    <w:rsid w:val="00023CF3"/>
    <w:pPr>
      <w:numPr>
        <w:numId w:val="0"/>
      </w:numPr>
      <w:ind w:left="720"/>
    </w:pPr>
    <w:rPr>
      <w:b/>
      <w:lang w:val="ru-RU"/>
    </w:rPr>
  </w:style>
  <w:style w:type="character" w:customStyle="1" w:styleId="2b">
    <w:name w:val="!Подзаголовок_2 Знак"/>
    <w:basedOn w:val="10"/>
    <w:link w:val="2a"/>
    <w:rsid w:val="00023CF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557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C3B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1696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503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8314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</w:divsChild>
    </w:div>
    <w:div w:id="1411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Desktop\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2847F-8441-48B2-B4D0-8816A266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7160</TotalTime>
  <Pages>16</Pages>
  <Words>2020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 Shchesnyak</cp:lastModifiedBy>
  <cp:revision>1082</cp:revision>
  <cp:lastPrinted>2017-01-18T05:41:00Z</cp:lastPrinted>
  <dcterms:created xsi:type="dcterms:W3CDTF">2016-02-18T17:22:00Z</dcterms:created>
  <dcterms:modified xsi:type="dcterms:W3CDTF">2017-09-10T20:34:00Z</dcterms:modified>
</cp:coreProperties>
</file>